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A5C3" w14:textId="77777777" w:rsidR="0041208B" w:rsidRPr="00294735" w:rsidRDefault="0041208B" w:rsidP="0041208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bookmarkStart w:id="0" w:name="_Hlk140021714"/>
    </w:p>
    <w:p w14:paraId="5D83987D" w14:textId="7D1AE8AA" w:rsidR="000C2F16" w:rsidRPr="00294735" w:rsidRDefault="007532D5" w:rsidP="0041208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فص</w:t>
      </w:r>
      <w:r w:rsidR="00A6547E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ل </w:t>
      </w:r>
      <w:r w:rsidR="00BD285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18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-</w:t>
      </w:r>
      <w:r w:rsidR="0094673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بیز</w:t>
      </w:r>
      <w:r w:rsidR="00BC543C" w:rsidRPr="00BC543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ساده</w:t>
      </w:r>
      <w:r w:rsidR="00DA4416"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1"/>
      </w:r>
    </w:p>
    <w:p w14:paraId="1C7DD472" w14:textId="77777777" w:rsidR="000C2F16" w:rsidRPr="00294735" w:rsidRDefault="000C2F16" w:rsidP="00D811A3">
      <w:pPr>
        <w:bidi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</w:p>
    <w:p w14:paraId="224BD582" w14:textId="1DBDCC77" w:rsidR="000C2F16" w:rsidRPr="00294735" w:rsidRDefault="00D743B7" w:rsidP="007532D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18</w:t>
      </w:r>
      <w:r w:rsidR="00896C4B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.0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مقدمه</w:t>
      </w:r>
    </w:p>
    <w:p w14:paraId="66151EBA" w14:textId="01C1854B" w:rsidR="00AB23C9" w:rsidRDefault="00946739" w:rsidP="00AB23C9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>قض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="005946E9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</w:t>
      </w:r>
      <w:r w:rsidR="005360C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برتر برا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درک احتمال 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 w:hint="eastAsia"/>
          <w:sz w:val="26"/>
          <w:szCs w:val="28"/>
          <w:rtl/>
          <w:lang w:bidi="fa-IR"/>
        </w:rPr>
        <w:t>داد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46739">
        <w:rPr>
          <w:rFonts w:ascii="Times New Roman" w:hAnsi="Times New Roman" w:cs="B Nazanin"/>
          <w:sz w:val="26"/>
          <w:szCs w:val="28"/>
          <w:lang w:bidi="fa-IR"/>
        </w:rPr>
        <w:t>P(A|B)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>، با توجه به برخ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جد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FF3B9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946739">
        <w:rPr>
          <w:rFonts w:ascii="Times New Roman" w:hAnsi="Times New Roman" w:cs="B Nazanin"/>
          <w:sz w:val="26"/>
          <w:szCs w:val="28"/>
          <w:lang w:bidi="fa-IR"/>
        </w:rPr>
        <w:t>P(B|A)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، و 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باور قبل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مورد احتمال رو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 w:hint="eastAsia"/>
          <w:sz w:val="26"/>
          <w:szCs w:val="28"/>
          <w:rtl/>
          <w:lang w:bidi="fa-IR"/>
        </w:rPr>
        <w:t>داد،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46739">
        <w:rPr>
          <w:rFonts w:ascii="Times New Roman" w:hAnsi="Times New Roman" w:cs="B Nazanin"/>
          <w:sz w:val="26"/>
          <w:szCs w:val="28"/>
          <w:lang w:bidi="fa-IR"/>
        </w:rPr>
        <w:t>P(A)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است:</w:t>
      </w:r>
    </w:p>
    <w:p w14:paraId="1FA82189" w14:textId="77A81573" w:rsidR="00D67C9F" w:rsidRPr="00224191" w:rsidRDefault="00305B44" w:rsidP="00D67C9F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A</m:t>
              </m:r>
            </m:e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B</m:t>
              </m:r>
            </m:e>
          </m:d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B</m:t>
                  </m:r>
                </m:e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A</m:t>
                  </m:r>
                </m:e>
              </m:d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P(A)</m:t>
              </m:r>
            </m:num>
            <m:den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P(B)</m:t>
              </m:r>
            </m:den>
          </m:f>
        </m:oMath>
      </m:oMathPara>
    </w:p>
    <w:p w14:paraId="69BBB1B9" w14:textId="70AF8F7C" w:rsidR="00224191" w:rsidRDefault="006C1DB5" w:rsidP="00224191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>محبوب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 ب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دهه گذشته سر به فلک کش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به طور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هر روز ب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کاربردها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متداول سنت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دانشگاه، دولت و تجارت رقابت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کند. در 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ن،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کاربردها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قض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شکل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 ب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ارائه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>شود. طبقه‌بند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کننده‌ها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ب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="008C6FD4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و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مطلوب را در 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طبقه‌بند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واحد ترک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20EC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طبقه‌بندی کننده‌ها 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>شامل</w:t>
      </w:r>
      <w:r w:rsidR="00920EC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موارد زیر هستند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5438CBEF" w14:textId="41BE0EFF" w:rsidR="006C1DB5" w:rsidRDefault="006C1DB5" w:rsidP="006C1DB5">
      <w:pPr>
        <w:pStyle w:val="ListParagraph"/>
        <w:numPr>
          <w:ilvl w:val="0"/>
          <w:numId w:val="11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کرد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شهود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</w:p>
    <w:p w14:paraId="71C3262E" w14:textId="0EB8D40D" w:rsidR="006C1DB5" w:rsidRDefault="006C1DB5" w:rsidP="006C1DB5">
      <w:pPr>
        <w:pStyle w:val="ListParagraph"/>
        <w:numPr>
          <w:ilvl w:val="0"/>
          <w:numId w:val="11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>توانا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با داده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کوچک</w:t>
      </w:r>
    </w:p>
    <w:p w14:paraId="68CA4340" w14:textId="784F6B4F" w:rsidR="006C1DB5" w:rsidRDefault="006C1DB5" w:rsidP="006C1DB5">
      <w:pPr>
        <w:pStyle w:val="ListParagraph"/>
        <w:numPr>
          <w:ilvl w:val="0"/>
          <w:numId w:val="11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>هز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محاسبات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 برا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و </w:t>
      </w:r>
      <w:r w:rsidR="0041479B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</w:p>
    <w:p w14:paraId="01F771CE" w14:textId="150886C5" w:rsidR="006C1DB5" w:rsidRDefault="006C1DB5" w:rsidP="006C1DB5">
      <w:pPr>
        <w:pStyle w:val="ListParagraph"/>
        <w:numPr>
          <w:ilvl w:val="0"/>
          <w:numId w:val="11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>نتا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محکم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تنظ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مات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مختلف</w:t>
      </w:r>
      <w:r w:rsidR="00920EC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 اغلب موارد</w:t>
      </w:r>
    </w:p>
    <w:p w14:paraId="55D0DE53" w14:textId="1C2A388C" w:rsidR="000D4193" w:rsidRDefault="000D4193" w:rsidP="000D419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0D4193">
        <w:rPr>
          <w:rFonts w:ascii="Times New Roman" w:hAnsi="Times New Roman" w:cs="B Nazanin"/>
          <w:sz w:val="26"/>
          <w:szCs w:val="28"/>
          <w:rtl/>
          <w:lang w:bidi="fa-IR"/>
        </w:rPr>
        <w:t xml:space="preserve">به طور خاص، </w:t>
      </w:r>
      <w:r w:rsidRPr="000D41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D419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D4193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طبقه‌بند</w:t>
      </w:r>
      <w:r w:rsidRPr="000D41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D4193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ب</w:t>
      </w:r>
      <w:r w:rsidRPr="000D41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D4193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0D41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اساس </w:t>
      </w:r>
      <w:r w:rsidR="00167141">
        <w:rPr>
          <w:rFonts w:ascii="Times New Roman" w:hAnsi="Times New Roman" w:cs="B Nazanin" w:hint="cs"/>
          <w:sz w:val="26"/>
          <w:szCs w:val="28"/>
          <w:rtl/>
          <w:lang w:bidi="fa-IR"/>
        </w:rPr>
        <w:t>تابع</w:t>
      </w:r>
      <w:r w:rsidRPr="000D4193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0D41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D4193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D41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است:</w:t>
      </w:r>
    </w:p>
    <w:p w14:paraId="111C115A" w14:textId="1499F6C5" w:rsidR="000D4193" w:rsidRPr="000D4193" w:rsidRDefault="008533FF" w:rsidP="000D419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y</m:t>
                  </m:r>
                </m:e>
              </m:d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P(y)</m:t>
              </m:r>
            </m:num>
            <m:den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P(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</m:t>
                  </m:r>
                </m:sub>
              </m:s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)</m:t>
              </m:r>
            </m:den>
          </m:f>
        </m:oMath>
      </m:oMathPara>
    </w:p>
    <w:p w14:paraId="7EE4EBF5" w14:textId="3E9774E8" w:rsidR="004B3247" w:rsidRDefault="004874E7" w:rsidP="004B324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که:</w:t>
      </w:r>
    </w:p>
    <w:p w14:paraId="0D20DF4B" w14:textId="5EAD04E7" w:rsidR="004874E7" w:rsidRDefault="00A67D16" w:rsidP="00B83B74">
      <w:pPr>
        <w:pStyle w:val="ListParagraph"/>
        <w:numPr>
          <w:ilvl w:val="0"/>
          <w:numId w:val="12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m:oMath>
        <m:r>
          <w:rPr>
            <w:rFonts w:ascii="Cambria Math" w:hAnsi="Cambria Math" w:cs="B Nazanin"/>
            <w:sz w:val="26"/>
            <w:szCs w:val="28"/>
            <w:lang w:bidi="fa-IR"/>
          </w:rPr>
          <m:t>P</m:t>
        </m:r>
        <m:d>
          <m:d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j</m:t>
                </m:r>
              </m:sub>
            </m:sSub>
          </m:e>
        </m:d>
      </m:oMath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561E9">
        <w:rPr>
          <w:rFonts w:ascii="Times New Roman" w:hAnsi="Times New Roman" w:cs="B Nazanin" w:hint="cs"/>
          <w:sz w:val="26"/>
          <w:szCs w:val="28"/>
          <w:rtl/>
          <w:lang w:bidi="fa-IR"/>
        </w:rPr>
        <w:t>پسین</w:t>
      </w:r>
      <w:r w:rsidR="00DA2FAF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2"/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A67D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67D16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A67D16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A67D16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="0087629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AE063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برابر با </w:t>
      </w:r>
      <w:r w:rsidR="0087629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احتمال مشاهده‌ی کلاس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y</m:t>
        </m:r>
      </m:oMath>
      <w:r w:rsidR="00876299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توجه به مقاد</w:t>
      </w:r>
      <w:r w:rsidRPr="00A67D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67D16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برا</w:t>
      </w:r>
      <w:r w:rsidRPr="00A67D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A67D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67D16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A67D16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A67D16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A67D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j</m:t>
        </m:r>
      </m:oMath>
      <w:r w:rsidR="00AE0632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است.</w:t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  <m:r>
          <w:rPr>
            <w:rFonts w:ascii="Cambria Math" w:hAnsi="Cambria Math" w:cs="B Nazanin"/>
            <w:sz w:val="26"/>
            <w:szCs w:val="28"/>
            <w:lang w:bidi="fa-IR"/>
          </w:rPr>
          <m:t xml:space="preserve">, …, </m:t>
        </m:r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</m:oMath>
      <w:r w:rsidR="0032005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.</w:t>
      </w:r>
    </w:p>
    <w:p w14:paraId="5CCBFD70" w14:textId="662245BF" w:rsidR="00C773AD" w:rsidRDefault="007E05FE" w:rsidP="00C773AD">
      <w:pPr>
        <w:pStyle w:val="ListParagraph"/>
        <w:numPr>
          <w:ilvl w:val="0"/>
          <w:numId w:val="12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m:oMath>
        <m:r>
          <w:rPr>
            <w:rFonts w:ascii="Cambria Math" w:hAnsi="Cambria Math" w:cs="B Nazanin"/>
            <w:sz w:val="26"/>
            <w:szCs w:val="28"/>
            <w:lang w:bidi="fa-IR"/>
          </w:rPr>
          <m:t>P</m:t>
        </m:r>
        <m:d>
          <m:d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j</m:t>
                </m:r>
              </m:sub>
            </m:sSub>
          </m:e>
        </m:d>
      </m:oMath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</w:t>
      </w:r>
      <w:r w:rsidR="00572C7D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3"/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7E05F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05FE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 و </w:t>
      </w:r>
      <w:r w:rsidR="005963A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برابر با 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>احتمال مقاد</w:t>
      </w:r>
      <w:r w:rsidRPr="007E05F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05F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E05F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05F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برا</w:t>
      </w:r>
      <w:r w:rsidRPr="007E05F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7E05F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05FE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7E05F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="00EF4AB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  <m:r>
          <w:rPr>
            <w:rFonts w:ascii="Cambria Math" w:hAnsi="Cambria Math" w:cs="B Nazanin"/>
            <w:sz w:val="26"/>
            <w:szCs w:val="28"/>
            <w:lang w:bidi="fa-IR"/>
          </w:rPr>
          <m:t xml:space="preserve">, …, </m:t>
        </m:r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</m:oMath>
      <w:r w:rsidR="00326D14" w:rsidRPr="00A67D16">
        <w:rPr>
          <w:rFonts w:ascii="Times New Roman" w:hAnsi="Times New Roman" w:cs="B Nazanin"/>
          <w:sz w:val="26"/>
          <w:szCs w:val="28"/>
          <w:rtl/>
          <w:lang w:bidi="fa-IR"/>
        </w:rPr>
        <w:t>،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توجه به کلاس آنها،</w:t>
      </w:r>
      <w:r w:rsidR="00DD302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یعنی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y</m:t>
        </m:r>
      </m:oMath>
      <w:r w:rsidR="00B769B2"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>است.</w:t>
      </w:r>
    </w:p>
    <w:p w14:paraId="495BDC86" w14:textId="2961D79D" w:rsidR="009E7116" w:rsidRDefault="009E7116" w:rsidP="009E7116">
      <w:pPr>
        <w:pStyle w:val="ListParagraph"/>
        <w:numPr>
          <w:ilvl w:val="0"/>
          <w:numId w:val="12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m:oMath>
        <m:r>
          <w:rPr>
            <w:rFonts w:ascii="Cambria Math" w:hAnsi="Cambria Math" w:cs="B Nazanin"/>
            <w:sz w:val="26"/>
            <w:szCs w:val="28"/>
            <w:lang w:bidi="fa-IR"/>
          </w:rPr>
          <m:t>P(y)</m:t>
        </m:r>
      </m:oMath>
      <w:r w:rsidRPr="009E7116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9E71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E7116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9E71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E711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770309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4"/>
      </w:r>
      <w:r w:rsidRPr="009E7116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9E71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E7116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9E711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9E7116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 و اعتقاد ما به احتمال کلاس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y</m:t>
        </m:r>
      </m:oMath>
      <w:r w:rsidRPr="009E7116">
        <w:rPr>
          <w:rFonts w:ascii="Times New Roman" w:hAnsi="Times New Roman" w:cs="B Nazanin"/>
          <w:sz w:val="26"/>
          <w:szCs w:val="28"/>
          <w:rtl/>
          <w:lang w:bidi="fa-IR"/>
        </w:rPr>
        <w:t xml:space="preserve"> قبل از مشاهده داده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9E711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</w:t>
      </w:r>
      <w:r w:rsidR="009D3335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</w:p>
    <w:p w14:paraId="29D441BC" w14:textId="7C9FFB2B" w:rsidR="004157A7" w:rsidRDefault="00C57F3E" w:rsidP="004157A7">
      <w:pPr>
        <w:pStyle w:val="ListParagraph"/>
        <w:numPr>
          <w:ilvl w:val="0"/>
          <w:numId w:val="12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m:oMath>
        <m:r>
          <w:rPr>
            <w:rFonts w:ascii="Cambria Math" w:hAnsi="Cambria Math" w:cs="B Nazanin"/>
            <w:sz w:val="26"/>
            <w:szCs w:val="28"/>
            <w:lang w:bidi="fa-IR"/>
          </w:rPr>
          <m:t>P(</m:t>
        </m:r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6"/>
            <w:szCs w:val="28"/>
            <w:lang w:bidi="fa-IR"/>
          </w:rPr>
          <m:t xml:space="preserve">, …, </m:t>
        </m:r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  <m:r>
          <w:rPr>
            <w:rFonts w:ascii="Cambria Math" w:hAnsi="Cambria Math" w:cs="B Nazanin"/>
            <w:sz w:val="26"/>
            <w:szCs w:val="28"/>
            <w:lang w:bidi="fa-IR"/>
          </w:rPr>
          <m:t>)</m:t>
        </m:r>
      </m:oMath>
      <w:r w:rsidR="004157A7" w:rsidRPr="004157A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 حاش</w:t>
      </w:r>
      <w:r w:rsidR="004157A7" w:rsidRPr="004157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157A7" w:rsidRPr="004157A7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3C1393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="004157A7" w:rsidRPr="004157A7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="004157A7" w:rsidRPr="004157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FE6325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5"/>
      </w:r>
      <w:r w:rsidR="004157A7" w:rsidRPr="004157A7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="004157A7" w:rsidRPr="004157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157A7" w:rsidRPr="004157A7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="004157A7" w:rsidRPr="004157A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4157A7" w:rsidRPr="004157A7">
        <w:rPr>
          <w:rFonts w:ascii="Times New Roman" w:hAnsi="Times New Roman" w:cs="B Nazanin"/>
          <w:sz w:val="26"/>
          <w:szCs w:val="28"/>
          <w:rtl/>
          <w:lang w:bidi="fa-IR"/>
        </w:rPr>
        <w:t>شود.</w:t>
      </w:r>
    </w:p>
    <w:p w14:paraId="77FCF75E" w14:textId="77777777" w:rsidR="001B17BF" w:rsidRDefault="001B17BF" w:rsidP="001B17B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50D4B53E" w14:textId="5D74FCDE" w:rsidR="001B17BF" w:rsidRPr="001B17BF" w:rsidRDefault="001B17BF" w:rsidP="001B17B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در ب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ساده، ما مقاد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پس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را برا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کلاس ممکن مقا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. به طور خاص، از آنجا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احتمال حاش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ثابت است، ما اعداد پس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کلاس</w:t>
      </w:r>
      <w:r w:rsidR="00125511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. برا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مشاهده، کلاس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عدد پس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دارد، کلاس </w:t>
      </w:r>
      <w:r w:rsidR="0041479B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</w:t>
      </w:r>
      <w:r w:rsidR="001065D6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ŷ</m:t>
        </m:r>
      </m:oMath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شود.</w:t>
      </w:r>
    </w:p>
    <w:p w14:paraId="47DBCA0D" w14:textId="166C4085" w:rsidR="001B17BF" w:rsidRPr="001B17BF" w:rsidRDefault="001B17BF" w:rsidP="001B17B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دو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نکته مهم در مورد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8508EC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وجود دارد. ابتدا، برا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و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داده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، با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توز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آمار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P(</m:t>
        </m:r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  <m:r>
          <w:rPr>
            <w:rFonts w:ascii="Cambria Math" w:hAnsi="Cambria Math" w:cs="B Nazanin"/>
            <w:sz w:val="26"/>
            <w:szCs w:val="28"/>
            <w:lang w:bidi="fa-IR"/>
          </w:rPr>
          <m:t>|y)</m:t>
        </m:r>
      </m:oMath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فرض کن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. توز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عبارتند از توز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="00392A5A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نرمال (گاوس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)، چند جمله</w:t>
      </w:r>
      <w:r w:rsidR="006E2724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برنول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. توز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شده اغلب بر اساس ماه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FB59AC">
        <w:rPr>
          <w:rFonts w:ascii="Times New Roman" w:hAnsi="Times New Roman" w:cs="B Nazanin" w:hint="cs"/>
          <w:sz w:val="26"/>
          <w:szCs w:val="28"/>
          <w:rtl/>
          <w:lang w:bidi="fa-IR"/>
        </w:rPr>
        <w:t>‌‌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(پ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وسته،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نر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غ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) تع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شود. دوم 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نکه،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نام خود را به 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دل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گرفت</w:t>
      </w:r>
      <w:r w:rsidR="004266E2">
        <w:rPr>
          <w:rFonts w:ascii="Times New Roman" w:hAnsi="Times New Roman" w:cs="B Nazanin" w:hint="cs"/>
          <w:sz w:val="26"/>
          <w:szCs w:val="28"/>
          <w:rtl/>
          <w:lang w:bidi="fa-IR"/>
        </w:rPr>
        <w:t>ه است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ما فرض م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و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احتمال نت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جه</w:t>
      </w:r>
      <w:r w:rsidR="00EF4FBF">
        <w:rPr>
          <w:rFonts w:ascii="Times New Roman" w:hAnsi="Times New Roman" w:cs="B Nazanin" w:hint="eastAsia"/>
          <w:sz w:val="26"/>
          <w:szCs w:val="28"/>
          <w:lang w:bidi="fa-IR"/>
        </w:rPr>
        <w:t>‌</w:t>
      </w:r>
      <w:r w:rsidR="00EF4F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مستقل است. 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 "ساده لوحانه</w:t>
      </w:r>
      <w:r w:rsidR="006C13C2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6"/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" اغلب اشتباه است، اما در عمل برا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جلوگ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ساخت طبقه‌بند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کننده‌ها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باک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="00656C1A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چندا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انجام نم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دهد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14F2C71" w14:textId="0786BB9A" w:rsidR="001B17BF" w:rsidRDefault="001B17BF" w:rsidP="001B17B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فصل ما استفاده از </w:t>
      </w:r>
      <w:r w:rsidRPr="001B17BF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سه نوع طبقه‌بند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 ب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سه توز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 متفاوت پوشش خواه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داد.</w:t>
      </w:r>
    </w:p>
    <w:p w14:paraId="67070EB9" w14:textId="77777777" w:rsidR="00D9483B" w:rsidRPr="00294735" w:rsidRDefault="00D9483B" w:rsidP="00D9483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155A5152" w14:textId="4F7B0D68" w:rsidR="000C2F16" w:rsidRPr="00294735" w:rsidRDefault="002A053B" w:rsidP="007532D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18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.1 </w:t>
      </w:r>
      <w:r w:rsidR="00E02035" w:rsidRPr="00E020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آموزش </w:t>
      </w:r>
      <w:r w:rsidR="00E02035" w:rsidRPr="00E020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E02035" w:rsidRPr="00E020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E02035" w:rsidRPr="00E020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طبقه‌بندی</w:t>
      </w:r>
      <w:r w:rsidR="00E02035" w:rsidRPr="00E020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کننده برا</w:t>
      </w:r>
      <w:r w:rsidR="00E02035" w:rsidRPr="00E020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E02035" w:rsidRPr="00E020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و</w:t>
      </w:r>
      <w:r w:rsidR="00E02035" w:rsidRPr="00E020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E02035" w:rsidRPr="00E020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ژگ</w:t>
      </w:r>
      <w:r w:rsidR="00E02035" w:rsidRPr="00E020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12551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="00E02035" w:rsidRPr="00E020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E02035" w:rsidRPr="00E020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پ</w:t>
      </w:r>
      <w:r w:rsidR="00E02035" w:rsidRPr="00E020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E02035" w:rsidRPr="00E020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وسته</w:t>
      </w:r>
    </w:p>
    <w:p w14:paraId="44EE635F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8671047" w14:textId="5896EF55" w:rsidR="000C2F16" w:rsidRPr="00294735" w:rsidRDefault="00862A67" w:rsidP="007532D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>شما فقط و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9659BB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 w:hint="eastAsia"/>
          <w:sz w:val="26"/>
          <w:szCs w:val="28"/>
          <w:rtl/>
          <w:lang w:bidi="fa-IR"/>
        </w:rPr>
        <w:t>وسته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664A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</w:t>
      </w:r>
      <w:r w:rsidR="00721BC3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>بند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</w:t>
      </w:r>
      <w:r w:rsidR="003C04D5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FD1C5E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آموزش ده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4E82252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D1A6307" w14:textId="7512BAA8" w:rsidR="00C66EBD" w:rsidRPr="00294735" w:rsidRDefault="00302CE4" w:rsidP="0088278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02CE4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Pr="00302CE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02CE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02CE4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طبقه‌بند</w:t>
      </w:r>
      <w:r w:rsidRPr="00302CE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02CE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ب</w:t>
      </w:r>
      <w:r w:rsidRPr="00302CE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02CE4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302CE4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گوس</w:t>
      </w:r>
      <w:r w:rsidRPr="00302CE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02CE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Pr="00302CE4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302CE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302CE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02CE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3076C1" w:rsidRPr="003076C1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" w:name="_MON_1752870033"/>
    <w:bookmarkEnd w:id="1"/>
    <w:p w14:paraId="7DDC06EF" w14:textId="475A76BA" w:rsidR="0088278B" w:rsidRPr="00294735" w:rsidRDefault="001C06D6" w:rsidP="009571B7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718" w14:anchorId="5B36D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235.5pt" o:ole="">
            <v:imagedata r:id="rId8" o:title=""/>
          </v:shape>
          <o:OLEObject Type="Embed" ProgID="Word.OpenDocumentText.12" ShapeID="_x0000_i1025" DrawAspect="Content" ObjectID="_1758581856" r:id="rId9"/>
        </w:object>
      </w:r>
    </w:p>
    <w:p w14:paraId="6C36047F" w14:textId="06D6DF45" w:rsidR="008B2ACF" w:rsidRPr="00294735" w:rsidRDefault="008B2ACF" w:rsidP="008B2AC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6F577BA0" w14:textId="794339C4" w:rsidR="008B2ACF" w:rsidRPr="00294735" w:rsidRDefault="001C06D6" w:rsidP="008B2AC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را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نوع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</w:t>
      </w:r>
      <w:r w:rsidR="00017865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گوس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در ب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430FED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گاوس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احتمال مقاد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x</m:t>
        </m:r>
      </m:oMath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، با توجه به مشاهده از کلاس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y</m:t>
        </m:r>
      </m:oMath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</w:t>
      </w:r>
      <w:r w:rsidR="006F49B1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که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توز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نرمال پ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رو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>کند:</w:t>
      </w:r>
    </w:p>
    <w:p w14:paraId="628B2474" w14:textId="1B018D85" w:rsidR="00DB2AC9" w:rsidRPr="00294735" w:rsidRDefault="00B40118" w:rsidP="00DB2AC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</m:t>
                  </m:r>
                </m:sub>
              </m:s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|y</m:t>
              </m:r>
            </m:e>
          </m:d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6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6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76C4B798" w14:textId="7B93BB84" w:rsidR="00EE52A0" w:rsidRPr="00EE52A0" w:rsidRDefault="00EE52A0" w:rsidP="00EE52A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</w:t>
      </w:r>
      <m:oMath>
        <m:sSubSup>
          <m:sSub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σ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y</m:t>
            </m:r>
          </m:sub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2</m:t>
            </m:r>
          </m:sup>
        </m:sSubSup>
      </m:oMath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y</m:t>
            </m:r>
          </m:sub>
        </m:sSub>
      </m:oMath>
      <w:r w:rsidR="005A2E9A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>وار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انس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مقاد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انگ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</m:oMath>
      <w:r w:rsidR="000778E3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y</m:t>
        </m:r>
      </m:oMath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هستند. به دل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 توز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نرمال، ب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گوس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موارد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همه و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3189E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پ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وسته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بهتر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را دارد.</w:t>
      </w:r>
    </w:p>
    <w:p w14:paraId="31707A28" w14:textId="2E126D28" w:rsidR="006B61A1" w:rsidRPr="00294735" w:rsidRDefault="00EE52A0" w:rsidP="00EE52A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EE52A0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، ما 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EE59DF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گاوس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مانند هر مدل د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تناس</w:t>
      </w:r>
      <w:r w:rsidR="00BB1F36">
        <w:rPr>
          <w:rFonts w:ascii="Times New Roman" w:hAnsi="Times New Roman" w:cs="B Nazanin" w:hint="cs"/>
          <w:sz w:val="26"/>
          <w:szCs w:val="28"/>
          <w:rtl/>
          <w:lang w:bidi="fa-IR"/>
        </w:rPr>
        <w:t>ب،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م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سپس م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مورد کلاس مشاهده</w:t>
      </w:r>
      <w:r w:rsidR="00767EA5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" w:name="_MON_1752870988"/>
    <w:bookmarkEnd w:id="2"/>
    <w:p w14:paraId="30000F2F" w14:textId="61D92AD1" w:rsidR="009571B7" w:rsidRPr="00294735" w:rsidRDefault="00747972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770" w14:anchorId="1FDF562C">
          <v:shape id="_x0000_i1026" type="#_x0000_t75" style="width:523.5pt;height:87.75pt" o:ole="">
            <v:imagedata r:id="rId10" o:title=""/>
          </v:shape>
          <o:OLEObject Type="Embed" ProgID="Word.OpenDocumentText.12" ShapeID="_x0000_i1026" DrawAspect="Content" ObjectID="_1758581857" r:id="rId11"/>
        </w:object>
      </w:r>
    </w:p>
    <w:bookmarkStart w:id="3" w:name="_MON_1752871076"/>
    <w:bookmarkEnd w:id="3"/>
    <w:p w14:paraId="4DCE66CE" w14:textId="21DB083A" w:rsidR="009571B7" w:rsidRPr="00294735" w:rsidRDefault="00747972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3F68DB99">
          <v:shape id="_x0000_i1027" type="#_x0000_t75" style="width:523.5pt;height:21.75pt" o:ole="">
            <v:imagedata r:id="rId12" o:title=""/>
          </v:shape>
          <o:OLEObject Type="Embed" ProgID="Word.OpenDocumentText.12" ShapeID="_x0000_i1027" DrawAspect="Content" ObjectID="_1758581858" r:id="rId13"/>
        </w:object>
      </w:r>
    </w:p>
    <w:p w14:paraId="0A8F22B2" w14:textId="0C875031" w:rsidR="009571B7" w:rsidRPr="00294735" w:rsidRDefault="00EC31B0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جنبه‌ها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جالب طبقه‌بند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کننده‌ها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C61BF0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به ما اجازه م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دهند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باور قبل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55F53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7"/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کلاس‌ها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 اختصاص ده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>. ما م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را با استفاده از پارامتر </w:t>
      </w:r>
      <w:r w:rsidRPr="00EC31B0">
        <w:rPr>
          <w:rFonts w:ascii="Times New Roman" w:hAnsi="Times New Roman" w:cs="B Nazanin"/>
          <w:sz w:val="26"/>
          <w:szCs w:val="28"/>
          <w:lang w:bidi="fa-IR"/>
        </w:rPr>
        <w:t>priors</w:t>
      </w:r>
      <w:r w:rsidR="00D81CE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 کلاس </w:t>
      </w:r>
      <w:proofErr w:type="spellStart"/>
      <w:r w:rsidRPr="00EC31B0">
        <w:rPr>
          <w:rFonts w:ascii="Times New Roman" w:hAnsi="Times New Roman" w:cs="B Nazanin"/>
          <w:sz w:val="26"/>
          <w:szCs w:val="28"/>
          <w:lang w:bidi="fa-IR"/>
        </w:rPr>
        <w:t>GaussianNB</w:t>
      </w:r>
      <w:proofErr w:type="spellEnd"/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انجام ده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فهرست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احتمالات اختصاص داده شده به ه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از بردار هدف را م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گ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رد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4" w:name="_MON_1753039195"/>
    <w:bookmarkEnd w:id="4"/>
    <w:p w14:paraId="31A96D4E" w14:textId="76149D33" w:rsidR="00AC749F" w:rsidRDefault="0011155C" w:rsidP="0011155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2042" w14:anchorId="7E42AA90">
          <v:shape id="_x0000_i1028" type="#_x0000_t75" style="width:523.5pt;height:101.25pt" o:ole="">
            <v:imagedata r:id="rId14" o:title=""/>
          </v:shape>
          <o:OLEObject Type="Embed" ProgID="Word.OpenDocumentText.12" ShapeID="_x0000_i1028" DrawAspect="Content" ObjectID="_1758581859" r:id="rId15"/>
        </w:object>
      </w:r>
    </w:p>
    <w:p w14:paraId="3D1DF828" w14:textId="1127E9CA" w:rsidR="00A05A34" w:rsidRPr="00A05A34" w:rsidRDefault="00A05A34" w:rsidP="00A05A3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>اگر ه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آرگومان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پارامتر </w:t>
      </w:r>
      <w:r w:rsidRPr="00A05A34">
        <w:rPr>
          <w:rFonts w:ascii="Times New Roman" w:hAnsi="Times New Roman" w:cs="B Nazanin"/>
          <w:sz w:val="26"/>
          <w:szCs w:val="28"/>
          <w:lang w:bidi="fa-IR"/>
        </w:rPr>
        <w:t>priors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اضافه نکن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5A34">
        <w:rPr>
          <w:rFonts w:ascii="Times New Roman" w:hAnsi="Times New Roman" w:cs="B Nazanin"/>
          <w:sz w:val="26"/>
          <w:szCs w:val="28"/>
          <w:lang w:bidi="fa-IR"/>
        </w:rPr>
        <w:t>prior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اساس داده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>شود.</w:t>
      </w:r>
    </w:p>
    <w:p w14:paraId="2470A438" w14:textId="00F52807" w:rsidR="005A6CC9" w:rsidRDefault="00A05A34" w:rsidP="00A05A3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نها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ت،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توجه داشته باش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احتمالات خام </w:t>
      </w:r>
      <w:r w:rsidR="0041479B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از ب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376F95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گاوس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="0008344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که 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>خروج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E77F2F">
        <w:rPr>
          <w:rFonts w:ascii="Times New Roman" w:hAnsi="Times New Roman" w:cs="B Nazanin" w:hint="cs"/>
          <w:sz w:val="26"/>
          <w:szCs w:val="28"/>
          <w:rtl/>
          <w:lang w:bidi="fa-IR"/>
        </w:rPr>
        <w:t>دریافت شده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</w:t>
      </w:r>
      <w:proofErr w:type="spellStart"/>
      <w:r w:rsidRPr="00A05A34">
        <w:rPr>
          <w:rFonts w:ascii="Times New Roman" w:hAnsi="Times New Roman" w:cs="B Nazanin"/>
          <w:sz w:val="26"/>
          <w:szCs w:val="28"/>
          <w:lang w:bidi="fa-IR"/>
        </w:rPr>
        <w:t>predict_proba</w:t>
      </w:r>
      <w:proofErr w:type="spellEnd"/>
      <w:r w:rsidR="0008344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هستند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>) کال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بره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نشده اند. 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نبا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آنها را باور کرد. اگر بخواه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احتمالات </w:t>
      </w:r>
      <w:r w:rsidR="0041479B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</w:t>
      </w:r>
      <w:r w:rsidR="0023271B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آنها را با استفاده از رگرس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زوتون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 مرتبط کال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بره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7F60945" w14:textId="77777777" w:rsidR="002767EE" w:rsidRPr="00335989" w:rsidRDefault="002767EE" w:rsidP="002767EE">
      <w:pPr>
        <w:bidi/>
        <w:jc w:val="lowKashida"/>
        <w:rPr>
          <w:rFonts w:ascii="Times New Roman" w:hAnsi="Times New Roman" w:cs="B Nazanin"/>
          <w:b/>
          <w:bCs/>
          <w:sz w:val="28"/>
          <w:szCs w:val="30"/>
          <w:rtl/>
          <w:lang w:bidi="fa-IR"/>
        </w:rPr>
      </w:pPr>
      <w:r w:rsidRPr="00335989">
        <w:rPr>
          <w:rFonts w:ascii="Times New Roman" w:hAnsi="Times New Roman" w:cs="B Nazanin" w:hint="cs"/>
          <w:b/>
          <w:bCs/>
          <w:sz w:val="28"/>
          <w:szCs w:val="30"/>
          <w:rtl/>
          <w:lang w:bidi="fa-IR"/>
        </w:rPr>
        <w:t>همچنین ببینید:</w:t>
      </w:r>
    </w:p>
    <w:p w14:paraId="04CE50E5" w14:textId="2703DFF1" w:rsidR="002767EE" w:rsidRPr="003409FA" w:rsidRDefault="00000000" w:rsidP="002767EE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8"/>
          <w:szCs w:val="28"/>
          <w:rtl/>
          <w:lang w:bidi="fa-IR"/>
        </w:rPr>
      </w:pPr>
      <w:hyperlink r:id="rId16" w:history="1">
        <w:r w:rsidR="003409FA" w:rsidRPr="00921EF8">
          <w:rPr>
            <w:rStyle w:val="Hyperlink"/>
            <w:rFonts w:cs="B Nazanin"/>
            <w:sz w:val="28"/>
            <w:szCs w:val="28"/>
            <w:rtl/>
          </w:rPr>
          <w:t xml:space="preserve">چگونه </w:t>
        </w:r>
        <w:r w:rsidR="00125511">
          <w:rPr>
            <w:rStyle w:val="Hyperlink"/>
            <w:rFonts w:cs="B Nazanin"/>
            <w:sz w:val="28"/>
            <w:szCs w:val="28"/>
            <w:rtl/>
          </w:rPr>
          <w:t>طبقه‌بندی</w:t>
        </w:r>
        <w:r w:rsidR="003409FA" w:rsidRPr="00921EF8">
          <w:rPr>
            <w:rStyle w:val="Hyperlink"/>
            <w:rFonts w:cs="B Nazanin"/>
            <w:sz w:val="28"/>
            <w:szCs w:val="28"/>
            <w:rtl/>
          </w:rPr>
          <w:t xml:space="preserve"> کننده ساده ب</w:t>
        </w:r>
        <w:r w:rsidR="003409FA" w:rsidRPr="00921EF8">
          <w:rPr>
            <w:rStyle w:val="Hyperlink"/>
            <w:rFonts w:cs="B Nazanin" w:hint="cs"/>
            <w:sz w:val="28"/>
            <w:szCs w:val="28"/>
            <w:rtl/>
          </w:rPr>
          <w:t>ی</w:t>
        </w:r>
        <w:r w:rsidR="003409FA" w:rsidRPr="00921EF8">
          <w:rPr>
            <w:rStyle w:val="Hyperlink"/>
            <w:rFonts w:cs="B Nazanin" w:hint="eastAsia"/>
            <w:sz w:val="28"/>
            <w:szCs w:val="28"/>
            <w:rtl/>
          </w:rPr>
          <w:t>ز</w:t>
        </w:r>
        <w:r w:rsidR="003409FA" w:rsidRPr="00921EF8">
          <w:rPr>
            <w:rStyle w:val="Hyperlink"/>
            <w:rFonts w:cs="B Nazanin"/>
            <w:sz w:val="28"/>
            <w:szCs w:val="28"/>
            <w:rtl/>
          </w:rPr>
          <w:t xml:space="preserve"> در </w:t>
        </w:r>
        <w:r w:rsidR="003409FA" w:rsidRPr="00921EF8">
          <w:rPr>
            <w:rStyle w:val="Hyperlink"/>
            <w:rFonts w:cs="B Nazanin" w:hint="cs"/>
            <w:sz w:val="28"/>
            <w:szCs w:val="28"/>
            <w:rtl/>
          </w:rPr>
          <w:t>ی</w:t>
        </w:r>
        <w:r w:rsidR="003409FA" w:rsidRPr="00921EF8">
          <w:rPr>
            <w:rStyle w:val="Hyperlink"/>
            <w:rFonts w:cs="B Nazanin" w:hint="eastAsia"/>
            <w:sz w:val="28"/>
            <w:szCs w:val="28"/>
            <w:rtl/>
          </w:rPr>
          <w:t>ادگ</w:t>
        </w:r>
        <w:r w:rsidR="003409FA" w:rsidRPr="00921EF8">
          <w:rPr>
            <w:rStyle w:val="Hyperlink"/>
            <w:rFonts w:cs="B Nazanin" w:hint="cs"/>
            <w:sz w:val="28"/>
            <w:szCs w:val="28"/>
            <w:rtl/>
          </w:rPr>
          <w:t>ی</w:t>
        </w:r>
        <w:r w:rsidR="003409FA" w:rsidRPr="00921EF8">
          <w:rPr>
            <w:rStyle w:val="Hyperlink"/>
            <w:rFonts w:cs="B Nazanin" w:hint="eastAsia"/>
            <w:sz w:val="28"/>
            <w:szCs w:val="28"/>
            <w:rtl/>
          </w:rPr>
          <w:t>ر</w:t>
        </w:r>
        <w:r w:rsidR="003409FA" w:rsidRPr="00921EF8">
          <w:rPr>
            <w:rStyle w:val="Hyperlink"/>
            <w:rFonts w:cs="B Nazanin" w:hint="cs"/>
            <w:sz w:val="28"/>
            <w:szCs w:val="28"/>
            <w:rtl/>
          </w:rPr>
          <w:t>ی</w:t>
        </w:r>
        <w:r w:rsidR="003409FA" w:rsidRPr="00921EF8">
          <w:rPr>
            <w:rStyle w:val="Hyperlink"/>
            <w:rFonts w:cs="B Nazanin"/>
            <w:sz w:val="28"/>
            <w:szCs w:val="28"/>
            <w:rtl/>
          </w:rPr>
          <w:t xml:space="preserve"> ماش</w:t>
        </w:r>
        <w:r w:rsidR="003409FA" w:rsidRPr="00921EF8">
          <w:rPr>
            <w:rStyle w:val="Hyperlink"/>
            <w:rFonts w:cs="B Nazanin" w:hint="cs"/>
            <w:sz w:val="28"/>
            <w:szCs w:val="28"/>
            <w:rtl/>
          </w:rPr>
          <w:t>ی</w:t>
        </w:r>
        <w:r w:rsidR="003409FA" w:rsidRPr="00921EF8">
          <w:rPr>
            <w:rStyle w:val="Hyperlink"/>
            <w:rFonts w:cs="B Nazanin" w:hint="eastAsia"/>
            <w:sz w:val="28"/>
            <w:szCs w:val="28"/>
            <w:rtl/>
          </w:rPr>
          <w:t>ن</w:t>
        </w:r>
        <w:r w:rsidR="003409FA" w:rsidRPr="00921EF8">
          <w:rPr>
            <w:rStyle w:val="Hyperlink"/>
            <w:rFonts w:cs="B Nazanin" w:hint="cs"/>
            <w:sz w:val="28"/>
            <w:szCs w:val="28"/>
            <w:rtl/>
          </w:rPr>
          <w:t>ی</w:t>
        </w:r>
        <w:r w:rsidR="003409FA" w:rsidRPr="00921EF8">
          <w:rPr>
            <w:rStyle w:val="Hyperlink"/>
            <w:rFonts w:cs="B Nazanin" w:hint="eastAsia"/>
            <w:sz w:val="28"/>
            <w:szCs w:val="28"/>
            <w:rtl/>
          </w:rPr>
          <w:t>،</w:t>
        </w:r>
        <w:r w:rsidR="003409FA" w:rsidRPr="00921EF8">
          <w:rPr>
            <w:rStyle w:val="Hyperlink"/>
            <w:rFonts w:cs="B Nazanin"/>
            <w:sz w:val="28"/>
            <w:szCs w:val="28"/>
            <w:rtl/>
          </w:rPr>
          <w:t xml:space="preserve"> </w:t>
        </w:r>
        <w:proofErr w:type="spellStart"/>
        <w:r w:rsidR="003409FA" w:rsidRPr="00921EF8">
          <w:rPr>
            <w:rStyle w:val="Hyperlink"/>
            <w:rFonts w:cs="B Nazanin"/>
            <w:sz w:val="28"/>
            <w:szCs w:val="28"/>
          </w:rPr>
          <w:t>Dataaspirant</w:t>
        </w:r>
        <w:proofErr w:type="spellEnd"/>
        <w:r w:rsidR="003409FA" w:rsidRPr="00921EF8">
          <w:rPr>
            <w:rStyle w:val="Hyperlink"/>
            <w:rFonts w:cs="B Nazanin"/>
            <w:sz w:val="28"/>
            <w:szCs w:val="28"/>
            <w:rtl/>
          </w:rPr>
          <w:t xml:space="preserve"> کار </w:t>
        </w:r>
        <w:r w:rsidR="00125511">
          <w:rPr>
            <w:rStyle w:val="Hyperlink"/>
            <w:rFonts w:cs="B Nazanin"/>
            <w:sz w:val="28"/>
            <w:szCs w:val="28"/>
            <w:rtl/>
          </w:rPr>
          <w:t>می‌</w:t>
        </w:r>
        <w:r w:rsidR="003409FA" w:rsidRPr="00921EF8">
          <w:rPr>
            <w:rStyle w:val="Hyperlink"/>
            <w:rFonts w:cs="B Nazanin"/>
            <w:sz w:val="28"/>
            <w:szCs w:val="28"/>
            <w:rtl/>
          </w:rPr>
          <w:t>کند</w:t>
        </w:r>
        <w:r w:rsidR="0073363D" w:rsidRPr="00921EF8">
          <w:rPr>
            <w:rStyle w:val="Hyperlink"/>
            <w:rFonts w:cs="B Nazanin" w:hint="cs"/>
            <w:sz w:val="28"/>
            <w:szCs w:val="28"/>
            <w:rtl/>
            <w:lang w:bidi="fa-IR"/>
          </w:rPr>
          <w:t>.</w:t>
        </w:r>
      </w:hyperlink>
    </w:p>
    <w:p w14:paraId="599CC1C7" w14:textId="77777777" w:rsidR="00AB23C9" w:rsidRPr="00294735" w:rsidRDefault="00AB23C9" w:rsidP="00AB23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562A3F6" w14:textId="1E428B41" w:rsidR="00DF19AA" w:rsidRPr="00294735" w:rsidRDefault="0072596D" w:rsidP="00DF19AA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18</w:t>
      </w:r>
      <w:r w:rsidR="00D644F4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.2</w:t>
      </w:r>
      <w:r w:rsidR="00DF19AA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5130C7" w:rsidRPr="005130C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آموزش </w:t>
      </w:r>
      <w:r w:rsidR="005130C7" w:rsidRPr="005130C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130C7" w:rsidRPr="005130C7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5130C7" w:rsidRPr="005130C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طبقه‌بندی</w:t>
      </w:r>
      <w:r w:rsidR="005130C7" w:rsidRPr="005130C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کننده برا</w:t>
      </w:r>
      <w:r w:rsidR="005130C7" w:rsidRPr="005130C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130C7" w:rsidRPr="005130C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و</w:t>
      </w:r>
      <w:r w:rsidR="005130C7" w:rsidRPr="005130C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130C7" w:rsidRPr="005130C7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ژگ</w:t>
      </w:r>
      <w:r w:rsidR="005130C7" w:rsidRPr="005130C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12551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="005130C7" w:rsidRPr="005130C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130C7" w:rsidRPr="005130C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گسسته و شمارش</w:t>
      </w:r>
      <w:r w:rsidR="00503F7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</w:p>
    <w:p w14:paraId="4438F6F9" w14:textId="77777777" w:rsidR="00DF19AA" w:rsidRPr="00294735" w:rsidRDefault="00DF19AA" w:rsidP="00DF19A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28325582" w14:textId="60C6FDE9" w:rsidR="00D21FB8" w:rsidRPr="00294735" w:rsidRDefault="00B265EA" w:rsidP="00DF19A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>با توجه به داده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B265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 xml:space="preserve"> گسسته </w:t>
      </w:r>
      <w:r w:rsidRPr="00B265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EA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 xml:space="preserve"> شمارش</w:t>
      </w:r>
      <w:r w:rsidR="00503F7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>، با</w:t>
      </w:r>
      <w:r w:rsidRPr="00B265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E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265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E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 ب</w:t>
      </w:r>
      <w:r w:rsidRPr="00B265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EA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آموزش ده</w:t>
      </w:r>
      <w:r w:rsidRPr="00B265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E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71E1AB3" w14:textId="61D7A06D" w:rsidR="00DF19AA" w:rsidRPr="00294735" w:rsidRDefault="00DF19AA" w:rsidP="00D21FB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79A0D911" w14:textId="3E295698" w:rsidR="00AC749F" w:rsidRPr="00294735" w:rsidRDefault="00A80C75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A80C75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Pr="00A80C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0C7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80C7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A80C7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 چند جمله ا</w:t>
      </w:r>
      <w:r w:rsidRPr="00A80C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0C7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80C75">
        <w:rPr>
          <w:rFonts w:ascii="Times New Roman" w:hAnsi="Times New Roman" w:cs="B Nazanin"/>
          <w:sz w:val="26"/>
          <w:szCs w:val="28"/>
          <w:lang w:bidi="fa-IR"/>
        </w:rPr>
        <w:t>Bayes</w:t>
      </w:r>
      <w:r w:rsidRPr="00A80C7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A80C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0C7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464D0D" w:rsidRPr="00464D0D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5" w:name="_MON_1753040532"/>
    <w:bookmarkEnd w:id="5"/>
    <w:p w14:paraId="6281D528" w14:textId="720D81F6" w:rsidR="00AC749F" w:rsidRPr="00294735" w:rsidRDefault="00615A7B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8629" w14:anchorId="554835A4">
          <v:shape id="_x0000_i1029" type="#_x0000_t75" style="width:523.5pt;height:426.75pt" o:ole="">
            <v:imagedata r:id="rId17" o:title=""/>
          </v:shape>
          <o:OLEObject Type="Embed" ProgID="Word.OpenDocumentText.12" ShapeID="_x0000_i1029" DrawAspect="Content" ObjectID="_1758581860" r:id="rId18"/>
        </w:object>
      </w:r>
    </w:p>
    <w:p w14:paraId="5D063FA1" w14:textId="247FFE70" w:rsidR="00015DC2" w:rsidRPr="00294735" w:rsidRDefault="00767B4F" w:rsidP="00D55B77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4F00FEF6" w14:textId="54E63C67" w:rsidR="00615A7B" w:rsidRPr="00615A7B" w:rsidRDefault="00615A7B" w:rsidP="00615A7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چند جمله</w:t>
      </w:r>
      <w:r w:rsidR="00956028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مشابه ب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گوس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م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FB0179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کند، اما فرض بر 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و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صورت چن</w:t>
      </w:r>
      <w:r w:rsidR="001D513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 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جمله</w:t>
      </w:r>
      <w:r w:rsidR="000E723E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توز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اند. در عمل، 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بدان معن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طبقه‌بند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معمولاً زمان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داده‌ها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مجزا داشته باش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 عنوان مثال، رتبه‌بند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ف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لم‌ها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1 تا 5). 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را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ج‌تر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کاربردها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5A66FD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جمله‌ا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طبقه‌بند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با استفاده از ک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سه‌ها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کلمات 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کردها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615A7B">
        <w:rPr>
          <w:rFonts w:ascii="Times New Roman" w:hAnsi="Times New Roman" w:cs="B Nazanin"/>
          <w:sz w:val="26"/>
          <w:szCs w:val="28"/>
          <w:lang w:bidi="fa-IR"/>
        </w:rPr>
        <w:t>tf-idf</w:t>
      </w:r>
      <w:proofErr w:type="spellEnd"/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(به دستور العمل‌ها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6.8 و 6.9 مراجعه کن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).</w:t>
      </w:r>
    </w:p>
    <w:p w14:paraId="7441FDE1" w14:textId="77777777" w:rsidR="00615A7B" w:rsidRPr="00615A7B" w:rsidRDefault="00615A7B" w:rsidP="00615A7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22B58AC4" w14:textId="2F3E015B" w:rsidR="00615A7B" w:rsidRPr="00615A7B" w:rsidRDefault="00615A7B" w:rsidP="00615A7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lastRenderedPageBreak/>
        <w:t>در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راه حل خود، ما 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داده متن اسباب</w:t>
      </w:r>
      <w:r w:rsidR="00D161CE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باز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A4FF8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8"/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سه مشاهده 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رشته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را به 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ماتر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="00527179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کلمات</w:t>
      </w:r>
      <w:r w:rsidR="001B573B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9"/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 هدف همراه تبد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. سپس از </w:t>
      </w:r>
      <w:proofErr w:type="spellStart"/>
      <w:r w:rsidRPr="00615A7B">
        <w:rPr>
          <w:rFonts w:ascii="Times New Roman" w:hAnsi="Times New Roman" w:cs="B Nazanin"/>
          <w:sz w:val="26"/>
          <w:szCs w:val="28"/>
          <w:lang w:bidi="fa-IR"/>
        </w:rPr>
        <w:t>MultinomialNB</w:t>
      </w:r>
      <w:proofErr w:type="spellEnd"/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در حال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احتمالات قبل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کلاس (طرف</w:t>
      </w:r>
      <w:r w:rsidR="0050297E">
        <w:rPr>
          <w:rFonts w:ascii="Times New Roman" w:hAnsi="Times New Roman" w:cs="B Nazanin" w:hint="cs"/>
          <w:sz w:val="26"/>
          <w:szCs w:val="28"/>
          <w:rtl/>
          <w:lang w:bidi="fa-IR"/>
        </w:rPr>
        <w:t>دار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برز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طر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فدار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آلمان) تعر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کرد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B07CD9E" w14:textId="665FEE7D" w:rsidR="00A01F7B" w:rsidRDefault="00615A7B" w:rsidP="00615A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proofErr w:type="spellStart"/>
      <w:r w:rsidRPr="00615A7B">
        <w:rPr>
          <w:rFonts w:ascii="Times New Roman" w:hAnsi="Times New Roman" w:cs="B Nazanin"/>
          <w:sz w:val="26"/>
          <w:szCs w:val="28"/>
          <w:lang w:bidi="fa-IR"/>
        </w:rPr>
        <w:t>MultinomialNB</w:t>
      </w:r>
      <w:proofErr w:type="spellEnd"/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مشابه </w:t>
      </w:r>
      <w:proofErr w:type="spellStart"/>
      <w:r w:rsidRPr="00615A7B">
        <w:rPr>
          <w:rFonts w:ascii="Times New Roman" w:hAnsi="Times New Roman" w:cs="B Nazanin"/>
          <w:sz w:val="26"/>
          <w:szCs w:val="28"/>
          <w:lang w:bidi="fa-IR"/>
        </w:rPr>
        <w:t>GaussianNB</w:t>
      </w:r>
      <w:proofErr w:type="spellEnd"/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کند</w:t>
      </w:r>
      <w:r w:rsidR="00F2533E">
        <w:rPr>
          <w:rFonts w:ascii="Times New Roman" w:hAnsi="Times New Roman" w:cs="B Nazanin" w:hint="cs"/>
          <w:sz w:val="26"/>
          <w:szCs w:val="28"/>
          <w:rtl/>
          <w:lang w:bidi="fa-IR"/>
        </w:rPr>
        <w:t>؛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 w:rsidR="00E6260C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ها با استفاده از </w:t>
      </w:r>
      <w:r w:rsidR="007D02D2">
        <w:rPr>
          <w:rFonts w:ascii="Times New Roman" w:hAnsi="Times New Roman" w:cs="B Nazanin"/>
          <w:sz w:val="26"/>
          <w:szCs w:val="28"/>
          <w:lang w:bidi="fa-IR"/>
        </w:rPr>
        <w:t>fit</w:t>
      </w:r>
      <w:r w:rsidR="007D02D2"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آموزش داده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شوند و مشاهدات را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توان با استفاده از </w:t>
      </w:r>
      <w:r w:rsidR="003E0180">
        <w:rPr>
          <w:rFonts w:ascii="Times New Roman" w:hAnsi="Times New Roman" w:cs="B Nazanin"/>
          <w:sz w:val="26"/>
          <w:szCs w:val="28"/>
          <w:lang w:bidi="fa-IR"/>
        </w:rPr>
        <w:t>predict</w:t>
      </w:r>
      <w:r w:rsidR="006B17CE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="003E0180"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1479B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کرد:</w:t>
      </w:r>
    </w:p>
    <w:bookmarkStart w:id="6" w:name="_MON_1756313745"/>
    <w:bookmarkEnd w:id="6"/>
    <w:p w14:paraId="0AB4E86D" w14:textId="112D9828" w:rsidR="00FA392D" w:rsidRDefault="00D232CD" w:rsidP="00FA39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770" w14:anchorId="59455651">
          <v:shape id="_x0000_i1030" type="#_x0000_t75" style="width:523.5pt;height:87.75pt" o:ole="">
            <v:imagedata r:id="rId19" o:title=""/>
          </v:shape>
          <o:OLEObject Type="Embed" ProgID="Word.OpenDocumentText.12" ShapeID="_x0000_i1030" DrawAspect="Content" ObjectID="_1758581861" r:id="rId20"/>
        </w:object>
      </w:r>
    </w:p>
    <w:bookmarkStart w:id="7" w:name="_MON_1756313770"/>
    <w:bookmarkEnd w:id="7"/>
    <w:p w14:paraId="1250F583" w14:textId="6FC03154" w:rsidR="00615A7B" w:rsidRDefault="00D232CD" w:rsidP="00615A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2AB86D06">
          <v:shape id="_x0000_i1031" type="#_x0000_t75" style="width:523.5pt;height:21.75pt" o:ole="">
            <v:imagedata r:id="rId21" o:title=""/>
          </v:shape>
          <o:OLEObject Type="Embed" ProgID="Word.OpenDocumentText.12" ShapeID="_x0000_i1031" DrawAspect="Content" ObjectID="_1758581862" r:id="rId22"/>
        </w:object>
      </w:r>
    </w:p>
    <w:p w14:paraId="3FA61809" w14:textId="0965C7EF" w:rsidR="00F74386" w:rsidRPr="00F74386" w:rsidRDefault="00F74386" w:rsidP="00F74386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اگر </w:t>
      </w:r>
      <w:proofErr w:type="spellStart"/>
      <w:r w:rsidRPr="00F74386">
        <w:rPr>
          <w:rFonts w:ascii="Times New Roman" w:hAnsi="Times New Roman" w:cs="B Nazanin"/>
          <w:sz w:val="26"/>
          <w:szCs w:val="28"/>
          <w:lang w:bidi="fa-IR"/>
        </w:rPr>
        <w:t>class_prior</w:t>
      </w:r>
      <w:proofErr w:type="spellEnd"/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مشخص نشده باشد، احتمالات قبل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داده</w:t>
      </w:r>
      <w:r w:rsidR="008F3CD1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>ها آموخته م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E1A28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>شوند. با ا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اگر بخواه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توز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کنواخت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قبل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شود،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F74386">
        <w:rPr>
          <w:rFonts w:ascii="Times New Roman" w:hAnsi="Times New Roman" w:cs="B Nazanin"/>
          <w:sz w:val="26"/>
          <w:szCs w:val="28"/>
          <w:lang w:bidi="fa-IR"/>
        </w:rPr>
        <w:t>fit_prior</w:t>
      </w:r>
      <w:proofErr w:type="spellEnd"/>
      <w:r w:rsidRPr="00F74386">
        <w:rPr>
          <w:rFonts w:ascii="Times New Roman" w:hAnsi="Times New Roman" w:cs="B Nazanin"/>
          <w:sz w:val="26"/>
          <w:szCs w:val="28"/>
          <w:lang w:bidi="fa-IR"/>
        </w:rPr>
        <w:t>=False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تنظ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239EEBB" w14:textId="0D53019C" w:rsidR="00615A7B" w:rsidRDefault="00F74386" w:rsidP="00F74386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نها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ت،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F74386">
        <w:rPr>
          <w:rFonts w:ascii="Times New Roman" w:hAnsi="Times New Roman" w:cs="B Nazanin"/>
          <w:sz w:val="26"/>
          <w:szCs w:val="28"/>
          <w:lang w:bidi="fa-IR"/>
        </w:rPr>
        <w:t>MultinomialNB</w:t>
      </w:r>
      <w:proofErr w:type="spellEnd"/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حاو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فراپارامتر هموارکننده</w:t>
      </w:r>
      <w:r w:rsidR="00C50B48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افزودن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B578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به نام 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>آلفا</w:t>
      </w:r>
      <w:r w:rsidR="00CE10C8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0"/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با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شود. مقدار پ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 1.0 است، </w:t>
      </w:r>
      <w:r w:rsidR="00752BE8">
        <w:rPr>
          <w:rFonts w:ascii="Times New Roman" w:hAnsi="Times New Roman" w:cs="B Nazanin" w:hint="cs"/>
          <w:sz w:val="26"/>
          <w:szCs w:val="28"/>
          <w:rtl/>
          <w:lang w:bidi="fa-IR"/>
        </w:rPr>
        <w:t>و همچنین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0.0 به ا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معن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ه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هموارساز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صورت ن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>گ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رد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0223BF8" w14:textId="77777777" w:rsidR="00AB23C9" w:rsidRPr="00AA5DDA" w:rsidRDefault="00AB23C9" w:rsidP="0071374C">
      <w:pPr>
        <w:bidi/>
        <w:jc w:val="center"/>
        <w:rPr>
          <w:rFonts w:ascii="Times New Roman" w:hAnsi="Times New Roman" w:cs="B Nazanin"/>
          <w:b/>
          <w:bCs/>
          <w:color w:val="FF0000"/>
          <w:sz w:val="26"/>
          <w:szCs w:val="28"/>
          <w:rtl/>
          <w:lang w:bidi="fa-IR"/>
        </w:rPr>
      </w:pPr>
    </w:p>
    <w:p w14:paraId="05916A52" w14:textId="3CDC1F81" w:rsidR="0071374C" w:rsidRPr="00D21616" w:rsidRDefault="002D353A" w:rsidP="00AB23C9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18</w:t>
      </w:r>
      <w:r w:rsidR="002E2E39" w:rsidRPr="00D216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.3</w:t>
      </w:r>
      <w:r w:rsidR="0071374C"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2D353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آموزش </w:t>
      </w:r>
      <w:r w:rsidRPr="002D353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D353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Pr="002D353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طبقه‌بندی</w:t>
      </w:r>
      <w:r w:rsidRPr="002D353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کننده ساده ب</w:t>
      </w:r>
      <w:r w:rsidRPr="002D353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D353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ز</w:t>
      </w:r>
      <w:r w:rsidRPr="002D353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برا</w:t>
      </w:r>
      <w:r w:rsidRPr="002D353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D353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و</w:t>
      </w:r>
      <w:r w:rsidRPr="002D353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D353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ژگ</w:t>
      </w:r>
      <w:r w:rsidRPr="002D353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12551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Pr="002D353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D353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با</w:t>
      </w:r>
      <w:r w:rsidRPr="002D353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D353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نر</w:t>
      </w:r>
      <w:r w:rsidRPr="002D353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</w:p>
    <w:p w14:paraId="36A8845C" w14:textId="77777777" w:rsidR="0071374C" w:rsidRPr="00D21616" w:rsidRDefault="0071374C" w:rsidP="0071374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79EA9C94" w14:textId="61ED88AC" w:rsidR="0071374C" w:rsidRPr="00D21616" w:rsidRDefault="004F64A0" w:rsidP="0071374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>شما داده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 w:hint="eastAsia"/>
          <w:sz w:val="26"/>
          <w:szCs w:val="28"/>
          <w:rtl/>
          <w:lang w:bidi="fa-IR"/>
        </w:rPr>
        <w:t>نر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با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</w:t>
      </w:r>
      <w:r w:rsidR="00F005E9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آموزش ده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885CDD5" w14:textId="77777777" w:rsidR="0071374C" w:rsidRPr="00D21616" w:rsidRDefault="0071374C" w:rsidP="0071374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F61BCC2" w14:textId="61937A1F" w:rsidR="00703450" w:rsidRPr="00D21616" w:rsidRDefault="00015ED3" w:rsidP="0071374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015ED3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Pr="00015E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5ED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15ED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015ED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 برنول</w:t>
      </w:r>
      <w:r w:rsidRPr="00015E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5ED3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015E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5ED3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015ED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015E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5ED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ED5C47" w:rsidRPr="00D21616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8" w:name="_MON_1753042070"/>
    <w:bookmarkEnd w:id="8"/>
    <w:p w14:paraId="415BFF29" w14:textId="774B0092" w:rsidR="00A01F7B" w:rsidRPr="00294735" w:rsidRDefault="00C81ADA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234" w14:anchorId="56975F03">
          <v:shape id="_x0000_i1032" type="#_x0000_t75" style="width:523.5pt;height:259.5pt" o:ole="">
            <v:imagedata r:id="rId23" o:title=""/>
          </v:shape>
          <o:OLEObject Type="Embed" ProgID="Word.OpenDocumentText.12" ShapeID="_x0000_i1032" DrawAspect="Content" ObjectID="_1758581863" r:id="rId24"/>
        </w:object>
      </w:r>
    </w:p>
    <w:p w14:paraId="01978928" w14:textId="21753D41" w:rsidR="001D58DC" w:rsidRPr="00294735" w:rsidRDefault="001D58DC" w:rsidP="001D58D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3F1CFB15" w14:textId="4BE6B400" w:rsidR="00A01F7B" w:rsidRDefault="00C81ADA" w:rsidP="00C5516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>طبقه‌بند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برنول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 م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همه و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با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نر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به طور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فقط دو مقدار را م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گ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رند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 عنوان مثال، 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طبقه‌بند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ک‌بار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کدگذار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است). مانند پسر عمو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چندجمله</w:t>
      </w:r>
      <w:r w:rsidR="0056198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61986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1"/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خود، ب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FF1F0E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برنول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اغلب در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است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فاده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>شود، زمان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ماتر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صرفاً وجود 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عدم وجود 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کلمه در 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سند است. علاوه بر ا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ن،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="00D139EA" w:rsidRPr="00C81ADA">
        <w:rPr>
          <w:rFonts w:ascii="Times New Roman" w:hAnsi="Times New Roman" w:cs="B Nazanin"/>
          <w:sz w:val="26"/>
          <w:szCs w:val="28"/>
          <w:lang w:bidi="fa-IR"/>
        </w:rPr>
        <w:t>BernoulliNB</w:t>
      </w:r>
      <w:proofErr w:type="spellEnd"/>
      <w:r w:rsidR="00D139E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D139E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نیز 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مانند </w:t>
      </w:r>
      <w:proofErr w:type="spellStart"/>
      <w:r w:rsidRPr="00C81ADA">
        <w:rPr>
          <w:rFonts w:ascii="Times New Roman" w:hAnsi="Times New Roman" w:cs="B Nazanin"/>
          <w:sz w:val="26"/>
          <w:szCs w:val="28"/>
          <w:lang w:bidi="fa-IR"/>
        </w:rPr>
        <w:t>MultinomialNB</w:t>
      </w:r>
      <w:proofErr w:type="spellEnd"/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>، دارا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DE7F13">
        <w:rPr>
          <w:rFonts w:ascii="Times New Roman" w:hAnsi="Times New Roman" w:cs="B Nazanin"/>
          <w:sz w:val="26"/>
          <w:szCs w:val="28"/>
          <w:rtl/>
          <w:lang w:bidi="fa-IR"/>
        </w:rPr>
        <w:t xml:space="preserve"> هایپر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پارامتر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854FB">
        <w:rPr>
          <w:rFonts w:ascii="Times New Roman" w:hAnsi="Times New Roman" w:cs="B Nazanin" w:hint="cs"/>
          <w:sz w:val="26"/>
          <w:szCs w:val="28"/>
          <w:rtl/>
          <w:lang w:bidi="fa-IR"/>
        </w:rPr>
        <w:t>هموار</w:t>
      </w:r>
      <w:r w:rsidR="00613E4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>کننده</w:t>
      </w:r>
      <w:r w:rsidR="00CC25D7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افزودن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7D25A8">
        <w:rPr>
          <w:rFonts w:ascii="Times New Roman" w:hAnsi="Times New Roman" w:cs="B Nazanin" w:hint="cs"/>
          <w:sz w:val="26"/>
          <w:szCs w:val="28"/>
          <w:rtl/>
          <w:lang w:bidi="fa-IR"/>
        </w:rPr>
        <w:t>به نام</w:t>
      </w:r>
      <w:r w:rsidR="00984F0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>آلفا است</w:t>
      </w:r>
      <w:r w:rsidR="000B7E9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که 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ما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تکن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مدل، آن را تنظ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>. در نها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>ت، اگر بخواه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C81ADA">
        <w:rPr>
          <w:rFonts w:ascii="Times New Roman" w:hAnsi="Times New Roman" w:cs="B Nazanin"/>
          <w:sz w:val="26"/>
          <w:szCs w:val="28"/>
          <w:lang w:bidi="fa-IR"/>
        </w:rPr>
        <w:t>priors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پارامتر </w:t>
      </w:r>
      <w:proofErr w:type="spellStart"/>
      <w:r w:rsidRPr="00C81ADA">
        <w:rPr>
          <w:rFonts w:ascii="Times New Roman" w:hAnsi="Times New Roman" w:cs="B Nazanin"/>
          <w:sz w:val="26"/>
          <w:szCs w:val="28"/>
          <w:lang w:bidi="fa-IR"/>
        </w:rPr>
        <w:t>class_prior</w:t>
      </w:r>
      <w:proofErr w:type="spellEnd"/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ل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حاو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احتمالات قبل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کلاس استفاده کن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>. اگر بخواه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71451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احتمال 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>قبل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کنواخت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مشخص کن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C81ADA">
        <w:rPr>
          <w:rFonts w:ascii="Times New Roman" w:hAnsi="Times New Roman" w:cs="B Nazanin"/>
          <w:sz w:val="26"/>
          <w:szCs w:val="28"/>
          <w:lang w:bidi="fa-IR"/>
        </w:rPr>
        <w:t>fit_prior</w:t>
      </w:r>
      <w:proofErr w:type="spellEnd"/>
      <w:r w:rsidRPr="00C81ADA">
        <w:rPr>
          <w:rFonts w:ascii="Times New Roman" w:hAnsi="Times New Roman" w:cs="B Nazanin"/>
          <w:sz w:val="26"/>
          <w:szCs w:val="28"/>
          <w:lang w:bidi="fa-IR"/>
        </w:rPr>
        <w:t>=False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تنظ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C55164" w:rsidRPr="00C55164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9" w:name="_MON_1756316545"/>
    <w:bookmarkEnd w:id="9"/>
    <w:p w14:paraId="091CD0A5" w14:textId="376FCA78" w:rsidR="00E85A04" w:rsidRPr="00294735" w:rsidRDefault="00784690" w:rsidP="00E85A0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59F4BEBD">
          <v:shape id="_x0000_i1033" type="#_x0000_t75" style="width:523.5pt;height:35.25pt" o:ole="">
            <v:imagedata r:id="rId25" o:title=""/>
          </v:shape>
          <o:OLEObject Type="Embed" ProgID="Word.OpenDocumentText.12" ShapeID="_x0000_i1033" DrawAspect="Content" ObjectID="_1758581864" r:id="rId26"/>
        </w:object>
      </w:r>
    </w:p>
    <w:p w14:paraId="11671C2E" w14:textId="5348B0CB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C886975" w14:textId="70A06F46" w:rsidR="00616467" w:rsidRPr="00294735" w:rsidRDefault="009D1129" w:rsidP="00616467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18</w:t>
      </w:r>
      <w:r w:rsidR="00616467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.4</w:t>
      </w:r>
      <w:r w:rsidR="00616467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402F06" w:rsidRPr="00402F0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کال</w:t>
      </w:r>
      <w:r w:rsidR="00402F06" w:rsidRPr="00402F0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402F06" w:rsidRPr="00402F06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بره</w:t>
      </w:r>
      <w:r w:rsidR="00402F06" w:rsidRPr="00402F0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کردن احتمالات </w:t>
      </w:r>
      <w:r w:rsidR="0041479B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پیش‌بینی</w:t>
      </w:r>
      <w:r w:rsidR="00402F06" w:rsidRPr="00402F0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شده</w:t>
      </w:r>
    </w:p>
    <w:p w14:paraId="68427715" w14:textId="77777777" w:rsidR="00616467" w:rsidRPr="00294735" w:rsidRDefault="00616467" w:rsidP="00616467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58DF48B4" w14:textId="7061371B" w:rsidR="00616467" w:rsidRPr="00294735" w:rsidRDefault="0039621C" w:rsidP="0061646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احتمالات پ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CE729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را از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A54A2E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کال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 w:hint="eastAsia"/>
          <w:sz w:val="26"/>
          <w:szCs w:val="28"/>
          <w:rtl/>
          <w:lang w:bidi="fa-IR"/>
        </w:rPr>
        <w:t>بره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قابل تفس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باشند.</w:t>
      </w:r>
    </w:p>
    <w:p w14:paraId="26B332D1" w14:textId="10A05538" w:rsidR="00AB23C9" w:rsidRPr="00294735" w:rsidRDefault="00616467" w:rsidP="005F2F4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0934E22A" w14:textId="4D9A86C0" w:rsidR="00A01F7B" w:rsidRPr="00294735" w:rsidRDefault="00040C75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040C75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proofErr w:type="spellStart"/>
      <w:r w:rsidRPr="00040C75">
        <w:rPr>
          <w:rFonts w:ascii="Times New Roman" w:hAnsi="Times New Roman" w:cs="B Nazanin"/>
          <w:sz w:val="26"/>
          <w:szCs w:val="28"/>
          <w:lang w:bidi="fa-IR"/>
        </w:rPr>
        <w:t>CalibratedClassifierCV</w:t>
      </w:r>
      <w:proofErr w:type="spellEnd"/>
      <w:r w:rsidRPr="00040C7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040C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40C7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40C7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0" w:name="_MON_1753045705"/>
    <w:bookmarkEnd w:id="10"/>
    <w:p w14:paraId="665CDD54" w14:textId="42DA29B2" w:rsidR="00AB23C9" w:rsidRPr="00294735" w:rsidRDefault="007878C2" w:rsidP="00AB23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8315" w14:anchorId="68F729F8">
          <v:shape id="_x0000_i1034" type="#_x0000_t75" style="width:523.5pt;height:412.5pt" o:ole="">
            <v:imagedata r:id="rId27" o:title=""/>
          </v:shape>
          <o:OLEObject Type="Embed" ProgID="Word.OpenDocumentText.12" ShapeID="_x0000_i1034" DrawAspect="Content" ObjectID="_1758581865" r:id="rId28"/>
        </w:object>
      </w:r>
    </w:p>
    <w:bookmarkStart w:id="11" w:name="_MON_1756317773"/>
    <w:bookmarkEnd w:id="11"/>
    <w:p w14:paraId="7C4D39B4" w14:textId="1D27ABA4" w:rsidR="007878C2" w:rsidRDefault="007878C2" w:rsidP="00FD24B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39ABB44A">
          <v:shape id="_x0000_i1035" type="#_x0000_t75" style="width:523.5pt;height:21.75pt" o:ole="">
            <v:imagedata r:id="rId29" o:title=""/>
          </v:shape>
          <o:OLEObject Type="Embed" ProgID="Word.OpenDocumentText.12" ShapeID="_x0000_i1035" DrawAspect="Content" ObjectID="_1758581866" r:id="rId30"/>
        </w:object>
      </w:r>
    </w:p>
    <w:p w14:paraId="71F0376F" w14:textId="4ACB8229" w:rsidR="00FD24BE" w:rsidRPr="00294735" w:rsidRDefault="00FD24BE" w:rsidP="007878C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289501AE" w14:textId="30610702" w:rsidR="007878C2" w:rsidRPr="007878C2" w:rsidRDefault="007878C2" w:rsidP="007878C2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احتمالات کلاس</w:t>
      </w:r>
      <w:r w:rsidR="00F907B4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بخش مشترک و مف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مدل</w:t>
      </w:r>
      <w:r w:rsidR="005E75CF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هستند. در </w:t>
      </w:r>
      <w:r w:rsidRPr="007878C2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، اکثر الگور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تم</w:t>
      </w:r>
      <w:r w:rsidR="000D514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امکان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دهند تا احتمالات </w:t>
      </w:r>
      <w:r w:rsidR="0041479B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عضو </w:t>
      </w:r>
      <w:r w:rsidR="003A229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یک 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کلاس را با استفاده از </w:t>
      </w:r>
      <w:proofErr w:type="spellStart"/>
      <w:r w:rsidRPr="007878C2">
        <w:rPr>
          <w:rFonts w:ascii="Times New Roman" w:hAnsi="Times New Roman" w:cs="B Nazanin"/>
          <w:sz w:val="26"/>
          <w:szCs w:val="28"/>
          <w:lang w:bidi="fa-IR"/>
        </w:rPr>
        <w:t>predict_proba</w:t>
      </w:r>
      <w:proofErr w:type="spellEnd"/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E5C2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مورد 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9E5C2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تواند بس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باشد</w:t>
      </w:r>
      <w:r w:rsidR="00CB2B4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اگر 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بخواه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م فقط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خاص را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446B7F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صورت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مدل احتمال</w:t>
      </w:r>
      <w:r w:rsidR="006250B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356F6B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کند که آن کلاس 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90</w:t>
      </w:r>
      <w:r w:rsidRPr="007878C2">
        <w:rPr>
          <w:rFonts w:ascii="Arial" w:hAnsi="Arial" w:cs="Arial" w:hint="cs"/>
          <w:sz w:val="26"/>
          <w:szCs w:val="28"/>
          <w:rtl/>
          <w:lang w:bidi="fa-IR"/>
        </w:rPr>
        <w:t>٪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است</w:t>
      </w:r>
      <w:r w:rsidR="006B7FF8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با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ای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برخ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مدل‌ها، از جمله طبقه‌بند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کننده‌ها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B3243D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ز،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احتمالات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دست م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دهند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بر اساس دن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واقع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ستند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.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7878C2">
        <w:rPr>
          <w:rFonts w:ascii="Times New Roman" w:hAnsi="Times New Roman" w:cs="B Nazanin"/>
          <w:sz w:val="26"/>
          <w:szCs w:val="28"/>
          <w:lang w:bidi="fa-IR"/>
        </w:rPr>
        <w:t>predict_proba</w:t>
      </w:r>
      <w:proofErr w:type="spellEnd"/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ممکن ا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کند که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0.70 شانس دارد که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خاص باشد، در حال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واقع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</w:t>
      </w:r>
      <w:r w:rsidR="00504CE1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احتمال واقعی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0.10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0.99 است. به طور خاص در </w:t>
      </w:r>
      <w:r w:rsidR="00C64568">
        <w:rPr>
          <w:rFonts w:ascii="Times New Roman" w:hAnsi="Times New Roman" w:cs="B Nazanin" w:hint="cs"/>
          <w:sz w:val="26"/>
          <w:szCs w:val="28"/>
          <w:rtl/>
          <w:lang w:bidi="fa-IR"/>
        </w:rPr>
        <w:t>بیز ساده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، در حال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رتبه‌بند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احتمالات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شده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کلاس‌ها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 مختلف</w:t>
      </w:r>
      <w:r w:rsidR="006248E6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معتبر است، احتمالات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شده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خام تما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گ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رفتن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۰ و ۱ دارند.</w:t>
      </w:r>
    </w:p>
    <w:p w14:paraId="59D44C28" w14:textId="19FA6B45" w:rsidR="007878C2" w:rsidRPr="007878C2" w:rsidRDefault="007878C2" w:rsidP="007878C2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برا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دست آوردن احتمالات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2514D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معنادار، ما 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انجام آنچه کال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براس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4240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شود دار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. در </w:t>
      </w:r>
      <w:r w:rsidRPr="007878C2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کلاس </w:t>
      </w:r>
      <w:proofErr w:type="spellStart"/>
      <w:r w:rsidRPr="007878C2">
        <w:rPr>
          <w:rFonts w:ascii="Times New Roman" w:hAnsi="Times New Roman" w:cs="B Nazanin"/>
          <w:sz w:val="26"/>
          <w:szCs w:val="28"/>
          <w:lang w:bidi="fa-IR"/>
        </w:rPr>
        <w:t>CalibratedClassifierCV</w:t>
      </w:r>
      <w:proofErr w:type="spellEnd"/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احتمالات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شده</w:t>
      </w:r>
      <w:r w:rsidR="00472AE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با کالیبراسیون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خوب با استفاده از اعتبارسنج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متقاطع</w:t>
      </w:r>
      <w:r w:rsidR="00D83E80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2"/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878C2">
        <w:rPr>
          <w:rFonts w:ascii="Times New Roman" w:hAnsi="Times New Roman" w:cs="B Nazanin"/>
          <w:sz w:val="26"/>
          <w:szCs w:val="28"/>
          <w:lang w:bidi="fa-IR"/>
        </w:rPr>
        <w:t>k-fold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. در </w:t>
      </w:r>
      <w:proofErr w:type="spellStart"/>
      <w:r w:rsidRPr="007878C2">
        <w:rPr>
          <w:rFonts w:ascii="Times New Roman" w:hAnsi="Times New Roman" w:cs="B Nazanin"/>
          <w:sz w:val="26"/>
          <w:szCs w:val="28"/>
          <w:lang w:bidi="fa-IR"/>
        </w:rPr>
        <w:t>CalibratedClassifierCV</w:t>
      </w:r>
      <w:proofErr w:type="spellEnd"/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مجموعه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مدل 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 xml:space="preserve">و </w:t>
      </w:r>
      <w:r w:rsidR="00B92DE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از 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مجموعه </w:t>
      </w:r>
      <w:r w:rsidR="006D2DB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داده‌های تست 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کال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بره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کردن احتمالات </w:t>
      </w:r>
      <w:r w:rsidR="0041479B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استفاده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شود. احتمالات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شده</w:t>
      </w:r>
      <w:r w:rsidR="00D97B56">
        <w:rPr>
          <w:rFonts w:ascii="Times New Roman" w:hAnsi="Times New Roman" w:cs="B Nazanin" w:hint="eastAsia"/>
          <w:sz w:val="26"/>
          <w:szCs w:val="28"/>
          <w:lang w:bidi="fa-IR"/>
        </w:rPr>
        <w:t>‌</w:t>
      </w:r>
      <w:r w:rsidR="00D97B5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EE6A68">
        <w:rPr>
          <w:rFonts w:ascii="Times New Roman" w:hAnsi="Times New Roman" w:cs="B Nazanin" w:hint="cs"/>
          <w:sz w:val="26"/>
          <w:szCs w:val="28"/>
          <w:rtl/>
          <w:lang w:bidi="fa-IR"/>
        </w:rPr>
        <w:t>به دست آمده از این کالیبراسیون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انگ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878C2">
        <w:rPr>
          <w:rFonts w:ascii="Times New Roman" w:hAnsi="Times New Roman" w:cs="B Nazanin"/>
          <w:sz w:val="26"/>
          <w:szCs w:val="28"/>
          <w:lang w:bidi="fa-IR"/>
        </w:rPr>
        <w:t>k-folds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هستند.</w:t>
      </w:r>
    </w:p>
    <w:p w14:paraId="1EDF0249" w14:textId="29FE8F96" w:rsidR="00100A08" w:rsidRDefault="007878C2" w:rsidP="007878C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با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از</w:t>
      </w:r>
      <w:r w:rsidR="00BD3F4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این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راه حل ما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تفاوت 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احتمالات </w:t>
      </w:r>
      <w:r w:rsidR="0041479B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خام و </w:t>
      </w:r>
      <w:r w:rsidR="004B73E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احتمالات 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به خوب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کال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بره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را بب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. در راه حل خود، ما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</w:t>
      </w:r>
      <w:r w:rsidR="00C25AFF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بند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</w:t>
      </w:r>
      <w:r w:rsidR="004E42AB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1B57CB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گاوس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. اگر </w:t>
      </w:r>
      <w:r w:rsidR="00FC393A">
        <w:rPr>
          <w:rFonts w:ascii="Times New Roman" w:hAnsi="Times New Roman" w:cs="B Nazanin" w:hint="cs"/>
          <w:sz w:val="26"/>
          <w:szCs w:val="28"/>
          <w:rtl/>
          <w:lang w:bidi="fa-IR"/>
        </w:rPr>
        <w:t>این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طبقه‌بند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آموزش ده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سپس احتمالات کلاس را برا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جد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تخم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ن‌ها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 بس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2" w:name="_MON_1756318328"/>
    <w:bookmarkEnd w:id="12"/>
    <w:p w14:paraId="7CC1CA02" w14:textId="52656325" w:rsidR="00F54615" w:rsidRPr="00294735" w:rsidRDefault="00F55D29" w:rsidP="00F5461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247" w14:anchorId="5CD25BCB">
          <v:shape id="_x0000_i1036" type="#_x0000_t75" style="width:523.5pt;height:61.5pt" o:ole="">
            <v:imagedata r:id="rId31" o:title=""/>
          </v:shape>
          <o:OLEObject Type="Embed" ProgID="Word.OpenDocumentText.12" ShapeID="_x0000_i1036" DrawAspect="Content" ObjectID="_1758581867" r:id="rId32"/>
        </w:object>
      </w:r>
    </w:p>
    <w:bookmarkStart w:id="13" w:name="_MON_1756318382"/>
    <w:bookmarkEnd w:id="13"/>
    <w:p w14:paraId="316FBA65" w14:textId="35A21A0E" w:rsidR="00F54615" w:rsidRDefault="00461F7E" w:rsidP="00F5461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0D186AB1">
          <v:shape id="_x0000_i1037" type="#_x0000_t75" style="width:523.5pt;height:35.25pt" o:ole="">
            <v:imagedata r:id="rId33" o:title=""/>
          </v:shape>
          <o:OLEObject Type="Embed" ProgID="Word.OpenDocumentText.12" ShapeID="_x0000_i1037" DrawAspect="Content" ObjectID="_1758581868" r:id="rId34"/>
        </w:object>
      </w:r>
    </w:p>
    <w:p w14:paraId="00A25EC5" w14:textId="04EC27C3" w:rsidR="007878C2" w:rsidRDefault="00461F7E" w:rsidP="00F5461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>با ا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پس از کال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بره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کردن احتمالات پ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3B4A4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(که در راه حل خود انجام داد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>)، نتا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متفاوت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افت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4" w:name="_MON_1756318446"/>
    <w:bookmarkEnd w:id="14"/>
    <w:p w14:paraId="37B429EB" w14:textId="37B23637" w:rsidR="00F55D29" w:rsidRDefault="00D724E9" w:rsidP="00F55D29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43EA5CDA">
          <v:shape id="_x0000_i1038" type="#_x0000_t75" style="width:523.5pt;height:35.25pt" o:ole="">
            <v:imagedata r:id="rId35" o:title=""/>
          </v:shape>
          <o:OLEObject Type="Embed" ProgID="Word.OpenDocumentText.12" ShapeID="_x0000_i1038" DrawAspect="Content" ObjectID="_1758581869" r:id="rId36"/>
        </w:object>
      </w:r>
    </w:p>
    <w:bookmarkStart w:id="15" w:name="_MON_1756318465"/>
    <w:bookmarkEnd w:id="15"/>
    <w:p w14:paraId="15B8F324" w14:textId="08CD7DF7" w:rsidR="00F55D29" w:rsidRDefault="00D724E9" w:rsidP="00F55D29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10F8E69F">
          <v:shape id="_x0000_i1039" type="#_x0000_t75" style="width:523.5pt;height:21.75pt" o:ole="">
            <v:imagedata r:id="rId37" o:title=""/>
          </v:shape>
          <o:OLEObject Type="Embed" ProgID="Word.OpenDocumentText.12" ShapeID="_x0000_i1039" DrawAspect="Content" ObjectID="_1758581870" r:id="rId38"/>
        </w:object>
      </w:r>
    </w:p>
    <w:p w14:paraId="575A52B8" w14:textId="31E28EDE" w:rsidR="00A01F7B" w:rsidRPr="00294735" w:rsidRDefault="00D724E9" w:rsidP="00770BD1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proofErr w:type="spellStart"/>
      <w:r w:rsidRPr="00D724E9">
        <w:rPr>
          <w:rFonts w:ascii="Times New Roman" w:hAnsi="Times New Roman" w:cs="B Nazanin"/>
          <w:sz w:val="26"/>
          <w:szCs w:val="28"/>
          <w:lang w:bidi="fa-IR"/>
        </w:rPr>
        <w:t>CalibratedClassifierCV</w:t>
      </w:r>
      <w:proofErr w:type="spellEnd"/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روش کال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براس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ارائه م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47989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>دهد - مدل س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گموئ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پلات</w:t>
      </w:r>
      <w:r w:rsidR="00702FEF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3"/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رگرس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زوتون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702FEF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4"/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- که توسط پارامتر </w:t>
      </w:r>
      <w:r w:rsidR="0009423B">
        <w:rPr>
          <w:rFonts w:ascii="Times New Roman" w:hAnsi="Times New Roman" w:cs="B Nazanin"/>
          <w:sz w:val="26"/>
          <w:szCs w:val="28"/>
          <w:lang w:bidi="fa-IR"/>
        </w:rPr>
        <w:t>method</w:t>
      </w:r>
      <w:r w:rsidR="0029157B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اند</w:t>
      </w:r>
      <w:r w:rsidR="005B0B60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حال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فضا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پرداختن به جزئ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ندار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3C7E9B">
        <w:rPr>
          <w:rFonts w:ascii="Times New Roman" w:hAnsi="Times New Roman" w:cs="B Nazanin" w:hint="cs"/>
          <w:sz w:val="26"/>
          <w:szCs w:val="28"/>
          <w:rtl/>
          <w:lang w:bidi="fa-IR"/>
        </w:rPr>
        <w:t>؛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را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زوتون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ناپارامتر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</w:t>
      </w:r>
      <w:r w:rsidR="001330E1">
        <w:rPr>
          <w:rFonts w:ascii="Times New Roman" w:hAnsi="Times New Roman" w:cs="B Nazanin" w:hint="cs"/>
          <w:sz w:val="26"/>
          <w:szCs w:val="28"/>
          <w:rtl/>
          <w:lang w:bidi="fa-IR"/>
        </w:rPr>
        <w:t>، با این حال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زمان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اندازه نمونه بس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کوچک است (به عنوان مثال، 100 مشاهده) </w:t>
      </w:r>
      <w:r w:rsidR="0015647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رگرسیون ایزوتونیک 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>تما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دارد که ب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حد برازش</w:t>
      </w:r>
      <w:r w:rsidR="00242AA2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5"/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کند. در </w:t>
      </w:r>
      <w:r w:rsidR="00A06667">
        <w:rPr>
          <w:rFonts w:ascii="Times New Roman" w:hAnsi="Times New Roman" w:cs="B Nazanin" w:hint="cs"/>
          <w:sz w:val="26"/>
          <w:szCs w:val="28"/>
          <w:rtl/>
          <w:lang w:bidi="fa-IR"/>
        </w:rPr>
        <w:t>این راه حل</w:t>
      </w:r>
      <w:r w:rsidR="0010162E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مجموعه داده عنب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150 مشاهدات استفاده کرد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بنابرا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مدل س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گموئ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پلات استفاده کرد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C4F9DDD" w14:textId="456815A8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51396F0" w14:textId="1B9244EA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56A82AC" w14:textId="7223ED21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74CF35C" w14:textId="0E2111AD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5AFD9FD" w14:textId="664A84F7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3DBF190" w14:textId="37CF087D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C8581D3" w14:textId="48D22A08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1A35F74" w14:textId="3391CA38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B07A174" w14:textId="6EC9DA8C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0D20CFE" w14:textId="77777777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31CEB4D" w14:textId="177BDCD1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5D2EA5D" w14:textId="07759A40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5AB4006" w14:textId="55C3F78D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9FCC01A" w14:textId="50628427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E74BCC8" w14:textId="0F7B4516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7161D5C" w14:textId="76710705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9273849" w14:textId="20A730E6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90B9C01" w14:textId="77777777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D709B19" w14:textId="53FAD543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8D45A9B" w14:textId="65A4E265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18E20BA" w14:textId="448A1F7D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1E6E6CA" w14:textId="1230934D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C8FA220" w14:textId="5D4B9C76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8BE3801" w14:textId="74774FBC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03AC32E" w14:textId="095E7423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79A0D94" w14:textId="77777777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4192B63" w14:textId="74A2294D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C17573D" w14:textId="767A7C60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4025813" w14:textId="78F9ABA3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D3A8B25" w14:textId="69F8D8E4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AA5837D" w14:textId="0AB21207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C6A522F" w14:textId="45DFC564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4A471F5" w14:textId="23B49BAC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2C4DCE4" w14:textId="355AF4A4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D67FAEF" w14:textId="1912AE58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CB721D5" w14:textId="1899ED9B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43D0549" w14:textId="1400A148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737FFE0" w14:textId="3A602179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4F0E46B" w14:textId="78779EF4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019FECA" w14:textId="20504082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1C78CC0" w14:textId="77777777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7FA63AE" w14:textId="77777777" w:rsidR="003D732C" w:rsidRPr="00294735" w:rsidRDefault="003D732C" w:rsidP="003D732C">
      <w:pPr>
        <w:rPr>
          <w:rFonts w:ascii="Times New Roman" w:hAnsi="Times New Roman" w:cs="B Nazanin"/>
          <w:sz w:val="26"/>
          <w:szCs w:val="28"/>
          <w:lang w:bidi="fa-IR"/>
        </w:rPr>
      </w:pPr>
    </w:p>
    <w:p w14:paraId="0BEFCE50" w14:textId="09CA778E" w:rsidR="003D732C" w:rsidRPr="00294735" w:rsidRDefault="003D732C" w:rsidP="003D732C">
      <w:pPr>
        <w:tabs>
          <w:tab w:val="left" w:pos="1390"/>
        </w:tabs>
        <w:rPr>
          <w:rFonts w:ascii="Times New Roman" w:hAnsi="Times New Roman" w:cs="B Nazanin"/>
          <w:sz w:val="26"/>
          <w:szCs w:val="28"/>
        </w:rPr>
      </w:pPr>
      <w:r w:rsidRPr="00294735">
        <w:rPr>
          <w:rFonts w:ascii="Times New Roman" w:hAnsi="Times New Roman" w:cs="B Nazanin"/>
          <w:sz w:val="26"/>
          <w:szCs w:val="28"/>
        </w:rPr>
        <w:tab/>
      </w:r>
    </w:p>
    <w:p w14:paraId="7365698F" w14:textId="77777777" w:rsidR="003D732C" w:rsidRPr="00294735" w:rsidRDefault="003D732C" w:rsidP="003D732C">
      <w:pPr>
        <w:tabs>
          <w:tab w:val="left" w:pos="1390"/>
        </w:tabs>
        <w:rPr>
          <w:rFonts w:ascii="Times New Roman" w:hAnsi="Times New Roman" w:cs="B Nazanin"/>
          <w:sz w:val="26"/>
          <w:szCs w:val="28"/>
        </w:rPr>
      </w:pPr>
    </w:p>
    <w:p w14:paraId="63662CFB" w14:textId="77777777" w:rsidR="003D732C" w:rsidRPr="00294735" w:rsidRDefault="003D732C" w:rsidP="003D732C">
      <w:pPr>
        <w:tabs>
          <w:tab w:val="left" w:pos="1390"/>
        </w:tabs>
        <w:rPr>
          <w:rFonts w:ascii="Times New Roman" w:hAnsi="Times New Roman" w:cs="B Nazanin"/>
          <w:sz w:val="26"/>
          <w:szCs w:val="28"/>
        </w:rPr>
      </w:pPr>
    </w:p>
    <w:bookmarkEnd w:id="0"/>
    <w:p w14:paraId="227860CF" w14:textId="56A47EE3" w:rsidR="003D732C" w:rsidRPr="00294735" w:rsidRDefault="003D732C" w:rsidP="00C66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color w:val="404040"/>
          <w:sz w:val="26"/>
          <w:szCs w:val="28"/>
        </w:rPr>
      </w:pPr>
    </w:p>
    <w:sectPr w:rsidR="003D732C" w:rsidRPr="00294735" w:rsidSect="0041208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27DFA" w14:textId="77777777" w:rsidR="00563A5D" w:rsidRDefault="00563A5D" w:rsidP="00617FFB">
      <w:pPr>
        <w:spacing w:after="0" w:line="240" w:lineRule="auto"/>
      </w:pPr>
      <w:r>
        <w:separator/>
      </w:r>
    </w:p>
  </w:endnote>
  <w:endnote w:type="continuationSeparator" w:id="0">
    <w:p w14:paraId="2BEB9324" w14:textId="77777777" w:rsidR="00563A5D" w:rsidRDefault="00563A5D" w:rsidP="0061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-ItalicMT">
    <w:altName w:val="Courier New"/>
    <w:charset w:val="00"/>
    <w:family w:val="roman"/>
    <w:pitch w:val="default"/>
  </w:font>
  <w:font w:name="CourierNewPS-BoldMT">
    <w:altName w:val="Courier New"/>
    <w:charset w:val="00"/>
    <w:family w:val="roman"/>
    <w:pitch w:val="default"/>
  </w:font>
  <w:font w:name="CourierNewPSMT">
    <w:altName w:val="Courier New"/>
    <w:charset w:val="00"/>
    <w:family w:val="roman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7A9A8" w14:textId="77777777" w:rsidR="00563A5D" w:rsidRDefault="00563A5D" w:rsidP="00617FFB">
      <w:pPr>
        <w:spacing w:after="0" w:line="240" w:lineRule="auto"/>
      </w:pPr>
      <w:r>
        <w:separator/>
      </w:r>
    </w:p>
  </w:footnote>
  <w:footnote w:type="continuationSeparator" w:id="0">
    <w:p w14:paraId="36F2E7E6" w14:textId="77777777" w:rsidR="00563A5D" w:rsidRDefault="00563A5D" w:rsidP="00617FFB">
      <w:pPr>
        <w:spacing w:after="0" w:line="240" w:lineRule="auto"/>
      </w:pPr>
      <w:r>
        <w:continuationSeparator/>
      </w:r>
    </w:p>
  </w:footnote>
  <w:footnote w:id="1">
    <w:p w14:paraId="0C5CB347" w14:textId="28B7F443" w:rsidR="00DA4416" w:rsidRDefault="00DA441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DA4416">
        <w:rPr>
          <w:lang w:bidi="fa-IR"/>
        </w:rPr>
        <w:t>Naive Bayes</w:t>
      </w:r>
    </w:p>
  </w:footnote>
  <w:footnote w:id="2">
    <w:p w14:paraId="09FEF816" w14:textId="79DD7171" w:rsidR="00DA2FAF" w:rsidRDefault="00DA2FA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DA2FAF">
        <w:rPr>
          <w:lang w:bidi="fa-IR"/>
        </w:rPr>
        <w:t>posterior</w:t>
      </w:r>
    </w:p>
  </w:footnote>
  <w:footnote w:id="3">
    <w:p w14:paraId="7D469AA0" w14:textId="387F3594" w:rsidR="00572C7D" w:rsidRDefault="00572C7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572C7D">
        <w:rPr>
          <w:lang w:bidi="fa-IR"/>
        </w:rPr>
        <w:t>likelihood</w:t>
      </w:r>
    </w:p>
  </w:footnote>
  <w:footnote w:id="4">
    <w:p w14:paraId="6AEDEACD" w14:textId="2A676C5F" w:rsidR="00770309" w:rsidRDefault="00770309">
      <w:pPr>
        <w:pStyle w:val="FootnoteText"/>
      </w:pPr>
      <w:r>
        <w:rPr>
          <w:rStyle w:val="FootnoteReference"/>
        </w:rPr>
        <w:footnoteRef/>
      </w:r>
      <w:r>
        <w:t xml:space="preserve"> - </w:t>
      </w:r>
      <w:r w:rsidRPr="00770309">
        <w:t>prior</w:t>
      </w:r>
    </w:p>
  </w:footnote>
  <w:footnote w:id="5">
    <w:p w14:paraId="748A8992" w14:textId="468CC43F" w:rsidR="00FE6325" w:rsidRDefault="00FE632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FE6325">
        <w:rPr>
          <w:lang w:bidi="fa-IR"/>
        </w:rPr>
        <w:t>marginal probability</w:t>
      </w:r>
    </w:p>
  </w:footnote>
  <w:footnote w:id="6">
    <w:p w14:paraId="51F3E670" w14:textId="12830995" w:rsidR="006C13C2" w:rsidRDefault="006C13C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="00AC5B28">
        <w:rPr>
          <w:lang w:bidi="fa-IR"/>
        </w:rPr>
        <w:t>naïve</w:t>
      </w:r>
    </w:p>
  </w:footnote>
  <w:footnote w:id="7">
    <w:p w14:paraId="745F03E6" w14:textId="092D0CE2" w:rsidR="00C55F53" w:rsidRDefault="00C55F53">
      <w:pPr>
        <w:pStyle w:val="FootnoteText"/>
      </w:pPr>
      <w:r>
        <w:rPr>
          <w:rStyle w:val="FootnoteReference"/>
        </w:rPr>
        <w:footnoteRef/>
      </w:r>
      <w:r>
        <w:t xml:space="preserve"> - </w:t>
      </w:r>
      <w:r w:rsidRPr="00C55F53">
        <w:t>prior belief</w:t>
      </w:r>
    </w:p>
  </w:footnote>
  <w:footnote w:id="8">
    <w:p w14:paraId="68D54D1B" w14:textId="1D7DC053" w:rsidR="00AA4FF8" w:rsidRDefault="00AA4FF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toy text</w:t>
      </w:r>
    </w:p>
  </w:footnote>
  <w:footnote w:id="9">
    <w:p w14:paraId="78C6DA58" w14:textId="4E62104F" w:rsidR="001B573B" w:rsidRDefault="001B573B">
      <w:pPr>
        <w:pStyle w:val="FootnoteText"/>
      </w:pPr>
      <w:r>
        <w:rPr>
          <w:rStyle w:val="FootnoteReference"/>
        </w:rPr>
        <w:footnoteRef/>
      </w:r>
      <w:r>
        <w:t xml:space="preserve"> - bag-of-words</w:t>
      </w:r>
    </w:p>
  </w:footnote>
  <w:footnote w:id="10">
    <w:p w14:paraId="477113E7" w14:textId="03C2C0B4" w:rsidR="00CE10C8" w:rsidRDefault="00CE10C8">
      <w:pPr>
        <w:pStyle w:val="FootnoteText"/>
      </w:pPr>
      <w:r>
        <w:rPr>
          <w:rStyle w:val="FootnoteReference"/>
        </w:rPr>
        <w:footnoteRef/>
      </w:r>
      <w:r>
        <w:t xml:space="preserve"> - alpha</w:t>
      </w:r>
    </w:p>
  </w:footnote>
  <w:footnote w:id="11">
    <w:p w14:paraId="2D4CE91F" w14:textId="636698E5" w:rsidR="00561986" w:rsidRDefault="00561986">
      <w:pPr>
        <w:pStyle w:val="FootnoteText"/>
      </w:pPr>
      <w:r>
        <w:rPr>
          <w:rStyle w:val="FootnoteReference"/>
        </w:rPr>
        <w:footnoteRef/>
      </w:r>
      <w:r>
        <w:t xml:space="preserve"> - </w:t>
      </w:r>
      <w:r w:rsidRPr="00561986">
        <w:t>multinomial cousin</w:t>
      </w:r>
    </w:p>
  </w:footnote>
  <w:footnote w:id="12">
    <w:p w14:paraId="76A5D712" w14:textId="6D6CD4BF" w:rsidR="00D83E80" w:rsidRDefault="00D83E8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cross-validation</w:t>
      </w:r>
    </w:p>
  </w:footnote>
  <w:footnote w:id="13">
    <w:p w14:paraId="6948873A" w14:textId="5AF98183" w:rsidR="00702FEF" w:rsidRDefault="00702FEF">
      <w:pPr>
        <w:pStyle w:val="FootnoteText"/>
      </w:pPr>
      <w:r>
        <w:rPr>
          <w:rStyle w:val="FootnoteReference"/>
        </w:rPr>
        <w:footnoteRef/>
      </w:r>
      <w:r>
        <w:t xml:space="preserve"> - </w:t>
      </w:r>
      <w:r w:rsidRPr="00702FEF">
        <w:t>Platt’s sigmoid model</w:t>
      </w:r>
    </w:p>
  </w:footnote>
  <w:footnote w:id="14">
    <w:p w14:paraId="2C4063C0" w14:textId="7D1BE57E" w:rsidR="00702FEF" w:rsidRDefault="00702FEF">
      <w:pPr>
        <w:pStyle w:val="FootnoteText"/>
      </w:pPr>
      <w:r>
        <w:rPr>
          <w:rStyle w:val="FootnoteReference"/>
        </w:rPr>
        <w:footnoteRef/>
      </w:r>
      <w:r>
        <w:t xml:space="preserve"> - I</w:t>
      </w:r>
      <w:r w:rsidRPr="00702FEF">
        <w:t>sotonic regression</w:t>
      </w:r>
    </w:p>
  </w:footnote>
  <w:footnote w:id="15">
    <w:p w14:paraId="5B8FB9A8" w14:textId="31E1D197" w:rsidR="00242AA2" w:rsidRDefault="00242AA2">
      <w:pPr>
        <w:pStyle w:val="FootnoteText"/>
      </w:pPr>
      <w:r>
        <w:rPr>
          <w:rStyle w:val="FootnoteReference"/>
        </w:rPr>
        <w:footnoteRef/>
      </w:r>
      <w:r>
        <w:t xml:space="preserve"> - overfit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54BA"/>
    <w:multiLevelType w:val="hybridMultilevel"/>
    <w:tmpl w:val="6B0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8706C"/>
    <w:multiLevelType w:val="hybridMultilevel"/>
    <w:tmpl w:val="B2B07E12"/>
    <w:lvl w:ilvl="0" w:tplc="303E30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E3490"/>
    <w:multiLevelType w:val="hybridMultilevel"/>
    <w:tmpl w:val="52D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76CF7"/>
    <w:multiLevelType w:val="hybridMultilevel"/>
    <w:tmpl w:val="367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2484A"/>
    <w:multiLevelType w:val="hybridMultilevel"/>
    <w:tmpl w:val="27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B5632"/>
    <w:multiLevelType w:val="hybridMultilevel"/>
    <w:tmpl w:val="EFC6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B5CBA"/>
    <w:multiLevelType w:val="hybridMultilevel"/>
    <w:tmpl w:val="30F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B7EE7"/>
    <w:multiLevelType w:val="hybridMultilevel"/>
    <w:tmpl w:val="676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E3522"/>
    <w:multiLevelType w:val="hybridMultilevel"/>
    <w:tmpl w:val="1848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01430"/>
    <w:multiLevelType w:val="hybridMultilevel"/>
    <w:tmpl w:val="0A3859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78B344C1"/>
    <w:multiLevelType w:val="hybridMultilevel"/>
    <w:tmpl w:val="A0AC94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7C96610F"/>
    <w:multiLevelType w:val="hybridMultilevel"/>
    <w:tmpl w:val="8CAA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371638">
    <w:abstractNumId w:val="7"/>
  </w:num>
  <w:num w:numId="2" w16cid:durableId="1791784207">
    <w:abstractNumId w:val="6"/>
  </w:num>
  <w:num w:numId="3" w16cid:durableId="842204301">
    <w:abstractNumId w:val="3"/>
  </w:num>
  <w:num w:numId="4" w16cid:durableId="1854026507">
    <w:abstractNumId w:val="0"/>
  </w:num>
  <w:num w:numId="5" w16cid:durableId="1284188212">
    <w:abstractNumId w:val="9"/>
  </w:num>
  <w:num w:numId="6" w16cid:durableId="305747526">
    <w:abstractNumId w:val="2"/>
  </w:num>
  <w:num w:numId="7" w16cid:durableId="1674338445">
    <w:abstractNumId w:val="8"/>
  </w:num>
  <w:num w:numId="8" w16cid:durableId="341205495">
    <w:abstractNumId w:val="10"/>
  </w:num>
  <w:num w:numId="9" w16cid:durableId="469059227">
    <w:abstractNumId w:val="4"/>
  </w:num>
  <w:num w:numId="10" w16cid:durableId="1831166210">
    <w:abstractNumId w:val="5"/>
  </w:num>
  <w:num w:numId="11" w16cid:durableId="1133596724">
    <w:abstractNumId w:val="1"/>
  </w:num>
  <w:num w:numId="12" w16cid:durableId="9915221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Q0tzSxNDAwMLA3NzCyUdpeDU4uLM/DyQAsNaANjJhnAsAAAA"/>
  </w:docVars>
  <w:rsids>
    <w:rsidRoot w:val="00F21999"/>
    <w:rsid w:val="000009C5"/>
    <w:rsid w:val="00007BDE"/>
    <w:rsid w:val="00011A89"/>
    <w:rsid w:val="00015DC2"/>
    <w:rsid w:val="00015ED3"/>
    <w:rsid w:val="00017865"/>
    <w:rsid w:val="0002093E"/>
    <w:rsid w:val="0002101F"/>
    <w:rsid w:val="0002241D"/>
    <w:rsid w:val="000230CD"/>
    <w:rsid w:val="00025889"/>
    <w:rsid w:val="00027548"/>
    <w:rsid w:val="00030601"/>
    <w:rsid w:val="00030887"/>
    <w:rsid w:val="000336CC"/>
    <w:rsid w:val="00034CB7"/>
    <w:rsid w:val="00034E61"/>
    <w:rsid w:val="00035450"/>
    <w:rsid w:val="0003615F"/>
    <w:rsid w:val="00036894"/>
    <w:rsid w:val="00040C75"/>
    <w:rsid w:val="00053B57"/>
    <w:rsid w:val="00053FCB"/>
    <w:rsid w:val="00060653"/>
    <w:rsid w:val="00063E13"/>
    <w:rsid w:val="00065618"/>
    <w:rsid w:val="00071AE7"/>
    <w:rsid w:val="00076FBD"/>
    <w:rsid w:val="000777B3"/>
    <w:rsid w:val="000778E3"/>
    <w:rsid w:val="00080629"/>
    <w:rsid w:val="00083445"/>
    <w:rsid w:val="000858BC"/>
    <w:rsid w:val="00091A91"/>
    <w:rsid w:val="00092924"/>
    <w:rsid w:val="0009423B"/>
    <w:rsid w:val="000A17CB"/>
    <w:rsid w:val="000A1E01"/>
    <w:rsid w:val="000A3D5B"/>
    <w:rsid w:val="000A41ED"/>
    <w:rsid w:val="000A4E69"/>
    <w:rsid w:val="000B0949"/>
    <w:rsid w:val="000B7E94"/>
    <w:rsid w:val="000C1883"/>
    <w:rsid w:val="000C2F16"/>
    <w:rsid w:val="000D4193"/>
    <w:rsid w:val="000D5145"/>
    <w:rsid w:val="000D5356"/>
    <w:rsid w:val="000D75B0"/>
    <w:rsid w:val="000D7695"/>
    <w:rsid w:val="000E0087"/>
    <w:rsid w:val="000E0163"/>
    <w:rsid w:val="000E3034"/>
    <w:rsid w:val="000E723E"/>
    <w:rsid w:val="000E74D5"/>
    <w:rsid w:val="000F3B04"/>
    <w:rsid w:val="000F69FA"/>
    <w:rsid w:val="0010052B"/>
    <w:rsid w:val="00100A08"/>
    <w:rsid w:val="0010162E"/>
    <w:rsid w:val="00104398"/>
    <w:rsid w:val="001065D6"/>
    <w:rsid w:val="0011155C"/>
    <w:rsid w:val="00120B99"/>
    <w:rsid w:val="00120D09"/>
    <w:rsid w:val="00121BB8"/>
    <w:rsid w:val="00124BE7"/>
    <w:rsid w:val="00125511"/>
    <w:rsid w:val="00126082"/>
    <w:rsid w:val="00127915"/>
    <w:rsid w:val="00127BAB"/>
    <w:rsid w:val="001309C6"/>
    <w:rsid w:val="0013129C"/>
    <w:rsid w:val="001319A2"/>
    <w:rsid w:val="001330E1"/>
    <w:rsid w:val="00141331"/>
    <w:rsid w:val="0014220D"/>
    <w:rsid w:val="0014456B"/>
    <w:rsid w:val="00151822"/>
    <w:rsid w:val="00153647"/>
    <w:rsid w:val="001548BF"/>
    <w:rsid w:val="0015636D"/>
    <w:rsid w:val="00156476"/>
    <w:rsid w:val="0016310F"/>
    <w:rsid w:val="00166BB0"/>
    <w:rsid w:val="00167141"/>
    <w:rsid w:val="00175280"/>
    <w:rsid w:val="001767FD"/>
    <w:rsid w:val="0018024A"/>
    <w:rsid w:val="00180DDF"/>
    <w:rsid w:val="00181DEA"/>
    <w:rsid w:val="0018259E"/>
    <w:rsid w:val="00182A47"/>
    <w:rsid w:val="001832B5"/>
    <w:rsid w:val="0018450F"/>
    <w:rsid w:val="001859F4"/>
    <w:rsid w:val="00185B90"/>
    <w:rsid w:val="00190421"/>
    <w:rsid w:val="001933BB"/>
    <w:rsid w:val="0019776D"/>
    <w:rsid w:val="001A28DE"/>
    <w:rsid w:val="001A4B6E"/>
    <w:rsid w:val="001B17BF"/>
    <w:rsid w:val="001B1B3E"/>
    <w:rsid w:val="001B573B"/>
    <w:rsid w:val="001B57CB"/>
    <w:rsid w:val="001B7C5F"/>
    <w:rsid w:val="001C06D6"/>
    <w:rsid w:val="001C1D32"/>
    <w:rsid w:val="001C2ED1"/>
    <w:rsid w:val="001C392F"/>
    <w:rsid w:val="001C5FC9"/>
    <w:rsid w:val="001C7322"/>
    <w:rsid w:val="001D1676"/>
    <w:rsid w:val="001D1680"/>
    <w:rsid w:val="001D2D09"/>
    <w:rsid w:val="001D491E"/>
    <w:rsid w:val="001D4AAF"/>
    <w:rsid w:val="001D513E"/>
    <w:rsid w:val="001D58DC"/>
    <w:rsid w:val="001E3762"/>
    <w:rsid w:val="001E3EA4"/>
    <w:rsid w:val="001E514B"/>
    <w:rsid w:val="001E524E"/>
    <w:rsid w:val="001E6C96"/>
    <w:rsid w:val="001F0353"/>
    <w:rsid w:val="001F1BD2"/>
    <w:rsid w:val="001F494E"/>
    <w:rsid w:val="00201E39"/>
    <w:rsid w:val="002031D6"/>
    <w:rsid w:val="00206CF0"/>
    <w:rsid w:val="00207F39"/>
    <w:rsid w:val="00211920"/>
    <w:rsid w:val="00213810"/>
    <w:rsid w:val="002205DB"/>
    <w:rsid w:val="002226DD"/>
    <w:rsid w:val="00222AA8"/>
    <w:rsid w:val="00224191"/>
    <w:rsid w:val="00225A28"/>
    <w:rsid w:val="0023271B"/>
    <w:rsid w:val="0024015C"/>
    <w:rsid w:val="002406D9"/>
    <w:rsid w:val="00240D3D"/>
    <w:rsid w:val="00242AA2"/>
    <w:rsid w:val="00246ACB"/>
    <w:rsid w:val="00247989"/>
    <w:rsid w:val="00250717"/>
    <w:rsid w:val="002514D6"/>
    <w:rsid w:val="00253E05"/>
    <w:rsid w:val="00255805"/>
    <w:rsid w:val="00257790"/>
    <w:rsid w:val="00260394"/>
    <w:rsid w:val="00262070"/>
    <w:rsid w:val="00263C22"/>
    <w:rsid w:val="0026576A"/>
    <w:rsid w:val="00266381"/>
    <w:rsid w:val="00271C6E"/>
    <w:rsid w:val="00273D04"/>
    <w:rsid w:val="00275417"/>
    <w:rsid w:val="002767EE"/>
    <w:rsid w:val="0028411A"/>
    <w:rsid w:val="00285CEB"/>
    <w:rsid w:val="00290587"/>
    <w:rsid w:val="0029157B"/>
    <w:rsid w:val="00293EE1"/>
    <w:rsid w:val="00294735"/>
    <w:rsid w:val="00297A66"/>
    <w:rsid w:val="00297CF6"/>
    <w:rsid w:val="002A053B"/>
    <w:rsid w:val="002B3FD2"/>
    <w:rsid w:val="002B575F"/>
    <w:rsid w:val="002B64F3"/>
    <w:rsid w:val="002C4513"/>
    <w:rsid w:val="002C5EB6"/>
    <w:rsid w:val="002D353A"/>
    <w:rsid w:val="002D487E"/>
    <w:rsid w:val="002D5D89"/>
    <w:rsid w:val="002D7FD1"/>
    <w:rsid w:val="002E2E39"/>
    <w:rsid w:val="002E3E2C"/>
    <w:rsid w:val="00301392"/>
    <w:rsid w:val="0030287D"/>
    <w:rsid w:val="00302CE4"/>
    <w:rsid w:val="003030C8"/>
    <w:rsid w:val="00305B44"/>
    <w:rsid w:val="003076C1"/>
    <w:rsid w:val="00307B94"/>
    <w:rsid w:val="00310685"/>
    <w:rsid w:val="00311511"/>
    <w:rsid w:val="003123FD"/>
    <w:rsid w:val="0031497D"/>
    <w:rsid w:val="00320055"/>
    <w:rsid w:val="00320E5D"/>
    <w:rsid w:val="00322647"/>
    <w:rsid w:val="00326D14"/>
    <w:rsid w:val="00330FCA"/>
    <w:rsid w:val="00331B0B"/>
    <w:rsid w:val="00331B12"/>
    <w:rsid w:val="003335D3"/>
    <w:rsid w:val="00335989"/>
    <w:rsid w:val="00340484"/>
    <w:rsid w:val="003409FA"/>
    <w:rsid w:val="00345DAC"/>
    <w:rsid w:val="003537AB"/>
    <w:rsid w:val="00356F6B"/>
    <w:rsid w:val="003578C8"/>
    <w:rsid w:val="0036048C"/>
    <w:rsid w:val="00360B63"/>
    <w:rsid w:val="00361E58"/>
    <w:rsid w:val="00362804"/>
    <w:rsid w:val="00366B8A"/>
    <w:rsid w:val="0036781D"/>
    <w:rsid w:val="003748BF"/>
    <w:rsid w:val="00376F95"/>
    <w:rsid w:val="0038087C"/>
    <w:rsid w:val="00380EDE"/>
    <w:rsid w:val="003819B7"/>
    <w:rsid w:val="003829F6"/>
    <w:rsid w:val="003860CA"/>
    <w:rsid w:val="00392A5A"/>
    <w:rsid w:val="0039510B"/>
    <w:rsid w:val="0039621C"/>
    <w:rsid w:val="0039747B"/>
    <w:rsid w:val="003A2298"/>
    <w:rsid w:val="003A239C"/>
    <w:rsid w:val="003A43AE"/>
    <w:rsid w:val="003B0CD9"/>
    <w:rsid w:val="003B14F6"/>
    <w:rsid w:val="003B2239"/>
    <w:rsid w:val="003B4A45"/>
    <w:rsid w:val="003B6883"/>
    <w:rsid w:val="003B71AA"/>
    <w:rsid w:val="003C04D5"/>
    <w:rsid w:val="003C1393"/>
    <w:rsid w:val="003C2AFE"/>
    <w:rsid w:val="003C6D2C"/>
    <w:rsid w:val="003C6E3E"/>
    <w:rsid w:val="003C6F07"/>
    <w:rsid w:val="003C7E9B"/>
    <w:rsid w:val="003D3102"/>
    <w:rsid w:val="003D35C1"/>
    <w:rsid w:val="003D46CB"/>
    <w:rsid w:val="003D732C"/>
    <w:rsid w:val="003E0180"/>
    <w:rsid w:val="003E1836"/>
    <w:rsid w:val="003E6098"/>
    <w:rsid w:val="003E7212"/>
    <w:rsid w:val="003F0E59"/>
    <w:rsid w:val="003F1830"/>
    <w:rsid w:val="003F2590"/>
    <w:rsid w:val="003F546B"/>
    <w:rsid w:val="003F5A33"/>
    <w:rsid w:val="003F6BD1"/>
    <w:rsid w:val="003F7185"/>
    <w:rsid w:val="00402F06"/>
    <w:rsid w:val="0040490D"/>
    <w:rsid w:val="0040598F"/>
    <w:rsid w:val="0040649F"/>
    <w:rsid w:val="0040650C"/>
    <w:rsid w:val="00407A31"/>
    <w:rsid w:val="00411F4D"/>
    <w:rsid w:val="0041208B"/>
    <w:rsid w:val="0041479B"/>
    <w:rsid w:val="004157A7"/>
    <w:rsid w:val="004160C3"/>
    <w:rsid w:val="004200E4"/>
    <w:rsid w:val="00420378"/>
    <w:rsid w:val="00423395"/>
    <w:rsid w:val="00423407"/>
    <w:rsid w:val="004266E2"/>
    <w:rsid w:val="00430FED"/>
    <w:rsid w:val="00436075"/>
    <w:rsid w:val="004373A4"/>
    <w:rsid w:val="00441ABE"/>
    <w:rsid w:val="00441C72"/>
    <w:rsid w:val="00442044"/>
    <w:rsid w:val="00445A27"/>
    <w:rsid w:val="00446B7F"/>
    <w:rsid w:val="00450D33"/>
    <w:rsid w:val="0045281E"/>
    <w:rsid w:val="004535ED"/>
    <w:rsid w:val="0045392B"/>
    <w:rsid w:val="00455DBC"/>
    <w:rsid w:val="00460580"/>
    <w:rsid w:val="00461F7E"/>
    <w:rsid w:val="004625EE"/>
    <w:rsid w:val="00464625"/>
    <w:rsid w:val="00464AF4"/>
    <w:rsid w:val="00464D0D"/>
    <w:rsid w:val="004653B6"/>
    <w:rsid w:val="00472AE4"/>
    <w:rsid w:val="00473FA1"/>
    <w:rsid w:val="0048232E"/>
    <w:rsid w:val="0048272F"/>
    <w:rsid w:val="004837B7"/>
    <w:rsid w:val="004874E7"/>
    <w:rsid w:val="00487FA3"/>
    <w:rsid w:val="00490803"/>
    <w:rsid w:val="004912FE"/>
    <w:rsid w:val="0049283C"/>
    <w:rsid w:val="004939D3"/>
    <w:rsid w:val="0049401B"/>
    <w:rsid w:val="00495ABE"/>
    <w:rsid w:val="004A0A4A"/>
    <w:rsid w:val="004A0D24"/>
    <w:rsid w:val="004A0DF0"/>
    <w:rsid w:val="004A2686"/>
    <w:rsid w:val="004A3A5B"/>
    <w:rsid w:val="004A4169"/>
    <w:rsid w:val="004B2B57"/>
    <w:rsid w:val="004B3247"/>
    <w:rsid w:val="004B3845"/>
    <w:rsid w:val="004B3B29"/>
    <w:rsid w:val="004B4330"/>
    <w:rsid w:val="004B73E6"/>
    <w:rsid w:val="004B74F9"/>
    <w:rsid w:val="004B7500"/>
    <w:rsid w:val="004C092B"/>
    <w:rsid w:val="004C4E4F"/>
    <w:rsid w:val="004C5280"/>
    <w:rsid w:val="004D1331"/>
    <w:rsid w:val="004D42D8"/>
    <w:rsid w:val="004D6462"/>
    <w:rsid w:val="004E3854"/>
    <w:rsid w:val="004E3B5F"/>
    <w:rsid w:val="004E42AB"/>
    <w:rsid w:val="004E4B59"/>
    <w:rsid w:val="004E4C58"/>
    <w:rsid w:val="004E6A96"/>
    <w:rsid w:val="004E7E31"/>
    <w:rsid w:val="004F64A0"/>
    <w:rsid w:val="004F6A61"/>
    <w:rsid w:val="0050297E"/>
    <w:rsid w:val="00503F7D"/>
    <w:rsid w:val="00504CE1"/>
    <w:rsid w:val="00507341"/>
    <w:rsid w:val="00510BF3"/>
    <w:rsid w:val="00510F4A"/>
    <w:rsid w:val="0051151A"/>
    <w:rsid w:val="0051204E"/>
    <w:rsid w:val="005128CB"/>
    <w:rsid w:val="005130C7"/>
    <w:rsid w:val="00513AE9"/>
    <w:rsid w:val="00514419"/>
    <w:rsid w:val="00521DA1"/>
    <w:rsid w:val="00521DFC"/>
    <w:rsid w:val="00525DCB"/>
    <w:rsid w:val="00527179"/>
    <w:rsid w:val="00530C24"/>
    <w:rsid w:val="0053247C"/>
    <w:rsid w:val="00532B83"/>
    <w:rsid w:val="005360CB"/>
    <w:rsid w:val="00537AD7"/>
    <w:rsid w:val="005428DD"/>
    <w:rsid w:val="00542BA9"/>
    <w:rsid w:val="00546E3B"/>
    <w:rsid w:val="00561986"/>
    <w:rsid w:val="00563A5D"/>
    <w:rsid w:val="0057250F"/>
    <w:rsid w:val="00572C7D"/>
    <w:rsid w:val="00580FCC"/>
    <w:rsid w:val="00583CD4"/>
    <w:rsid w:val="0058412E"/>
    <w:rsid w:val="00585BEA"/>
    <w:rsid w:val="00591093"/>
    <w:rsid w:val="0059164C"/>
    <w:rsid w:val="00591AA8"/>
    <w:rsid w:val="005946E9"/>
    <w:rsid w:val="00595004"/>
    <w:rsid w:val="005963AB"/>
    <w:rsid w:val="00597DE8"/>
    <w:rsid w:val="005A2E9A"/>
    <w:rsid w:val="005A320C"/>
    <w:rsid w:val="005A35D1"/>
    <w:rsid w:val="005A4836"/>
    <w:rsid w:val="005A66FD"/>
    <w:rsid w:val="005A6CC9"/>
    <w:rsid w:val="005B0B60"/>
    <w:rsid w:val="005B1244"/>
    <w:rsid w:val="005B36CE"/>
    <w:rsid w:val="005B548F"/>
    <w:rsid w:val="005B6D72"/>
    <w:rsid w:val="005C1980"/>
    <w:rsid w:val="005C32DF"/>
    <w:rsid w:val="005C416F"/>
    <w:rsid w:val="005C6835"/>
    <w:rsid w:val="005D3C6F"/>
    <w:rsid w:val="005D4996"/>
    <w:rsid w:val="005D7BFC"/>
    <w:rsid w:val="005E0127"/>
    <w:rsid w:val="005E5971"/>
    <w:rsid w:val="005E75CF"/>
    <w:rsid w:val="005F1797"/>
    <w:rsid w:val="005F2F44"/>
    <w:rsid w:val="005F7D7A"/>
    <w:rsid w:val="006030F2"/>
    <w:rsid w:val="00607DDF"/>
    <w:rsid w:val="00610E60"/>
    <w:rsid w:val="00613E43"/>
    <w:rsid w:val="00615A7B"/>
    <w:rsid w:val="00616467"/>
    <w:rsid w:val="00617918"/>
    <w:rsid w:val="00617FFB"/>
    <w:rsid w:val="00623FE1"/>
    <w:rsid w:val="006248E6"/>
    <w:rsid w:val="006250B7"/>
    <w:rsid w:val="0062693C"/>
    <w:rsid w:val="0063189E"/>
    <w:rsid w:val="00634C3C"/>
    <w:rsid w:val="00635196"/>
    <w:rsid w:val="00642406"/>
    <w:rsid w:val="00643AB7"/>
    <w:rsid w:val="00651619"/>
    <w:rsid w:val="00652C67"/>
    <w:rsid w:val="0065421E"/>
    <w:rsid w:val="00654C9A"/>
    <w:rsid w:val="00656C1A"/>
    <w:rsid w:val="00661BD6"/>
    <w:rsid w:val="00664353"/>
    <w:rsid w:val="0067031C"/>
    <w:rsid w:val="00670863"/>
    <w:rsid w:val="00672E62"/>
    <w:rsid w:val="00676AD2"/>
    <w:rsid w:val="00680764"/>
    <w:rsid w:val="00681214"/>
    <w:rsid w:val="006817C9"/>
    <w:rsid w:val="0069295D"/>
    <w:rsid w:val="00692B40"/>
    <w:rsid w:val="00694C7E"/>
    <w:rsid w:val="00694FAB"/>
    <w:rsid w:val="0069554D"/>
    <w:rsid w:val="006A036F"/>
    <w:rsid w:val="006A1EA2"/>
    <w:rsid w:val="006A40D3"/>
    <w:rsid w:val="006A4381"/>
    <w:rsid w:val="006A45A2"/>
    <w:rsid w:val="006B0BA4"/>
    <w:rsid w:val="006B0E0A"/>
    <w:rsid w:val="006B1723"/>
    <w:rsid w:val="006B17CE"/>
    <w:rsid w:val="006B4112"/>
    <w:rsid w:val="006B61A1"/>
    <w:rsid w:val="006B7FF8"/>
    <w:rsid w:val="006C13C2"/>
    <w:rsid w:val="006C1DB5"/>
    <w:rsid w:val="006C2C6A"/>
    <w:rsid w:val="006C2E6E"/>
    <w:rsid w:val="006C2F2B"/>
    <w:rsid w:val="006D1B38"/>
    <w:rsid w:val="006D2DB0"/>
    <w:rsid w:val="006D727E"/>
    <w:rsid w:val="006E1984"/>
    <w:rsid w:val="006E1DFB"/>
    <w:rsid w:val="006E2724"/>
    <w:rsid w:val="006E3C78"/>
    <w:rsid w:val="006E4C4E"/>
    <w:rsid w:val="006E4E7A"/>
    <w:rsid w:val="006E5CD2"/>
    <w:rsid w:val="006F22ED"/>
    <w:rsid w:val="006F49B1"/>
    <w:rsid w:val="006F5E82"/>
    <w:rsid w:val="006F6154"/>
    <w:rsid w:val="006F67B1"/>
    <w:rsid w:val="00702D6A"/>
    <w:rsid w:val="00702FEF"/>
    <w:rsid w:val="00703450"/>
    <w:rsid w:val="00704A8E"/>
    <w:rsid w:val="00705EEF"/>
    <w:rsid w:val="00707380"/>
    <w:rsid w:val="00707409"/>
    <w:rsid w:val="0071374C"/>
    <w:rsid w:val="00714516"/>
    <w:rsid w:val="007158FE"/>
    <w:rsid w:val="00717C6C"/>
    <w:rsid w:val="00720460"/>
    <w:rsid w:val="00721734"/>
    <w:rsid w:val="00721BC3"/>
    <w:rsid w:val="00721FC7"/>
    <w:rsid w:val="0072596D"/>
    <w:rsid w:val="0072656A"/>
    <w:rsid w:val="007328B0"/>
    <w:rsid w:val="0073363D"/>
    <w:rsid w:val="00735652"/>
    <w:rsid w:val="00735BCC"/>
    <w:rsid w:val="0073699A"/>
    <w:rsid w:val="0073789C"/>
    <w:rsid w:val="00740B70"/>
    <w:rsid w:val="00741C89"/>
    <w:rsid w:val="00747972"/>
    <w:rsid w:val="00752BE8"/>
    <w:rsid w:val="007532D5"/>
    <w:rsid w:val="00753EFB"/>
    <w:rsid w:val="00754D41"/>
    <w:rsid w:val="0076085E"/>
    <w:rsid w:val="00762516"/>
    <w:rsid w:val="00762768"/>
    <w:rsid w:val="0076364C"/>
    <w:rsid w:val="00764C24"/>
    <w:rsid w:val="00767410"/>
    <w:rsid w:val="00767B4F"/>
    <w:rsid w:val="00767EA5"/>
    <w:rsid w:val="00770309"/>
    <w:rsid w:val="00770BD1"/>
    <w:rsid w:val="007730D9"/>
    <w:rsid w:val="00777B26"/>
    <w:rsid w:val="007820BA"/>
    <w:rsid w:val="00784690"/>
    <w:rsid w:val="007878C2"/>
    <w:rsid w:val="007A1E94"/>
    <w:rsid w:val="007A3147"/>
    <w:rsid w:val="007A5EB3"/>
    <w:rsid w:val="007B19EF"/>
    <w:rsid w:val="007B5530"/>
    <w:rsid w:val="007B626A"/>
    <w:rsid w:val="007B6B60"/>
    <w:rsid w:val="007B7680"/>
    <w:rsid w:val="007C27EE"/>
    <w:rsid w:val="007C3BFF"/>
    <w:rsid w:val="007C6325"/>
    <w:rsid w:val="007D02D2"/>
    <w:rsid w:val="007D06DE"/>
    <w:rsid w:val="007D1952"/>
    <w:rsid w:val="007D25A8"/>
    <w:rsid w:val="007D260D"/>
    <w:rsid w:val="007D2C72"/>
    <w:rsid w:val="007E0374"/>
    <w:rsid w:val="007E05FE"/>
    <w:rsid w:val="007E1944"/>
    <w:rsid w:val="007E33A3"/>
    <w:rsid w:val="007E37DA"/>
    <w:rsid w:val="007E3BD2"/>
    <w:rsid w:val="007E4279"/>
    <w:rsid w:val="007E565B"/>
    <w:rsid w:val="007E5F8D"/>
    <w:rsid w:val="007E6B4F"/>
    <w:rsid w:val="007F5351"/>
    <w:rsid w:val="007F5C13"/>
    <w:rsid w:val="00802C67"/>
    <w:rsid w:val="00802C7D"/>
    <w:rsid w:val="00805B56"/>
    <w:rsid w:val="00806748"/>
    <w:rsid w:val="00810F52"/>
    <w:rsid w:val="00811A1E"/>
    <w:rsid w:val="00811F03"/>
    <w:rsid w:val="00813132"/>
    <w:rsid w:val="00813966"/>
    <w:rsid w:val="00817394"/>
    <w:rsid w:val="00820307"/>
    <w:rsid w:val="008223CF"/>
    <w:rsid w:val="00823192"/>
    <w:rsid w:val="00824AE1"/>
    <w:rsid w:val="00826739"/>
    <w:rsid w:val="008320AB"/>
    <w:rsid w:val="0083434A"/>
    <w:rsid w:val="00836908"/>
    <w:rsid w:val="00841BF9"/>
    <w:rsid w:val="008426CD"/>
    <w:rsid w:val="00842803"/>
    <w:rsid w:val="00842F2D"/>
    <w:rsid w:val="008476B7"/>
    <w:rsid w:val="008477E9"/>
    <w:rsid w:val="008508EC"/>
    <w:rsid w:val="00851A33"/>
    <w:rsid w:val="00851CC4"/>
    <w:rsid w:val="008532E6"/>
    <w:rsid w:val="00853320"/>
    <w:rsid w:val="008533FF"/>
    <w:rsid w:val="0085579A"/>
    <w:rsid w:val="008561E9"/>
    <w:rsid w:val="00862A67"/>
    <w:rsid w:val="008649C1"/>
    <w:rsid w:val="00866012"/>
    <w:rsid w:val="008746E0"/>
    <w:rsid w:val="00876299"/>
    <w:rsid w:val="00876B55"/>
    <w:rsid w:val="0088278B"/>
    <w:rsid w:val="0088506E"/>
    <w:rsid w:val="00895991"/>
    <w:rsid w:val="00896A90"/>
    <w:rsid w:val="00896C4B"/>
    <w:rsid w:val="008A56ED"/>
    <w:rsid w:val="008A60D4"/>
    <w:rsid w:val="008A7968"/>
    <w:rsid w:val="008A79B0"/>
    <w:rsid w:val="008B14C3"/>
    <w:rsid w:val="008B2ACF"/>
    <w:rsid w:val="008B5A46"/>
    <w:rsid w:val="008B6447"/>
    <w:rsid w:val="008C6FD4"/>
    <w:rsid w:val="008D0E44"/>
    <w:rsid w:val="008D307B"/>
    <w:rsid w:val="008D6357"/>
    <w:rsid w:val="008D64E4"/>
    <w:rsid w:val="008E138A"/>
    <w:rsid w:val="008E3B32"/>
    <w:rsid w:val="008F0186"/>
    <w:rsid w:val="008F114E"/>
    <w:rsid w:val="008F1C69"/>
    <w:rsid w:val="008F2619"/>
    <w:rsid w:val="008F2CC5"/>
    <w:rsid w:val="008F3CD1"/>
    <w:rsid w:val="008F7137"/>
    <w:rsid w:val="008F7E21"/>
    <w:rsid w:val="00901098"/>
    <w:rsid w:val="0090281B"/>
    <w:rsid w:val="00902A42"/>
    <w:rsid w:val="00907543"/>
    <w:rsid w:val="009121C9"/>
    <w:rsid w:val="00917A6C"/>
    <w:rsid w:val="00920ECD"/>
    <w:rsid w:val="00921EF8"/>
    <w:rsid w:val="009234D2"/>
    <w:rsid w:val="00926902"/>
    <w:rsid w:val="00932D07"/>
    <w:rsid w:val="00933465"/>
    <w:rsid w:val="00933A67"/>
    <w:rsid w:val="00940F42"/>
    <w:rsid w:val="00941FCB"/>
    <w:rsid w:val="00946462"/>
    <w:rsid w:val="00946739"/>
    <w:rsid w:val="0095162C"/>
    <w:rsid w:val="00956028"/>
    <w:rsid w:val="0095610B"/>
    <w:rsid w:val="00956C50"/>
    <w:rsid w:val="009571B7"/>
    <w:rsid w:val="009616BB"/>
    <w:rsid w:val="00962F4E"/>
    <w:rsid w:val="009659BB"/>
    <w:rsid w:val="00970652"/>
    <w:rsid w:val="00970FD8"/>
    <w:rsid w:val="00973B35"/>
    <w:rsid w:val="00975648"/>
    <w:rsid w:val="00975848"/>
    <w:rsid w:val="009820C3"/>
    <w:rsid w:val="00984F07"/>
    <w:rsid w:val="009A014D"/>
    <w:rsid w:val="009A0594"/>
    <w:rsid w:val="009A4A86"/>
    <w:rsid w:val="009A5F98"/>
    <w:rsid w:val="009A71A8"/>
    <w:rsid w:val="009B3301"/>
    <w:rsid w:val="009B3B21"/>
    <w:rsid w:val="009B5789"/>
    <w:rsid w:val="009B7BEE"/>
    <w:rsid w:val="009C5F34"/>
    <w:rsid w:val="009C7A46"/>
    <w:rsid w:val="009D0683"/>
    <w:rsid w:val="009D1129"/>
    <w:rsid w:val="009D3335"/>
    <w:rsid w:val="009D4D7E"/>
    <w:rsid w:val="009E13F8"/>
    <w:rsid w:val="009E2A1E"/>
    <w:rsid w:val="009E5C25"/>
    <w:rsid w:val="009E69C4"/>
    <w:rsid w:val="009E7116"/>
    <w:rsid w:val="009F27D1"/>
    <w:rsid w:val="009F2FC7"/>
    <w:rsid w:val="009F314A"/>
    <w:rsid w:val="00A0098F"/>
    <w:rsid w:val="00A01F7B"/>
    <w:rsid w:val="00A05795"/>
    <w:rsid w:val="00A05A34"/>
    <w:rsid w:val="00A06667"/>
    <w:rsid w:val="00A10EF3"/>
    <w:rsid w:val="00A13AB8"/>
    <w:rsid w:val="00A16537"/>
    <w:rsid w:val="00A23AD2"/>
    <w:rsid w:val="00A263D9"/>
    <w:rsid w:val="00A30BAC"/>
    <w:rsid w:val="00A316B2"/>
    <w:rsid w:val="00A37322"/>
    <w:rsid w:val="00A43362"/>
    <w:rsid w:val="00A46048"/>
    <w:rsid w:val="00A5015C"/>
    <w:rsid w:val="00A5304F"/>
    <w:rsid w:val="00A54A2E"/>
    <w:rsid w:val="00A558E0"/>
    <w:rsid w:val="00A57823"/>
    <w:rsid w:val="00A6369C"/>
    <w:rsid w:val="00A6547E"/>
    <w:rsid w:val="00A6648C"/>
    <w:rsid w:val="00A664A6"/>
    <w:rsid w:val="00A6654D"/>
    <w:rsid w:val="00A66D0A"/>
    <w:rsid w:val="00A67D16"/>
    <w:rsid w:val="00A75EAD"/>
    <w:rsid w:val="00A7717A"/>
    <w:rsid w:val="00A80A98"/>
    <w:rsid w:val="00A80C75"/>
    <w:rsid w:val="00A828CA"/>
    <w:rsid w:val="00A842E2"/>
    <w:rsid w:val="00A854FB"/>
    <w:rsid w:val="00A878C4"/>
    <w:rsid w:val="00A902F6"/>
    <w:rsid w:val="00A926A8"/>
    <w:rsid w:val="00A9472E"/>
    <w:rsid w:val="00A9708B"/>
    <w:rsid w:val="00AA4FF8"/>
    <w:rsid w:val="00AA5DDA"/>
    <w:rsid w:val="00AA6B98"/>
    <w:rsid w:val="00AA6D49"/>
    <w:rsid w:val="00AA7847"/>
    <w:rsid w:val="00AB2341"/>
    <w:rsid w:val="00AB23C9"/>
    <w:rsid w:val="00AB2B99"/>
    <w:rsid w:val="00AB2E9A"/>
    <w:rsid w:val="00AB4505"/>
    <w:rsid w:val="00AB58E5"/>
    <w:rsid w:val="00AC48C1"/>
    <w:rsid w:val="00AC5B28"/>
    <w:rsid w:val="00AC749F"/>
    <w:rsid w:val="00AD1D22"/>
    <w:rsid w:val="00AD3C6A"/>
    <w:rsid w:val="00AD630D"/>
    <w:rsid w:val="00AD6319"/>
    <w:rsid w:val="00AE0632"/>
    <w:rsid w:val="00AE0F62"/>
    <w:rsid w:val="00AE32B5"/>
    <w:rsid w:val="00AF1039"/>
    <w:rsid w:val="00AF1C78"/>
    <w:rsid w:val="00AF5EF4"/>
    <w:rsid w:val="00AF7D86"/>
    <w:rsid w:val="00B036A5"/>
    <w:rsid w:val="00B0422F"/>
    <w:rsid w:val="00B05632"/>
    <w:rsid w:val="00B07EF2"/>
    <w:rsid w:val="00B10030"/>
    <w:rsid w:val="00B10574"/>
    <w:rsid w:val="00B24A83"/>
    <w:rsid w:val="00B265EA"/>
    <w:rsid w:val="00B2715A"/>
    <w:rsid w:val="00B27267"/>
    <w:rsid w:val="00B31F94"/>
    <w:rsid w:val="00B3243D"/>
    <w:rsid w:val="00B369E8"/>
    <w:rsid w:val="00B40118"/>
    <w:rsid w:val="00B42CA4"/>
    <w:rsid w:val="00B4363F"/>
    <w:rsid w:val="00B47407"/>
    <w:rsid w:val="00B536DA"/>
    <w:rsid w:val="00B553FF"/>
    <w:rsid w:val="00B55691"/>
    <w:rsid w:val="00B55DF4"/>
    <w:rsid w:val="00B57A97"/>
    <w:rsid w:val="00B6293B"/>
    <w:rsid w:val="00B67D7E"/>
    <w:rsid w:val="00B723AB"/>
    <w:rsid w:val="00B728F9"/>
    <w:rsid w:val="00B741A4"/>
    <w:rsid w:val="00B769B2"/>
    <w:rsid w:val="00B7733E"/>
    <w:rsid w:val="00B77849"/>
    <w:rsid w:val="00B83B74"/>
    <w:rsid w:val="00B84C73"/>
    <w:rsid w:val="00B85E53"/>
    <w:rsid w:val="00B8697D"/>
    <w:rsid w:val="00B86AC2"/>
    <w:rsid w:val="00B90273"/>
    <w:rsid w:val="00B92DE8"/>
    <w:rsid w:val="00B973A7"/>
    <w:rsid w:val="00B97BF3"/>
    <w:rsid w:val="00BA3486"/>
    <w:rsid w:val="00BA3F2D"/>
    <w:rsid w:val="00BA4878"/>
    <w:rsid w:val="00BA68F3"/>
    <w:rsid w:val="00BB1F36"/>
    <w:rsid w:val="00BB2ECF"/>
    <w:rsid w:val="00BB4B43"/>
    <w:rsid w:val="00BB5275"/>
    <w:rsid w:val="00BB733F"/>
    <w:rsid w:val="00BC1C37"/>
    <w:rsid w:val="00BC4DC1"/>
    <w:rsid w:val="00BC543C"/>
    <w:rsid w:val="00BC7E8F"/>
    <w:rsid w:val="00BD113D"/>
    <w:rsid w:val="00BD2854"/>
    <w:rsid w:val="00BD3F4E"/>
    <w:rsid w:val="00BD643D"/>
    <w:rsid w:val="00BD665F"/>
    <w:rsid w:val="00BE1A28"/>
    <w:rsid w:val="00BE4D9A"/>
    <w:rsid w:val="00BE546E"/>
    <w:rsid w:val="00BE5D1F"/>
    <w:rsid w:val="00BE75BE"/>
    <w:rsid w:val="00BE7619"/>
    <w:rsid w:val="00BF237E"/>
    <w:rsid w:val="00BF277B"/>
    <w:rsid w:val="00BF4AC3"/>
    <w:rsid w:val="00BF6DAF"/>
    <w:rsid w:val="00C00C9D"/>
    <w:rsid w:val="00C070AC"/>
    <w:rsid w:val="00C07BDA"/>
    <w:rsid w:val="00C12DBA"/>
    <w:rsid w:val="00C13A25"/>
    <w:rsid w:val="00C1456C"/>
    <w:rsid w:val="00C15D34"/>
    <w:rsid w:val="00C160D3"/>
    <w:rsid w:val="00C215E3"/>
    <w:rsid w:val="00C22218"/>
    <w:rsid w:val="00C25AFF"/>
    <w:rsid w:val="00C267C5"/>
    <w:rsid w:val="00C30432"/>
    <w:rsid w:val="00C30A24"/>
    <w:rsid w:val="00C30C0E"/>
    <w:rsid w:val="00C35E88"/>
    <w:rsid w:val="00C365C8"/>
    <w:rsid w:val="00C42BA4"/>
    <w:rsid w:val="00C501C5"/>
    <w:rsid w:val="00C50B48"/>
    <w:rsid w:val="00C55164"/>
    <w:rsid w:val="00C55F53"/>
    <w:rsid w:val="00C570E7"/>
    <w:rsid w:val="00C57F3E"/>
    <w:rsid w:val="00C61BF0"/>
    <w:rsid w:val="00C63677"/>
    <w:rsid w:val="00C64568"/>
    <w:rsid w:val="00C66EBD"/>
    <w:rsid w:val="00C72059"/>
    <w:rsid w:val="00C745EE"/>
    <w:rsid w:val="00C773AD"/>
    <w:rsid w:val="00C81ADA"/>
    <w:rsid w:val="00C81D96"/>
    <w:rsid w:val="00C8269C"/>
    <w:rsid w:val="00C866AA"/>
    <w:rsid w:val="00C90C29"/>
    <w:rsid w:val="00C912DE"/>
    <w:rsid w:val="00C91456"/>
    <w:rsid w:val="00C92A69"/>
    <w:rsid w:val="00C93016"/>
    <w:rsid w:val="00C93C66"/>
    <w:rsid w:val="00C96ABF"/>
    <w:rsid w:val="00C97CDD"/>
    <w:rsid w:val="00CA0AD8"/>
    <w:rsid w:val="00CA156B"/>
    <w:rsid w:val="00CA25FB"/>
    <w:rsid w:val="00CA3029"/>
    <w:rsid w:val="00CA40AC"/>
    <w:rsid w:val="00CA4F97"/>
    <w:rsid w:val="00CA52CE"/>
    <w:rsid w:val="00CA699A"/>
    <w:rsid w:val="00CB04DE"/>
    <w:rsid w:val="00CB0591"/>
    <w:rsid w:val="00CB07E6"/>
    <w:rsid w:val="00CB2B44"/>
    <w:rsid w:val="00CB3548"/>
    <w:rsid w:val="00CB3B25"/>
    <w:rsid w:val="00CC05FD"/>
    <w:rsid w:val="00CC25D7"/>
    <w:rsid w:val="00CC35A7"/>
    <w:rsid w:val="00CC3989"/>
    <w:rsid w:val="00CC785F"/>
    <w:rsid w:val="00CC7D8F"/>
    <w:rsid w:val="00CD08B7"/>
    <w:rsid w:val="00CD31F6"/>
    <w:rsid w:val="00CE10C8"/>
    <w:rsid w:val="00CE2126"/>
    <w:rsid w:val="00CE333D"/>
    <w:rsid w:val="00CE4D9B"/>
    <w:rsid w:val="00CE5793"/>
    <w:rsid w:val="00CE59E4"/>
    <w:rsid w:val="00CE7296"/>
    <w:rsid w:val="00CE772A"/>
    <w:rsid w:val="00CF20C2"/>
    <w:rsid w:val="00CF3EA7"/>
    <w:rsid w:val="00CF5F5D"/>
    <w:rsid w:val="00D0062B"/>
    <w:rsid w:val="00D00B87"/>
    <w:rsid w:val="00D03DCB"/>
    <w:rsid w:val="00D139EA"/>
    <w:rsid w:val="00D14546"/>
    <w:rsid w:val="00D15B7B"/>
    <w:rsid w:val="00D161CE"/>
    <w:rsid w:val="00D211E2"/>
    <w:rsid w:val="00D21616"/>
    <w:rsid w:val="00D21FB8"/>
    <w:rsid w:val="00D22440"/>
    <w:rsid w:val="00D232CD"/>
    <w:rsid w:val="00D232D5"/>
    <w:rsid w:val="00D3462D"/>
    <w:rsid w:val="00D34B5F"/>
    <w:rsid w:val="00D36911"/>
    <w:rsid w:val="00D439FE"/>
    <w:rsid w:val="00D4655C"/>
    <w:rsid w:val="00D46CAA"/>
    <w:rsid w:val="00D54D74"/>
    <w:rsid w:val="00D55B77"/>
    <w:rsid w:val="00D62FFC"/>
    <w:rsid w:val="00D644F4"/>
    <w:rsid w:val="00D646E5"/>
    <w:rsid w:val="00D6654A"/>
    <w:rsid w:val="00D6760F"/>
    <w:rsid w:val="00D67C9F"/>
    <w:rsid w:val="00D724E9"/>
    <w:rsid w:val="00D743B7"/>
    <w:rsid w:val="00D8085A"/>
    <w:rsid w:val="00D811A3"/>
    <w:rsid w:val="00D818A8"/>
    <w:rsid w:val="00D81CEB"/>
    <w:rsid w:val="00D822A5"/>
    <w:rsid w:val="00D83E80"/>
    <w:rsid w:val="00D8418F"/>
    <w:rsid w:val="00D84BEB"/>
    <w:rsid w:val="00D87118"/>
    <w:rsid w:val="00D87458"/>
    <w:rsid w:val="00D90DF2"/>
    <w:rsid w:val="00D910F6"/>
    <w:rsid w:val="00D9244B"/>
    <w:rsid w:val="00D9483B"/>
    <w:rsid w:val="00D96692"/>
    <w:rsid w:val="00D97B56"/>
    <w:rsid w:val="00DA032D"/>
    <w:rsid w:val="00DA2FAF"/>
    <w:rsid w:val="00DA3399"/>
    <w:rsid w:val="00DA4416"/>
    <w:rsid w:val="00DA4E41"/>
    <w:rsid w:val="00DA6073"/>
    <w:rsid w:val="00DA6A08"/>
    <w:rsid w:val="00DA6D34"/>
    <w:rsid w:val="00DA7EA7"/>
    <w:rsid w:val="00DB0815"/>
    <w:rsid w:val="00DB2AC9"/>
    <w:rsid w:val="00DC1E1B"/>
    <w:rsid w:val="00DC3041"/>
    <w:rsid w:val="00DC31FF"/>
    <w:rsid w:val="00DC47CF"/>
    <w:rsid w:val="00DC6B99"/>
    <w:rsid w:val="00DC7670"/>
    <w:rsid w:val="00DD0427"/>
    <w:rsid w:val="00DD2893"/>
    <w:rsid w:val="00DD302C"/>
    <w:rsid w:val="00DD3064"/>
    <w:rsid w:val="00DD323B"/>
    <w:rsid w:val="00DD5BB6"/>
    <w:rsid w:val="00DE06AF"/>
    <w:rsid w:val="00DE7F13"/>
    <w:rsid w:val="00DF0B94"/>
    <w:rsid w:val="00DF1620"/>
    <w:rsid w:val="00DF19AA"/>
    <w:rsid w:val="00DF6DA8"/>
    <w:rsid w:val="00E010EF"/>
    <w:rsid w:val="00E02035"/>
    <w:rsid w:val="00E061D4"/>
    <w:rsid w:val="00E06692"/>
    <w:rsid w:val="00E10904"/>
    <w:rsid w:val="00E115A3"/>
    <w:rsid w:val="00E1220B"/>
    <w:rsid w:val="00E12EA9"/>
    <w:rsid w:val="00E158C0"/>
    <w:rsid w:val="00E15C51"/>
    <w:rsid w:val="00E246A3"/>
    <w:rsid w:val="00E31588"/>
    <w:rsid w:val="00E3368C"/>
    <w:rsid w:val="00E51938"/>
    <w:rsid w:val="00E531D6"/>
    <w:rsid w:val="00E6163E"/>
    <w:rsid w:val="00E6260C"/>
    <w:rsid w:val="00E6350E"/>
    <w:rsid w:val="00E63B3A"/>
    <w:rsid w:val="00E65852"/>
    <w:rsid w:val="00E7719E"/>
    <w:rsid w:val="00E77F2F"/>
    <w:rsid w:val="00E80304"/>
    <w:rsid w:val="00E83E9D"/>
    <w:rsid w:val="00E848F7"/>
    <w:rsid w:val="00E84AF1"/>
    <w:rsid w:val="00E84B31"/>
    <w:rsid w:val="00E850F9"/>
    <w:rsid w:val="00E85124"/>
    <w:rsid w:val="00E85A04"/>
    <w:rsid w:val="00E91ECF"/>
    <w:rsid w:val="00E926ED"/>
    <w:rsid w:val="00E953A7"/>
    <w:rsid w:val="00EB0A49"/>
    <w:rsid w:val="00EB1304"/>
    <w:rsid w:val="00EB1CD0"/>
    <w:rsid w:val="00EB23F0"/>
    <w:rsid w:val="00EB5F40"/>
    <w:rsid w:val="00EB63B6"/>
    <w:rsid w:val="00EC04CA"/>
    <w:rsid w:val="00EC31B0"/>
    <w:rsid w:val="00EC476F"/>
    <w:rsid w:val="00EC4F20"/>
    <w:rsid w:val="00EC6891"/>
    <w:rsid w:val="00EC79E6"/>
    <w:rsid w:val="00ED07CF"/>
    <w:rsid w:val="00ED2F1D"/>
    <w:rsid w:val="00ED58A6"/>
    <w:rsid w:val="00ED5C47"/>
    <w:rsid w:val="00EE01E7"/>
    <w:rsid w:val="00EE1A23"/>
    <w:rsid w:val="00EE52A0"/>
    <w:rsid w:val="00EE558A"/>
    <w:rsid w:val="00EE59DF"/>
    <w:rsid w:val="00EE5B48"/>
    <w:rsid w:val="00EE6A68"/>
    <w:rsid w:val="00EE6F14"/>
    <w:rsid w:val="00EF0EB8"/>
    <w:rsid w:val="00EF4AB2"/>
    <w:rsid w:val="00EF4DAC"/>
    <w:rsid w:val="00EF4FBF"/>
    <w:rsid w:val="00EF6E73"/>
    <w:rsid w:val="00EF7702"/>
    <w:rsid w:val="00F005E9"/>
    <w:rsid w:val="00F07655"/>
    <w:rsid w:val="00F10185"/>
    <w:rsid w:val="00F10216"/>
    <w:rsid w:val="00F13505"/>
    <w:rsid w:val="00F16FB8"/>
    <w:rsid w:val="00F20F12"/>
    <w:rsid w:val="00F21999"/>
    <w:rsid w:val="00F2465D"/>
    <w:rsid w:val="00F2533E"/>
    <w:rsid w:val="00F329AB"/>
    <w:rsid w:val="00F3463F"/>
    <w:rsid w:val="00F37635"/>
    <w:rsid w:val="00F4024B"/>
    <w:rsid w:val="00F422DB"/>
    <w:rsid w:val="00F446F9"/>
    <w:rsid w:val="00F44764"/>
    <w:rsid w:val="00F51163"/>
    <w:rsid w:val="00F52D71"/>
    <w:rsid w:val="00F54615"/>
    <w:rsid w:val="00F54F1C"/>
    <w:rsid w:val="00F55D29"/>
    <w:rsid w:val="00F60294"/>
    <w:rsid w:val="00F7228A"/>
    <w:rsid w:val="00F727B9"/>
    <w:rsid w:val="00F72E78"/>
    <w:rsid w:val="00F74386"/>
    <w:rsid w:val="00F760B1"/>
    <w:rsid w:val="00F7614F"/>
    <w:rsid w:val="00F7781C"/>
    <w:rsid w:val="00F80B29"/>
    <w:rsid w:val="00F81650"/>
    <w:rsid w:val="00F82E32"/>
    <w:rsid w:val="00F84270"/>
    <w:rsid w:val="00F907B4"/>
    <w:rsid w:val="00F9342F"/>
    <w:rsid w:val="00F935F4"/>
    <w:rsid w:val="00F953B1"/>
    <w:rsid w:val="00F976D3"/>
    <w:rsid w:val="00F97EC3"/>
    <w:rsid w:val="00FA392D"/>
    <w:rsid w:val="00FA438A"/>
    <w:rsid w:val="00FA6DD7"/>
    <w:rsid w:val="00FA77FC"/>
    <w:rsid w:val="00FB0179"/>
    <w:rsid w:val="00FB17C8"/>
    <w:rsid w:val="00FB2F0E"/>
    <w:rsid w:val="00FB3868"/>
    <w:rsid w:val="00FB59AC"/>
    <w:rsid w:val="00FC11BD"/>
    <w:rsid w:val="00FC2BFA"/>
    <w:rsid w:val="00FC32D2"/>
    <w:rsid w:val="00FC393A"/>
    <w:rsid w:val="00FC7DAF"/>
    <w:rsid w:val="00FD0A8F"/>
    <w:rsid w:val="00FD1C5E"/>
    <w:rsid w:val="00FD24BE"/>
    <w:rsid w:val="00FD26B9"/>
    <w:rsid w:val="00FD5230"/>
    <w:rsid w:val="00FD53EF"/>
    <w:rsid w:val="00FD5CCE"/>
    <w:rsid w:val="00FD678D"/>
    <w:rsid w:val="00FE4D30"/>
    <w:rsid w:val="00FE4E16"/>
    <w:rsid w:val="00FE5ACB"/>
    <w:rsid w:val="00FE6325"/>
    <w:rsid w:val="00FE66F9"/>
    <w:rsid w:val="00FE7B5F"/>
    <w:rsid w:val="00FF0432"/>
    <w:rsid w:val="00FF0484"/>
    <w:rsid w:val="00FF1F0E"/>
    <w:rsid w:val="00FF20EA"/>
    <w:rsid w:val="00FF3771"/>
    <w:rsid w:val="00FF3B92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CAC4A"/>
  <w15:docId w15:val="{A780321A-95F4-49B0-BDC6-C0759CDF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615"/>
  </w:style>
  <w:style w:type="paragraph" w:styleId="Heading1">
    <w:name w:val="heading 1"/>
    <w:next w:val="Normal"/>
    <w:link w:val="Heading1Char"/>
    <w:uiPriority w:val="9"/>
    <w:unhideWhenUsed/>
    <w:qFormat/>
    <w:rsid w:val="00487FA3"/>
    <w:pPr>
      <w:keepNext/>
      <w:keepLines/>
      <w:spacing w:after="50"/>
      <w:ind w:left="10" w:hanging="10"/>
      <w:outlineLvl w:val="0"/>
    </w:pPr>
    <w:rPr>
      <w:rFonts w:ascii="Calibri" w:eastAsia="Calibri" w:hAnsi="Calibri" w:cs="Calibri"/>
      <w:b/>
      <w:color w:val="903F6D"/>
    </w:rPr>
  </w:style>
  <w:style w:type="paragraph" w:styleId="Heading3">
    <w:name w:val="heading 3"/>
    <w:basedOn w:val="Normal"/>
    <w:link w:val="Heading3Char"/>
    <w:uiPriority w:val="9"/>
    <w:qFormat/>
    <w:rsid w:val="00412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FB"/>
  </w:style>
  <w:style w:type="paragraph" w:styleId="Footer">
    <w:name w:val="footer"/>
    <w:basedOn w:val="Normal"/>
    <w:link w:val="Foot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FB"/>
  </w:style>
  <w:style w:type="character" w:styleId="Hyperlink">
    <w:name w:val="Hyperlink"/>
    <w:basedOn w:val="DefaultParagraphFont"/>
    <w:uiPriority w:val="99"/>
    <w:unhideWhenUsed/>
    <w:rsid w:val="00617F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4D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487FA3"/>
    <w:rPr>
      <w:rFonts w:ascii="Calibri" w:eastAsia="Calibri" w:hAnsi="Calibri" w:cs="Calibri"/>
      <w:b/>
      <w:color w:val="903F6D"/>
    </w:rPr>
  </w:style>
  <w:style w:type="character" w:customStyle="1" w:styleId="apple-converted-space">
    <w:name w:val="apple-converted-space"/>
    <w:basedOn w:val="DefaultParagraphFont"/>
    <w:rsid w:val="00DC47CF"/>
  </w:style>
  <w:style w:type="paragraph" w:styleId="BalloonText">
    <w:name w:val="Balloon Text"/>
    <w:basedOn w:val="Normal"/>
    <w:link w:val="BalloonTextChar"/>
    <w:uiPriority w:val="99"/>
    <w:semiHidden/>
    <w:unhideWhenUsed/>
    <w:rsid w:val="0051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C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30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0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301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2F4E"/>
    <w:pPr>
      <w:ind w:left="720"/>
      <w:contextualSpacing/>
    </w:pPr>
  </w:style>
  <w:style w:type="table" w:styleId="MediumShading1-Accent3">
    <w:name w:val="Medium Shading 1 Accent 3"/>
    <w:basedOn w:val="TableNormal"/>
    <w:uiPriority w:val="63"/>
    <w:rsid w:val="004120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120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20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012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B74F9"/>
    <w:rPr>
      <w:rFonts w:ascii="CourierNewPS-ItalicMT" w:hAnsi="CourierNewPS-ItalicMT" w:hint="default"/>
      <w:b w:val="0"/>
      <w:bCs w:val="0"/>
      <w:i/>
      <w:iCs/>
      <w:color w:val="35586C"/>
      <w:sz w:val="24"/>
      <w:szCs w:val="24"/>
    </w:rPr>
  </w:style>
  <w:style w:type="character" w:customStyle="1" w:styleId="fontstyle21">
    <w:name w:val="fontstyle21"/>
    <w:basedOn w:val="DefaultParagraphFont"/>
    <w:rsid w:val="004B74F9"/>
    <w:rPr>
      <w:rFonts w:ascii="CourierNewPS-BoldMT" w:hAnsi="CourierNewPS-BoldMT" w:hint="default"/>
      <w:b/>
      <w:bCs/>
      <w:i w:val="0"/>
      <w:iCs w:val="0"/>
      <w:color w:val="006699"/>
      <w:sz w:val="24"/>
      <w:szCs w:val="24"/>
    </w:rPr>
  </w:style>
  <w:style w:type="character" w:customStyle="1" w:styleId="fontstyle31">
    <w:name w:val="fontstyle31"/>
    <w:basedOn w:val="DefaultParagraphFont"/>
    <w:rsid w:val="004B74F9"/>
    <w:rPr>
      <w:rFonts w:ascii="CourierNewPSMT" w:hAnsi="CourierNewPSMT" w:hint="default"/>
      <w:b w:val="0"/>
      <w:bCs w:val="0"/>
      <w:i w:val="0"/>
      <w:iCs w:val="0"/>
      <w:color w:val="00008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042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hyperlink" Target="https://dataaspirant.com/naive-bayes-classifier-machine-learning" TargetMode="External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AL\Documents\&#1602;&#1575;&#1604;&#15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6BB3C-84C2-488A-9757-687F9144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قالب.dotx</Template>
  <TotalTime>1447</TotalTime>
  <Pages>10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</dc:creator>
  <cp:keywords/>
  <dc:description/>
  <cp:lastModifiedBy>Ryan Heida</cp:lastModifiedBy>
  <cp:revision>937</cp:revision>
  <cp:lastPrinted>2023-08-12T19:34:00Z</cp:lastPrinted>
  <dcterms:created xsi:type="dcterms:W3CDTF">2023-07-07T10:05:00Z</dcterms:created>
  <dcterms:modified xsi:type="dcterms:W3CDTF">2023-10-11T22:22:00Z</dcterms:modified>
</cp:coreProperties>
</file>