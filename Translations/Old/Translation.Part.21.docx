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bookmarkStart w:id="0" w:name="_Hlk140021714"/>
    </w:p>
    <w:p w14:paraId="5D83987D" w14:textId="3007E7DA" w:rsidR="000C2F16" w:rsidRPr="00294735" w:rsidRDefault="007532D5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="00A6547E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 w:rsidR="00FB4B5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21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FB09AA" w:rsidRPr="00FB09A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ذخ</w:t>
      </w:r>
      <w:r w:rsidR="00FB09AA" w:rsidRPr="00FB09A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B09AA" w:rsidRPr="00FB09A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ره</w:t>
      </w:r>
      <w:r w:rsidR="00FB09AA" w:rsidRPr="00FB09A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بارگذار</w:t>
      </w:r>
      <w:r w:rsidR="00FB09AA" w:rsidRPr="00FB09A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B09AA" w:rsidRPr="00FB09A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مدل</w:t>
      </w:r>
      <w:r w:rsidR="00A96DD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="00FB09AA" w:rsidRPr="00FB09A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B09AA" w:rsidRPr="00FB09A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4E7BA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آموزش‌دیده</w:t>
      </w:r>
    </w:p>
    <w:p w14:paraId="1C7DD472" w14:textId="77777777" w:rsidR="000C2F16" w:rsidRPr="00294735" w:rsidRDefault="000C2F16" w:rsidP="00D811A3">
      <w:pPr>
        <w:bidi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224BD582" w14:textId="5A8B828F" w:rsidR="000C2F16" w:rsidRPr="00294735" w:rsidRDefault="00C34748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21</w:t>
      </w:r>
      <w:r w:rsidR="00896C4B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.0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مقدمه</w:t>
      </w:r>
    </w:p>
    <w:p w14:paraId="66151EBA" w14:textId="1FC9CFEC" w:rsidR="00AB23C9" w:rsidRDefault="00FB09AA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>در 20 فصل گذشته و حدود 200 دستور العمل، نحوه برداشت داده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خام و استفاده از 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D39A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عملکرد خوب را پوشش داده</w:t>
      </w:r>
      <w:r w:rsidR="008A0E1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>. با 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برا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همه</w:t>
      </w:r>
      <w:r w:rsidR="00A96DD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ما ارزشمند باشد، در نها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مدل خود انجام ده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ادغا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با 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برنامه نرم افزار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موجود. برا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هدف، با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بتوان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 مدل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پس از آموزش ذخ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هم در صورت ن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71F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برنامه، آنها را بارگذار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FB09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B09A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B09AA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="00530671">
        <w:rPr>
          <w:rFonts w:ascii="Times New Roman" w:hAnsi="Times New Roman" w:cs="B Nazanin" w:hint="cs"/>
          <w:sz w:val="26"/>
          <w:szCs w:val="28"/>
          <w:rtl/>
          <w:lang w:bidi="fa-IR"/>
        </w:rPr>
        <w:t>تمرکز فصل آخر ما نیز روی همین دو مورد است.</w:t>
      </w:r>
    </w:p>
    <w:p w14:paraId="1FA82189" w14:textId="77777777" w:rsidR="00D67C9F" w:rsidRPr="00294735" w:rsidRDefault="00D67C9F" w:rsidP="00D67C9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2EAB8DA0" w:rsidR="000C2F16" w:rsidRPr="00294735" w:rsidRDefault="00C34748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21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.1 </w:t>
      </w:r>
      <w:r w:rsidR="00424725" w:rsidRPr="0042472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ذخ</w:t>
      </w:r>
      <w:r w:rsidR="00424725" w:rsidRPr="0042472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24725" w:rsidRPr="0042472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ره</w:t>
      </w:r>
      <w:r w:rsidR="00424725" w:rsidRPr="0042472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بارگذار</w:t>
      </w:r>
      <w:r w:rsidR="00424725" w:rsidRPr="0042472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24725" w:rsidRPr="0042472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424725" w:rsidRPr="0042472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424725" w:rsidRPr="0042472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424725" w:rsidRPr="0042472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مدل </w:t>
      </w:r>
      <w:proofErr w:type="spellStart"/>
      <w:r w:rsidR="00424725" w:rsidRPr="00424725">
        <w:rPr>
          <w:rFonts w:ascii="Times New Roman" w:hAnsi="Times New Roman" w:cs="B Nazanin"/>
          <w:b/>
          <w:bCs/>
          <w:sz w:val="26"/>
          <w:szCs w:val="28"/>
          <w:lang w:bidi="fa-IR"/>
        </w:rPr>
        <w:t>Sicit</w:t>
      </w:r>
      <w:proofErr w:type="spellEnd"/>
      <w:r w:rsidR="00424725" w:rsidRPr="00424725">
        <w:rPr>
          <w:rFonts w:ascii="Times New Roman" w:hAnsi="Times New Roman" w:cs="B Nazanin"/>
          <w:b/>
          <w:bCs/>
          <w:sz w:val="26"/>
          <w:szCs w:val="28"/>
          <w:lang w:bidi="fa-IR"/>
        </w:rPr>
        <w:t>-Learn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047125AA" w:rsidR="000C2F16" w:rsidRPr="00294735" w:rsidRDefault="00773207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آموزش‌د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ده‌ا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B240D">
        <w:rPr>
          <w:rFonts w:ascii="Times New Roman" w:hAnsi="Times New Roman" w:cs="B Nazanin" w:hint="cs"/>
          <w:sz w:val="26"/>
          <w:szCs w:val="28"/>
          <w:rtl/>
          <w:lang w:bidi="fa-IR"/>
        </w:rPr>
        <w:t>که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ذخ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جا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7320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320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7320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57FD9E2C" w:rsidR="00C66EBD" w:rsidRPr="00294735" w:rsidRDefault="0085181A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5181A">
        <w:rPr>
          <w:rFonts w:ascii="Times New Roman" w:hAnsi="Times New Roman" w:cs="B Nazanin"/>
          <w:sz w:val="26"/>
          <w:szCs w:val="28"/>
          <w:rtl/>
          <w:lang w:bidi="fa-IR"/>
        </w:rPr>
        <w:t>مدل را به عنوان فا</w:t>
      </w:r>
      <w:r w:rsidRPr="008518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5181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518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pickle</w:t>
      </w:r>
      <w:r w:rsidRPr="0085181A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8518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5181A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8518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518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518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5181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52870033"/>
    <w:bookmarkEnd w:id="1"/>
    <w:p w14:paraId="7DDC06EF" w14:textId="58D627E7" w:rsidR="0088278B" w:rsidRPr="00294735" w:rsidRDefault="001C0011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694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84.25pt" o:ole="">
            <v:imagedata r:id="rId8" o:title=""/>
          </v:shape>
          <o:OLEObject Type="Embed" ProgID="Word.OpenDocumentText.12" ShapeID="_x0000_i1025" DrawAspect="Content" ObjectID="_1758485838" r:id="rId9"/>
        </w:object>
      </w:r>
    </w:p>
    <w:bookmarkStart w:id="2" w:name="_MON_1756160658"/>
    <w:bookmarkEnd w:id="2"/>
    <w:p w14:paraId="3421E956" w14:textId="7B6FBC23" w:rsidR="00A51BAE" w:rsidRDefault="001C0011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22CE9F1">
          <v:shape id="_x0000_i1026" type="#_x0000_t75" style="width:523.5pt;height:21.75pt" o:ole="">
            <v:imagedata r:id="rId10" o:title=""/>
          </v:shape>
          <o:OLEObject Type="Embed" ProgID="Word.OpenDocumentText.12" ShapeID="_x0000_i1026" DrawAspect="Content" ObjectID="_1758485839" r:id="rId11"/>
        </w:object>
      </w:r>
    </w:p>
    <w:p w14:paraId="7C269CFB" w14:textId="42907651" w:rsidR="007278CC" w:rsidRDefault="007278CC" w:rsidP="00F1003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هنگا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>که مدل ذخ</w:t>
      </w:r>
      <w:r w:rsidRPr="007278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78CC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شد، م</w:t>
      </w:r>
      <w:r w:rsidRPr="007278CC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278CC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278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78C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7278CC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برنامه مقصد خود (به عنوان مثال</w:t>
      </w:r>
      <w:r w:rsidR="007339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یک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برنامه وب) برا</w:t>
      </w:r>
      <w:r w:rsidRPr="007278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7278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استفاده کن</w:t>
      </w:r>
      <w:r w:rsidRPr="007278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70984">
        <w:rPr>
          <w:rFonts w:ascii="Times New Roman" w:hAnsi="Times New Roman" w:cs="B Nazanin" w:hint="cs"/>
          <w:sz w:val="26"/>
          <w:szCs w:val="28"/>
          <w:rtl/>
          <w:lang w:bidi="fa-IR"/>
        </w:rPr>
        <w:t>م</w:t>
      </w:r>
      <w:r w:rsidRPr="007278C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" w:name="_MON_1756160771"/>
    <w:bookmarkEnd w:id="3"/>
    <w:p w14:paraId="26CAF334" w14:textId="3563952E" w:rsidR="005A5B58" w:rsidRDefault="001C0011" w:rsidP="005A5B5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2E0DDB8">
          <v:shape id="_x0000_i1027" type="#_x0000_t75" style="width:523.5pt;height:35.25pt" o:ole="">
            <v:imagedata r:id="rId12" o:title=""/>
          </v:shape>
          <o:OLEObject Type="Embed" ProgID="Word.OpenDocumentText.12" ShapeID="_x0000_i1027" DrawAspect="Content" ObjectID="_1758485840" r:id="rId13"/>
        </w:object>
      </w:r>
    </w:p>
    <w:p w14:paraId="3761D838" w14:textId="0682ADC2" w:rsidR="00A649F7" w:rsidRDefault="006F415D" w:rsidP="00A649F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F415D">
        <w:rPr>
          <w:rFonts w:ascii="Times New Roman" w:hAnsi="Times New Roman" w:cs="B Nazanin"/>
          <w:sz w:val="26"/>
          <w:szCs w:val="28"/>
          <w:rtl/>
          <w:lang w:bidi="fa-IR"/>
        </w:rPr>
        <w:t>و از آن برا</w:t>
      </w:r>
      <w:r w:rsidRPr="006F41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F415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D39A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6F415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6F415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132A5">
        <w:rPr>
          <w:rFonts w:ascii="Times New Roman" w:hAnsi="Times New Roman" w:cs="B Nazanin" w:hint="cs"/>
          <w:sz w:val="26"/>
          <w:szCs w:val="28"/>
          <w:rtl/>
          <w:lang w:bidi="fa-IR"/>
        </w:rPr>
        <w:t>م</w:t>
      </w:r>
      <w:r w:rsidRPr="006F415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1D0878C3" w14:textId="77777777" w:rsidR="008D477C" w:rsidRDefault="008D477C" w:rsidP="008D477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bookmarkStart w:id="4" w:name="_MON_1756160865"/>
    <w:bookmarkEnd w:id="4"/>
    <w:p w14:paraId="68A06E9A" w14:textId="021C58A3" w:rsidR="006F415D" w:rsidRDefault="001C0011" w:rsidP="008D477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679" w14:anchorId="2F3EF34C">
          <v:shape id="_x0000_i1028" type="#_x0000_t75" style="width:523.5pt;height:83.25pt" o:ole="">
            <v:imagedata r:id="rId14" o:title=""/>
          </v:shape>
          <o:OLEObject Type="Embed" ProgID="Word.OpenDocumentText.12" ShapeID="_x0000_i1028" DrawAspect="Content" ObjectID="_1758485841" r:id="rId15"/>
        </w:object>
      </w:r>
    </w:p>
    <w:bookmarkStart w:id="5" w:name="_MON_1756160894"/>
    <w:bookmarkEnd w:id="5"/>
    <w:p w14:paraId="36272353" w14:textId="77FFE9B1" w:rsidR="00570397" w:rsidRDefault="001C0011" w:rsidP="007278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682F7EE">
          <v:shape id="_x0000_i1029" type="#_x0000_t75" style="width:523.5pt;height:21.75pt" o:ole="">
            <v:imagedata r:id="rId16" o:title=""/>
          </v:shape>
          <o:OLEObject Type="Embed" ProgID="Word.OpenDocumentText.12" ShapeID="_x0000_i1029" DrawAspect="Content" ObjectID="_1758485842" r:id="rId17"/>
        </w:object>
      </w:r>
    </w:p>
    <w:p w14:paraId="6C36047F" w14:textId="459D1478" w:rsidR="008B2ACF" w:rsidRPr="00294735" w:rsidRDefault="008B2ACF" w:rsidP="0057039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8385ABA" w14:textId="61BFF4EA" w:rsidR="0009513A" w:rsidRPr="0009513A" w:rsidRDefault="0009513A" w:rsidP="0009513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اول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قدم در استفاده از 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در تول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4F00D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یک نرم‌افزار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مدل به عنوان فا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تواند توسط </w:t>
      </w:r>
      <w:r w:rsidR="000A76B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یک 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برنامه 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D0BAE">
        <w:rPr>
          <w:rFonts w:ascii="Times New Roman" w:hAnsi="Times New Roman" w:cs="B Nazanin" w:hint="cs"/>
          <w:sz w:val="26"/>
          <w:szCs w:val="28"/>
          <w:rtl/>
          <w:lang w:bidi="fa-IR"/>
        </w:rPr>
        <w:t>در تعامل با برنامه‌های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52AB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استفاده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ما 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را با ذخ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به عنوان 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9513A">
        <w:rPr>
          <w:rFonts w:ascii="Times New Roman" w:hAnsi="Times New Roman" w:cs="B Nazanin"/>
          <w:sz w:val="26"/>
          <w:szCs w:val="28"/>
          <w:lang w:bidi="fa-IR"/>
        </w:rPr>
        <w:t>pickle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="00345B6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فرمت داده</w:t>
      </w:r>
      <w:r w:rsidR="006B2FF6">
        <w:rPr>
          <w:rFonts w:ascii="Times New Roman" w:hAnsi="Times New Roman" w:cs="B Nazanin" w:hint="cs"/>
          <w:sz w:val="26"/>
          <w:szCs w:val="28"/>
          <w:rtl/>
          <w:lang w:bidi="fa-IR"/>
        </w:rPr>
        <w:t>‌ای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 پا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45B6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 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انجام ده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. به طور خاص، برا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F49D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یک 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مدل</w:t>
      </w:r>
      <w:r w:rsidR="009F49D0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proofErr w:type="spellStart"/>
      <w:r w:rsidRPr="0009513A">
        <w:rPr>
          <w:rFonts w:ascii="Times New Roman" w:hAnsi="Times New Roman" w:cs="B Nazanin"/>
          <w:sz w:val="26"/>
          <w:szCs w:val="28"/>
          <w:lang w:bidi="fa-IR"/>
        </w:rPr>
        <w:t>joblib</w:t>
      </w:r>
      <w:proofErr w:type="spellEnd"/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E610A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که کتابخانه‌ا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برا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آرا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9513A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دار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9F49D0">
        <w:rPr>
          <w:rFonts w:ascii="Times New Roman" w:hAnsi="Times New Roman" w:cs="B Nazanin" w:hint="cs"/>
          <w:sz w:val="26"/>
          <w:szCs w:val="28"/>
          <w:rtl/>
          <w:lang w:bidi="fa-IR"/>
        </w:rPr>
        <w:t>. این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اتفاق را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آموزش‌د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09513A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31707A28" w14:textId="6C0A8D18" w:rsidR="006B61A1" w:rsidRDefault="0009513A" w:rsidP="0009513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هنگام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9513A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، توجه داشته باش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مدل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ممکن است </w:t>
      </w:r>
      <w:r w:rsidR="007C5C22">
        <w:rPr>
          <w:rFonts w:ascii="Times New Roman" w:hAnsi="Times New Roman" w:cs="B Nazanin" w:hint="cs"/>
          <w:sz w:val="26"/>
          <w:szCs w:val="28"/>
          <w:rtl/>
          <w:lang w:bidi="fa-IR"/>
        </w:rPr>
        <w:t>با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نسخه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C5C2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متفاوت از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9513A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سازگار نباشند. بنابرا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گنجاندن نسخه </w:t>
      </w:r>
      <w:r w:rsidRPr="0009513A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استفاده در </w:t>
      </w:r>
      <w:r w:rsidR="00AC195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نام 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مدل 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>تواند مف</w:t>
      </w:r>
      <w:r w:rsidRPr="0009513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9513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9513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باشد:</w:t>
      </w:r>
    </w:p>
    <w:p w14:paraId="212467F3" w14:textId="77777777" w:rsidR="00FF7FA4" w:rsidRDefault="00FF7FA4" w:rsidP="00FF7FA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bookmarkStart w:id="6" w:name="_MON_1756161032"/>
    <w:bookmarkEnd w:id="6"/>
    <w:p w14:paraId="0CB491E6" w14:textId="76C51C63" w:rsidR="00FF7FA4" w:rsidRDefault="001C0011" w:rsidP="00FF7FA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2655" w14:anchorId="583F3471">
          <v:shape id="_x0000_i1030" type="#_x0000_t75" style="width:523.5pt;height:132pt" o:ole="">
            <v:imagedata r:id="rId18" o:title=""/>
          </v:shape>
          <o:OLEObject Type="Embed" ProgID="Word.OpenDocumentText.12" ShapeID="_x0000_i1030" DrawAspect="Content" ObjectID="_1758485843" r:id="rId19"/>
        </w:object>
      </w:r>
    </w:p>
    <w:bookmarkStart w:id="7" w:name="_MON_1756161054"/>
    <w:bookmarkEnd w:id="7"/>
    <w:p w14:paraId="064DD603" w14:textId="76DE6B18" w:rsidR="00FF7FA4" w:rsidRDefault="001C0011" w:rsidP="00FF7FA4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0BCBB67C">
          <v:shape id="_x0000_i1031" type="#_x0000_t75" style="width:523.5pt;height:21.75pt" o:ole="">
            <v:imagedata r:id="rId20" o:title=""/>
          </v:shape>
          <o:OLEObject Type="Embed" ProgID="Word.OpenDocumentText.12" ShapeID="_x0000_i1031" DrawAspect="Content" ObjectID="_1758485844" r:id="rId21"/>
        </w:object>
      </w:r>
    </w:p>
    <w:p w14:paraId="599CC1C7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2A3F6" w14:textId="654CF2DB" w:rsidR="00DF19AA" w:rsidRPr="00294735" w:rsidRDefault="00522B1C" w:rsidP="00DF19A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21</w:t>
      </w:r>
      <w:r w:rsidR="00D644F4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.2</w:t>
      </w:r>
      <w:r w:rsidR="00DF19AA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393030" w:rsidRPr="0039303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ذخ</w:t>
      </w:r>
      <w:r w:rsidR="00393030" w:rsidRPr="0039303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93030" w:rsidRPr="0039303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ره</w:t>
      </w:r>
      <w:r w:rsidR="00393030" w:rsidRPr="0039303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بارگذار</w:t>
      </w:r>
      <w:r w:rsidR="00393030" w:rsidRPr="0039303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93030" w:rsidRPr="0039303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393030" w:rsidRPr="0039303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93030" w:rsidRPr="0039303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393030" w:rsidRPr="0039303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مدل </w:t>
      </w:r>
      <w:proofErr w:type="spellStart"/>
      <w:r w:rsidR="00393030" w:rsidRPr="00393030">
        <w:rPr>
          <w:rFonts w:ascii="Times New Roman" w:hAnsi="Times New Roman" w:cs="B Nazanin"/>
          <w:b/>
          <w:bCs/>
          <w:sz w:val="26"/>
          <w:szCs w:val="28"/>
          <w:lang w:bidi="fa-IR"/>
        </w:rPr>
        <w:t>Keras</w:t>
      </w:r>
      <w:proofErr w:type="spellEnd"/>
    </w:p>
    <w:p w14:paraId="4438F6F9" w14:textId="77777777" w:rsidR="00DF19AA" w:rsidRPr="00294735" w:rsidRDefault="00DF19AA" w:rsidP="00DF19A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8325582" w14:textId="355FE4E2" w:rsidR="00D21FB8" w:rsidRPr="00294735" w:rsidRDefault="00C2397F" w:rsidP="00DF19A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شما 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proofErr w:type="spellStart"/>
      <w:r w:rsidR="009A13CD">
        <w:rPr>
          <w:rFonts w:ascii="Times New Roman" w:hAnsi="Times New Roman" w:cs="B Nazanin"/>
          <w:sz w:val="26"/>
          <w:szCs w:val="28"/>
          <w:lang w:bidi="fa-IR"/>
        </w:rPr>
        <w:t>Keras</w:t>
      </w:r>
      <w:proofErr w:type="spellEnd"/>
      <w:r w:rsidR="008363D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4E7BAE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ذخ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جا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2397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2397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2397F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71E1AB3" w14:textId="61D7A06D" w:rsidR="00DF19AA" w:rsidRPr="00294735" w:rsidRDefault="00DF19AA" w:rsidP="00D21FB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9A0D911" w14:textId="1AFBFA82" w:rsidR="00AC749F" w:rsidRPr="00294735" w:rsidRDefault="00EF1098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F1098">
        <w:rPr>
          <w:rFonts w:ascii="Times New Roman" w:hAnsi="Times New Roman" w:cs="B Nazanin"/>
          <w:sz w:val="26"/>
          <w:szCs w:val="28"/>
          <w:rtl/>
          <w:lang w:bidi="fa-IR"/>
        </w:rPr>
        <w:t xml:space="preserve">مدل را به عنوان </w:t>
      </w:r>
      <w:r w:rsidRPr="00EF1098">
        <w:rPr>
          <w:rFonts w:ascii="Times New Roman" w:hAnsi="Times New Roman" w:cs="B Nazanin"/>
          <w:sz w:val="26"/>
          <w:szCs w:val="28"/>
          <w:lang w:bidi="fa-IR"/>
        </w:rPr>
        <w:t>HDF5</w:t>
      </w:r>
      <w:r w:rsidRPr="00EF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EF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1098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EF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EF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F109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F1098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53040532"/>
    <w:bookmarkEnd w:id="8"/>
    <w:p w14:paraId="6281D528" w14:textId="48E37B38" w:rsidR="00AC749F" w:rsidRPr="00294735" w:rsidRDefault="001C0011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4922" w14:anchorId="554835A4">
          <v:shape id="_x0000_i1032" type="#_x0000_t75" style="width:523.5pt;height:738pt" o:ole="">
            <v:imagedata r:id="rId22" o:title=""/>
          </v:shape>
          <o:OLEObject Type="Embed" ProgID="Word.OpenDocumentText.12" ShapeID="_x0000_i1032" DrawAspect="Content" ObjectID="_1758485845" r:id="rId23"/>
        </w:object>
      </w:r>
    </w:p>
    <w:bookmarkStart w:id="9" w:name="_MON_1756161452"/>
    <w:bookmarkEnd w:id="9"/>
    <w:p w14:paraId="0C1FDDFC" w14:textId="156B4EFA" w:rsidR="00E46417" w:rsidRDefault="001C0011" w:rsidP="00E4641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0691380C">
          <v:shape id="_x0000_i1033" type="#_x0000_t75" style="width:523.5pt;height:21.75pt" o:ole="">
            <v:imagedata r:id="rId24" o:title=""/>
          </v:shape>
          <o:OLEObject Type="Embed" ProgID="Word.OpenDocumentText.12" ShapeID="_x0000_i1033" DrawAspect="Content" ObjectID="_1758485846" r:id="rId25"/>
        </w:object>
      </w:r>
    </w:p>
    <w:p w14:paraId="4A57C172" w14:textId="743E0A40" w:rsidR="00E6017E" w:rsidRDefault="00E6017E" w:rsidP="00E4641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سپس 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در برنامه د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اضاف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E6017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6017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6017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0" w:name="_MON_1756161548"/>
    <w:bookmarkEnd w:id="10"/>
    <w:p w14:paraId="780B862F" w14:textId="3D31FA63" w:rsidR="00694FC2" w:rsidRDefault="001C0011" w:rsidP="00694FC2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E4AD649">
          <v:shape id="_x0000_i1034" type="#_x0000_t75" style="width:523.5pt;height:35.25pt" o:ole="">
            <v:imagedata r:id="rId26" o:title=""/>
          </v:shape>
          <o:OLEObject Type="Embed" ProgID="Word.OpenDocumentText.12" ShapeID="_x0000_i1034" DrawAspect="Content" ObjectID="_1758485847" r:id="rId27"/>
        </w:object>
      </w:r>
    </w:p>
    <w:p w14:paraId="5D063FA1" w14:textId="0FA865D8" w:rsidR="00015DC2" w:rsidRPr="00294735" w:rsidRDefault="00767B4F" w:rsidP="00E6017E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F2BEDBC" w14:textId="51C70C10" w:rsidR="0002093E" w:rsidRDefault="00694FC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برخلاف </w:t>
      </w:r>
      <w:r w:rsidRPr="00694FC2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proofErr w:type="spellStart"/>
      <w:r w:rsidRPr="00694FC2">
        <w:rPr>
          <w:rFonts w:ascii="Times New Roman" w:hAnsi="Times New Roman" w:cs="B Nazanin"/>
          <w:sz w:val="26"/>
          <w:szCs w:val="28"/>
          <w:lang w:bidi="fa-IR"/>
        </w:rPr>
        <w:t>Keras</w:t>
      </w:r>
      <w:proofErr w:type="spellEnd"/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توص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 را با استفاده از </w:t>
      </w:r>
      <w:r w:rsidR="00B22848">
        <w:rPr>
          <w:rFonts w:ascii="Times New Roman" w:hAnsi="Times New Roman" w:cs="B Nazanin"/>
          <w:sz w:val="26"/>
          <w:szCs w:val="28"/>
          <w:lang w:bidi="fa-IR"/>
        </w:rPr>
        <w:t>pickle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>. در عوض، مدل</w:t>
      </w:r>
      <w:r w:rsidR="009B704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به عنوان 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فا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94FC2">
        <w:rPr>
          <w:rFonts w:ascii="Times New Roman" w:hAnsi="Times New Roman" w:cs="B Nazanin"/>
          <w:sz w:val="26"/>
          <w:szCs w:val="28"/>
          <w:lang w:bidi="fa-IR"/>
        </w:rPr>
        <w:t>HDF5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96DD5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>شوند. فا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94FC2">
        <w:rPr>
          <w:rFonts w:ascii="Times New Roman" w:hAnsi="Times New Roman" w:cs="B Nazanin"/>
          <w:sz w:val="26"/>
          <w:szCs w:val="28"/>
          <w:lang w:bidi="fa-IR"/>
        </w:rPr>
        <w:t>HDF5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همه چ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زها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نه تنها برا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برا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معمار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پارامترها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آموزش‌د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>)، بلکه برا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راه‌انداز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مجدد آموزش (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مات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دست دادن و به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نه‌ساز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وضع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فعل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>) ن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694FC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94FC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94FC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5AFD9FD" w14:textId="664A84F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3DBF190" w14:textId="37CF087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8581D3" w14:textId="48D22A0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1A35F74" w14:textId="3391CA3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B07A174" w14:textId="6EC9DA8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0D20CFE" w14:textId="7777777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31CEB4D" w14:textId="177BDCD1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5D2EA5D" w14:textId="07759A40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5AB4006" w14:textId="55C3F78D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9FCC01A" w14:textId="50628427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E74BCC8" w14:textId="0F7B4516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7161D5C" w14:textId="76710705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9273849" w14:textId="20A730E6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90B9C01" w14:textId="77777777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D709B19" w14:textId="53FAD543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8D45A9B" w14:textId="65A4E265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18E20BA" w14:textId="448A1F7D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1E6E6CA" w14:textId="1230934D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8FA220" w14:textId="5D4B9C76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8BE3801" w14:textId="74774FBC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03AC32E" w14:textId="095E7423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79A0D94" w14:textId="77777777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4192B63" w14:textId="74A2294D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17573D" w14:textId="767A7C60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4025813" w14:textId="78F9ABA3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D3A8B25" w14:textId="69F8D8E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AA5837D" w14:textId="0AB21207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6A522F" w14:textId="45DFC56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4A471F5" w14:textId="23B49BAC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2C4DCE4" w14:textId="355AF4A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D67FAEF" w14:textId="1912AE58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CB721D5" w14:textId="1899ED9B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43D0549" w14:textId="1400A148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737FFE0" w14:textId="3A602179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4F0E46B" w14:textId="78779EF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019FECA" w14:textId="20504082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1C78CC0" w14:textId="77777777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FA63AE" w14:textId="77777777" w:rsidR="003D732C" w:rsidRPr="00294735" w:rsidRDefault="003D732C" w:rsidP="003D732C">
      <w:pPr>
        <w:rPr>
          <w:rFonts w:ascii="Times New Roman" w:hAnsi="Times New Roman" w:cs="B Nazanin"/>
          <w:sz w:val="26"/>
          <w:szCs w:val="28"/>
          <w:lang w:bidi="fa-IR"/>
        </w:rPr>
      </w:pPr>
    </w:p>
    <w:p w14:paraId="0BEFCE50" w14:textId="09CA778E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  <w:r w:rsidRPr="00294735">
        <w:rPr>
          <w:rFonts w:ascii="Times New Roman" w:hAnsi="Times New Roman" w:cs="B Nazanin"/>
          <w:sz w:val="26"/>
          <w:szCs w:val="28"/>
        </w:rPr>
        <w:tab/>
      </w:r>
    </w:p>
    <w:p w14:paraId="7365698F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p w14:paraId="63662CFB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bookmarkEnd w:id="0"/>
    <w:p w14:paraId="227860CF" w14:textId="56A47EE3" w:rsidR="003D732C" w:rsidRPr="00294735" w:rsidRDefault="003D732C" w:rsidP="00C6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404040"/>
          <w:sz w:val="26"/>
          <w:szCs w:val="28"/>
        </w:rPr>
      </w:pPr>
    </w:p>
    <w:sectPr w:rsidR="003D732C" w:rsidRPr="00294735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E550" w14:textId="77777777" w:rsidR="00F63B62" w:rsidRDefault="00F63B62" w:rsidP="00617FFB">
      <w:pPr>
        <w:spacing w:after="0" w:line="240" w:lineRule="auto"/>
      </w:pPr>
      <w:r>
        <w:separator/>
      </w:r>
    </w:p>
  </w:endnote>
  <w:endnote w:type="continuationSeparator" w:id="0">
    <w:p w14:paraId="75256976" w14:textId="77777777" w:rsidR="00F63B62" w:rsidRDefault="00F63B62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F526" w14:textId="77777777" w:rsidR="00F63B62" w:rsidRDefault="00F63B62" w:rsidP="00617FFB">
      <w:pPr>
        <w:spacing w:after="0" w:line="240" w:lineRule="auto"/>
      </w:pPr>
      <w:r>
        <w:separator/>
      </w:r>
    </w:p>
  </w:footnote>
  <w:footnote w:type="continuationSeparator" w:id="0">
    <w:p w14:paraId="0D7D276A" w14:textId="77777777" w:rsidR="00F63B62" w:rsidRDefault="00F63B62" w:rsidP="00617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B5632"/>
    <w:multiLevelType w:val="hybridMultilevel"/>
    <w:tmpl w:val="EFC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6"/>
  </w:num>
  <w:num w:numId="2" w16cid:durableId="1791784207">
    <w:abstractNumId w:val="5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7"/>
  </w:num>
  <w:num w:numId="8" w16cid:durableId="341205495">
    <w:abstractNumId w:val="9"/>
  </w:num>
  <w:num w:numId="9" w16cid:durableId="469059227">
    <w:abstractNumId w:val="3"/>
  </w:num>
  <w:num w:numId="10" w16cid:durableId="1831166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7BDE"/>
    <w:rsid w:val="00011A89"/>
    <w:rsid w:val="00015DC2"/>
    <w:rsid w:val="0002093E"/>
    <w:rsid w:val="0002101F"/>
    <w:rsid w:val="0002241D"/>
    <w:rsid w:val="000230CD"/>
    <w:rsid w:val="00030601"/>
    <w:rsid w:val="00030887"/>
    <w:rsid w:val="000336CC"/>
    <w:rsid w:val="00034E61"/>
    <w:rsid w:val="0003615F"/>
    <w:rsid w:val="00036894"/>
    <w:rsid w:val="00053B57"/>
    <w:rsid w:val="00053FCB"/>
    <w:rsid w:val="00060653"/>
    <w:rsid w:val="00063E13"/>
    <w:rsid w:val="00065618"/>
    <w:rsid w:val="00071AE7"/>
    <w:rsid w:val="00076FBD"/>
    <w:rsid w:val="00080629"/>
    <w:rsid w:val="000858BC"/>
    <w:rsid w:val="00091A91"/>
    <w:rsid w:val="00092924"/>
    <w:rsid w:val="0009513A"/>
    <w:rsid w:val="000A17CB"/>
    <w:rsid w:val="000A1E01"/>
    <w:rsid w:val="000A3D5B"/>
    <w:rsid w:val="000A4E69"/>
    <w:rsid w:val="000A76BA"/>
    <w:rsid w:val="000B0949"/>
    <w:rsid w:val="000C1883"/>
    <w:rsid w:val="000C2F16"/>
    <w:rsid w:val="000D5356"/>
    <w:rsid w:val="000D75B0"/>
    <w:rsid w:val="000D7695"/>
    <w:rsid w:val="000E0087"/>
    <w:rsid w:val="000E0163"/>
    <w:rsid w:val="000E3034"/>
    <w:rsid w:val="000E3CC8"/>
    <w:rsid w:val="000E74D5"/>
    <w:rsid w:val="000F3B04"/>
    <w:rsid w:val="000F69FA"/>
    <w:rsid w:val="0010052B"/>
    <w:rsid w:val="00100A08"/>
    <w:rsid w:val="00104398"/>
    <w:rsid w:val="00120B99"/>
    <w:rsid w:val="00121BB8"/>
    <w:rsid w:val="00124BE7"/>
    <w:rsid w:val="00126082"/>
    <w:rsid w:val="00127915"/>
    <w:rsid w:val="00127BAB"/>
    <w:rsid w:val="001309C6"/>
    <w:rsid w:val="0013129C"/>
    <w:rsid w:val="001319A2"/>
    <w:rsid w:val="00141331"/>
    <w:rsid w:val="0014220D"/>
    <w:rsid w:val="0014456B"/>
    <w:rsid w:val="001515BA"/>
    <w:rsid w:val="00151822"/>
    <w:rsid w:val="00153647"/>
    <w:rsid w:val="001548BF"/>
    <w:rsid w:val="0015636D"/>
    <w:rsid w:val="0016310F"/>
    <w:rsid w:val="00166BB0"/>
    <w:rsid w:val="00175280"/>
    <w:rsid w:val="001767FD"/>
    <w:rsid w:val="0018024A"/>
    <w:rsid w:val="00180DDF"/>
    <w:rsid w:val="00181DEA"/>
    <w:rsid w:val="0018259E"/>
    <w:rsid w:val="00182A47"/>
    <w:rsid w:val="001832B5"/>
    <w:rsid w:val="0018450F"/>
    <w:rsid w:val="001859F4"/>
    <w:rsid w:val="00185B90"/>
    <w:rsid w:val="00190421"/>
    <w:rsid w:val="001933BB"/>
    <w:rsid w:val="0019776D"/>
    <w:rsid w:val="001A28DE"/>
    <w:rsid w:val="001A4B6E"/>
    <w:rsid w:val="001B1B3E"/>
    <w:rsid w:val="001B7C5F"/>
    <w:rsid w:val="001C0011"/>
    <w:rsid w:val="001C1D32"/>
    <w:rsid w:val="001C2ED1"/>
    <w:rsid w:val="001C5FC9"/>
    <w:rsid w:val="001C7322"/>
    <w:rsid w:val="001D1676"/>
    <w:rsid w:val="001D2D09"/>
    <w:rsid w:val="001D491E"/>
    <w:rsid w:val="001D58DC"/>
    <w:rsid w:val="001E3762"/>
    <w:rsid w:val="001E3EA4"/>
    <w:rsid w:val="001E514B"/>
    <w:rsid w:val="001E524E"/>
    <w:rsid w:val="001E6C96"/>
    <w:rsid w:val="001F1BD2"/>
    <w:rsid w:val="001F494E"/>
    <w:rsid w:val="00201E39"/>
    <w:rsid w:val="002031D6"/>
    <w:rsid w:val="00206CF0"/>
    <w:rsid w:val="00207F39"/>
    <w:rsid w:val="00211920"/>
    <w:rsid w:val="00213810"/>
    <w:rsid w:val="002205DB"/>
    <w:rsid w:val="002226DD"/>
    <w:rsid w:val="00222AA8"/>
    <w:rsid w:val="0024015C"/>
    <w:rsid w:val="002406D9"/>
    <w:rsid w:val="00240D3D"/>
    <w:rsid w:val="00246ACB"/>
    <w:rsid w:val="00250717"/>
    <w:rsid w:val="00253E05"/>
    <w:rsid w:val="00255805"/>
    <w:rsid w:val="00260394"/>
    <w:rsid w:val="00262070"/>
    <w:rsid w:val="00263C22"/>
    <w:rsid w:val="0026576A"/>
    <w:rsid w:val="00266381"/>
    <w:rsid w:val="00271C6E"/>
    <w:rsid w:val="00273D04"/>
    <w:rsid w:val="00275417"/>
    <w:rsid w:val="00285CEB"/>
    <w:rsid w:val="00290587"/>
    <w:rsid w:val="00293EE1"/>
    <w:rsid w:val="00294735"/>
    <w:rsid w:val="00297A66"/>
    <w:rsid w:val="00297CF6"/>
    <w:rsid w:val="002B3FD2"/>
    <w:rsid w:val="002B575F"/>
    <w:rsid w:val="002B64F3"/>
    <w:rsid w:val="002C4513"/>
    <w:rsid w:val="002C5EB6"/>
    <w:rsid w:val="002D487E"/>
    <w:rsid w:val="002D7FD1"/>
    <w:rsid w:val="002E2E39"/>
    <w:rsid w:val="002E3E2C"/>
    <w:rsid w:val="00301392"/>
    <w:rsid w:val="0030287D"/>
    <w:rsid w:val="003030C8"/>
    <w:rsid w:val="003076C1"/>
    <w:rsid w:val="00307B94"/>
    <w:rsid w:val="00310685"/>
    <w:rsid w:val="00311511"/>
    <w:rsid w:val="003123FD"/>
    <w:rsid w:val="0031497D"/>
    <w:rsid w:val="00320E5D"/>
    <w:rsid w:val="00322647"/>
    <w:rsid w:val="00330FCA"/>
    <w:rsid w:val="00331B0B"/>
    <w:rsid w:val="00331B12"/>
    <w:rsid w:val="003335D3"/>
    <w:rsid w:val="00335989"/>
    <w:rsid w:val="00345B63"/>
    <w:rsid w:val="00345DAC"/>
    <w:rsid w:val="003537AB"/>
    <w:rsid w:val="003578C8"/>
    <w:rsid w:val="0036048C"/>
    <w:rsid w:val="00360B63"/>
    <w:rsid w:val="00361E58"/>
    <w:rsid w:val="00362804"/>
    <w:rsid w:val="0036781D"/>
    <w:rsid w:val="003748BF"/>
    <w:rsid w:val="0038087C"/>
    <w:rsid w:val="00380EDE"/>
    <w:rsid w:val="003819B7"/>
    <w:rsid w:val="003860CA"/>
    <w:rsid w:val="00393030"/>
    <w:rsid w:val="0039510B"/>
    <w:rsid w:val="003A239C"/>
    <w:rsid w:val="003B0CD9"/>
    <w:rsid w:val="003B14F6"/>
    <w:rsid w:val="003B6883"/>
    <w:rsid w:val="003B71AA"/>
    <w:rsid w:val="003C2AFE"/>
    <w:rsid w:val="003C6D2C"/>
    <w:rsid w:val="003C6E3E"/>
    <w:rsid w:val="003D3102"/>
    <w:rsid w:val="003D35C1"/>
    <w:rsid w:val="003D46CB"/>
    <w:rsid w:val="003D732C"/>
    <w:rsid w:val="003E6098"/>
    <w:rsid w:val="003E7212"/>
    <w:rsid w:val="003F0E59"/>
    <w:rsid w:val="003F1830"/>
    <w:rsid w:val="003F2590"/>
    <w:rsid w:val="003F546B"/>
    <w:rsid w:val="003F5A33"/>
    <w:rsid w:val="003F6BD1"/>
    <w:rsid w:val="003F7185"/>
    <w:rsid w:val="0040490D"/>
    <w:rsid w:val="0040598F"/>
    <w:rsid w:val="0040649F"/>
    <w:rsid w:val="0040650C"/>
    <w:rsid w:val="00406995"/>
    <w:rsid w:val="00407A31"/>
    <w:rsid w:val="00411F4D"/>
    <w:rsid w:val="0041208B"/>
    <w:rsid w:val="004160C3"/>
    <w:rsid w:val="00420378"/>
    <w:rsid w:val="00423395"/>
    <w:rsid w:val="00423407"/>
    <w:rsid w:val="00424725"/>
    <w:rsid w:val="00436075"/>
    <w:rsid w:val="004373A4"/>
    <w:rsid w:val="00441ABE"/>
    <w:rsid w:val="00441C72"/>
    <w:rsid w:val="00442044"/>
    <w:rsid w:val="00445A27"/>
    <w:rsid w:val="00450D33"/>
    <w:rsid w:val="0045281E"/>
    <w:rsid w:val="004535ED"/>
    <w:rsid w:val="0045392B"/>
    <w:rsid w:val="00460580"/>
    <w:rsid w:val="004625EE"/>
    <w:rsid w:val="00464625"/>
    <w:rsid w:val="00464AF4"/>
    <w:rsid w:val="00464D0D"/>
    <w:rsid w:val="004653B6"/>
    <w:rsid w:val="00473FA1"/>
    <w:rsid w:val="0048232E"/>
    <w:rsid w:val="0048272F"/>
    <w:rsid w:val="004837B7"/>
    <w:rsid w:val="00487FA3"/>
    <w:rsid w:val="00490803"/>
    <w:rsid w:val="0049283C"/>
    <w:rsid w:val="004939D3"/>
    <w:rsid w:val="0049401B"/>
    <w:rsid w:val="00495ABE"/>
    <w:rsid w:val="004A0A4A"/>
    <w:rsid w:val="004A0D24"/>
    <w:rsid w:val="004A0DF0"/>
    <w:rsid w:val="004A2686"/>
    <w:rsid w:val="004A3A5B"/>
    <w:rsid w:val="004A4169"/>
    <w:rsid w:val="004B2B57"/>
    <w:rsid w:val="004B3845"/>
    <w:rsid w:val="004B3B29"/>
    <w:rsid w:val="004B74F9"/>
    <w:rsid w:val="004B7500"/>
    <w:rsid w:val="004C092B"/>
    <w:rsid w:val="004C4E4F"/>
    <w:rsid w:val="004C5280"/>
    <w:rsid w:val="004D1331"/>
    <w:rsid w:val="004D42D8"/>
    <w:rsid w:val="004D6462"/>
    <w:rsid w:val="004E3854"/>
    <w:rsid w:val="004E3B5F"/>
    <w:rsid w:val="004E4B59"/>
    <w:rsid w:val="004E4C58"/>
    <w:rsid w:val="004E6A96"/>
    <w:rsid w:val="004E7BAE"/>
    <w:rsid w:val="004E7E31"/>
    <w:rsid w:val="004F00DB"/>
    <w:rsid w:val="00507341"/>
    <w:rsid w:val="00510BF3"/>
    <w:rsid w:val="00510F4A"/>
    <w:rsid w:val="0051151A"/>
    <w:rsid w:val="0051204E"/>
    <w:rsid w:val="005128CB"/>
    <w:rsid w:val="00513AE9"/>
    <w:rsid w:val="00514419"/>
    <w:rsid w:val="00521DA1"/>
    <w:rsid w:val="00522B1C"/>
    <w:rsid w:val="00525DCB"/>
    <w:rsid w:val="00530671"/>
    <w:rsid w:val="00530C24"/>
    <w:rsid w:val="0053247C"/>
    <w:rsid w:val="00532B83"/>
    <w:rsid w:val="00537AD7"/>
    <w:rsid w:val="005428DD"/>
    <w:rsid w:val="00542BA9"/>
    <w:rsid w:val="00546E3B"/>
    <w:rsid w:val="00570397"/>
    <w:rsid w:val="0057250F"/>
    <w:rsid w:val="00580FCC"/>
    <w:rsid w:val="0058412E"/>
    <w:rsid w:val="00585BEA"/>
    <w:rsid w:val="00591093"/>
    <w:rsid w:val="0059164C"/>
    <w:rsid w:val="00591AA8"/>
    <w:rsid w:val="00595004"/>
    <w:rsid w:val="00597DE8"/>
    <w:rsid w:val="005A35D1"/>
    <w:rsid w:val="005A4836"/>
    <w:rsid w:val="005A5B58"/>
    <w:rsid w:val="005B1244"/>
    <w:rsid w:val="005B548F"/>
    <w:rsid w:val="005B6D72"/>
    <w:rsid w:val="005C1980"/>
    <w:rsid w:val="005C32DF"/>
    <w:rsid w:val="005C416F"/>
    <w:rsid w:val="005D3C6F"/>
    <w:rsid w:val="005D4996"/>
    <w:rsid w:val="005D7BFC"/>
    <w:rsid w:val="005E0127"/>
    <w:rsid w:val="005E5971"/>
    <w:rsid w:val="005F2F44"/>
    <w:rsid w:val="005F7D7A"/>
    <w:rsid w:val="006030F2"/>
    <w:rsid w:val="00607DDF"/>
    <w:rsid w:val="00610E60"/>
    <w:rsid w:val="006132A5"/>
    <w:rsid w:val="00616467"/>
    <w:rsid w:val="00617918"/>
    <w:rsid w:val="00617FFB"/>
    <w:rsid w:val="00623FE1"/>
    <w:rsid w:val="00625E7F"/>
    <w:rsid w:val="0062693C"/>
    <w:rsid w:val="00635196"/>
    <w:rsid w:val="00651619"/>
    <w:rsid w:val="0065421E"/>
    <w:rsid w:val="00654C9A"/>
    <w:rsid w:val="00661BD6"/>
    <w:rsid w:val="00664353"/>
    <w:rsid w:val="0067031C"/>
    <w:rsid w:val="00670863"/>
    <w:rsid w:val="00676AD2"/>
    <w:rsid w:val="00680764"/>
    <w:rsid w:val="00681214"/>
    <w:rsid w:val="0069295D"/>
    <w:rsid w:val="00692B40"/>
    <w:rsid w:val="00694C7E"/>
    <w:rsid w:val="00694FAB"/>
    <w:rsid w:val="00694FC2"/>
    <w:rsid w:val="0069554D"/>
    <w:rsid w:val="006A036F"/>
    <w:rsid w:val="006A40D3"/>
    <w:rsid w:val="006A4381"/>
    <w:rsid w:val="006A45A2"/>
    <w:rsid w:val="006B0BA4"/>
    <w:rsid w:val="006B0E0A"/>
    <w:rsid w:val="006B1723"/>
    <w:rsid w:val="006B240D"/>
    <w:rsid w:val="006B2FF6"/>
    <w:rsid w:val="006B4112"/>
    <w:rsid w:val="006B61A1"/>
    <w:rsid w:val="006C2C6A"/>
    <w:rsid w:val="006C2E6E"/>
    <w:rsid w:val="006C2F2B"/>
    <w:rsid w:val="006D1B38"/>
    <w:rsid w:val="006D727E"/>
    <w:rsid w:val="006E1984"/>
    <w:rsid w:val="006E1DFB"/>
    <w:rsid w:val="006E3C78"/>
    <w:rsid w:val="006E4C4E"/>
    <w:rsid w:val="006E5CD2"/>
    <w:rsid w:val="006F22ED"/>
    <w:rsid w:val="006F415D"/>
    <w:rsid w:val="006F5E82"/>
    <w:rsid w:val="006F6154"/>
    <w:rsid w:val="006F67B1"/>
    <w:rsid w:val="00702D6A"/>
    <w:rsid w:val="00703450"/>
    <w:rsid w:val="00704A8E"/>
    <w:rsid w:val="00707380"/>
    <w:rsid w:val="00707409"/>
    <w:rsid w:val="0071374C"/>
    <w:rsid w:val="007158FE"/>
    <w:rsid w:val="00717C6C"/>
    <w:rsid w:val="00720460"/>
    <w:rsid w:val="00721734"/>
    <w:rsid w:val="00721FC7"/>
    <w:rsid w:val="0072656A"/>
    <w:rsid w:val="007278CC"/>
    <w:rsid w:val="0073393F"/>
    <w:rsid w:val="00735652"/>
    <w:rsid w:val="00735BCC"/>
    <w:rsid w:val="0073699A"/>
    <w:rsid w:val="00740B70"/>
    <w:rsid w:val="00741C89"/>
    <w:rsid w:val="007532D5"/>
    <w:rsid w:val="00753EFB"/>
    <w:rsid w:val="00754D41"/>
    <w:rsid w:val="0076085E"/>
    <w:rsid w:val="00762516"/>
    <w:rsid w:val="00762768"/>
    <w:rsid w:val="0076364C"/>
    <w:rsid w:val="00764C24"/>
    <w:rsid w:val="00767410"/>
    <w:rsid w:val="00767B4F"/>
    <w:rsid w:val="007730D9"/>
    <w:rsid w:val="00773207"/>
    <w:rsid w:val="00777B26"/>
    <w:rsid w:val="007820BA"/>
    <w:rsid w:val="007A1E94"/>
    <w:rsid w:val="007A3147"/>
    <w:rsid w:val="007A5EB3"/>
    <w:rsid w:val="007B19EF"/>
    <w:rsid w:val="007B5530"/>
    <w:rsid w:val="007B626A"/>
    <w:rsid w:val="007B6B60"/>
    <w:rsid w:val="007B7680"/>
    <w:rsid w:val="007C27EE"/>
    <w:rsid w:val="007C3BFF"/>
    <w:rsid w:val="007C5C22"/>
    <w:rsid w:val="007C6325"/>
    <w:rsid w:val="007D06DE"/>
    <w:rsid w:val="007D1952"/>
    <w:rsid w:val="007D260D"/>
    <w:rsid w:val="007D2C72"/>
    <w:rsid w:val="007E0374"/>
    <w:rsid w:val="007E1944"/>
    <w:rsid w:val="007E33A3"/>
    <w:rsid w:val="007E37DA"/>
    <w:rsid w:val="007E3BD2"/>
    <w:rsid w:val="007E4279"/>
    <w:rsid w:val="007E565B"/>
    <w:rsid w:val="007E5F8D"/>
    <w:rsid w:val="007F5351"/>
    <w:rsid w:val="007F5C13"/>
    <w:rsid w:val="00802C67"/>
    <w:rsid w:val="00805B56"/>
    <w:rsid w:val="00810F52"/>
    <w:rsid w:val="00811A1E"/>
    <w:rsid w:val="00811F03"/>
    <w:rsid w:val="00813132"/>
    <w:rsid w:val="00813966"/>
    <w:rsid w:val="00820307"/>
    <w:rsid w:val="008223CF"/>
    <w:rsid w:val="00826739"/>
    <w:rsid w:val="008320AB"/>
    <w:rsid w:val="0083434A"/>
    <w:rsid w:val="008363D6"/>
    <w:rsid w:val="00836908"/>
    <w:rsid w:val="008426CD"/>
    <w:rsid w:val="00842803"/>
    <w:rsid w:val="00842F2D"/>
    <w:rsid w:val="008477E9"/>
    <w:rsid w:val="0085181A"/>
    <w:rsid w:val="00851A33"/>
    <w:rsid w:val="00851CC4"/>
    <w:rsid w:val="008532E6"/>
    <w:rsid w:val="00853320"/>
    <w:rsid w:val="0085579A"/>
    <w:rsid w:val="008649C1"/>
    <w:rsid w:val="00866012"/>
    <w:rsid w:val="008746E0"/>
    <w:rsid w:val="00876B55"/>
    <w:rsid w:val="0088278B"/>
    <w:rsid w:val="0088506E"/>
    <w:rsid w:val="00894A47"/>
    <w:rsid w:val="00895991"/>
    <w:rsid w:val="00896A90"/>
    <w:rsid w:val="00896C4B"/>
    <w:rsid w:val="008A0E15"/>
    <w:rsid w:val="008A60D4"/>
    <w:rsid w:val="008A79B0"/>
    <w:rsid w:val="008B1927"/>
    <w:rsid w:val="008B2ACF"/>
    <w:rsid w:val="008B47FA"/>
    <w:rsid w:val="008B5A46"/>
    <w:rsid w:val="008B5FC8"/>
    <w:rsid w:val="008B6447"/>
    <w:rsid w:val="008D307B"/>
    <w:rsid w:val="008D477C"/>
    <w:rsid w:val="008D6357"/>
    <w:rsid w:val="008D64E4"/>
    <w:rsid w:val="008E138A"/>
    <w:rsid w:val="008E3B32"/>
    <w:rsid w:val="008F114E"/>
    <w:rsid w:val="008F1C69"/>
    <w:rsid w:val="008F2619"/>
    <w:rsid w:val="008F2CC5"/>
    <w:rsid w:val="008F6AEA"/>
    <w:rsid w:val="008F7137"/>
    <w:rsid w:val="008F7E21"/>
    <w:rsid w:val="00901098"/>
    <w:rsid w:val="0090281B"/>
    <w:rsid w:val="00902A42"/>
    <w:rsid w:val="00907543"/>
    <w:rsid w:val="009121C9"/>
    <w:rsid w:val="00917A6C"/>
    <w:rsid w:val="009234D2"/>
    <w:rsid w:val="00926902"/>
    <w:rsid w:val="009271FA"/>
    <w:rsid w:val="00932D07"/>
    <w:rsid w:val="00933465"/>
    <w:rsid w:val="00933A67"/>
    <w:rsid w:val="00940F42"/>
    <w:rsid w:val="00941FCB"/>
    <w:rsid w:val="00946462"/>
    <w:rsid w:val="0095162C"/>
    <w:rsid w:val="0095610B"/>
    <w:rsid w:val="009571B7"/>
    <w:rsid w:val="00962F4E"/>
    <w:rsid w:val="00970652"/>
    <w:rsid w:val="00970FD8"/>
    <w:rsid w:val="00973B35"/>
    <w:rsid w:val="00975648"/>
    <w:rsid w:val="00975848"/>
    <w:rsid w:val="00981EB4"/>
    <w:rsid w:val="009820C3"/>
    <w:rsid w:val="009A014D"/>
    <w:rsid w:val="009A0594"/>
    <w:rsid w:val="009A13CD"/>
    <w:rsid w:val="009A4A86"/>
    <w:rsid w:val="009A5F98"/>
    <w:rsid w:val="009A71A8"/>
    <w:rsid w:val="009B7046"/>
    <w:rsid w:val="009B7BEE"/>
    <w:rsid w:val="009C5F34"/>
    <w:rsid w:val="009D0683"/>
    <w:rsid w:val="009D45C4"/>
    <w:rsid w:val="009D4D7E"/>
    <w:rsid w:val="009E13F8"/>
    <w:rsid w:val="009E2A1E"/>
    <w:rsid w:val="009E69C4"/>
    <w:rsid w:val="009F27D1"/>
    <w:rsid w:val="009F2FC7"/>
    <w:rsid w:val="009F314A"/>
    <w:rsid w:val="009F49D0"/>
    <w:rsid w:val="00A0098F"/>
    <w:rsid w:val="00A01F7B"/>
    <w:rsid w:val="00A05795"/>
    <w:rsid w:val="00A13AB8"/>
    <w:rsid w:val="00A16537"/>
    <w:rsid w:val="00A23AD2"/>
    <w:rsid w:val="00A263D9"/>
    <w:rsid w:val="00A30BAC"/>
    <w:rsid w:val="00A316B2"/>
    <w:rsid w:val="00A37322"/>
    <w:rsid w:val="00A43362"/>
    <w:rsid w:val="00A46048"/>
    <w:rsid w:val="00A51BAE"/>
    <w:rsid w:val="00A5304F"/>
    <w:rsid w:val="00A558E0"/>
    <w:rsid w:val="00A57823"/>
    <w:rsid w:val="00A6369C"/>
    <w:rsid w:val="00A649F7"/>
    <w:rsid w:val="00A6547E"/>
    <w:rsid w:val="00A6648C"/>
    <w:rsid w:val="00A66D0A"/>
    <w:rsid w:val="00A75EAD"/>
    <w:rsid w:val="00A7717A"/>
    <w:rsid w:val="00A80A98"/>
    <w:rsid w:val="00A828CA"/>
    <w:rsid w:val="00A830F7"/>
    <w:rsid w:val="00A842E2"/>
    <w:rsid w:val="00A878C4"/>
    <w:rsid w:val="00A902F6"/>
    <w:rsid w:val="00A926A8"/>
    <w:rsid w:val="00A9472E"/>
    <w:rsid w:val="00A96DD5"/>
    <w:rsid w:val="00A9708B"/>
    <w:rsid w:val="00AA5DDA"/>
    <w:rsid w:val="00AA6B98"/>
    <w:rsid w:val="00AA6D49"/>
    <w:rsid w:val="00AB2341"/>
    <w:rsid w:val="00AB23C9"/>
    <w:rsid w:val="00AB2B99"/>
    <w:rsid w:val="00AB2E9A"/>
    <w:rsid w:val="00AB4505"/>
    <w:rsid w:val="00AB58E5"/>
    <w:rsid w:val="00AC1950"/>
    <w:rsid w:val="00AC46FB"/>
    <w:rsid w:val="00AC48C1"/>
    <w:rsid w:val="00AC749F"/>
    <w:rsid w:val="00AD0BAE"/>
    <w:rsid w:val="00AD3C6A"/>
    <w:rsid w:val="00AD630D"/>
    <w:rsid w:val="00AD6319"/>
    <w:rsid w:val="00AE0F62"/>
    <w:rsid w:val="00AE32B5"/>
    <w:rsid w:val="00AF1039"/>
    <w:rsid w:val="00AF1C78"/>
    <w:rsid w:val="00AF5EF4"/>
    <w:rsid w:val="00AF7D86"/>
    <w:rsid w:val="00B0422F"/>
    <w:rsid w:val="00B05632"/>
    <w:rsid w:val="00B07EF2"/>
    <w:rsid w:val="00B10574"/>
    <w:rsid w:val="00B22848"/>
    <w:rsid w:val="00B24A83"/>
    <w:rsid w:val="00B2715A"/>
    <w:rsid w:val="00B27267"/>
    <w:rsid w:val="00B31F94"/>
    <w:rsid w:val="00B369E8"/>
    <w:rsid w:val="00B40118"/>
    <w:rsid w:val="00B4363F"/>
    <w:rsid w:val="00B47407"/>
    <w:rsid w:val="00B536DA"/>
    <w:rsid w:val="00B553FF"/>
    <w:rsid w:val="00B55691"/>
    <w:rsid w:val="00B55DF4"/>
    <w:rsid w:val="00B57A97"/>
    <w:rsid w:val="00B6293B"/>
    <w:rsid w:val="00B654AD"/>
    <w:rsid w:val="00B67D7E"/>
    <w:rsid w:val="00B723AB"/>
    <w:rsid w:val="00B741A4"/>
    <w:rsid w:val="00B7733E"/>
    <w:rsid w:val="00B77849"/>
    <w:rsid w:val="00B84C73"/>
    <w:rsid w:val="00B85E53"/>
    <w:rsid w:val="00B8697D"/>
    <w:rsid w:val="00B90273"/>
    <w:rsid w:val="00B92227"/>
    <w:rsid w:val="00B973A7"/>
    <w:rsid w:val="00B97BF3"/>
    <w:rsid w:val="00BA3486"/>
    <w:rsid w:val="00BA3F2D"/>
    <w:rsid w:val="00BA68F3"/>
    <w:rsid w:val="00BB2ED4"/>
    <w:rsid w:val="00BB4B43"/>
    <w:rsid w:val="00BB5275"/>
    <w:rsid w:val="00BB733F"/>
    <w:rsid w:val="00BC4DC1"/>
    <w:rsid w:val="00BC7E8F"/>
    <w:rsid w:val="00BD113D"/>
    <w:rsid w:val="00BD39A3"/>
    <w:rsid w:val="00BD643D"/>
    <w:rsid w:val="00BD665F"/>
    <w:rsid w:val="00BE4D9A"/>
    <w:rsid w:val="00BE5D1F"/>
    <w:rsid w:val="00BE66A3"/>
    <w:rsid w:val="00BE75BE"/>
    <w:rsid w:val="00BE7619"/>
    <w:rsid w:val="00BF237E"/>
    <w:rsid w:val="00BF4AC3"/>
    <w:rsid w:val="00BF6DAF"/>
    <w:rsid w:val="00C00C9D"/>
    <w:rsid w:val="00C070AC"/>
    <w:rsid w:val="00C07BDA"/>
    <w:rsid w:val="00C12DBA"/>
    <w:rsid w:val="00C13A25"/>
    <w:rsid w:val="00C1456C"/>
    <w:rsid w:val="00C160D3"/>
    <w:rsid w:val="00C215E3"/>
    <w:rsid w:val="00C22218"/>
    <w:rsid w:val="00C2397F"/>
    <w:rsid w:val="00C267C5"/>
    <w:rsid w:val="00C30432"/>
    <w:rsid w:val="00C30A24"/>
    <w:rsid w:val="00C30C0E"/>
    <w:rsid w:val="00C34748"/>
    <w:rsid w:val="00C35E88"/>
    <w:rsid w:val="00C365C8"/>
    <w:rsid w:val="00C41F3D"/>
    <w:rsid w:val="00C42BA4"/>
    <w:rsid w:val="00C501C5"/>
    <w:rsid w:val="00C55164"/>
    <w:rsid w:val="00C570E7"/>
    <w:rsid w:val="00C63677"/>
    <w:rsid w:val="00C66EBD"/>
    <w:rsid w:val="00C70984"/>
    <w:rsid w:val="00C72059"/>
    <w:rsid w:val="00C745EE"/>
    <w:rsid w:val="00C81D96"/>
    <w:rsid w:val="00C8269C"/>
    <w:rsid w:val="00C866AA"/>
    <w:rsid w:val="00C912DE"/>
    <w:rsid w:val="00C91456"/>
    <w:rsid w:val="00C92A69"/>
    <w:rsid w:val="00C93016"/>
    <w:rsid w:val="00C93C66"/>
    <w:rsid w:val="00C96ABF"/>
    <w:rsid w:val="00C97CDD"/>
    <w:rsid w:val="00CA0AD8"/>
    <w:rsid w:val="00CA156B"/>
    <w:rsid w:val="00CA25FB"/>
    <w:rsid w:val="00CA3029"/>
    <w:rsid w:val="00CA40AC"/>
    <w:rsid w:val="00CA4F97"/>
    <w:rsid w:val="00CA699A"/>
    <w:rsid w:val="00CB04DE"/>
    <w:rsid w:val="00CB07E6"/>
    <w:rsid w:val="00CB3548"/>
    <w:rsid w:val="00CB3B25"/>
    <w:rsid w:val="00CC05FD"/>
    <w:rsid w:val="00CC35A7"/>
    <w:rsid w:val="00CC3989"/>
    <w:rsid w:val="00CC7D8F"/>
    <w:rsid w:val="00CD08B7"/>
    <w:rsid w:val="00CD31F6"/>
    <w:rsid w:val="00CE2126"/>
    <w:rsid w:val="00CE333D"/>
    <w:rsid w:val="00CE4D9B"/>
    <w:rsid w:val="00CE5793"/>
    <w:rsid w:val="00CE59E4"/>
    <w:rsid w:val="00CF20C2"/>
    <w:rsid w:val="00CF3EA7"/>
    <w:rsid w:val="00CF5F5D"/>
    <w:rsid w:val="00D0062B"/>
    <w:rsid w:val="00D00B87"/>
    <w:rsid w:val="00D03DCB"/>
    <w:rsid w:val="00D14546"/>
    <w:rsid w:val="00D15B7B"/>
    <w:rsid w:val="00D211E2"/>
    <w:rsid w:val="00D21616"/>
    <w:rsid w:val="00D21FB8"/>
    <w:rsid w:val="00D22440"/>
    <w:rsid w:val="00D232D5"/>
    <w:rsid w:val="00D3462D"/>
    <w:rsid w:val="00D34B5F"/>
    <w:rsid w:val="00D36911"/>
    <w:rsid w:val="00D439FE"/>
    <w:rsid w:val="00D4655C"/>
    <w:rsid w:val="00D46CAA"/>
    <w:rsid w:val="00D54D74"/>
    <w:rsid w:val="00D55B77"/>
    <w:rsid w:val="00D62FFC"/>
    <w:rsid w:val="00D644F4"/>
    <w:rsid w:val="00D6654A"/>
    <w:rsid w:val="00D6760F"/>
    <w:rsid w:val="00D67C9F"/>
    <w:rsid w:val="00D8085A"/>
    <w:rsid w:val="00D811A3"/>
    <w:rsid w:val="00D818A8"/>
    <w:rsid w:val="00D822A5"/>
    <w:rsid w:val="00D8418F"/>
    <w:rsid w:val="00D84BEB"/>
    <w:rsid w:val="00D87118"/>
    <w:rsid w:val="00D87458"/>
    <w:rsid w:val="00D90DF2"/>
    <w:rsid w:val="00D910F6"/>
    <w:rsid w:val="00D9244B"/>
    <w:rsid w:val="00D96692"/>
    <w:rsid w:val="00DA032D"/>
    <w:rsid w:val="00DA3399"/>
    <w:rsid w:val="00DA4E41"/>
    <w:rsid w:val="00DA6A08"/>
    <w:rsid w:val="00DA6D34"/>
    <w:rsid w:val="00DA7EA7"/>
    <w:rsid w:val="00DB0815"/>
    <w:rsid w:val="00DB2AC9"/>
    <w:rsid w:val="00DC1E1B"/>
    <w:rsid w:val="00DC3041"/>
    <w:rsid w:val="00DC31FF"/>
    <w:rsid w:val="00DC47CF"/>
    <w:rsid w:val="00DC6B99"/>
    <w:rsid w:val="00DD0427"/>
    <w:rsid w:val="00DD3064"/>
    <w:rsid w:val="00DD323B"/>
    <w:rsid w:val="00DD5BB6"/>
    <w:rsid w:val="00DF0B94"/>
    <w:rsid w:val="00DF1620"/>
    <w:rsid w:val="00DF19AA"/>
    <w:rsid w:val="00DF6DA8"/>
    <w:rsid w:val="00E010EF"/>
    <w:rsid w:val="00E061D4"/>
    <w:rsid w:val="00E06692"/>
    <w:rsid w:val="00E10904"/>
    <w:rsid w:val="00E115A3"/>
    <w:rsid w:val="00E1220B"/>
    <w:rsid w:val="00E133E6"/>
    <w:rsid w:val="00E15C51"/>
    <w:rsid w:val="00E31588"/>
    <w:rsid w:val="00E3368C"/>
    <w:rsid w:val="00E46417"/>
    <w:rsid w:val="00E51938"/>
    <w:rsid w:val="00E52ABF"/>
    <w:rsid w:val="00E531D6"/>
    <w:rsid w:val="00E6017E"/>
    <w:rsid w:val="00E610A3"/>
    <w:rsid w:val="00E6163E"/>
    <w:rsid w:val="00E6350E"/>
    <w:rsid w:val="00E63B3A"/>
    <w:rsid w:val="00E65852"/>
    <w:rsid w:val="00E7719E"/>
    <w:rsid w:val="00E80304"/>
    <w:rsid w:val="00E83E9D"/>
    <w:rsid w:val="00E848F7"/>
    <w:rsid w:val="00E84B31"/>
    <w:rsid w:val="00E850F9"/>
    <w:rsid w:val="00E85124"/>
    <w:rsid w:val="00E91ECF"/>
    <w:rsid w:val="00E926ED"/>
    <w:rsid w:val="00E953A7"/>
    <w:rsid w:val="00EB0A49"/>
    <w:rsid w:val="00EB1304"/>
    <w:rsid w:val="00EB1CD0"/>
    <w:rsid w:val="00EB23F0"/>
    <w:rsid w:val="00EC04CA"/>
    <w:rsid w:val="00EC476F"/>
    <w:rsid w:val="00EC4F20"/>
    <w:rsid w:val="00EC6891"/>
    <w:rsid w:val="00EC79E6"/>
    <w:rsid w:val="00ED07CF"/>
    <w:rsid w:val="00ED58A6"/>
    <w:rsid w:val="00ED5C47"/>
    <w:rsid w:val="00EE01E7"/>
    <w:rsid w:val="00EE1A23"/>
    <w:rsid w:val="00EE558A"/>
    <w:rsid w:val="00EE5B48"/>
    <w:rsid w:val="00EE6F14"/>
    <w:rsid w:val="00EF0EB8"/>
    <w:rsid w:val="00EF1098"/>
    <w:rsid w:val="00EF6E73"/>
    <w:rsid w:val="00EF7702"/>
    <w:rsid w:val="00F07655"/>
    <w:rsid w:val="00F10033"/>
    <w:rsid w:val="00F10185"/>
    <w:rsid w:val="00F10216"/>
    <w:rsid w:val="00F13505"/>
    <w:rsid w:val="00F16FB8"/>
    <w:rsid w:val="00F20F12"/>
    <w:rsid w:val="00F21999"/>
    <w:rsid w:val="00F2465D"/>
    <w:rsid w:val="00F37635"/>
    <w:rsid w:val="00F422DB"/>
    <w:rsid w:val="00F446F9"/>
    <w:rsid w:val="00F44764"/>
    <w:rsid w:val="00F51163"/>
    <w:rsid w:val="00F52D71"/>
    <w:rsid w:val="00F550CD"/>
    <w:rsid w:val="00F60294"/>
    <w:rsid w:val="00F63B62"/>
    <w:rsid w:val="00F7228A"/>
    <w:rsid w:val="00F72E78"/>
    <w:rsid w:val="00F760B1"/>
    <w:rsid w:val="00F7614F"/>
    <w:rsid w:val="00F7781C"/>
    <w:rsid w:val="00F81650"/>
    <w:rsid w:val="00F82E32"/>
    <w:rsid w:val="00F84270"/>
    <w:rsid w:val="00F935F4"/>
    <w:rsid w:val="00F953B1"/>
    <w:rsid w:val="00F976D3"/>
    <w:rsid w:val="00F97EC3"/>
    <w:rsid w:val="00FA438A"/>
    <w:rsid w:val="00FA6DD7"/>
    <w:rsid w:val="00FA77FC"/>
    <w:rsid w:val="00FB09AA"/>
    <w:rsid w:val="00FB17C8"/>
    <w:rsid w:val="00FB2F0E"/>
    <w:rsid w:val="00FB3868"/>
    <w:rsid w:val="00FB4B59"/>
    <w:rsid w:val="00FC11BD"/>
    <w:rsid w:val="00FC2BFA"/>
    <w:rsid w:val="00FC32D2"/>
    <w:rsid w:val="00FC7DAF"/>
    <w:rsid w:val="00FD0132"/>
    <w:rsid w:val="00FD0A8F"/>
    <w:rsid w:val="00FD24BE"/>
    <w:rsid w:val="00FD26B9"/>
    <w:rsid w:val="00FD5230"/>
    <w:rsid w:val="00FD53EF"/>
    <w:rsid w:val="00FD5CCE"/>
    <w:rsid w:val="00FD678D"/>
    <w:rsid w:val="00FE4D30"/>
    <w:rsid w:val="00FE4E16"/>
    <w:rsid w:val="00FE66F9"/>
    <w:rsid w:val="00FE7B5F"/>
    <w:rsid w:val="00FF0432"/>
    <w:rsid w:val="00FF0484"/>
    <w:rsid w:val="00FF20EA"/>
    <w:rsid w:val="00FF3771"/>
    <w:rsid w:val="00FF4F5B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17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746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Ryan Heida</cp:lastModifiedBy>
  <cp:revision>711</cp:revision>
  <cp:lastPrinted>2023-08-12T19:34:00Z</cp:lastPrinted>
  <dcterms:created xsi:type="dcterms:W3CDTF">2023-07-07T10:05:00Z</dcterms:created>
  <dcterms:modified xsi:type="dcterms:W3CDTF">2023-10-10T19:58:00Z</dcterms:modified>
</cp:coreProperties>
</file>