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bookmarkStart w:id="0" w:name="_Hlk140021714"/>
    </w:p>
    <w:p w14:paraId="66151EBA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2C373A11" w:rsidR="000C2F16" w:rsidRPr="00294735" w:rsidRDefault="00A11DE3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1.4 پ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تخص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ص</w:t>
      </w: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آرا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A11DE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A11DE3">
        <w:rPr>
          <w:rFonts w:ascii="Times New Roman" w:hAnsi="Times New Roman" w:cs="B Nazanin"/>
          <w:b/>
          <w:bCs/>
          <w:sz w:val="26"/>
          <w:szCs w:val="28"/>
          <w:lang w:bidi="fa-IR"/>
        </w:rPr>
        <w:t>NumPy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77CAB33B" w:rsidR="000C2F16" w:rsidRPr="00294735" w:rsidRDefault="00745E66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اندازه مع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مقدار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قبل تخص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745E66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745E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45E6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2142B63F" w:rsidR="00C66EBD" w:rsidRPr="00294735" w:rsidRDefault="004C0683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C0683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 و ماتر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 w:hint="eastAsia"/>
          <w:sz w:val="26"/>
          <w:szCs w:val="28"/>
          <w:rtl/>
          <w:lang w:bidi="fa-IR"/>
        </w:rPr>
        <w:t>س‌ها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هر اندازه با استفاده از 0، 1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4C06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C068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C068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دلخواه شما است:</w:t>
      </w:r>
    </w:p>
    <w:bookmarkStart w:id="1" w:name="_MON_1752870033"/>
    <w:bookmarkEnd w:id="1"/>
    <w:p w14:paraId="7DDC06EF" w14:textId="136EA9F4" w:rsidR="0088278B" w:rsidRPr="00294735" w:rsidRDefault="00CB6409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40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11.25pt" o:ole="">
            <v:imagedata r:id="rId8" o:title=""/>
          </v:shape>
          <o:OLEObject Type="Embed" ProgID="Word.OpenDocumentText.12" ShapeID="_x0000_i1025" DrawAspect="Content" ObjectID="_1762959944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56CA674" w14:textId="63DDB436" w:rsidR="00A01F7B" w:rsidRPr="00294735" w:rsidRDefault="00CB6409" w:rsidP="00BD593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تول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قبل با داده‌ها پر شده‌اند، برا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مف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مانند عملکرد بهتر کد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داده‌ها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مصنوع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آزما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. در بس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زبان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برنامه نو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تخص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مقاد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B64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(مانند 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0</w:t>
      </w:r>
      <w:r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معمول در نظر گ</w:t>
      </w:r>
      <w:r w:rsidRPr="00CB6409">
        <w:rPr>
          <w:rFonts w:ascii="Times New Roman" w:hAnsi="Times New Roman" w:cs="B Nazanin" w:hint="eastAsia"/>
          <w:sz w:val="26"/>
          <w:szCs w:val="28"/>
          <w:rtl/>
          <w:lang w:bidi="fa-IR"/>
        </w:rPr>
        <w:t>رفته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B6409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141FBB9E" w14:textId="206D6083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F1C3957" w14:textId="18D0777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8457FE" w14:textId="40306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256C9D" w14:textId="62C47769" w:rsidR="00A01F7B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2585E40" w14:textId="77777777" w:rsidR="00070CF2" w:rsidRPr="00294735" w:rsidRDefault="00070CF2" w:rsidP="00070CF2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23248E79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4C7A8DE6" w14:textId="35E872AF" w:rsidR="00070CF2" w:rsidRPr="00294735" w:rsidRDefault="007812B1" w:rsidP="00070CF2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2.6</w:t>
      </w:r>
      <w:r w:rsidR="00070CF2" w:rsidRPr="00A11DE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E1434C" w:rsidRPr="00E143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بارگذار</w:t>
      </w:r>
      <w:r w:rsidR="00E1434C" w:rsidRPr="00E1434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‌ی</w:t>
      </w:r>
      <w:r w:rsidR="00E1434C" w:rsidRPr="00E1434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E1434C" w:rsidRPr="00E143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فا</w:t>
      </w:r>
      <w:r w:rsidR="00E1434C" w:rsidRPr="00E1434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1434C" w:rsidRPr="00E1434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="00E1434C" w:rsidRPr="00E143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پارکت</w:t>
      </w:r>
      <w:r w:rsidR="000C2DAD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"/>
      </w:r>
    </w:p>
    <w:p w14:paraId="14A29782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C9B1FBB" w14:textId="41988B05" w:rsidR="00070CF2" w:rsidRPr="00294735" w:rsidRDefault="00EF4E41" w:rsidP="00070CF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پارکت را بارگذار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F4E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4E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F4E4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1D2A0B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7E2AB0F" w14:textId="60B65B51" w:rsidR="00070CF2" w:rsidRPr="00294735" w:rsidRDefault="008B3450" w:rsidP="00070CF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تابع </w:t>
      </w:r>
      <w:proofErr w:type="spellStart"/>
      <w:r w:rsidRPr="008B3450">
        <w:rPr>
          <w:rFonts w:ascii="Times New Roman" w:hAnsi="Times New Roman" w:cs="B Nazanin"/>
          <w:sz w:val="26"/>
          <w:szCs w:val="28"/>
          <w:lang w:bidi="fa-IR"/>
        </w:rPr>
        <w:t>read_parquet</w:t>
      </w:r>
      <w:proofErr w:type="spellEnd"/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C639B">
        <w:rPr>
          <w:rFonts w:ascii="Times New Roman" w:hAnsi="Times New Roman" w:cs="B Nazanin" w:hint="cs"/>
          <w:sz w:val="26"/>
          <w:szCs w:val="28"/>
          <w:rtl/>
          <w:lang w:bidi="fa-IR"/>
        </w:rPr>
        <w:t>از کتابخانه‌ی</w:t>
      </w:r>
      <w:r w:rsidR="002C639B" w:rsidRPr="008B3450">
        <w:rPr>
          <w:rFonts w:ascii="Times New Roman" w:hAnsi="Times New Roman" w:cs="B Nazanin"/>
          <w:sz w:val="26"/>
          <w:szCs w:val="28"/>
          <w:lang w:bidi="fa-IR"/>
        </w:rPr>
        <w:t xml:space="preserve">pandas </w:t>
      </w:r>
      <w:r w:rsidR="002C639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ما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این 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امکان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دهد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که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8B34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B345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B34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B3450">
        <w:rPr>
          <w:rFonts w:ascii="Times New Roman" w:hAnsi="Times New Roman" w:cs="B Nazanin"/>
          <w:sz w:val="26"/>
          <w:szCs w:val="28"/>
          <w:lang w:bidi="fa-IR"/>
        </w:rPr>
        <w:t>Parquet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را 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>بخوان</w:t>
      </w:r>
      <w:r w:rsidRPr="008B34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B34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B345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60477047"/>
    <w:bookmarkEnd w:id="2"/>
    <w:p w14:paraId="5DC927BA" w14:textId="0B0D345E" w:rsidR="00070CF2" w:rsidRDefault="0065765D" w:rsidP="00070CF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016" w14:anchorId="34E1B7E3">
          <v:shape id="_x0000_i1026" type="#_x0000_t75" style="width:523.5pt;height:200.25pt" o:ole="">
            <v:imagedata r:id="rId10" o:title=""/>
          </v:shape>
          <o:OLEObject Type="Embed" ProgID="Word.OpenDocumentText.12" ShapeID="_x0000_i1026" DrawAspect="Content" ObjectID="_1762959945" r:id="rId11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D14B51" w14:paraId="69A89B04" w14:textId="77777777" w:rsidTr="00071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BACB006" w14:textId="77777777" w:rsidR="00D14B51" w:rsidRDefault="00D14B51" w:rsidP="00070CF2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0AE9B8A4" w14:textId="59C2A98B" w:rsidR="00D14B51" w:rsidRDefault="00D14B51" w:rsidP="00070CF2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  <w:tc>
          <w:tcPr>
            <w:tcW w:w="2671" w:type="dxa"/>
          </w:tcPr>
          <w:p w14:paraId="435D129E" w14:textId="51A8042A" w:rsidR="00D14B51" w:rsidRDefault="00D14B51" w:rsidP="00070CF2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64A00339" w14:textId="3557F1CF" w:rsidR="00D14B51" w:rsidRDefault="00D14B51" w:rsidP="00070CF2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</w:tr>
      <w:tr w:rsidR="00D14B51" w14:paraId="35FF0153" w14:textId="77777777" w:rsidTr="0007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044FC538" w14:textId="09E453C4" w:rsidR="00D14B51" w:rsidRDefault="00D14B51" w:rsidP="00070CF2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034DA3E1" w14:textId="176E3736" w:rsidR="00D14B51" w:rsidRDefault="00D14B51" w:rsidP="00070CF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4949A7F" w14:textId="3964FDD3" w:rsidR="00D14B51" w:rsidRDefault="00071744" w:rsidP="00070CF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63F7D6F9" w14:textId="7A48BE26" w:rsidR="00D14B51" w:rsidRDefault="00D14B51" w:rsidP="00070CF2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  <w:tr w:rsidR="00071744" w14:paraId="32041E1E" w14:textId="77777777" w:rsidTr="0007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12E29217" w14:textId="53B3A619" w:rsidR="00071744" w:rsidRDefault="00071744" w:rsidP="00071744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190B3408" w14:textId="2DF7F54F" w:rsidR="00071744" w:rsidRDefault="00071744" w:rsidP="00071744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DD7C8CF" w14:textId="69A90E54" w:rsidR="00071744" w:rsidRDefault="00071744" w:rsidP="000C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</w:t>
            </w:r>
            <w:r w:rsidR="0044255A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2015-01-01</w:t>
            </w:r>
          </w:p>
        </w:tc>
        <w:tc>
          <w:tcPr>
            <w:tcW w:w="2672" w:type="dxa"/>
          </w:tcPr>
          <w:p w14:paraId="3A3F85FD" w14:textId="1C8AA494" w:rsidR="00071744" w:rsidRDefault="00071744" w:rsidP="00071744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</w:tbl>
    <w:p w14:paraId="54DB8049" w14:textId="77777777" w:rsidR="00C125D5" w:rsidRPr="00294735" w:rsidRDefault="00C125D5" w:rsidP="00070CF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905FD24" w14:textId="77777777" w:rsidR="00070CF2" w:rsidRPr="00294735" w:rsidRDefault="00070CF2" w:rsidP="00070CF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5CCF724" w14:textId="1BF4E655" w:rsidR="00070CF2" w:rsidRDefault="008742A1" w:rsidP="00070CF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Calibri"/>
          <w:sz w:val="26"/>
          <w:szCs w:val="28"/>
          <w:lang w:bidi="fa-IR"/>
        </w:rPr>
        <w:t>Parquet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 محبوب ذخ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در فضا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داده است. اغلب با ابزارها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</w:t>
      </w:r>
      <w:r w:rsidR="008B3E80" w:rsidRPr="008B3E80">
        <w:rPr>
          <w:rFonts w:ascii="Times New Roman" w:hAnsi="Times New Roman" w:cs="B Nazanin"/>
          <w:sz w:val="26"/>
          <w:szCs w:val="28"/>
          <w:lang w:bidi="fa-IR"/>
        </w:rPr>
        <w:t>Hadoop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8B3E80" w:rsidRPr="008B3E80">
        <w:rPr>
          <w:rFonts w:ascii="Times New Roman" w:hAnsi="Times New Roman" w:cs="B Nazanin"/>
          <w:sz w:val="26"/>
          <w:szCs w:val="28"/>
          <w:lang w:bidi="fa-IR"/>
        </w:rPr>
        <w:t>Spark</w:t>
      </w:r>
      <w:r w:rsidR="0033133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مورد استفاده قرار می‌گیرد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>. در حال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proofErr w:type="spellStart"/>
      <w:r w:rsidR="008B3E80" w:rsidRPr="008B3E80">
        <w:rPr>
          <w:rFonts w:ascii="Times New Roman" w:hAnsi="Times New Roman" w:cs="B Nazanin"/>
          <w:sz w:val="26"/>
          <w:szCs w:val="28"/>
          <w:lang w:bidi="fa-IR"/>
        </w:rPr>
        <w:t>PySpark</w:t>
      </w:r>
      <w:proofErr w:type="spellEnd"/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تمرکز 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است، به احتمال ز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شرکت‌ها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مق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فعال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قالب ذخ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ره‌ساز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کارآمد مانند پارکت استفاده م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دانستن نحوه خواندن آن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تافر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دستکار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بس</w:t>
      </w:r>
      <w:r w:rsidR="008B3E80" w:rsidRPr="008B3E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B3E80" w:rsidRPr="008B3E80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="008B3E80" w:rsidRPr="008B3E8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ارزشمند است.</w:t>
      </w:r>
    </w:p>
    <w:p w14:paraId="4FAF1B27" w14:textId="1E44B4F9" w:rsidR="00772A36" w:rsidRPr="004A6053" w:rsidRDefault="00011EF0" w:rsidP="00772A36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A605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</w:t>
      </w:r>
      <w:r w:rsidR="00772A36" w:rsidRPr="004A605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ببینید:</w:t>
      </w:r>
    </w:p>
    <w:p w14:paraId="7CCD4A18" w14:textId="147F75FC" w:rsidR="00772A36" w:rsidRPr="00772A36" w:rsidRDefault="00000000" w:rsidP="00772A36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12" w:history="1">
        <w:r w:rsidR="00772A36" w:rsidRPr="00FF51F2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 پارکت آپاچ</w:t>
        </w:r>
        <w:r w:rsidR="00772A36" w:rsidRPr="00FF51F2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72A36" w:rsidRPr="00FF51F2">
          <w:rPr>
            <w:rStyle w:val="Hyperlink"/>
            <w:rFonts w:ascii="Times New Roman" w:hAnsi="Times New Roman" w:cs="B Nazanin"/>
            <w:sz w:val="26"/>
            <w:szCs w:val="28"/>
            <w:vertAlign w:val="superscript"/>
            <w:rtl/>
            <w:lang w:bidi="fa-IR"/>
          </w:rPr>
          <w:footnoteReference w:id="2"/>
        </w:r>
      </w:hyperlink>
    </w:p>
    <w:p w14:paraId="0C69F296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78C0EE7" w14:textId="16760A91" w:rsidR="009C37A3" w:rsidRPr="00294735" w:rsidRDefault="00C10FB1" w:rsidP="009C37A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2.</w:t>
      </w:r>
      <w:r w:rsidR="001921F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7 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</w:t>
      </w:r>
      <w:r w:rsidR="00BF3289" w:rsidRPr="00BF328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F3289" w:rsidRPr="00BF328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BF3289" w:rsidRPr="00BF328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‌ی</w:t>
      </w:r>
      <w:r w:rsidR="00BF3289" w:rsidRPr="00BF328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فا</w:t>
      </w:r>
      <w:r w:rsidR="00BF3289" w:rsidRPr="00BF328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F3289" w:rsidRPr="00BF328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BF3289" w:rsidRPr="00BF3289">
        <w:rPr>
          <w:rFonts w:ascii="Times New Roman" w:hAnsi="Times New Roman" w:cs="B Nazanin"/>
          <w:b/>
          <w:bCs/>
          <w:sz w:val="26"/>
          <w:szCs w:val="28"/>
          <w:lang w:bidi="fa-IR"/>
        </w:rPr>
        <w:t>Avro</w:t>
      </w:r>
    </w:p>
    <w:p w14:paraId="3324866A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B4569D3" w14:textId="543174B9" w:rsidR="009C37A3" w:rsidRPr="00294735" w:rsidRDefault="004A0FC7" w:rsidP="009C37A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A0FC7">
        <w:rPr>
          <w:rFonts w:ascii="Times New Roman" w:hAnsi="Times New Roman" w:cs="B Nazanin"/>
          <w:sz w:val="26"/>
          <w:szCs w:val="28"/>
          <w:lang w:bidi="fa-IR"/>
        </w:rPr>
        <w:t>Avro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</w:t>
      </w:r>
      <w:r w:rsidR="005D66B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دیتافر</w:t>
      </w:r>
      <w:r w:rsidR="0068283D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="005D66B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یم </w:t>
      </w:r>
      <w:r w:rsidRPr="004A0FC7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4A0FC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FC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FC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0F98AE9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052DC85" w14:textId="1E35BDB2" w:rsidR="009C37A3" w:rsidRPr="00294735" w:rsidRDefault="00275B4C" w:rsidP="009C37A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="005A3954">
        <w:rPr>
          <w:rFonts w:ascii="Times New Roman" w:hAnsi="Times New Roman" w:cs="B Nazanin" w:hint="cs"/>
          <w:sz w:val="26"/>
          <w:szCs w:val="28"/>
          <w:rtl/>
          <w:lang w:bidi="fa-IR"/>
        </w:rPr>
        <w:t>تابع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75B4C">
        <w:rPr>
          <w:rFonts w:ascii="Times New Roman" w:hAnsi="Times New Roman" w:cs="B Nazanin"/>
          <w:sz w:val="26"/>
          <w:szCs w:val="28"/>
          <w:lang w:bidi="fa-IR"/>
        </w:rPr>
        <w:t>read_avro</w:t>
      </w:r>
      <w:proofErr w:type="spellEnd"/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A395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>کتابخانه</w:t>
      </w:r>
      <w:r w:rsidR="00A279D0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75B4C">
        <w:rPr>
          <w:rFonts w:ascii="Times New Roman" w:hAnsi="Times New Roman" w:cs="B Nazanin"/>
          <w:sz w:val="26"/>
          <w:szCs w:val="28"/>
          <w:lang w:bidi="fa-IR"/>
        </w:rPr>
        <w:t>pandavro</w:t>
      </w:r>
      <w:proofErr w:type="spellEnd"/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75B4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75B4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75B4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" w:name="_MON_1760477405"/>
    <w:bookmarkEnd w:id="3"/>
    <w:p w14:paraId="55E2A5EB" w14:textId="5175647E" w:rsidR="009C37A3" w:rsidRDefault="00C125D5" w:rsidP="009C37A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677" w14:anchorId="00509F95">
          <v:shape id="_x0000_i1027" type="#_x0000_t75" style="width:523.5pt;height:283.5pt" o:ole="">
            <v:imagedata r:id="rId13" o:title=""/>
          </v:shape>
          <o:OLEObject Type="Embed" ProgID="Word.OpenDocumentText.12" ShapeID="_x0000_i1027" DrawAspect="Content" ObjectID="_1762959946" r:id="rId14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FC29DD" w14:paraId="794F4B88" w14:textId="77777777" w:rsidTr="002D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9F2010F" w14:textId="77777777" w:rsidR="00FC29DD" w:rsidRDefault="00FC29DD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541F9C33" w14:textId="77777777" w:rsidR="00FC29DD" w:rsidRDefault="00FC29DD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  <w:tc>
          <w:tcPr>
            <w:tcW w:w="2671" w:type="dxa"/>
          </w:tcPr>
          <w:p w14:paraId="5BB84530" w14:textId="77777777" w:rsidR="00FC29DD" w:rsidRDefault="00FC29DD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47433B86" w14:textId="77777777" w:rsidR="00FC29DD" w:rsidRDefault="00FC29DD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</w:tr>
      <w:tr w:rsidR="00FC29DD" w14:paraId="5EE98608" w14:textId="77777777" w:rsidTr="002D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211A806" w14:textId="77777777" w:rsidR="00FC29DD" w:rsidRDefault="00FC29DD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2A67E5B1" w14:textId="77777777" w:rsidR="00FC29DD" w:rsidRDefault="00FC29DD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6EE38659" w14:textId="77777777" w:rsidR="00FC29DD" w:rsidRDefault="00FC29DD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29A5F660" w14:textId="77777777" w:rsidR="00FC29DD" w:rsidRDefault="00FC29DD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  <w:tr w:rsidR="00FC29DD" w14:paraId="5A60723E" w14:textId="77777777" w:rsidTr="002D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FC7D3D9" w14:textId="77777777" w:rsidR="00FC29DD" w:rsidRDefault="00FC29DD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7016F7BB" w14:textId="77777777" w:rsidR="00FC29DD" w:rsidRDefault="00FC29DD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3C2AC136" w14:textId="77777777" w:rsidR="00FC29DD" w:rsidRDefault="00FC29DD" w:rsidP="002D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2" w:type="dxa"/>
          </w:tcPr>
          <w:p w14:paraId="4F430D42" w14:textId="77777777" w:rsidR="00FC29DD" w:rsidRDefault="00FC29DD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</w:tbl>
    <w:p w14:paraId="3E23AEB4" w14:textId="77777777" w:rsidR="00FC29DD" w:rsidRPr="00294735" w:rsidRDefault="00FC29DD" w:rsidP="009C37A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3040CC6" w14:textId="77777777" w:rsidR="009C37A3" w:rsidRPr="00294735" w:rsidRDefault="009C37A3" w:rsidP="009C37A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D6AF10D" w14:textId="22F20661" w:rsidR="009C37A3" w:rsidRPr="00294735" w:rsidRDefault="0095203F" w:rsidP="009C37A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5203F">
        <w:rPr>
          <w:rFonts w:ascii="Times New Roman" w:hAnsi="Times New Roman" w:cs="B Nazanin"/>
          <w:sz w:val="26"/>
          <w:szCs w:val="28"/>
          <w:lang w:bidi="fa-IR"/>
        </w:rPr>
        <w:t>Apache Avro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 داده با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منبع باز است که برا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ساختار داده بر طرح</w:t>
      </w:r>
      <w:r w:rsidR="00783A3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واره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متک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در زمان نوشتن، به اندازه پارکت را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فرمت‌ها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</w:t>
      </w:r>
      <w:r w:rsidRPr="0095203F">
        <w:rPr>
          <w:rFonts w:ascii="Times New Roman" w:hAnsi="Times New Roman" w:cs="B Nazanin"/>
          <w:sz w:val="26"/>
          <w:szCs w:val="28"/>
          <w:lang w:bidi="fa-IR"/>
        </w:rPr>
        <w:t>Avro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95203F">
        <w:rPr>
          <w:rFonts w:ascii="Times New Roman" w:hAnsi="Times New Roman" w:cs="B Nazanin"/>
          <w:sz w:val="26"/>
          <w:szCs w:val="28"/>
          <w:lang w:bidi="fa-IR"/>
        </w:rPr>
        <w:t>Thrift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95203F">
        <w:rPr>
          <w:rFonts w:ascii="Times New Roman" w:hAnsi="Times New Roman" w:cs="B Nazanin"/>
          <w:sz w:val="26"/>
          <w:szCs w:val="28"/>
          <w:lang w:bidi="fa-IR"/>
        </w:rPr>
        <w:t>Protocol Buffer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دل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ماه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کارآمدشان در حال افزا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ت هستند. اگر با س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ستم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بزرگ کار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احتمالاً در آ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مواجه خواه</w:t>
      </w:r>
      <w:r w:rsidRPr="009520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5203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5203F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شد.</w:t>
      </w:r>
    </w:p>
    <w:p w14:paraId="6F9967E8" w14:textId="77777777" w:rsidR="00D6517C" w:rsidRPr="004A6053" w:rsidRDefault="00D6517C" w:rsidP="00D6517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A605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B342704" w14:textId="65822534" w:rsidR="00D6517C" w:rsidRDefault="00000000" w:rsidP="00D6517C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5" w:history="1">
        <w:r w:rsidR="00D6517C" w:rsidRPr="00FF51F2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 پارکت آپاچ</w:t>
        </w:r>
        <w:r w:rsidR="00D6517C" w:rsidRPr="00FF51F2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D6517C" w:rsidRPr="00FF51F2">
          <w:rPr>
            <w:rStyle w:val="Hyperlink"/>
            <w:rFonts w:ascii="Times New Roman" w:hAnsi="Times New Roman" w:cs="B Nazanin"/>
            <w:sz w:val="26"/>
            <w:szCs w:val="28"/>
            <w:vertAlign w:val="superscript"/>
            <w:rtl/>
            <w:lang w:bidi="fa-IR"/>
          </w:rPr>
          <w:footnoteReference w:id="3"/>
        </w:r>
      </w:hyperlink>
    </w:p>
    <w:p w14:paraId="7AF6EFAB" w14:textId="77777777" w:rsidR="00E15D44" w:rsidRDefault="00E15D44" w:rsidP="00E15D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864DF98" w14:textId="3676F84D" w:rsidR="00E15D44" w:rsidRPr="00294735" w:rsidRDefault="00E15D44" w:rsidP="00E15D4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9A723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8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774D58" w:rsidRPr="00774D5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جستجو در پا</w:t>
      </w:r>
      <w:r w:rsidR="00774D58" w:rsidRPr="00774D5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74D58" w:rsidRPr="00774D5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گاه</w:t>
      </w:r>
      <w:r w:rsidR="00774D58" w:rsidRPr="00774D5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 </w:t>
      </w:r>
      <w:r w:rsidR="00774D58" w:rsidRPr="00774D58">
        <w:rPr>
          <w:rFonts w:ascii="Times New Roman" w:hAnsi="Times New Roman" w:cs="B Nazanin"/>
          <w:b/>
          <w:bCs/>
          <w:sz w:val="26"/>
          <w:szCs w:val="28"/>
          <w:lang w:bidi="fa-IR"/>
        </w:rPr>
        <w:t>SQLite</w:t>
      </w:r>
      <w:r w:rsidR="00774D58">
        <w:rPr>
          <w:rStyle w:val="FootnoteReference"/>
          <w:rFonts w:ascii="Times New Roman" w:hAnsi="Times New Roman" w:cs="B Nazanin"/>
          <w:b/>
          <w:bCs/>
          <w:sz w:val="26"/>
          <w:szCs w:val="28"/>
          <w:lang w:bidi="fa-IR"/>
        </w:rPr>
        <w:footnoteReference w:id="4"/>
      </w:r>
    </w:p>
    <w:p w14:paraId="60E2AEEC" w14:textId="77777777" w:rsidR="00E15D44" w:rsidRPr="00294735" w:rsidRDefault="00E15D44" w:rsidP="00E15D4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35D725E" w14:textId="5F806689" w:rsidR="00E15D44" w:rsidRPr="00294735" w:rsidRDefault="003E446F" w:rsidP="00E15D4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با استفاده از زبان </w:t>
      </w:r>
      <w:r w:rsidRPr="003E446F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E44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46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46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2F969CC" w14:textId="77777777" w:rsidR="00E15D44" w:rsidRPr="00294735" w:rsidRDefault="00E15D44" w:rsidP="00E15D4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55C9572" w14:textId="1A2440BB" w:rsidR="00E15D44" w:rsidRPr="00294735" w:rsidRDefault="00143A22" w:rsidP="00E15D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143A22">
        <w:rPr>
          <w:rFonts w:ascii="Times New Roman" w:hAnsi="Times New Roman" w:cs="B Nazanin"/>
          <w:sz w:val="26"/>
          <w:szCs w:val="28"/>
          <w:lang w:bidi="fa-IR"/>
        </w:rPr>
        <w:t>read_sql_query</w:t>
      </w:r>
      <w:proofErr w:type="spellEnd"/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کتابخانه‌ی </w:t>
      </w:r>
      <w:r>
        <w:rPr>
          <w:rFonts w:ascii="Times New Roman" w:hAnsi="Times New Roman" w:cs="B Nazanin"/>
          <w:sz w:val="26"/>
          <w:szCs w:val="28"/>
          <w:lang w:bidi="fa-IR"/>
        </w:rPr>
        <w:t>Pandas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>به ما ا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>دهد که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54C2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دستور </w:t>
      </w:r>
      <w:r w:rsidR="00E067B1">
        <w:rPr>
          <w:rFonts w:ascii="Times New Roman" w:hAnsi="Times New Roman" w:cs="B Nazanin" w:hint="cs"/>
          <w:sz w:val="26"/>
          <w:szCs w:val="28"/>
          <w:rtl/>
          <w:lang w:bidi="fa-IR"/>
        </w:rPr>
        <w:t>کوئری</w:t>
      </w:r>
      <w:r w:rsidR="00E067B1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5"/>
      </w:r>
      <w:r w:rsidR="00E067B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143A22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پا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ا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کرده و آن را بارگذار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43A2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3A2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43A2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4" w:name="_MON_1760478157"/>
    <w:bookmarkEnd w:id="4"/>
    <w:p w14:paraId="1BDE0431" w14:textId="52C2FA85" w:rsidR="00E15D44" w:rsidRDefault="00AD522E" w:rsidP="00E15D4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98" w14:anchorId="67732BD1">
          <v:shape id="_x0000_i1028" type="#_x0000_t75" style="width:523.5pt;height:214.5pt" o:ole="">
            <v:imagedata r:id="rId16" o:title=""/>
          </v:shape>
          <o:OLEObject Type="Embed" ProgID="Word.OpenDocumentText.12" ShapeID="_x0000_i1028" DrawAspect="Content" ObjectID="_1762959947" r:id="rId17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1"/>
        <w:gridCol w:w="2122"/>
        <w:gridCol w:w="2278"/>
        <w:gridCol w:w="2146"/>
        <w:gridCol w:w="2058"/>
      </w:tblGrid>
      <w:tr w:rsidR="00AD522E" w14:paraId="42BEA93E" w14:textId="17A4C518" w:rsidTr="00AD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F53941C" w14:textId="77777777" w:rsidR="00AD522E" w:rsidRDefault="00AD522E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3465B483" w14:textId="42FF0B53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8" w:type="dxa"/>
          </w:tcPr>
          <w:p w14:paraId="3CCAE43A" w14:textId="31A4D1BA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 خانوادگی</w:t>
            </w:r>
          </w:p>
        </w:tc>
        <w:tc>
          <w:tcPr>
            <w:tcW w:w="2146" w:type="dxa"/>
          </w:tcPr>
          <w:p w14:paraId="4EA2485B" w14:textId="6022C039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8" w:type="dxa"/>
          </w:tcPr>
          <w:p w14:paraId="2729D88D" w14:textId="3E45D218" w:rsidR="00AD522E" w:rsidRDefault="00AD522E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AD522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امت</w:t>
            </w:r>
            <w:r w:rsidRPr="00AD522E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ی</w:t>
            </w:r>
            <w:r w:rsidRPr="00AD522E">
              <w:rPr>
                <w:rFonts w:ascii="Times New Roman" w:hAnsi="Times New Roman" w:cs="B Nazanin" w:hint="eastAsia"/>
                <w:sz w:val="26"/>
                <w:szCs w:val="28"/>
                <w:rtl/>
                <w:lang w:bidi="fa-IR"/>
              </w:rPr>
              <w:t>از</w:t>
            </w:r>
            <w:r w:rsidRPr="00AD522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 xml:space="preserve"> پ</w:t>
            </w:r>
            <w:r w:rsidRPr="00AD522E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ی</w:t>
            </w:r>
            <w:r w:rsidRPr="00AD522E">
              <w:rPr>
                <w:rFonts w:ascii="Times New Roman" w:hAnsi="Times New Roman" w:cs="B Nazanin" w:hint="eastAsia"/>
                <w:sz w:val="26"/>
                <w:szCs w:val="28"/>
                <w:rtl/>
                <w:lang w:bidi="fa-IR"/>
              </w:rPr>
              <w:t>ش</w:t>
            </w:r>
            <w:r w:rsidR="00154A1B"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‌</w:t>
            </w:r>
            <w:r w:rsidRPr="00AD522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آزمون</w:t>
            </w:r>
          </w:p>
        </w:tc>
      </w:tr>
      <w:tr w:rsidR="00AD522E" w14:paraId="0A786E41" w14:textId="0B6560DC" w:rsidTr="00AD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76F95BA" w14:textId="77777777" w:rsidR="00AD522E" w:rsidRDefault="00AD522E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122" w:type="dxa"/>
          </w:tcPr>
          <w:p w14:paraId="7ECFD11D" w14:textId="1F094628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Json</w:t>
            </w:r>
          </w:p>
        </w:tc>
        <w:tc>
          <w:tcPr>
            <w:tcW w:w="2278" w:type="dxa"/>
          </w:tcPr>
          <w:p w14:paraId="05964FDB" w14:textId="64282404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Miller</w:t>
            </w:r>
          </w:p>
        </w:tc>
        <w:tc>
          <w:tcPr>
            <w:tcW w:w="2146" w:type="dxa"/>
          </w:tcPr>
          <w:p w14:paraId="72824405" w14:textId="7003E5C4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42</w:t>
            </w:r>
          </w:p>
        </w:tc>
        <w:tc>
          <w:tcPr>
            <w:tcW w:w="2058" w:type="dxa"/>
          </w:tcPr>
          <w:p w14:paraId="4B417DE9" w14:textId="60927FB2" w:rsidR="00AD522E" w:rsidRDefault="00873FC8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4</w:t>
            </w:r>
          </w:p>
        </w:tc>
      </w:tr>
      <w:tr w:rsidR="00AD522E" w14:paraId="6AFB7872" w14:textId="2A883102" w:rsidTr="00AD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92A5F99" w14:textId="77777777" w:rsidR="00AD522E" w:rsidRDefault="00AD522E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79A23BF5" w14:textId="6504E05D" w:rsidR="00AD522E" w:rsidRDefault="00873FC8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Molly</w:t>
            </w:r>
          </w:p>
        </w:tc>
        <w:tc>
          <w:tcPr>
            <w:tcW w:w="2278" w:type="dxa"/>
          </w:tcPr>
          <w:p w14:paraId="5FE31BDD" w14:textId="04079DD3" w:rsidR="00AD522E" w:rsidRDefault="00873FC8" w:rsidP="002D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Jaboson</w:t>
            </w:r>
            <w:proofErr w:type="spellEnd"/>
          </w:p>
        </w:tc>
        <w:tc>
          <w:tcPr>
            <w:tcW w:w="2146" w:type="dxa"/>
          </w:tcPr>
          <w:p w14:paraId="26B0E2D9" w14:textId="2C351AE4" w:rsidR="00AD522E" w:rsidRDefault="00873FC8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52</w:t>
            </w:r>
          </w:p>
        </w:tc>
        <w:tc>
          <w:tcPr>
            <w:tcW w:w="2058" w:type="dxa"/>
          </w:tcPr>
          <w:p w14:paraId="45CCD9A4" w14:textId="427A750A" w:rsidR="00AD522E" w:rsidRDefault="00873FC8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  <w:t>24</w:t>
            </w:r>
          </w:p>
        </w:tc>
      </w:tr>
    </w:tbl>
    <w:p w14:paraId="4C48908B" w14:textId="77777777" w:rsidR="00E15D44" w:rsidRPr="00294735" w:rsidRDefault="00E15D44" w:rsidP="00E15D4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6DE0A54" w14:textId="77777777" w:rsidR="00E15D44" w:rsidRPr="00294735" w:rsidRDefault="00E15D44" w:rsidP="00E15D4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C6EF95E" w14:textId="17228690" w:rsidR="00874D70" w:rsidRPr="00874D70" w:rsidRDefault="00E15D44" w:rsidP="00874D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5203F">
        <w:rPr>
          <w:rFonts w:ascii="Times New Roman" w:hAnsi="Times New Roman" w:cs="B Nazanin"/>
          <w:sz w:val="26"/>
          <w:szCs w:val="28"/>
          <w:lang w:bidi="fa-IR"/>
        </w:rPr>
        <w:t xml:space="preserve">Apache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زبان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استخراج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است. در 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</w:t>
      </w:r>
      <w:r w:rsidR="00F0488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ابتدا از </w:t>
      </w:r>
      <w:proofErr w:type="spellStart"/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create_engine</w:t>
      </w:r>
      <w:proofErr w:type="spellEnd"/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اتصال به موتور پا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SQLite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مرحله بعد ما از </w:t>
      </w:r>
      <w:proofErr w:type="spellStart"/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read_sql_query</w:t>
      </w:r>
      <w:proofErr w:type="spellEnd"/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6545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کتابخانه‌ی </w:t>
      </w:r>
      <w:r w:rsidR="00F65459">
        <w:rPr>
          <w:rFonts w:ascii="Times New Roman" w:hAnsi="Times New Roman" w:cs="B Nazanin"/>
          <w:sz w:val="26"/>
          <w:szCs w:val="28"/>
          <w:lang w:bidi="fa-IR"/>
        </w:rPr>
        <w:t>Pandas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41A08">
        <w:rPr>
          <w:rFonts w:ascii="Times New Roman" w:hAnsi="Times New Roman" w:cs="B Nazanin" w:hint="cs"/>
          <w:sz w:val="26"/>
          <w:szCs w:val="28"/>
          <w:rtl/>
          <w:lang w:bidi="fa-IR"/>
        </w:rPr>
        <w:t>کوئری زدن روی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با استفاده از</w:t>
      </w:r>
      <w:r w:rsidR="00BA53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زبان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قرار دادن نتا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874D70" w:rsidRPr="00874D70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="00874D70"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D70"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874D70" w:rsidRPr="00874D7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3DAA6BF" w14:textId="760DBAC5" w:rsidR="00874D70" w:rsidRPr="00874D70" w:rsidRDefault="00874D70" w:rsidP="00874D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خود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زبان است و اگرچه فراتر از محدوده 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است، اما مطمئناً برا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کس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خواهد در مورد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دگ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اموزد،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 دارد. </w:t>
      </w:r>
      <w:r w:rsidR="00452B89">
        <w:rPr>
          <w:rFonts w:ascii="Times New Roman" w:hAnsi="Times New Roman" w:cs="B Nazanin" w:hint="cs"/>
          <w:sz w:val="26"/>
          <w:szCs w:val="28"/>
          <w:rtl/>
          <w:lang w:bidi="fa-IR"/>
        </w:rPr>
        <w:t>کوئری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74D7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</w:t>
      </w:r>
      <w:r w:rsidRPr="00874D70">
        <w:rPr>
          <w:rFonts w:ascii="Times New Roman" w:hAnsi="Times New Roman" w:cs="B Nazanin"/>
          <w:sz w:val="26"/>
          <w:szCs w:val="28"/>
          <w:lang w:bidi="fa-IR"/>
        </w:rPr>
        <w:t>SELECT * FROM data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، از پا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خواهد که تمام ستون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(*) جدول را به نام </w:t>
      </w:r>
      <w:r w:rsidR="007D273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عنوان 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داده به ما بد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هد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8B7C747" w14:textId="4D20B30B" w:rsidR="003452CB" w:rsidRDefault="00874D70" w:rsidP="003452C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توجه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معدود دستور العمل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 که بدون کد اضاف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ن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شود. به طور خاص، </w:t>
      </w:r>
      <w:proofErr w:type="spellStart"/>
      <w:r w:rsidRPr="00874D70">
        <w:rPr>
          <w:rFonts w:ascii="Times New Roman" w:hAnsi="Times New Roman" w:cs="B Nazanin"/>
          <w:sz w:val="26"/>
          <w:szCs w:val="28"/>
          <w:lang w:bidi="fa-IR"/>
        </w:rPr>
        <w:t>create_engine</w:t>
      </w:r>
      <w:proofErr w:type="spellEnd"/>
      <w:r w:rsidRPr="00874D70">
        <w:rPr>
          <w:rFonts w:ascii="Times New Roman" w:hAnsi="Times New Roman" w:cs="B Nazanin"/>
          <w:sz w:val="26"/>
          <w:szCs w:val="28"/>
          <w:lang w:bidi="fa-IR"/>
        </w:rPr>
        <w:t>('</w:t>
      </w:r>
      <w:proofErr w:type="spellStart"/>
      <w:r w:rsidRPr="00874D70">
        <w:rPr>
          <w:rFonts w:ascii="Times New Roman" w:hAnsi="Times New Roman" w:cs="B Nazanin"/>
          <w:sz w:val="26"/>
          <w:szCs w:val="28"/>
          <w:lang w:bidi="fa-IR"/>
        </w:rPr>
        <w:t>sqlite</w:t>
      </w:r>
      <w:proofErr w:type="spellEnd"/>
      <w:r w:rsidRPr="00874D70">
        <w:rPr>
          <w:rFonts w:ascii="Times New Roman" w:hAnsi="Times New Roman" w:cs="B Nazanin"/>
          <w:sz w:val="26"/>
          <w:szCs w:val="28"/>
          <w:lang w:bidi="fa-IR"/>
        </w:rPr>
        <w:t>:///</w:t>
      </w:r>
      <w:proofErr w:type="spellStart"/>
      <w:r w:rsidRPr="00874D70">
        <w:rPr>
          <w:rFonts w:ascii="Times New Roman" w:hAnsi="Times New Roman" w:cs="B Nazanin"/>
          <w:sz w:val="26"/>
          <w:szCs w:val="28"/>
          <w:lang w:bidi="fa-IR"/>
        </w:rPr>
        <w:t>sample.db</w:t>
      </w:r>
      <w:proofErr w:type="spellEnd"/>
      <w:r w:rsidRPr="00874D70">
        <w:rPr>
          <w:rFonts w:ascii="Times New Roman" w:hAnsi="Times New Roman" w:cs="B Nazanin"/>
          <w:sz w:val="26"/>
          <w:szCs w:val="28"/>
          <w:lang w:bidi="fa-IR"/>
        </w:rPr>
        <w:t>')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>کند که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874D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74D7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</w:t>
      </w:r>
      <w:r w:rsidRPr="00874D70">
        <w:rPr>
          <w:rFonts w:ascii="Times New Roman" w:hAnsi="Times New Roman" w:cs="B Nazanin"/>
          <w:sz w:val="26"/>
          <w:szCs w:val="28"/>
          <w:lang w:bidi="fa-IR"/>
        </w:rPr>
        <w:t>SQLite</w:t>
      </w:r>
      <w:r w:rsidRPr="00874D7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قبل وجود دارد</w:t>
      </w:r>
      <w:r w:rsidR="003452CB">
        <w:rPr>
          <w:rFonts w:ascii="Times New Roman" w:hAnsi="Times New Roman" w:cs="B Nazanin"/>
          <w:sz w:val="26"/>
          <w:szCs w:val="28"/>
          <w:lang w:bidi="fa-IR"/>
        </w:rPr>
        <w:t>.</w:t>
      </w:r>
    </w:p>
    <w:p w14:paraId="77131957" w14:textId="0E6718E2" w:rsidR="003452CB" w:rsidRDefault="00000000" w:rsidP="003452CB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8" w:history="1"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SQLite</w:t>
        </w:r>
      </w:hyperlink>
    </w:p>
    <w:p w14:paraId="26777644" w14:textId="0163C342" w:rsidR="003452CB" w:rsidRPr="003452CB" w:rsidRDefault="00000000" w:rsidP="003452CB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19" w:history="1">
        <w:r w:rsidR="003452CB" w:rsidRPr="00BE737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آموزش </w:t>
        </w:r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SQL</w:t>
        </w:r>
        <w:r w:rsidR="003452CB" w:rsidRPr="00BE737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در وبسایت </w:t>
        </w:r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W</w:t>
        </w:r>
        <w:r w:rsidR="003452CB" w:rsidRPr="00C87F4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3</w:t>
        </w:r>
        <w:r w:rsidR="003452CB" w:rsidRPr="00BE737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Schools</w:t>
        </w:r>
      </w:hyperlink>
    </w:p>
    <w:p w14:paraId="3BFB57F8" w14:textId="77777777" w:rsidR="00E15D44" w:rsidRDefault="00E15D44" w:rsidP="00E15D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2C28983" w14:textId="5C8E5AB8" w:rsidR="00F77C48" w:rsidRPr="00294735" w:rsidRDefault="00F77C48" w:rsidP="00F77C4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C4351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9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2F2B7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کوئری زدن روی</w:t>
      </w:r>
      <w:r w:rsidR="00061D1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‌ی</w:t>
      </w:r>
      <w:r w:rsidR="00C43519" w:rsidRPr="00C4351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C43519" w:rsidRPr="00C4351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پا</w:t>
      </w:r>
      <w:r w:rsidR="00C43519" w:rsidRPr="00C4351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3519" w:rsidRPr="00C4351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گاه</w:t>
      </w:r>
      <w:r w:rsidR="00C43519" w:rsidRPr="00C4351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A42E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‌ی </w:t>
      </w:r>
      <w:r w:rsidR="00A42EDD">
        <w:rPr>
          <w:rFonts w:ascii="Times New Roman" w:hAnsi="Times New Roman" w:cs="B Nazanin"/>
          <w:b/>
          <w:bCs/>
          <w:sz w:val="26"/>
          <w:szCs w:val="28"/>
          <w:lang w:bidi="fa-IR"/>
        </w:rPr>
        <w:t>SQL</w:t>
      </w:r>
      <w:r w:rsidR="00C43519" w:rsidRPr="00C4351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راه دور</w:t>
      </w:r>
    </w:p>
    <w:p w14:paraId="7C221591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2A2579C" w14:textId="66900927" w:rsidR="00F77C48" w:rsidRPr="00294735" w:rsidRDefault="00E910E6" w:rsidP="00F77C4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C095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C0950" w:rsidRPr="00E910E6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راه دور متصل شو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6A3CA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داده‌ها را 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>از آن بخوان</w:t>
      </w:r>
      <w:r w:rsidRPr="00E910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910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910E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907D6DC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CCA91EE" w14:textId="4FF3ABE0" w:rsidR="00F77C48" w:rsidRPr="00294735" w:rsidRDefault="00B621FA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اتصال با </w:t>
      </w:r>
      <w:proofErr w:type="spellStart"/>
      <w:r w:rsidRPr="00B621FA">
        <w:rPr>
          <w:rFonts w:ascii="Times New Roman" w:hAnsi="Times New Roman" w:cs="B Nazanin"/>
          <w:sz w:val="26"/>
          <w:szCs w:val="28"/>
          <w:lang w:bidi="fa-IR"/>
        </w:rPr>
        <w:t>pymysql</w:t>
      </w:r>
      <w:proofErr w:type="spellEnd"/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آن را با </w:t>
      </w:r>
      <w:r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>بخوان</w:t>
      </w:r>
      <w:r w:rsidRPr="00B621F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621F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621F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24D59C3" w14:textId="77777777" w:rsidR="00F77C48" w:rsidRDefault="00F77C48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677" w14:anchorId="2AD9DB65">
          <v:shape id="_x0000_i1029" type="#_x0000_t75" style="width:523.5pt;height:283.5pt" o:ole="">
            <v:imagedata r:id="rId13" o:title=""/>
          </v:shape>
          <o:OLEObject Type="Embed" ProgID="Word.OpenDocumentText.12" ShapeID="_x0000_i1029" DrawAspect="Content" ObjectID="_1762959948" r:id="rId20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1"/>
      </w:tblGrid>
      <w:tr w:rsidR="00360CFA" w14:paraId="6CB31E22" w14:textId="4F89E6EA" w:rsidTr="002D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C7962E2" w14:textId="77777777" w:rsidR="00360CFA" w:rsidRDefault="00360CFA" w:rsidP="00360CFA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11442971" w14:textId="6D0CDFA6" w:rsidR="00360CFA" w:rsidRDefault="00360CFA" w:rsidP="00360CFA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  <w:tc>
          <w:tcPr>
            <w:tcW w:w="2671" w:type="dxa"/>
          </w:tcPr>
          <w:p w14:paraId="41E9F17D" w14:textId="77777777" w:rsidR="00360CFA" w:rsidRDefault="00360CFA" w:rsidP="00360CFA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1" w:type="dxa"/>
          </w:tcPr>
          <w:p w14:paraId="786C7FD0" w14:textId="0B9670AB" w:rsidR="00360CFA" w:rsidRDefault="00360CFA" w:rsidP="00360CFA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</w:tr>
      <w:tr w:rsidR="00360CFA" w14:paraId="6F94C69D" w14:textId="75704279" w:rsidTr="002D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E97FF14" w14:textId="77777777" w:rsidR="00360CFA" w:rsidRDefault="00360CFA" w:rsidP="00360CFA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5FE9214" w14:textId="21ECC4DD" w:rsidR="00360CFA" w:rsidRDefault="00360CFA" w:rsidP="00360CFA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57FEE557" w14:textId="77777777" w:rsidR="00360CFA" w:rsidRDefault="00360CFA" w:rsidP="00360CFA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1" w:type="dxa"/>
          </w:tcPr>
          <w:p w14:paraId="6EB31C28" w14:textId="256D1941" w:rsidR="00360CFA" w:rsidRDefault="00360CFA" w:rsidP="00360CFA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  <w:tr w:rsidR="00360CFA" w14:paraId="551CA323" w14:textId="684C22A4" w:rsidTr="002D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994698D" w14:textId="77777777" w:rsidR="00360CFA" w:rsidRDefault="00360CFA" w:rsidP="00360CFA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32E6641D" w14:textId="134918F2" w:rsidR="00360CFA" w:rsidRDefault="00360CFA" w:rsidP="00360CFA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1C8FFBB3" w14:textId="77777777" w:rsidR="00360CFA" w:rsidRDefault="00360CFA" w:rsidP="00360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1" w:type="dxa"/>
          </w:tcPr>
          <w:p w14:paraId="4BD9CE03" w14:textId="656E90E0" w:rsidR="00360CFA" w:rsidRDefault="00360CFA" w:rsidP="00360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</w:tbl>
    <w:p w14:paraId="46AB5C71" w14:textId="77777777" w:rsidR="00F77C48" w:rsidRPr="00294735" w:rsidRDefault="00F77C48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7063604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452FE90" w14:textId="1EFB1CCB" w:rsidR="00F77C48" w:rsidRPr="00294735" w:rsidRDefault="006202D0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از ب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تمام دستور العمل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شده در 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احتمالاً 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 العمل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خواه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در حال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اتصال و خواندن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نمونه</w:t>
      </w:r>
      <w:r w:rsidR="005B494A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6202D0">
        <w:rPr>
          <w:rFonts w:ascii="Times New Roman" w:hAnsi="Times New Roman" w:cs="B Nazanin"/>
          <w:sz w:val="26"/>
          <w:szCs w:val="28"/>
          <w:lang w:bidi="fa-IR"/>
        </w:rPr>
        <w:t>sqlite</w:t>
      </w:r>
      <w:proofErr w:type="spellEnd"/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احتمالاً نما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="00A46661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A46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جداول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ط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سازمان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آنها م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تصل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. اکثر نمونه‌ها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202D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آن‌ها متصل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شو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شما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خواهند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زبان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پورت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دستگاه </w:t>
      </w:r>
      <w:r w:rsidR="0056785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راه دور متصل شو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 کاربر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رمز عبور برا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احراز هو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کن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از شما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نمونه </w:t>
      </w:r>
      <w:r w:rsidRPr="006202D0">
        <w:rPr>
          <w:rFonts w:ascii="Times New Roman" w:hAnsi="Times New Roman" w:cs="B Nazanin"/>
          <w:sz w:val="26"/>
          <w:szCs w:val="28"/>
          <w:lang w:bidi="fa-IR"/>
        </w:rPr>
        <w:t>SQL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حال اجرا را </w: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fldChar w:fldCharType="begin"/>
      </w:r>
      <w:r w:rsidR="000966EF">
        <w:rPr>
          <w:rFonts w:ascii="Times New Roman" w:hAnsi="Times New Roman" w:cs="B Nazanin"/>
          <w:sz w:val="26"/>
          <w:szCs w:val="28"/>
          <w:lang w:bidi="fa-IR"/>
        </w:rPr>
        <w:instrText>HYPERLINK</w:instrTex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instrText xml:space="preserve"> "</w:instrText>
      </w:r>
      <w:r w:rsidR="000966EF">
        <w:rPr>
          <w:rFonts w:ascii="Times New Roman" w:hAnsi="Times New Roman" w:cs="B Nazanin"/>
          <w:sz w:val="26"/>
          <w:szCs w:val="28"/>
          <w:lang w:bidi="fa-IR"/>
        </w:rPr>
        <w:instrText>https://github.com/kylegallatin/mysql-db-example</w:instrTex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instrText>"</w:instrTex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fldChar w:fldCharType="separate"/>
      </w:r>
      <w:r w:rsidRPr="000966EF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>به صورت محل</w:t>
      </w:r>
      <w:r w:rsidRPr="000966EF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66EF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 xml:space="preserve"> راه‌انداز</w:t>
      </w:r>
      <w:r w:rsidRPr="000966EF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66EF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Pr="000966EF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966EF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66EF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966EF">
        <w:rPr>
          <w:rFonts w:ascii="Times New Roman" w:hAnsi="Times New Roman" w:cs="B Nazanin"/>
          <w:sz w:val="26"/>
          <w:szCs w:val="28"/>
          <w:rtl/>
          <w:lang w:bidi="fa-IR"/>
        </w:rPr>
        <w:fldChar w:fldCharType="end"/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سرور راه دور در لوکال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ست تقل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بتوان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حس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گردش کار در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202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202D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202D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628F8B4" w14:textId="6001E6FF" w:rsidR="002640AF" w:rsidRPr="006A05C0" w:rsidRDefault="00F77C48" w:rsidP="002640A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6A05C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0D12670" w14:textId="7108C002" w:rsidR="002640AF" w:rsidRDefault="00000000" w:rsidP="002640AF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1" w:history="1">
        <w:r w:rsidR="002640AF" w:rsidRPr="003C519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2640AF" w:rsidRPr="003C519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PyMySQL</w:t>
        </w:r>
        <w:proofErr w:type="spellEnd"/>
      </w:hyperlink>
    </w:p>
    <w:p w14:paraId="02FA6B3C" w14:textId="77C253FE" w:rsidR="002640AF" w:rsidRPr="002640AF" w:rsidRDefault="00000000" w:rsidP="002640AF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2" w:history="1">
        <w:r w:rsidR="002640AF" w:rsidRPr="003C519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مستندات </w:t>
        </w:r>
        <w:r w:rsidR="002640AF" w:rsidRPr="003C519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Read SQL</w:t>
        </w:r>
        <w:r w:rsidR="002640AF" w:rsidRPr="003C519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در کتابخانه‌ی </w:t>
        </w:r>
        <w:r w:rsidR="002640AF" w:rsidRPr="003C519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Pandas</w:t>
        </w:r>
      </w:hyperlink>
    </w:p>
    <w:p w14:paraId="745D1438" w14:textId="77777777" w:rsidR="002640AF" w:rsidRDefault="002640AF" w:rsidP="002640A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0FA6632C" w14:textId="521CD563" w:rsidR="00F77C48" w:rsidRPr="00294735" w:rsidRDefault="00F77C48" w:rsidP="00F77C4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C2201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10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</w:t>
      </w:r>
      <w:r w:rsidR="005A5221" w:rsidRPr="005A522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A5221" w:rsidRPr="005A522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5A5221" w:rsidRPr="005A522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</w:t>
      </w:r>
      <w:r w:rsidR="005A5221" w:rsidRPr="005A5221">
        <w:rPr>
          <w:rFonts w:ascii="Times New Roman" w:hAnsi="Times New Roman" w:cs="B Nazanin"/>
          <w:b/>
          <w:bCs/>
          <w:sz w:val="26"/>
          <w:szCs w:val="28"/>
          <w:lang w:bidi="fa-IR"/>
        </w:rPr>
        <w:t>Google</w:t>
      </w:r>
      <w:r w:rsidR="00B87928">
        <w:rPr>
          <w:rFonts w:ascii="Times New Roman" w:hAnsi="Times New Roman" w:cs="B Nazanin"/>
          <w:b/>
          <w:bCs/>
          <w:sz w:val="26"/>
          <w:szCs w:val="28"/>
          <w:lang w:bidi="fa-IR"/>
        </w:rPr>
        <w:t xml:space="preserve"> Sheet</w:t>
      </w:r>
    </w:p>
    <w:p w14:paraId="7D373FC2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B95FF32" w14:textId="3EA80E88" w:rsidR="00F77C48" w:rsidRPr="00294735" w:rsidRDefault="00822146" w:rsidP="00F77C4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82214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14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مستق</w:t>
      </w:r>
      <w:r w:rsidRPr="0082214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146">
        <w:rPr>
          <w:rFonts w:ascii="Times New Roman" w:hAnsi="Times New Roman" w:cs="B Nazanin" w:hint="eastAsia"/>
          <w:sz w:val="26"/>
          <w:szCs w:val="28"/>
          <w:rtl/>
          <w:lang w:bidi="fa-IR"/>
        </w:rPr>
        <w:t>ماً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822146">
        <w:rPr>
          <w:rFonts w:ascii="Times New Roman" w:hAnsi="Times New Roman" w:cs="B Nazanin"/>
          <w:sz w:val="26"/>
          <w:szCs w:val="28"/>
          <w:lang w:bidi="fa-IR"/>
        </w:rPr>
        <w:t>Google</w:t>
      </w:r>
      <w:r w:rsidR="00D95D58">
        <w:rPr>
          <w:rFonts w:ascii="Times New Roman" w:hAnsi="Times New Roman" w:cs="B Nazanin"/>
          <w:sz w:val="26"/>
          <w:szCs w:val="28"/>
          <w:lang w:bidi="fa-IR"/>
        </w:rPr>
        <w:t xml:space="preserve"> Sheet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82214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14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2214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46BF59B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CBA3059" w14:textId="577F146D" w:rsidR="00F77C48" w:rsidRPr="00294735" w:rsidRDefault="002F7F23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2F7F23">
        <w:rPr>
          <w:rFonts w:ascii="Times New Roman" w:hAnsi="Times New Roman" w:cs="B Nazanin"/>
          <w:sz w:val="26"/>
          <w:szCs w:val="28"/>
          <w:lang w:bidi="fa-IR"/>
        </w:rPr>
        <w:t>read_CSV</w:t>
      </w:r>
      <w:proofErr w:type="spellEnd"/>
      <w:r w:rsidR="0054262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کتابخانه‌ی </w:t>
      </w:r>
      <w:r w:rsidR="0054262D" w:rsidRPr="002F7F23">
        <w:rPr>
          <w:rFonts w:ascii="Times New Roman" w:hAnsi="Times New Roman" w:cs="B Nazanin"/>
          <w:sz w:val="26"/>
          <w:szCs w:val="28"/>
          <w:lang w:bidi="fa-IR"/>
        </w:rPr>
        <w:t>pandas</w:t>
      </w:r>
      <w:r w:rsidR="0054262D"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نشان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نترنت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ارسال کن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2F7F23">
        <w:rPr>
          <w:rFonts w:ascii="Times New Roman" w:hAnsi="Times New Roman" w:cs="B Nazanin"/>
          <w:sz w:val="26"/>
          <w:szCs w:val="28"/>
          <w:lang w:bidi="fa-IR"/>
        </w:rPr>
        <w:t>Google</w:t>
      </w:r>
      <w:r w:rsidR="00B85B83">
        <w:rPr>
          <w:rFonts w:ascii="Times New Roman" w:hAnsi="Times New Roman" w:cs="B Nazanin"/>
          <w:sz w:val="26"/>
          <w:szCs w:val="28"/>
          <w:lang w:bidi="fa-IR"/>
        </w:rPr>
        <w:t xml:space="preserve"> Sheet</w:t>
      </w:r>
      <w:r w:rsidR="00B85B8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را به‌عنوان </w:t>
      </w:r>
      <w:r w:rsidRPr="002F7F23">
        <w:rPr>
          <w:rFonts w:ascii="Times New Roman" w:hAnsi="Times New Roman" w:cs="B Nazanin"/>
          <w:sz w:val="26"/>
          <w:szCs w:val="28"/>
          <w:lang w:bidi="fa-IR"/>
        </w:rPr>
        <w:t>CSV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 xml:space="preserve"> صادر م</w:t>
      </w:r>
      <w:r w:rsidRPr="002F7F2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F7F23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F7F2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60479251"/>
    <w:bookmarkEnd w:id="5"/>
    <w:p w14:paraId="1DDD9589" w14:textId="442EB4CD" w:rsidR="00F77C48" w:rsidRDefault="00201805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98" w14:anchorId="751DB49A">
          <v:shape id="_x0000_i1030" type="#_x0000_t75" style="width:523.5pt;height:214.5pt" o:ole="">
            <v:imagedata r:id="rId23" o:title=""/>
          </v:shape>
          <o:OLEObject Type="Embed" ProgID="Word.OpenDocumentText.12" ShapeID="_x0000_i1030" DrawAspect="Content" ObjectID="_1762959949" r:id="rId24"/>
        </w:object>
      </w:r>
    </w:p>
    <w:tbl>
      <w:tblPr>
        <w:tblStyle w:val="ListTable1Light"/>
        <w:tblW w:w="10685" w:type="dxa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201805" w14:paraId="26587107" w14:textId="77777777" w:rsidTr="00201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8BE5C05" w14:textId="77777777" w:rsidR="00201805" w:rsidRDefault="00201805" w:rsidP="00201805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0FFA0159" w14:textId="2CC774AF" w:rsidR="00201805" w:rsidRDefault="00201805" w:rsidP="00201805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  <w:tc>
          <w:tcPr>
            <w:tcW w:w="2671" w:type="dxa"/>
          </w:tcPr>
          <w:p w14:paraId="50933FAA" w14:textId="0FE2EF10" w:rsidR="00201805" w:rsidRDefault="00201805" w:rsidP="00201805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5D4C8807" w14:textId="41B024F6" w:rsidR="00201805" w:rsidRDefault="00201805" w:rsidP="00201805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</w:tr>
      <w:tr w:rsidR="00201805" w14:paraId="4B386203" w14:textId="77777777" w:rsidTr="0020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9F4D69C" w14:textId="77777777" w:rsidR="00201805" w:rsidRDefault="00201805" w:rsidP="00201805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2EBB2C67" w14:textId="7AD41F6F" w:rsidR="00201805" w:rsidRDefault="00201805" w:rsidP="0020180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355628CE" w14:textId="05126BB8" w:rsidR="00201805" w:rsidRDefault="00201805" w:rsidP="0020180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394C3174" w14:textId="1D86BBEC" w:rsidR="00201805" w:rsidRDefault="00201805" w:rsidP="0020180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  <w:tr w:rsidR="00201805" w14:paraId="223EA4F9" w14:textId="77777777" w:rsidTr="00201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4D14E2A8" w14:textId="77777777" w:rsidR="00201805" w:rsidRDefault="00201805" w:rsidP="00201805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587E7AEC" w14:textId="36C6D891" w:rsidR="00201805" w:rsidRDefault="00201805" w:rsidP="0020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2D9FFFFA" w14:textId="5DA3303D" w:rsidR="00201805" w:rsidRDefault="00201805" w:rsidP="0020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2" w:type="dxa"/>
          </w:tcPr>
          <w:p w14:paraId="3ED26CA4" w14:textId="54E41C4F" w:rsidR="00201805" w:rsidRDefault="00201805" w:rsidP="0020180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</w:tbl>
    <w:p w14:paraId="584BA1D2" w14:textId="77777777" w:rsidR="00F77C48" w:rsidRPr="00294735" w:rsidRDefault="00F77C48" w:rsidP="00F77C48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88BEC6C" w14:textId="77777777" w:rsidR="00F77C48" w:rsidRPr="00294735" w:rsidRDefault="00F77C48" w:rsidP="00F77C4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AF9E418" w14:textId="5F8853F0" w:rsidR="00F77C48" w:rsidRPr="00294735" w:rsidRDefault="00860850" w:rsidP="00F77C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در حال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860850">
        <w:rPr>
          <w:rFonts w:ascii="Times New Roman" w:hAnsi="Times New Roman" w:cs="B Nazanin"/>
          <w:sz w:val="26"/>
          <w:szCs w:val="28"/>
          <w:lang w:bidi="fa-IR"/>
        </w:rPr>
        <w:t>Google Sheets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توان به راحت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دانلود کرد، گاه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مف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بتوان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آنها را مستق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ماً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ه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مرحله م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. پارامتر</w:t>
      </w:r>
      <w:r w:rsidR="009A1EF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کوئری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/</w:t>
      </w:r>
      <w:proofErr w:type="spellStart"/>
      <w:r w:rsidRPr="00860850">
        <w:rPr>
          <w:rFonts w:ascii="Times New Roman" w:hAnsi="Times New Roman" w:cs="B Nazanin"/>
          <w:sz w:val="26"/>
          <w:szCs w:val="28"/>
          <w:lang w:bidi="fa-IR"/>
        </w:rPr>
        <w:t>export?format</w:t>
      </w:r>
      <w:proofErr w:type="spellEnd"/>
      <w:r w:rsidRPr="00860850">
        <w:rPr>
          <w:rFonts w:ascii="Times New Roman" w:hAnsi="Times New Roman" w:cs="B Nazanin"/>
          <w:sz w:val="26"/>
          <w:szCs w:val="28"/>
          <w:lang w:bidi="fa-IR"/>
        </w:rPr>
        <w:t>=csv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انتها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60850">
        <w:rPr>
          <w:rFonts w:ascii="Times New Roman" w:hAnsi="Times New Roman" w:cs="B Nazanin"/>
          <w:sz w:val="26"/>
          <w:szCs w:val="28"/>
          <w:lang w:bidi="fa-IR"/>
        </w:rPr>
        <w:t>URL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نقطه پا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که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دانلود 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="008A7AA4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8608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085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6085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999683A" w14:textId="17FD7343" w:rsidR="00F77C48" w:rsidRPr="00A96108" w:rsidRDefault="00F77C48" w:rsidP="00DA6CE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A961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27860CF" w14:textId="18D49035" w:rsidR="003D732C" w:rsidRDefault="00000000" w:rsidP="007212C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5" w:history="1">
        <w:r w:rsidR="00DA6CEC" w:rsidRPr="00523C54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Google Sheets API</w:t>
        </w:r>
      </w:hyperlink>
      <w:bookmarkEnd w:id="0"/>
    </w:p>
    <w:p w14:paraId="61D33D79" w14:textId="77777777" w:rsidR="007212C0" w:rsidRDefault="007212C0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D17533A" w14:textId="7D21B418" w:rsidR="007212C0" w:rsidRPr="00294735" w:rsidRDefault="007212C0" w:rsidP="007212C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A10AB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11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</w:t>
      </w:r>
      <w:r w:rsidR="00A17EEC" w:rsidRPr="00A17EE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17EEC" w:rsidRPr="00A17EE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A17EEC" w:rsidRPr="00A17EE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سطل</w:t>
      </w:r>
      <w:r w:rsidR="00117EFA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6"/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17EEC" w:rsidRPr="00A17EEC">
        <w:rPr>
          <w:rFonts w:ascii="Times New Roman" w:hAnsi="Times New Roman" w:cs="B Nazanin"/>
          <w:b/>
          <w:bCs/>
          <w:sz w:val="26"/>
          <w:szCs w:val="28"/>
          <w:lang w:bidi="fa-IR"/>
        </w:rPr>
        <w:t>S</w:t>
      </w:r>
      <w:r w:rsidR="00A17EEC" w:rsidRPr="00C87F4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3</w:t>
      </w:r>
    </w:p>
    <w:p w14:paraId="22E09F2E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E4769A6" w14:textId="444AA6D4" w:rsidR="007212C0" w:rsidRPr="00294735" w:rsidRDefault="001C22FF" w:rsidP="007212C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C22FF">
        <w:rPr>
          <w:rFonts w:ascii="Times New Roman" w:hAnsi="Times New Roman" w:cs="B Nazanin"/>
          <w:sz w:val="26"/>
          <w:szCs w:val="28"/>
          <w:lang w:bidi="fa-IR"/>
        </w:rPr>
        <w:t>CSV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سطل </w:t>
      </w:r>
      <w:r w:rsidRPr="001C22FF"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آن دسترس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بخوان</w:t>
      </w:r>
      <w:r w:rsidRPr="001C22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22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C22F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4ACD927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6136A75" w14:textId="53FF3D08" w:rsidR="007212C0" w:rsidRPr="00294735" w:rsidRDefault="00725939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>گز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</w:t>
      </w:r>
      <w:r w:rsidR="006F6309">
        <w:rPr>
          <w:rFonts w:ascii="Times New Roman" w:hAnsi="Times New Roman" w:cs="Calibri"/>
          <w:sz w:val="26"/>
          <w:szCs w:val="28"/>
          <w:lang w:bidi="fa-IR"/>
        </w:rPr>
        <w:t>Pandas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کن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به ش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F07C1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="005517D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7"/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25939"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دسترس</w:t>
      </w:r>
      <w:r w:rsidRPr="0072593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593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باشد:</w:t>
      </w:r>
    </w:p>
    <w:bookmarkStart w:id="6" w:name="_MON_1760479721"/>
    <w:bookmarkEnd w:id="6"/>
    <w:p w14:paraId="11E7FAAD" w14:textId="215E39CF" w:rsidR="007212C0" w:rsidRDefault="00201805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61" w14:anchorId="69B9EF1E">
          <v:shape id="_x0000_i1031" type="#_x0000_t75" style="width:523.5pt;height:312.75pt" o:ole="">
            <v:imagedata r:id="rId26" o:title=""/>
          </v:shape>
          <o:OLEObject Type="Embed" ProgID="Word.OpenDocumentText.12" ShapeID="_x0000_i1031" DrawAspect="Content" ObjectID="_1762959950" r:id="rId27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1"/>
      </w:tblGrid>
      <w:tr w:rsidR="008269F4" w14:paraId="0F94DC99" w14:textId="3442DB0B" w:rsidTr="00D60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0B886F1B" w14:textId="77777777" w:rsidR="008269F4" w:rsidRDefault="008269F4" w:rsidP="008269F4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7C2622F8" w14:textId="136407E8" w:rsidR="008269F4" w:rsidRDefault="008269F4" w:rsidP="008269F4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  <w:tc>
          <w:tcPr>
            <w:tcW w:w="2671" w:type="dxa"/>
          </w:tcPr>
          <w:p w14:paraId="0576CDBF" w14:textId="77777777" w:rsidR="008269F4" w:rsidRDefault="008269F4" w:rsidP="008269F4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1" w:type="dxa"/>
          </w:tcPr>
          <w:p w14:paraId="03DA12E3" w14:textId="027B84A9" w:rsidR="008269F4" w:rsidRDefault="008269F4" w:rsidP="008269F4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</w:tr>
      <w:tr w:rsidR="008269F4" w14:paraId="708516C2" w14:textId="6013326E" w:rsidTr="00D6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CDF82DE" w14:textId="77777777" w:rsidR="008269F4" w:rsidRDefault="008269F4" w:rsidP="008269F4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6CD1D25A" w14:textId="7F901CC1" w:rsidR="008269F4" w:rsidRDefault="008269F4" w:rsidP="008269F4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40471F85" w14:textId="77777777" w:rsidR="008269F4" w:rsidRDefault="008269F4" w:rsidP="008269F4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1" w:type="dxa"/>
          </w:tcPr>
          <w:p w14:paraId="5B8286FE" w14:textId="579CFC98" w:rsidR="008269F4" w:rsidRDefault="008269F4" w:rsidP="008269F4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  <w:tr w:rsidR="008269F4" w14:paraId="6EC01CC0" w14:textId="3981A0BB" w:rsidTr="00D60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CC7049E" w14:textId="77777777" w:rsidR="008269F4" w:rsidRDefault="008269F4" w:rsidP="008269F4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67A26706" w14:textId="56AC1145" w:rsidR="008269F4" w:rsidRDefault="008269F4" w:rsidP="008269F4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671" w:type="dxa"/>
          </w:tcPr>
          <w:p w14:paraId="030042D7" w14:textId="77777777" w:rsidR="008269F4" w:rsidRDefault="008269F4" w:rsidP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1" w:type="dxa"/>
          </w:tcPr>
          <w:p w14:paraId="3CFFF356" w14:textId="3C932BB6" w:rsidR="008269F4" w:rsidRDefault="008269F4" w:rsidP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</w:tr>
    </w:tbl>
    <w:p w14:paraId="5B1BDFE5" w14:textId="77777777" w:rsidR="007212C0" w:rsidRPr="00294735" w:rsidRDefault="007212C0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692EA1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792EB98A" w14:textId="7E188613" w:rsidR="007212C0" w:rsidRPr="00294735" w:rsidRDefault="00B2652B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اکنون بس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شرکت‌ها داده‌ها را در فروشگاه‌ها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E2F88">
        <w:rPr>
          <w:rFonts w:ascii="Times New Roman" w:hAnsi="Times New Roman" w:cs="B Nazanin"/>
          <w:sz w:val="26"/>
          <w:szCs w:val="28"/>
          <w:lang w:bidi="fa-IR"/>
        </w:rPr>
        <w:t>blob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ارائه‌دهنده ابر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Amazon 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Google Cloud Storage(GCS)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نگهدار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. معمولاً متخصصان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دگ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منابع متصل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شوند. اگرچه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 xml:space="preserve"> URI (s</w:t>
      </w:r>
      <w:r w:rsidRPr="00C87F4E">
        <w:rPr>
          <w:rFonts w:ascii="Times New Roman" w:hAnsi="Times New Roman" w:cs="B Nazanin"/>
          <w:sz w:val="26"/>
          <w:szCs w:val="28"/>
          <w:rtl/>
          <w:lang w:bidi="fa-IR"/>
        </w:rPr>
        <w:t>3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://machine-learning-python-cookbook/data.csv)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است، اما همچنان از شما م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خواهد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اعتبار دسترس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AWS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برا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دسترس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آن ارائه ده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. شا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ذکر است که اش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URL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2652B">
        <w:rPr>
          <w:rFonts w:ascii="Times New Roman" w:hAnsi="Times New Roman" w:cs="B Nazanin"/>
          <w:sz w:val="26"/>
          <w:szCs w:val="28"/>
          <w:lang w:bidi="fa-IR"/>
        </w:rPr>
        <w:t>HTTP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توانند فا</w:t>
      </w:r>
      <w:r w:rsidRPr="00B2652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2652B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آن دانلود کنند، مانند </w:t>
      </w:r>
      <w:hyperlink r:id="rId28" w:history="1"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ا</w:t>
        </w:r>
        <w:r w:rsidRPr="00DE192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DE192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مورد برا</w:t>
        </w:r>
        <w:r w:rsidRPr="00DE192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فا</w:t>
        </w:r>
        <w:r w:rsidRPr="00DE192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DE192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ل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Pr="00DE192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CSV</w:t>
        </w:r>
      </w:hyperlink>
      <w:r w:rsidRPr="00B2652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B9D39A9" w14:textId="07DA99F1" w:rsidR="007212C0" w:rsidRPr="009F5198" w:rsidRDefault="007212C0" w:rsidP="00401D1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9F519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243EB3C" w14:textId="0C82D02A" w:rsidR="00401D15" w:rsidRDefault="00000000" w:rsidP="006F0B7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29" w:history="1"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Amazon S</w:t>
        </w:r>
        <w:r w:rsidR="006F0B70" w:rsidRPr="00C87F4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3</w:t>
        </w:r>
      </w:hyperlink>
    </w:p>
    <w:p w14:paraId="016F3159" w14:textId="7CAA866C" w:rsidR="006F0B70" w:rsidRPr="006F0B70" w:rsidRDefault="00000000" w:rsidP="006F0B7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30" w:history="1"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اعتبارنامه امن</w:t>
        </w:r>
        <w:r w:rsidR="006F0B70" w:rsidRPr="00CD1F2B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F0B70" w:rsidRPr="00CD1F2B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</w:t>
        </w:r>
        <w:r w:rsidR="006F0B70" w:rsidRPr="00CD1F2B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6F0B70" w:rsidRPr="00CD1F2B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AWS</w:t>
        </w:r>
      </w:hyperlink>
    </w:p>
    <w:p w14:paraId="643D9571" w14:textId="77777777" w:rsidR="00401D15" w:rsidRDefault="00401D15" w:rsidP="00401D1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599EBCF" w14:textId="236A6D1F" w:rsidR="007212C0" w:rsidRPr="00294735" w:rsidRDefault="007212C0" w:rsidP="007212C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2.</w:t>
      </w:r>
      <w:r w:rsidR="001C40C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957E49" w:rsidRPr="00957E4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بارگذار</w:t>
      </w:r>
      <w:r w:rsidR="00957E49" w:rsidRPr="00957E4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57E49" w:rsidRPr="00957E4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957E49" w:rsidRPr="00957E4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57E49" w:rsidRPr="00957E4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بدون ساختار</w:t>
      </w:r>
    </w:p>
    <w:p w14:paraId="7CF81AAB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5241458" w14:textId="5FF00BDD" w:rsidR="007212C0" w:rsidRPr="00294735" w:rsidRDefault="0022777C" w:rsidP="007212C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مانند متن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بارگ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277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2777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2777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42D687B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D0E21D5" w14:textId="2E45D7EF" w:rsidR="007212C0" w:rsidRPr="00294735" w:rsidRDefault="002E63CE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>از تابع باز پا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استفاده کن</w:t>
      </w:r>
      <w:r w:rsidRPr="002E63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63C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E63C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7" w:name="_MON_1760480148"/>
    <w:bookmarkEnd w:id="7"/>
    <w:p w14:paraId="6234B87A" w14:textId="4640EEE7" w:rsidR="007212C0" w:rsidRDefault="00E27BB3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748" w14:anchorId="74DAB68B">
          <v:shape id="_x0000_i1032" type="#_x0000_t75" style="width:523.5pt;height:336.75pt" o:ole="">
            <v:imagedata r:id="rId31" o:title=""/>
          </v:shape>
          <o:OLEObject Type="Embed" ProgID="Word.OpenDocumentText.12" ShapeID="_x0000_i1032" DrawAspect="Content" ObjectID="_1762959951" r:id="rId32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71"/>
        <w:gridCol w:w="2671"/>
        <w:gridCol w:w="2671"/>
        <w:gridCol w:w="2672"/>
      </w:tblGrid>
      <w:tr w:rsidR="007212C0" w14:paraId="7CF6E902" w14:textId="77777777" w:rsidTr="002D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1B9600D5" w14:textId="77777777" w:rsidR="007212C0" w:rsidRDefault="007212C0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671" w:type="dxa"/>
          </w:tcPr>
          <w:p w14:paraId="64AA9D0E" w14:textId="77777777" w:rsidR="007212C0" w:rsidRDefault="007212C0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دسته بندی</w:t>
            </w:r>
          </w:p>
        </w:tc>
        <w:tc>
          <w:tcPr>
            <w:tcW w:w="2671" w:type="dxa"/>
          </w:tcPr>
          <w:p w14:paraId="00580C57" w14:textId="77777777" w:rsidR="007212C0" w:rsidRDefault="007212C0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تاریخ و زمان</w:t>
            </w:r>
          </w:p>
        </w:tc>
        <w:tc>
          <w:tcPr>
            <w:tcW w:w="2672" w:type="dxa"/>
          </w:tcPr>
          <w:p w14:paraId="4CDE0872" w14:textId="77777777" w:rsidR="007212C0" w:rsidRDefault="007212C0" w:rsidP="002D10C1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عدد</w:t>
            </w:r>
          </w:p>
        </w:tc>
      </w:tr>
      <w:tr w:rsidR="007212C0" w14:paraId="25BCC00F" w14:textId="77777777" w:rsidTr="002D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755FA06" w14:textId="77777777" w:rsidR="007212C0" w:rsidRDefault="007212C0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28657B3E" w14:textId="77777777" w:rsidR="007212C0" w:rsidRDefault="007212C0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835C2CD" w14:textId="77777777" w:rsidR="007212C0" w:rsidRDefault="007212C0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00:00:00 2015-01-01</w:t>
            </w:r>
          </w:p>
        </w:tc>
        <w:tc>
          <w:tcPr>
            <w:tcW w:w="2672" w:type="dxa"/>
          </w:tcPr>
          <w:p w14:paraId="217F250A" w14:textId="77777777" w:rsidR="007212C0" w:rsidRDefault="007212C0" w:rsidP="002D10C1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  <w:tr w:rsidR="007212C0" w14:paraId="798BEF07" w14:textId="77777777" w:rsidTr="002D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520C79B" w14:textId="77777777" w:rsidR="007212C0" w:rsidRDefault="007212C0" w:rsidP="002D10C1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671" w:type="dxa"/>
          </w:tcPr>
          <w:p w14:paraId="65965C13" w14:textId="77777777" w:rsidR="007212C0" w:rsidRDefault="007212C0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671" w:type="dxa"/>
          </w:tcPr>
          <w:p w14:paraId="54572BC7" w14:textId="77777777" w:rsidR="007212C0" w:rsidRDefault="007212C0" w:rsidP="002D1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00:00:01 2015-01-01</w:t>
            </w:r>
          </w:p>
        </w:tc>
        <w:tc>
          <w:tcPr>
            <w:tcW w:w="2672" w:type="dxa"/>
          </w:tcPr>
          <w:p w14:paraId="2F375A32" w14:textId="77777777" w:rsidR="007212C0" w:rsidRDefault="007212C0" w:rsidP="002D10C1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</w:tr>
    </w:tbl>
    <w:p w14:paraId="085DC899" w14:textId="77777777" w:rsidR="007212C0" w:rsidRPr="00294735" w:rsidRDefault="007212C0" w:rsidP="007212C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E53C2C" w14:textId="77777777" w:rsidR="007212C0" w:rsidRPr="00294735" w:rsidRDefault="007212C0" w:rsidP="007212C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5422C5D" w14:textId="0E62F5D8" w:rsidR="007212C0" w:rsidRPr="00294735" w:rsidRDefault="00E27BB3" w:rsidP="007212C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در حال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ساختار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توان به راحت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E27BB3">
        <w:rPr>
          <w:rFonts w:ascii="Times New Roman" w:hAnsi="Times New Roman" w:cs="B Nazanin"/>
          <w:sz w:val="26"/>
          <w:szCs w:val="28"/>
          <w:lang w:bidi="fa-IR"/>
        </w:rPr>
        <w:t>CSV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E27BB3">
        <w:rPr>
          <w:rFonts w:ascii="Times New Roman" w:hAnsi="Times New Roman" w:cs="B Nazanin"/>
          <w:sz w:val="26"/>
          <w:szCs w:val="28"/>
          <w:lang w:bidi="fa-IR"/>
        </w:rPr>
        <w:t>JSON</w:t>
      </w:r>
      <w:r w:rsidR="00B15EA3">
        <w:rPr>
          <w:rFonts w:ascii="Times New Roman" w:hAnsi="Times New Roman" w:cs="B Nazanin"/>
          <w:sz w:val="26"/>
          <w:szCs w:val="28"/>
          <w:rtl/>
          <w:lang w:bidi="fa-IR"/>
        </w:rPr>
        <w:t xml:space="preserve"> یا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گاه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مختلف خواند، داده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توانند چالش برانگ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زتر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 و ممکن است ن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پردازش سفارش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باشند. گاه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باز کردن و خواندن فا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تابع باز ا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صل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00B0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مورد 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ما امکان 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دهد فا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061D1C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باز کن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محتوا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فا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بخوان</w:t>
      </w:r>
      <w:r w:rsidRPr="00E27BB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27BB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27BB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96A7A18" w14:textId="5F091560" w:rsidR="007212C0" w:rsidRPr="000B4A16" w:rsidRDefault="007212C0" w:rsidP="00E27BB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0B4A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DED97C2" w14:textId="232D4F85" w:rsidR="00E27BB3" w:rsidRDefault="00000000" w:rsidP="00282543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33" w:anchor="open" w:history="1"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تابع باز پا</w:t>
        </w:r>
        <w:r w:rsidR="00282543" w:rsidRPr="003862A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282543" w:rsidRPr="003862A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تون</w:t>
        </w:r>
      </w:hyperlink>
    </w:p>
    <w:p w14:paraId="50BE64CD" w14:textId="389AB54F" w:rsidR="009B429F" w:rsidRPr="00E739E1" w:rsidRDefault="00000000" w:rsidP="00E739E1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34" w:history="1"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مد</w:t>
        </w:r>
        <w:r w:rsidR="00282543" w:rsidRPr="003862A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282543" w:rsidRPr="003862A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ران</w:t>
        </w:r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context</w:t>
        </w:r>
        <w:r w:rsidR="00282543" w:rsidRPr="003862A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در پا</w:t>
        </w:r>
        <w:r w:rsidR="00282543" w:rsidRPr="003862A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282543" w:rsidRPr="003862A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تون</w:t>
        </w:r>
      </w:hyperlink>
    </w:p>
    <w:p w14:paraId="1F7C60A8" w14:textId="77777777" w:rsidR="00CA135F" w:rsidRDefault="00CA135F" w:rsidP="00CA135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DD16B86" w14:textId="77777777" w:rsidR="00C34AC4" w:rsidRPr="00294735" w:rsidRDefault="00C34AC4" w:rsidP="00C34AC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3.2 </w:t>
      </w:r>
      <w:r w:rsidRPr="00B541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در</w:t>
      </w:r>
      <w:r w:rsidRPr="00B5410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B5410F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افت</w:t>
      </w:r>
      <w:r w:rsidRPr="00B541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اطلاعات در مورد داده ها</w:t>
      </w:r>
    </w:p>
    <w:p w14:paraId="4616DC48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60D7F82" w14:textId="74ABA8CD" w:rsidR="00C34AC4" w:rsidRPr="00294735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422651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مشاهده کن</w:t>
      </w:r>
      <w:r w:rsidRPr="0042265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2265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2265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EE197C2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87DF4B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ساده‌تر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کارها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پس از بارگذار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 انجام ده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چند رد</w:t>
      </w:r>
      <w:r w:rsidRPr="00AD55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D553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با استفاده از </w:t>
      </w:r>
      <w:r w:rsidRPr="00AD5533">
        <w:rPr>
          <w:rFonts w:ascii="Times New Roman" w:hAnsi="Times New Roman" w:cs="B Nazanin"/>
          <w:sz w:val="26"/>
          <w:szCs w:val="28"/>
          <w:lang w:bidi="fa-IR"/>
        </w:rPr>
        <w:t>head</w:t>
      </w:r>
      <w:r w:rsidRPr="00AD55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0A8E16CB" w14:textId="77777777" w:rsidR="00C34AC4" w:rsidRDefault="00C34AC4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98" w14:anchorId="6C4BC0F6">
          <v:shape id="_x0000_i1033" type="#_x0000_t75" style="width:523.5pt;height:214.5pt" o:ole="">
            <v:imagedata r:id="rId35" o:title=""/>
          </v:shape>
          <o:OLEObject Type="Embed" ProgID="Word.OpenDocumentText.12" ShapeID="_x0000_i1033" DrawAspect="Content" ObjectID="_1762959952" r:id="rId36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C34AC4" w14:paraId="16C26D9A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80D155C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78F912F4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0659251D" w14:textId="77777777" w:rsidR="00C34AC4" w:rsidRDefault="00C34AC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24F1706D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5D72C37D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C34AC4" w14:paraId="44EB9593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BF36298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lastRenderedPageBreak/>
              <w:t>0</w:t>
            </w:r>
          </w:p>
        </w:tc>
        <w:tc>
          <w:tcPr>
            <w:tcW w:w="2122" w:type="dxa"/>
          </w:tcPr>
          <w:p w14:paraId="031A3D29" w14:textId="77777777" w:rsidR="00C34AC4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Allen, Miss Elisabeth Walton</w:t>
            </w:r>
          </w:p>
        </w:tc>
        <w:tc>
          <w:tcPr>
            <w:tcW w:w="2276" w:type="dxa"/>
          </w:tcPr>
          <w:p w14:paraId="20A8FC81" w14:textId="4F824D3E" w:rsidR="00C34AC4" w:rsidRDefault="00EA605D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0DEB9398" w14:textId="77777777" w:rsidR="00C34AC4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29.0</w:t>
            </w:r>
          </w:p>
        </w:tc>
        <w:tc>
          <w:tcPr>
            <w:tcW w:w="2059" w:type="dxa"/>
          </w:tcPr>
          <w:p w14:paraId="2189F793" w14:textId="77777777" w:rsidR="00C34AC4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C34AC4" w14:paraId="1FC6DC8E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CD5F3B5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56F32F49" w14:textId="77777777" w:rsidR="00C34AC4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Allison, Miss Helen Loraine</w:t>
            </w:r>
          </w:p>
        </w:tc>
        <w:tc>
          <w:tcPr>
            <w:tcW w:w="2276" w:type="dxa"/>
          </w:tcPr>
          <w:p w14:paraId="4A69D6C4" w14:textId="29CC79AA" w:rsidR="00C34AC4" w:rsidRDefault="00EA605D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5960EF79" w14:textId="77777777" w:rsidR="00C34AC4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2.0</w:t>
            </w:r>
          </w:p>
        </w:tc>
        <w:tc>
          <w:tcPr>
            <w:tcW w:w="2059" w:type="dxa"/>
          </w:tcPr>
          <w:p w14:paraId="76CFDFBA" w14:textId="77777777" w:rsidR="00C34AC4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</w:tbl>
    <w:p w14:paraId="2B080256" w14:textId="77777777" w:rsidR="00C34AC4" w:rsidRDefault="00C34AC4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D4E7368" w14:textId="23D44DDB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تعداد سطرها و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نگاه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نداز</w:t>
      </w:r>
      <w:r w:rsidRPr="00805E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05E4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05E4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75AE58A3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164" w14:anchorId="31368478">
          <v:shape id="_x0000_i1034" type="#_x0000_t75" style="width:523.5pt;height:57.75pt" o:ole="">
            <v:imagedata r:id="rId37" o:title=""/>
          </v:shape>
          <o:OLEObject Type="Embed" ProgID="Word.OpenDocumentText.12" ShapeID="_x0000_i1034" DrawAspect="Content" ObjectID="_1762959953" r:id="rId38"/>
        </w:object>
      </w:r>
    </w:p>
    <w:p w14:paraId="3C8B48CC" w14:textId="12BE78D1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 توص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ستون عدد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0104BE">
        <w:rPr>
          <w:rFonts w:ascii="Times New Roman" w:hAnsi="Times New Roman" w:cs="B Nazanin"/>
          <w:sz w:val="26"/>
          <w:szCs w:val="28"/>
          <w:lang w:bidi="fa-IR"/>
        </w:rPr>
        <w:t>describe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بدست آور</w:t>
      </w:r>
      <w:r w:rsidRPr="000104B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104B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104B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46747D05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1384C70A">
          <v:shape id="_x0000_i1035" type="#_x0000_t75" style="width:523.5pt;height:36pt" o:ole="">
            <v:imagedata r:id="rId39" o:title=""/>
          </v:shape>
          <o:OLEObject Type="Embed" ProgID="Word.OpenDocumentText.12" ShapeID="_x0000_i1035" DrawAspect="Content" ObjectID="_1762959954" r:id="rId40"/>
        </w:object>
      </w:r>
    </w:p>
    <w:tbl>
      <w:tblPr>
        <w:tblStyle w:val="ListTable1Light"/>
        <w:tblW w:w="0" w:type="auto"/>
        <w:tblInd w:w="786" w:type="dxa"/>
        <w:tblLook w:val="04A0" w:firstRow="1" w:lastRow="0" w:firstColumn="1" w:lastColumn="0" w:noHBand="0" w:noVBand="1"/>
      </w:tblPr>
      <w:tblGrid>
        <w:gridCol w:w="2082"/>
        <w:gridCol w:w="2142"/>
        <w:gridCol w:w="2345"/>
        <w:gridCol w:w="2345"/>
      </w:tblGrid>
      <w:tr w:rsidR="00C34AC4" w:rsidRPr="00C87F4E" w14:paraId="5A23D17D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DED0A85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lang w:bidi="fa-IR"/>
              </w:rPr>
            </w:pPr>
          </w:p>
        </w:tc>
        <w:tc>
          <w:tcPr>
            <w:tcW w:w="2142" w:type="dxa"/>
          </w:tcPr>
          <w:p w14:paraId="09B98B21" w14:textId="77777777" w:rsidR="00C34AC4" w:rsidRPr="00C87F4E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  <w:t>سن</w:t>
            </w:r>
          </w:p>
        </w:tc>
        <w:tc>
          <w:tcPr>
            <w:tcW w:w="2345" w:type="dxa"/>
          </w:tcPr>
          <w:p w14:paraId="2E1B1960" w14:textId="77777777" w:rsidR="00C34AC4" w:rsidRPr="00C87F4E" w:rsidRDefault="00C34AC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Cs w:val="0"/>
                <w:sz w:val="40"/>
                <w:szCs w:val="42"/>
                <w:lang w:bidi="fa-IR"/>
              </w:rPr>
            </w:pPr>
            <w:r w:rsidRPr="00C87F4E"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  <w:t>زنده مانده</w:t>
            </w:r>
          </w:p>
        </w:tc>
        <w:tc>
          <w:tcPr>
            <w:tcW w:w="2345" w:type="dxa"/>
          </w:tcPr>
          <w:p w14:paraId="60A94E0A" w14:textId="77777777" w:rsidR="00C34AC4" w:rsidRPr="00C87F4E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  <w:t>کد جنسیت</w:t>
            </w:r>
          </w:p>
        </w:tc>
      </w:tr>
      <w:tr w:rsidR="00C34AC4" w:rsidRPr="00C87F4E" w14:paraId="67DAEB8C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B288BEB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تعداد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 </w:t>
            </w:r>
          </w:p>
        </w:tc>
        <w:tc>
          <w:tcPr>
            <w:tcW w:w="2142" w:type="dxa"/>
          </w:tcPr>
          <w:p w14:paraId="4D8C723D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756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20076D06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1313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57EE3102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1313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68C0D71F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48B412F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میانگین</w:t>
            </w:r>
          </w:p>
        </w:tc>
        <w:tc>
          <w:tcPr>
            <w:tcW w:w="2142" w:type="dxa"/>
          </w:tcPr>
          <w:p w14:paraId="7D50946B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397989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75ABFBD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342727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0F7A7AAC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351866</w:t>
            </w:r>
          </w:p>
        </w:tc>
      </w:tr>
      <w:tr w:rsidR="00C34AC4" w:rsidRPr="00C87F4E" w14:paraId="285A60CF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909BAC5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</w:rPr>
              <w:t xml:space="preserve">std </w:t>
            </w:r>
          </w:p>
        </w:tc>
        <w:tc>
          <w:tcPr>
            <w:tcW w:w="2142" w:type="dxa"/>
          </w:tcPr>
          <w:p w14:paraId="154EF0BC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14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259049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076159F" w14:textId="77777777" w:rsidR="00C34AC4" w:rsidRPr="00C87F4E" w:rsidRDefault="00C34AC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474802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D282684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477734</w:t>
            </w:r>
          </w:p>
        </w:tc>
      </w:tr>
      <w:tr w:rsidR="00C34AC4" w:rsidRPr="00C87F4E" w14:paraId="1A4459A8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E40AA49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مینیمم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 </w:t>
            </w:r>
          </w:p>
        </w:tc>
        <w:tc>
          <w:tcPr>
            <w:tcW w:w="2142" w:type="dxa"/>
          </w:tcPr>
          <w:p w14:paraId="01D17822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170000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5BFA5A03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2E5BFEA2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71E58938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B303C7A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  <w:lang w:bidi="fa-IR"/>
              </w:rPr>
              <w:t>25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% </w:t>
            </w:r>
          </w:p>
        </w:tc>
        <w:tc>
          <w:tcPr>
            <w:tcW w:w="2142" w:type="dxa"/>
          </w:tcPr>
          <w:p w14:paraId="148CE1E0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21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7BC201C6" w14:textId="77777777" w:rsidR="00C34AC4" w:rsidRPr="00C87F4E" w:rsidRDefault="00C34AC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5CCAF9FF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33C33046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DCE2487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  <w:lang w:bidi="fa-IR"/>
              </w:rPr>
              <w:t>50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% </w:t>
            </w:r>
          </w:p>
        </w:tc>
        <w:tc>
          <w:tcPr>
            <w:tcW w:w="2142" w:type="dxa"/>
          </w:tcPr>
          <w:p w14:paraId="385C1A32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28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4065D11F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D146DC0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0FF41A0E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21FB8E1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  <w:lang w:bidi="fa-IR"/>
              </w:rPr>
              <w:t>75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% </w:t>
            </w:r>
          </w:p>
        </w:tc>
        <w:tc>
          <w:tcPr>
            <w:tcW w:w="2142" w:type="dxa"/>
          </w:tcPr>
          <w:p w14:paraId="76048C91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39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2791880B" w14:textId="77777777" w:rsidR="00C34AC4" w:rsidRPr="00C87F4E" w:rsidRDefault="00C34AC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51CE118" w14:textId="77777777" w:rsidR="00C34AC4" w:rsidRPr="00C87F4E" w:rsidRDefault="00C34AC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  <w:tr w:rsidR="00C34AC4" w:rsidRPr="00C87F4E" w14:paraId="6CE5FE3E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29857BD" w14:textId="77777777" w:rsidR="00C34AC4" w:rsidRPr="00C87F4E" w:rsidRDefault="00C34AC4" w:rsidP="009F37BE">
            <w:pPr>
              <w:jc w:val="lowKashida"/>
              <w:rPr>
                <w:rFonts w:ascii="Times New Roman" w:hAnsi="Times New Roman" w:cs="B Nazanin"/>
                <w:bCs w:val="0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bCs w:val="0"/>
                <w:sz w:val="40"/>
                <w:szCs w:val="42"/>
                <w:rtl/>
              </w:rPr>
              <w:t>ماکزیمم</w:t>
            </w:r>
            <w:r w:rsidRPr="00C87F4E">
              <w:rPr>
                <w:rFonts w:cs="B Nazanin"/>
                <w:bCs w:val="0"/>
                <w:sz w:val="40"/>
                <w:szCs w:val="42"/>
              </w:rPr>
              <w:t xml:space="preserve"> </w:t>
            </w:r>
          </w:p>
        </w:tc>
        <w:tc>
          <w:tcPr>
            <w:tcW w:w="2142" w:type="dxa"/>
          </w:tcPr>
          <w:p w14:paraId="496AC088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71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F68F734" w14:textId="77777777" w:rsidR="00C34AC4" w:rsidRPr="00C87F4E" w:rsidRDefault="00C34AC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  <w:r w:rsidRPr="00C87F4E">
              <w:rPr>
                <w:rFonts w:cs="B Nazanin"/>
                <w:sz w:val="40"/>
                <w:szCs w:val="42"/>
              </w:rPr>
              <w:t xml:space="preserve"> </w:t>
            </w:r>
          </w:p>
        </w:tc>
        <w:tc>
          <w:tcPr>
            <w:tcW w:w="2345" w:type="dxa"/>
          </w:tcPr>
          <w:p w14:paraId="18E0388B" w14:textId="77777777" w:rsidR="00C34AC4" w:rsidRPr="00C87F4E" w:rsidRDefault="00C34AC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40"/>
                <w:szCs w:val="42"/>
                <w:rtl/>
                <w:lang w:bidi="fa-IR"/>
              </w:rPr>
            </w:pP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1</w:t>
            </w:r>
            <w:r w:rsidRPr="00C87F4E">
              <w:rPr>
                <w:rFonts w:cs="B Nazanin"/>
                <w:sz w:val="40"/>
                <w:szCs w:val="42"/>
              </w:rPr>
              <w:t>.</w:t>
            </w:r>
            <w:r w:rsidRPr="00C87F4E">
              <w:rPr>
                <w:rFonts w:cs="B Nazanin"/>
                <w:sz w:val="40"/>
                <w:szCs w:val="42"/>
                <w:rtl/>
                <w:lang w:bidi="fa-IR"/>
              </w:rPr>
              <w:t>000000</w:t>
            </w:r>
          </w:p>
        </w:tc>
      </w:tr>
    </w:tbl>
    <w:p w14:paraId="4E5770E1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0B92585C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علاوه بر ا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4640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ن،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روش</w:t>
      </w:r>
      <w:r>
        <w:rPr>
          <w:rFonts w:ascii="Times New Roman" w:hAnsi="Times New Roman" w:cs="B Nazanin"/>
          <w:b/>
          <w:bCs/>
          <w:sz w:val="26"/>
          <w:szCs w:val="28"/>
          <w:lang w:bidi="fa-IR"/>
        </w:rPr>
        <w:t xml:space="preserve"> info 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ی‌</w:t>
      </w:r>
      <w:r w:rsidRPr="00A4640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تواند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اطلاعات مف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4640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</w:t>
      </w:r>
      <w:r w:rsidRPr="00A4640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A4640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 نشان دهد:</w:t>
      </w:r>
    </w:p>
    <w:p w14:paraId="08547520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302" w14:anchorId="67D47D22">
          <v:shape id="_x0000_i1036" type="#_x0000_t75" style="width:523.5pt;height:264.75pt" o:ole="">
            <v:imagedata r:id="rId41" o:title=""/>
          </v:shape>
          <o:OLEObject Type="Embed" ProgID="Word.OpenDocumentText.12" ShapeID="_x0000_i1036" DrawAspect="Content" ObjectID="_1762959955" r:id="rId42"/>
        </w:object>
      </w:r>
    </w:p>
    <w:p w14:paraId="2B1E0CD7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ADF6122" w14:textId="65F9ACBB" w:rsidR="00C34AC4" w:rsidRPr="00642972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پس از بارگ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 ها،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بفهم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ساختار آن چگونه است و چه نوع اطلاعات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آن وجود دارد. در حالت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آل، ما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کامل را مستق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ماً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 اما در 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دن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‌ها 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توانند هزاران تا صدها هزار تا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س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طر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ستون داشته باشند. در عوض، برا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برش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کوچک و محاسبه آمار خلاصه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با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کش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نمونه تک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9E24B4" w14:textId="2D3F7FE3" w:rsidR="00C34AC4" w:rsidRPr="00642972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خود، ما از مجموعه داده اسباب باز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مسافران تا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. با استفاده از </w:t>
      </w:r>
      <w:r w:rsidRPr="00642972">
        <w:rPr>
          <w:rFonts w:ascii="Times New Roman" w:hAnsi="Times New Roman" w:cs="B Nazanin"/>
          <w:sz w:val="26"/>
          <w:szCs w:val="28"/>
          <w:lang w:bidi="fa-IR"/>
        </w:rPr>
        <w:t>head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چند رد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(پنج به طور پ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فرض)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نگاه 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 از طرف 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گر،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642972">
        <w:rPr>
          <w:rFonts w:ascii="Times New Roman" w:hAnsi="Times New Roman" w:cs="B Nazanin"/>
          <w:sz w:val="26"/>
          <w:szCs w:val="28"/>
          <w:lang w:bidi="fa-IR"/>
        </w:rPr>
        <w:t>tail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چند رد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آخر استفاده کن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. با شکل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proofErr w:type="spellStart"/>
      <w:r w:rsidRPr="006429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شامل چند رد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ستون است. با توص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آمار توص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ستون عدد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. و در نها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تعداد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نقاط داده مف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مورد </w:t>
      </w:r>
      <w:proofErr w:type="spellStart"/>
      <w:r w:rsidRPr="006429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نشان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دهد، از جمله انواع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شاخص و ستون، مقاد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غ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ته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زان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استفاده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حافظه.</w:t>
      </w:r>
    </w:p>
    <w:p w14:paraId="1BF2CE95" w14:textId="67E724AC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ذکر است که آمار خلاصه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شه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داستان کامل را ب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به عنوان مثال، </w:t>
      </w:r>
      <w:r w:rsidR="00B54518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زنده‌مانده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کد جنسیتی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عدد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رفتار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کنند ز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1 و 0 هستند. با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در ا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مقاد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نشان دهنده دسته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هستند. به عنوان مثال، ا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42972">
        <w:rPr>
          <w:rFonts w:ascii="Times New Roman" w:hAnsi="Times New Roman" w:cs="B Nazanin"/>
          <w:sz w:val="26"/>
          <w:szCs w:val="28"/>
          <w:lang w:bidi="fa-IR"/>
        </w:rPr>
        <w:t>Survived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برابر با 1 باشد، نشان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دهد که مسافر از فاجعه جان سالم به در برده است. به هم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ل،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آمار خلاصه</w:t>
      </w:r>
      <w:r w:rsidR="00CD342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‌ی 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>ارائه شده منطق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ستند،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انحراف استاندارد ستون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کد جنسیتی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(نشانگر جنس</w:t>
      </w:r>
      <w:r w:rsidRPr="006429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42972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429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مسافر).</w:t>
      </w:r>
    </w:p>
    <w:p w14:paraId="06D31EA8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12367A8" w14:textId="0EDDC425" w:rsidR="00C34AC4" w:rsidRPr="00294735" w:rsidRDefault="00C34AC4" w:rsidP="00C34AC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3.</w:t>
      </w:r>
      <w:r w:rsidR="004D2A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841470" w:rsidRPr="008414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برش </w:t>
      </w:r>
      <w:proofErr w:type="spellStart"/>
      <w:r w:rsidR="00841470" w:rsidRPr="00841470">
        <w:rPr>
          <w:rFonts w:ascii="Times New Roman" w:hAnsi="Times New Roman" w:cs="B Nazanin"/>
          <w:b/>
          <w:bCs/>
          <w:sz w:val="26"/>
          <w:szCs w:val="28"/>
          <w:lang w:bidi="fa-IR"/>
        </w:rPr>
        <w:t>DataFrame</w:t>
      </w:r>
      <w:proofErr w:type="spellEnd"/>
      <w:r w:rsidR="00C7594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ها</w:t>
      </w:r>
    </w:p>
    <w:p w14:paraId="264C783E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EAD9EB0" w14:textId="472659BC" w:rsidR="00C34AC4" w:rsidRPr="00294735" w:rsidRDefault="002F0F64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برش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F0F64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انتخاب کن</w:t>
      </w:r>
      <w:r w:rsidRPr="002F0F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F0F6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F0F6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5ADC0AC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راه‌حل</w:t>
      </w:r>
    </w:p>
    <w:p w14:paraId="35C54E31" w14:textId="1DA0391C" w:rsidR="00C34AC4" w:rsidRPr="00294735" w:rsidRDefault="00593ADC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593ADC">
        <w:rPr>
          <w:rFonts w:ascii="Times New Roman" w:hAnsi="Times New Roman" w:cs="B Nazanin"/>
          <w:sz w:val="26"/>
          <w:szCs w:val="28"/>
          <w:lang w:bidi="fa-IR"/>
        </w:rPr>
        <w:t>loc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93ADC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رد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استفاده کن</w:t>
      </w:r>
      <w:r w:rsidRPr="00593A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3AD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93AD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60568739"/>
    <w:bookmarkEnd w:id="8"/>
    <w:p w14:paraId="6D55811E" w14:textId="31E2752D" w:rsidR="00C34AC4" w:rsidRDefault="00EB29AA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67" w14:anchorId="7AC71AC6">
          <v:shape id="_x0000_i1037" type="#_x0000_t75" style="width:523.5pt;height:312.75pt" o:ole="">
            <v:imagedata r:id="rId43" o:title=""/>
          </v:shape>
          <o:OLEObject Type="Embed" ProgID="Word.OpenDocumentText.12" ShapeID="_x0000_i1037" DrawAspect="Content" ObjectID="_1762959956" r:id="rId44"/>
        </w:object>
      </w:r>
    </w:p>
    <w:p w14:paraId="3501D241" w14:textId="214F9AAD" w:rsidR="00C34AC4" w:rsidRDefault="00CD342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: برا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برش رد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D5728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AB06C7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انتخاب رد</w:t>
      </w:r>
      <w:r w:rsidR="00EB29AA" w:rsidRPr="00EB2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29AA" w:rsidRPr="00EB29A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="00EB29AA" w:rsidRPr="00EB29AA">
        <w:rPr>
          <w:rFonts w:ascii="Times New Roman" w:hAnsi="Times New Roman" w:cs="B Nazanin"/>
          <w:sz w:val="26"/>
          <w:szCs w:val="28"/>
          <w:rtl/>
          <w:lang w:bidi="fa-IR"/>
        </w:rPr>
        <w:t>دوم، سوم و چهارم:</w:t>
      </w:r>
    </w:p>
    <w:bookmarkStart w:id="9" w:name="_MON_1760568940"/>
    <w:bookmarkEnd w:id="9"/>
    <w:p w14:paraId="21EBC954" w14:textId="1CB0347A" w:rsidR="00C34AC4" w:rsidRDefault="00832EA0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435B10A5">
          <v:shape id="_x0000_i1038" type="#_x0000_t75" style="width:523.5pt;height:36pt" o:ole="">
            <v:imagedata r:id="rId45" o:title=""/>
          </v:shape>
          <o:OLEObject Type="Embed" ProgID="Word.OpenDocumentText.12" ShapeID="_x0000_i1038" DrawAspect="Content" ObjectID="_1762959957" r:id="rId46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897A32" w14:paraId="23A8B319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5D9A9A6" w14:textId="77777777" w:rsidR="00897A32" w:rsidRDefault="00897A32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1A4E1CC0" w14:textId="77777777" w:rsidR="00897A32" w:rsidRDefault="00897A3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41B1A440" w14:textId="77777777" w:rsidR="00897A32" w:rsidRDefault="00897A32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56F7156C" w14:textId="77777777" w:rsidR="00897A32" w:rsidRDefault="00897A3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5FFDB8D5" w14:textId="77777777" w:rsidR="00897A32" w:rsidRDefault="00897A3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897A32" w14:paraId="58CB0FD1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9EB9941" w14:textId="432E35AF" w:rsidR="00897A32" w:rsidRDefault="002715E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7E631DEA" w14:textId="3266BC22" w:rsidR="00897A32" w:rsidRDefault="007E7470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7E7470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Allison, Miss Helen Loraine</w:t>
            </w:r>
          </w:p>
        </w:tc>
        <w:tc>
          <w:tcPr>
            <w:tcW w:w="2276" w:type="dxa"/>
          </w:tcPr>
          <w:p w14:paraId="3B7F88E7" w14:textId="0F72DEAD" w:rsidR="00897A32" w:rsidRDefault="00F1053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26B3D92A" w14:textId="6027BC75" w:rsidR="00897A32" w:rsidRDefault="004E60D9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2.0</w:t>
            </w:r>
          </w:p>
        </w:tc>
        <w:tc>
          <w:tcPr>
            <w:tcW w:w="2059" w:type="dxa"/>
          </w:tcPr>
          <w:p w14:paraId="5C9EF287" w14:textId="77777777" w:rsidR="00897A32" w:rsidRDefault="00897A32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897A32" w14:paraId="5A8E787E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12A988D" w14:textId="29D47759" w:rsidR="00897A32" w:rsidRDefault="002715E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</w:t>
            </w:r>
          </w:p>
        </w:tc>
        <w:tc>
          <w:tcPr>
            <w:tcW w:w="2122" w:type="dxa"/>
          </w:tcPr>
          <w:p w14:paraId="5A2B019C" w14:textId="28E55FCE" w:rsidR="00897A32" w:rsidRDefault="00B6514A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>Mr</w:t>
            </w:r>
            <w:proofErr w:type="spellEnd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Joshua Creighton</w:t>
            </w:r>
          </w:p>
        </w:tc>
        <w:tc>
          <w:tcPr>
            <w:tcW w:w="2276" w:type="dxa"/>
          </w:tcPr>
          <w:p w14:paraId="3EE993D7" w14:textId="40D38507" w:rsidR="00897A32" w:rsidRDefault="00F1053E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21D98011" w14:textId="4FF39F9A" w:rsidR="00897A32" w:rsidRDefault="004E60D9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30.0</w:t>
            </w:r>
          </w:p>
        </w:tc>
        <w:tc>
          <w:tcPr>
            <w:tcW w:w="2059" w:type="dxa"/>
          </w:tcPr>
          <w:p w14:paraId="3012C14D" w14:textId="3DF47022" w:rsidR="00897A32" w:rsidRDefault="00C4266F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مرد</w:t>
            </w:r>
          </w:p>
        </w:tc>
      </w:tr>
      <w:tr w:rsidR="0085746B" w14:paraId="26D8B56D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9D707F7" w14:textId="56F36673" w:rsidR="0085746B" w:rsidRDefault="002715E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</w:t>
            </w:r>
          </w:p>
        </w:tc>
        <w:tc>
          <w:tcPr>
            <w:tcW w:w="2122" w:type="dxa"/>
          </w:tcPr>
          <w:p w14:paraId="59596FFC" w14:textId="28C3332C" w:rsidR="0085746B" w:rsidRPr="00B6514A" w:rsidRDefault="0085746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>Mrs</w:t>
            </w:r>
            <w:proofErr w:type="spellEnd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JC (Bessie Waldo Daniels)</w:t>
            </w:r>
          </w:p>
        </w:tc>
        <w:tc>
          <w:tcPr>
            <w:tcW w:w="2276" w:type="dxa"/>
          </w:tcPr>
          <w:p w14:paraId="572A0DE8" w14:textId="3E594699" w:rsidR="0085746B" w:rsidRDefault="00F1053E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036464B0" w14:textId="785712D8" w:rsidR="0085746B" w:rsidRDefault="008513D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25.0</w:t>
            </w:r>
          </w:p>
        </w:tc>
        <w:tc>
          <w:tcPr>
            <w:tcW w:w="2059" w:type="dxa"/>
          </w:tcPr>
          <w:p w14:paraId="3D775A87" w14:textId="10B72500" w:rsidR="0085746B" w:rsidRDefault="00C4266F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</w:tbl>
    <w:p w14:paraId="592E991E" w14:textId="77777777" w:rsidR="00832EA0" w:rsidRDefault="00832EA0" w:rsidP="00832EA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D975A74" w14:textId="0F7ABD3A" w:rsidR="00C34AC4" w:rsidRDefault="00E73E7F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>حت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برا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آوردن تمام رد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نقطه استفاده کن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A9712B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همه رد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رد</w:t>
      </w:r>
      <w:r w:rsidRPr="00E73E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73E7F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E73E7F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چهارم:</w:t>
      </w:r>
    </w:p>
    <w:bookmarkStart w:id="10" w:name="_MON_1760569476"/>
    <w:bookmarkEnd w:id="10"/>
    <w:p w14:paraId="62760428" w14:textId="6816761C" w:rsidR="00C34AC4" w:rsidRPr="00294735" w:rsidRDefault="00AA787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179A6761">
          <v:shape id="_x0000_i1039" type="#_x0000_t75" style="width:523.5pt;height:36pt" o:ole="">
            <v:imagedata r:id="rId47" o:title=""/>
          </v:shape>
          <o:OLEObject Type="Embed" ProgID="Word.OpenDocumentText.12" ShapeID="_x0000_i1039" DrawAspect="Content" ObjectID="_1762959958" r:id="rId48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AA7874" w14:paraId="1926194B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4CA9ADB" w14:textId="77777777" w:rsidR="00AA7874" w:rsidRDefault="00AA787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5BA3900F" w14:textId="77777777" w:rsidR="00AA7874" w:rsidRDefault="00AA787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2CDA7ABF" w14:textId="77777777" w:rsidR="00AA7874" w:rsidRDefault="00AA787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54A3CF6C" w14:textId="77777777" w:rsidR="00AA7874" w:rsidRDefault="00AA787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2B593A80" w14:textId="77777777" w:rsidR="00AA7874" w:rsidRDefault="00AA787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0129D3" w14:paraId="653C91B3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CE70F4B" w14:textId="70AA7CF3" w:rsidR="000129D3" w:rsidRDefault="000129D3" w:rsidP="000129D3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122" w:type="dxa"/>
          </w:tcPr>
          <w:p w14:paraId="67426285" w14:textId="5788702F" w:rsidR="000129D3" w:rsidRDefault="000129D3" w:rsidP="000129D3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Allen, Miss </w:t>
            </w: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lastRenderedPageBreak/>
              <w:t>Elisabeth Walton</w:t>
            </w:r>
          </w:p>
        </w:tc>
        <w:tc>
          <w:tcPr>
            <w:tcW w:w="2276" w:type="dxa"/>
          </w:tcPr>
          <w:p w14:paraId="78CA83F2" w14:textId="2844A94C" w:rsidR="000129D3" w:rsidRDefault="000129D3" w:rsidP="000129D3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lastRenderedPageBreak/>
              <w:t>اول</w:t>
            </w:r>
          </w:p>
        </w:tc>
        <w:tc>
          <w:tcPr>
            <w:tcW w:w="2146" w:type="dxa"/>
          </w:tcPr>
          <w:p w14:paraId="0C34CFE1" w14:textId="6D1F8380" w:rsidR="000129D3" w:rsidRDefault="000129D3" w:rsidP="000129D3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29.0</w:t>
            </w:r>
          </w:p>
        </w:tc>
        <w:tc>
          <w:tcPr>
            <w:tcW w:w="2059" w:type="dxa"/>
          </w:tcPr>
          <w:p w14:paraId="6117B30B" w14:textId="6D04BCDC" w:rsidR="000129D3" w:rsidRDefault="000129D3" w:rsidP="000129D3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0129D3" w14:paraId="5E02C894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5A50F16" w14:textId="2563BC0D" w:rsidR="000129D3" w:rsidRDefault="000129D3" w:rsidP="000129D3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22" w:type="dxa"/>
          </w:tcPr>
          <w:p w14:paraId="0840ABB8" w14:textId="60B49734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63293C">
              <w:rPr>
                <w:rFonts w:ascii="Times New Roman" w:hAnsi="Times New Roman" w:cs="B Nazanin"/>
                <w:sz w:val="26"/>
                <w:szCs w:val="28"/>
                <w:lang w:bidi="fa-IR"/>
              </w:rPr>
              <w:t>Allison, Miss Helen Loraine</w:t>
            </w:r>
          </w:p>
        </w:tc>
        <w:tc>
          <w:tcPr>
            <w:tcW w:w="2276" w:type="dxa"/>
          </w:tcPr>
          <w:p w14:paraId="34085476" w14:textId="6BE9FEBE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3E9D098F" w14:textId="1B0DCBD7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2.0</w:t>
            </w:r>
          </w:p>
        </w:tc>
        <w:tc>
          <w:tcPr>
            <w:tcW w:w="2059" w:type="dxa"/>
          </w:tcPr>
          <w:p w14:paraId="298492DC" w14:textId="0B5C9604" w:rsidR="000129D3" w:rsidRDefault="000129D3" w:rsidP="000129D3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AA7874" w14:paraId="2837C6C0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BD5BA9F" w14:textId="77777777" w:rsidR="00AA7874" w:rsidRDefault="00AA787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</w:t>
            </w:r>
          </w:p>
        </w:tc>
        <w:tc>
          <w:tcPr>
            <w:tcW w:w="2122" w:type="dxa"/>
          </w:tcPr>
          <w:p w14:paraId="41652BF8" w14:textId="77777777" w:rsidR="00AA7874" w:rsidRDefault="00AA787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>Mr</w:t>
            </w:r>
            <w:proofErr w:type="spellEnd"/>
            <w:r w:rsidRPr="00B6514A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Joshua Creighton</w:t>
            </w:r>
          </w:p>
        </w:tc>
        <w:tc>
          <w:tcPr>
            <w:tcW w:w="2276" w:type="dxa"/>
          </w:tcPr>
          <w:p w14:paraId="6154AA80" w14:textId="77777777" w:rsidR="00AA7874" w:rsidRDefault="00AA7874" w:rsidP="009F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081DCF70" w14:textId="77777777" w:rsidR="00AA7874" w:rsidRDefault="00AA787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30.0</w:t>
            </w:r>
          </w:p>
        </w:tc>
        <w:tc>
          <w:tcPr>
            <w:tcW w:w="2059" w:type="dxa"/>
          </w:tcPr>
          <w:p w14:paraId="7AABB47B" w14:textId="77777777" w:rsidR="00AA7874" w:rsidRDefault="00AA7874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مرد</w:t>
            </w:r>
          </w:p>
        </w:tc>
      </w:tr>
      <w:tr w:rsidR="00AA7874" w14:paraId="4DD2BA4C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ED07529" w14:textId="77777777" w:rsidR="00AA7874" w:rsidRDefault="00AA787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</w:t>
            </w:r>
          </w:p>
        </w:tc>
        <w:tc>
          <w:tcPr>
            <w:tcW w:w="2122" w:type="dxa"/>
          </w:tcPr>
          <w:p w14:paraId="1E2B95B1" w14:textId="77777777" w:rsidR="00AA7874" w:rsidRPr="00B6514A" w:rsidRDefault="00AA787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Allison, </w:t>
            </w:r>
            <w:proofErr w:type="spellStart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>Mrs</w:t>
            </w:r>
            <w:proofErr w:type="spellEnd"/>
            <w:r w:rsidRPr="0085746B">
              <w:rPr>
                <w:rFonts w:ascii="Times New Roman" w:hAnsi="Times New Roman" w:cs="B Nazanin"/>
                <w:sz w:val="26"/>
                <w:szCs w:val="28"/>
                <w:lang w:bidi="fa-IR"/>
              </w:rPr>
              <w:t xml:space="preserve"> Hudson JC (Bessie Waldo Daniels)</w:t>
            </w:r>
          </w:p>
        </w:tc>
        <w:tc>
          <w:tcPr>
            <w:tcW w:w="2276" w:type="dxa"/>
          </w:tcPr>
          <w:p w14:paraId="091A5B14" w14:textId="77777777" w:rsidR="00AA7874" w:rsidRDefault="00AA7874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146" w:type="dxa"/>
          </w:tcPr>
          <w:p w14:paraId="5324D572" w14:textId="77777777" w:rsidR="00AA7874" w:rsidRDefault="00AA787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25.0</w:t>
            </w:r>
          </w:p>
        </w:tc>
        <w:tc>
          <w:tcPr>
            <w:tcW w:w="2059" w:type="dxa"/>
          </w:tcPr>
          <w:p w14:paraId="471D65AF" w14:textId="77777777" w:rsidR="00AA7874" w:rsidRDefault="00AA7874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</w:tbl>
    <w:p w14:paraId="7AE967A1" w14:textId="77777777" w:rsidR="00C34AC4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67397CDA" w14:textId="07C71749" w:rsidR="00C34AC4" w:rsidRDefault="005752F1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proofErr w:type="spellStart"/>
      <w:r w:rsidRPr="005752F1">
        <w:rPr>
          <w:rFonts w:ascii="Times New Roman" w:hAnsi="Times New Roman" w:cs="B Nazanin"/>
          <w:b/>
          <w:bCs/>
          <w:sz w:val="26"/>
          <w:szCs w:val="28"/>
          <w:lang w:bidi="fa-IR"/>
        </w:rPr>
        <w:t>DataFrame</w:t>
      </w:r>
      <w:proofErr w:type="spellEnd"/>
      <w:r w:rsidR="00CD342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‌ها 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از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به 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ندکس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شدن عدد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ندارند. ما </w:t>
      </w:r>
      <w:r w:rsidR="00CD342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می‌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توان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ندکس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proofErr w:type="spellStart"/>
      <w:r w:rsidRPr="005752F1">
        <w:rPr>
          <w:rFonts w:ascii="Times New Roman" w:hAnsi="Times New Roman" w:cs="B Nazanin"/>
          <w:b/>
          <w:bCs/>
          <w:sz w:val="26"/>
          <w:szCs w:val="28"/>
          <w:lang w:bidi="fa-IR"/>
        </w:rPr>
        <w:t>DataFrame</w:t>
      </w:r>
      <w:proofErr w:type="spellEnd"/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 رو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هر مقدار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که مقدار آن برا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هر رد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ف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منحصر به فرد باشد، تنظ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. برا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مثال، م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توان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فهرست را به‌عنوان نام مسافران تنظ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سپس رد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ف‌ها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 با استفاده از 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نام انتخ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</w:t>
      </w:r>
      <w:r w:rsidRPr="005752F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5752F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Pr="005752F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:</w:t>
      </w:r>
    </w:p>
    <w:bookmarkStart w:id="11" w:name="_MON_1760569715"/>
    <w:bookmarkEnd w:id="11"/>
    <w:p w14:paraId="2377B0A8" w14:textId="0ED6FF4D" w:rsidR="00C34AC4" w:rsidRDefault="0058456D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708" w14:anchorId="197CBB20">
          <v:shape id="_x0000_i1040" type="#_x0000_t75" style="width:523.5pt;height:185.25pt" o:ole="">
            <v:imagedata r:id="rId49" o:title=""/>
          </v:shape>
          <o:OLEObject Type="Embed" ProgID="Word.OpenDocumentText.12" ShapeID="_x0000_i1040" DrawAspect="Content" ObjectID="_1762959959" r:id="rId50"/>
        </w:object>
      </w:r>
    </w:p>
    <w:p w14:paraId="41C0E15E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B0F5BC4" w14:textId="1FC0C369" w:rsidR="00C34AC4" w:rsidRDefault="0058456D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همه سطرها در </w:t>
      </w:r>
      <w:proofErr w:type="spellStart"/>
      <w:r w:rsidRPr="0058456D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A70F7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="00550ED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کتابخانه‌ی</w:t>
      </w:r>
      <w:r w:rsidR="00DA70F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DA70F7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شاخص منحصر به فرد</w:t>
      </w:r>
      <w:r w:rsidR="00BF2A1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. به طور پ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فرض، 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 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موقع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</w:t>
      </w:r>
      <w:proofErr w:type="spellStart"/>
      <w:r w:rsidRPr="0058456D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نشان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دهد. با 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لازم ن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CC1B2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حضور داشته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باشد. شاخص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proofErr w:type="spellStart"/>
      <w:r w:rsidRPr="0058456D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توان به صورت رشته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الفبا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منحصر به فرد 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ا شماره مشتر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</w:t>
      </w:r>
      <w:r w:rsidR="00AD1079">
        <w:rPr>
          <w:rFonts w:ascii="Times New Roman" w:hAnsi="Times New Roman" w:cs="B Nazanin"/>
          <w:sz w:val="26"/>
          <w:szCs w:val="28"/>
          <w:lang w:bidi="fa-IR"/>
        </w:rPr>
        <w:t>Pandas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رد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تکه‌ها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روش ارائه م</w:t>
      </w:r>
      <w:r w:rsidRPr="0058456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8456D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58456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4AD63050" w14:textId="7AFF9DE2" w:rsidR="00DA2048" w:rsidRDefault="00DA2048" w:rsidP="00DA2048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A2048">
        <w:rPr>
          <w:rFonts w:ascii="Times New Roman" w:hAnsi="Times New Roman" w:cs="B Nazanin"/>
          <w:sz w:val="26"/>
          <w:szCs w:val="28"/>
          <w:lang w:bidi="fa-IR"/>
        </w:rPr>
        <w:t>loc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نما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DA2048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برچسب (به عنوان مثال،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رشته) باشد.</w:t>
      </w:r>
    </w:p>
    <w:p w14:paraId="5A052BCE" w14:textId="22C48F37" w:rsidR="00DA2048" w:rsidRDefault="00DA2048" w:rsidP="00DA2048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DA2048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جستجو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موقع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DA2048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>کند. برا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</w:t>
      </w:r>
      <w:proofErr w:type="spellStart"/>
      <w:r w:rsidR="004D50C6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="004D50C6">
        <w:rPr>
          <w:rFonts w:ascii="Times New Roman" w:hAnsi="Times New Roman" w:cs="B Nazanin"/>
          <w:sz w:val="26"/>
          <w:szCs w:val="28"/>
          <w:lang w:bidi="fa-IR"/>
        </w:rPr>
        <w:t>[0]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در نظر گرفتن ا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برچسب، رد</w:t>
      </w:r>
      <w:r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را بر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A2048">
        <w:rPr>
          <w:rFonts w:ascii="Times New Roman" w:hAnsi="Times New Roman" w:cs="B Nazanin"/>
          <w:sz w:val="26"/>
          <w:szCs w:val="28"/>
          <w:rtl/>
          <w:lang w:bidi="fa-IR"/>
        </w:rPr>
        <w:t>گرداند.</w:t>
      </w:r>
    </w:p>
    <w:p w14:paraId="4C860E4C" w14:textId="2D6C145E" w:rsidR="00DA2048" w:rsidRPr="00DA2048" w:rsidRDefault="000902DB" w:rsidP="00DA204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استفاده زیاد و راحت بودن 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</w:t>
      </w:r>
      <w:r w:rsidR="00DA2048" w:rsidRPr="00DA2048">
        <w:rPr>
          <w:rFonts w:ascii="Times New Roman" w:hAnsi="Times New Roman" w:cs="B Nazanin"/>
          <w:sz w:val="26"/>
          <w:szCs w:val="28"/>
          <w:lang w:bidi="fa-IR"/>
        </w:rPr>
        <w:t>loc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="00DA2048" w:rsidRPr="00DA2048">
        <w:rPr>
          <w:rFonts w:ascii="Times New Roman" w:hAnsi="Times New Roman" w:cs="B Nazanin"/>
          <w:sz w:val="26"/>
          <w:szCs w:val="28"/>
          <w:lang w:bidi="fa-IR"/>
        </w:rPr>
        <w:t>iloc</w:t>
      </w:r>
      <w:proofErr w:type="spellEnd"/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ز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هنگام پاکساز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>ز</w:t>
      </w:r>
      <w:r w:rsidR="00DA2048" w:rsidRPr="00DA20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A2048" w:rsidRPr="00DA2048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 xml:space="preserve"> ظاهر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DA2048" w:rsidRPr="00DA2048">
        <w:rPr>
          <w:rFonts w:ascii="Times New Roman" w:hAnsi="Times New Roman" w:cs="B Nazanin"/>
          <w:sz w:val="26"/>
          <w:szCs w:val="28"/>
          <w:rtl/>
          <w:lang w:bidi="fa-IR"/>
        </w:rPr>
        <w:t>شوند.</w:t>
      </w:r>
    </w:p>
    <w:p w14:paraId="099D8369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7B7ED22" w14:textId="683C4C5D" w:rsidR="00C34AC4" w:rsidRPr="00294735" w:rsidRDefault="00C34AC4" w:rsidP="00C34AC4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3.</w:t>
      </w:r>
      <w:r w:rsidR="002C608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5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AC7648" w:rsidRPr="00AC764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مرتب ساز</w:t>
      </w:r>
      <w:r w:rsidR="00AC7648" w:rsidRPr="00AC764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C7648" w:rsidRPr="00AC7648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مقاد</w:t>
      </w:r>
      <w:r w:rsidR="00AC7648" w:rsidRPr="00AC764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C7648" w:rsidRPr="00AC7648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</w:p>
    <w:p w14:paraId="2610FDB5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74E1BFC0" w14:textId="1D8C161C" w:rsidR="00C34AC4" w:rsidRPr="00294735" w:rsidRDefault="000E50A7" w:rsidP="00C34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تافر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 اساس مقاد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 xml:space="preserve"> ستون مرتب کن</w:t>
      </w:r>
      <w:r w:rsidRPr="000E50A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E50A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E50A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3860F08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8FB5723" w14:textId="48FA7124" w:rsidR="00C34AC4" w:rsidRPr="00294735" w:rsidRDefault="00AA408A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تابع </w:t>
      </w:r>
      <w:proofErr w:type="spellStart"/>
      <w:r w:rsidRPr="00AA408A">
        <w:rPr>
          <w:rFonts w:ascii="Times New Roman" w:hAnsi="Times New Roman" w:cs="B Nazanin"/>
          <w:sz w:val="26"/>
          <w:szCs w:val="28"/>
          <w:lang w:bidi="fa-IR"/>
        </w:rPr>
        <w:t>sort_values</w:t>
      </w:r>
      <w:proofErr w:type="spellEnd"/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کتابخانه‌ی </w:t>
      </w:r>
      <w:r w:rsidRPr="00AA408A">
        <w:rPr>
          <w:rFonts w:ascii="Times New Roman" w:hAnsi="Times New Roman" w:cs="B Nazanin"/>
          <w:sz w:val="26"/>
          <w:szCs w:val="28"/>
          <w:lang w:bidi="fa-IR"/>
        </w:rPr>
        <w:t>pandas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AA408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A408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A408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2" w:name="_MON_1760570647"/>
    <w:bookmarkEnd w:id="12"/>
    <w:p w14:paraId="7D4A9A26" w14:textId="28CCF468" w:rsidR="00C34AC4" w:rsidRDefault="00C71C59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051" w14:anchorId="6801FA89">
          <v:shape id="_x0000_i1041" type="#_x0000_t75" style="width:523.5pt;height:202.5pt" o:ole="">
            <v:imagedata r:id="rId51" o:title=""/>
          </v:shape>
          <o:OLEObject Type="Embed" ProgID="Word.OpenDocumentText.12" ShapeID="_x0000_i1041" DrawAspect="Content" ObjectID="_1762959960" r:id="rId52"/>
        </w:objec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082"/>
        <w:gridCol w:w="2122"/>
        <w:gridCol w:w="2276"/>
        <w:gridCol w:w="2146"/>
        <w:gridCol w:w="2059"/>
      </w:tblGrid>
      <w:tr w:rsidR="00C34AC4" w14:paraId="14F133FF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208AC1A" w14:textId="77777777" w:rsidR="00C34AC4" w:rsidRDefault="00C34AC4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22" w:type="dxa"/>
          </w:tcPr>
          <w:p w14:paraId="11BF2482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نام</w:t>
            </w:r>
          </w:p>
        </w:tc>
        <w:tc>
          <w:tcPr>
            <w:tcW w:w="2276" w:type="dxa"/>
          </w:tcPr>
          <w:p w14:paraId="6CE85881" w14:textId="77777777" w:rsidR="00C34AC4" w:rsidRDefault="00C34AC4" w:rsidP="009F37BE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46" w:type="dxa"/>
          </w:tcPr>
          <w:p w14:paraId="28983F6E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73C62E75" w14:textId="77777777" w:rsidR="00C34AC4" w:rsidRDefault="00C34AC4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C34AC4" w14:paraId="49C6E1D5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46469EC" w14:textId="63FF1BE7" w:rsidR="00C34AC4" w:rsidRDefault="006E6F6A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763</w:t>
            </w:r>
          </w:p>
        </w:tc>
        <w:tc>
          <w:tcPr>
            <w:tcW w:w="2122" w:type="dxa"/>
          </w:tcPr>
          <w:p w14:paraId="1B4043A0" w14:textId="29C92D3B" w:rsidR="00C34AC4" w:rsidRDefault="00C71C59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Dean, Miss Elizabeth Gladys (</w:t>
            </w:r>
            <w:proofErr w:type="spellStart"/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Millvena</w:t>
            </w:r>
            <w:proofErr w:type="spellEnd"/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)</w:t>
            </w:r>
          </w:p>
        </w:tc>
        <w:tc>
          <w:tcPr>
            <w:tcW w:w="2276" w:type="dxa"/>
          </w:tcPr>
          <w:p w14:paraId="0B6F1025" w14:textId="6B16F2AD" w:rsidR="00C34AC4" w:rsidRDefault="0066399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146" w:type="dxa"/>
          </w:tcPr>
          <w:p w14:paraId="3ECB05B4" w14:textId="0A94630C" w:rsidR="00C34AC4" w:rsidRDefault="0066399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0.17</w:t>
            </w:r>
          </w:p>
        </w:tc>
        <w:tc>
          <w:tcPr>
            <w:tcW w:w="2059" w:type="dxa"/>
          </w:tcPr>
          <w:p w14:paraId="0DA68EF4" w14:textId="3818238B" w:rsidR="00C34AC4" w:rsidRDefault="0066399E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</w:t>
            </w:r>
          </w:p>
        </w:tc>
      </w:tr>
      <w:tr w:rsidR="00C34AC4" w14:paraId="30660516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DD2953F" w14:textId="7D317DAA" w:rsidR="00C34AC4" w:rsidRDefault="006E6F6A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751</w:t>
            </w:r>
          </w:p>
        </w:tc>
        <w:tc>
          <w:tcPr>
            <w:tcW w:w="2122" w:type="dxa"/>
          </w:tcPr>
          <w:p w14:paraId="42B48F2B" w14:textId="45C9230F" w:rsidR="00C34AC4" w:rsidRDefault="00C71C59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 w:rsidRPr="00C71C59">
              <w:rPr>
                <w:rFonts w:ascii="Times New Roman" w:hAnsi="Times New Roman" w:cs="B Nazanin"/>
                <w:sz w:val="26"/>
                <w:szCs w:val="28"/>
                <w:lang w:bidi="fa-IR"/>
              </w:rPr>
              <w:t>Danbom, Master Gilbert Sigvard Emanuel</w:t>
            </w:r>
          </w:p>
        </w:tc>
        <w:tc>
          <w:tcPr>
            <w:tcW w:w="2276" w:type="dxa"/>
          </w:tcPr>
          <w:p w14:paraId="23E53313" w14:textId="187C230F" w:rsidR="00C34AC4" w:rsidRDefault="0066399E" w:rsidP="009F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146" w:type="dxa"/>
          </w:tcPr>
          <w:p w14:paraId="2AE51A33" w14:textId="55EC06AA" w:rsidR="00C34AC4" w:rsidRDefault="0066399E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0.33</w:t>
            </w:r>
          </w:p>
        </w:tc>
        <w:tc>
          <w:tcPr>
            <w:tcW w:w="2059" w:type="dxa"/>
          </w:tcPr>
          <w:p w14:paraId="322AD625" w14:textId="48573C32" w:rsidR="00C34AC4" w:rsidRDefault="0066399E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مرد</w:t>
            </w:r>
          </w:p>
        </w:tc>
      </w:tr>
    </w:tbl>
    <w:p w14:paraId="54DDE6F2" w14:textId="77777777" w:rsidR="00C34AC4" w:rsidRDefault="00C34AC4" w:rsidP="00C34AC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E791B38" w14:textId="77777777" w:rsidR="00C34AC4" w:rsidRPr="00294735" w:rsidRDefault="00C34AC4" w:rsidP="00C34AC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036215B" w14:textId="09F8A379" w:rsidR="009B3072" w:rsidRPr="009B3072" w:rsidRDefault="009B3072" w:rsidP="009B307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در طول تجز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کاوش داده ها، مرتب کردن 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B30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اساس 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ستون 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خاص اغلب مف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آرگومان </w:t>
      </w:r>
      <w:r w:rsidRPr="009B3072">
        <w:rPr>
          <w:rFonts w:ascii="Times New Roman" w:hAnsi="Times New Roman" w:cs="B Nazanin"/>
          <w:sz w:val="26"/>
          <w:szCs w:val="28"/>
          <w:lang w:bidi="fa-IR"/>
        </w:rPr>
        <w:t>by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27CEB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B3072">
        <w:rPr>
          <w:rFonts w:ascii="Times New Roman" w:hAnsi="Times New Roman" w:cs="B Nazanin"/>
          <w:sz w:val="26"/>
          <w:szCs w:val="28"/>
          <w:lang w:bidi="fa-IR"/>
        </w:rPr>
        <w:t>sort_values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فهرست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ستون‌ها را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براساس آن </w:t>
      </w:r>
      <w:proofErr w:type="spellStart"/>
      <w:r w:rsidRPr="009B3072">
        <w:rPr>
          <w:rFonts w:ascii="Times New Roman" w:hAnsi="Times New Roman" w:cs="B Nazanin"/>
          <w:sz w:val="26"/>
          <w:szCs w:val="28"/>
          <w:lang w:bidi="fa-IR"/>
        </w:rPr>
        <w:t>DataFrame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مرتب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BF3DE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این مرتب سازی 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بر اساس ترت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 ستون‌ها در ل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مرتب </w:t>
      </w:r>
      <w:r w:rsidR="00BF3DED"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F9E1792" w14:textId="06C8471A" w:rsidR="00C34AC4" w:rsidRDefault="009B3072" w:rsidP="009B307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به‌طور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 </w:t>
      </w:r>
      <w:proofErr w:type="spellStart"/>
      <w:r w:rsidR="00FF1472">
        <w:rPr>
          <w:rFonts w:ascii="Times New Roman" w:hAnsi="Times New Roman" w:cs="B Nazanin"/>
          <w:sz w:val="26"/>
          <w:szCs w:val="28"/>
          <w:lang w:bidi="fa-IR"/>
        </w:rPr>
        <w:t>accending</w:t>
      </w:r>
      <w:proofErr w:type="spellEnd"/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B3072">
        <w:rPr>
          <w:rFonts w:ascii="Times New Roman" w:hAnsi="Times New Roman" w:cs="B Nazanin"/>
          <w:sz w:val="26"/>
          <w:szCs w:val="28"/>
          <w:lang w:bidi="fa-IR"/>
        </w:rPr>
        <w:t>True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است، بنابرا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ن‌تر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بالاتر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مرتب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. اگر ما مسن‌تر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مسافران را به جا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جوان‌تر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مسافران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خواست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رو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B3072">
        <w:rPr>
          <w:rFonts w:ascii="Times New Roman" w:hAnsi="Times New Roman" w:cs="B Nazanin"/>
          <w:sz w:val="26"/>
          <w:szCs w:val="28"/>
          <w:lang w:bidi="fa-IR"/>
        </w:rPr>
        <w:t>False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9B307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B3072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B307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758780B" w14:textId="77777777" w:rsidR="00C34AC4" w:rsidRDefault="00C34AC4" w:rsidP="00C34AC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6A6DA9E" w14:textId="6DF95F92" w:rsidR="0042061E" w:rsidRPr="00294735" w:rsidRDefault="0042061E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3.</w:t>
      </w:r>
      <w:r w:rsidR="00315FD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F472C4" w:rsidRPr="00F472C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تجم</w:t>
      </w:r>
      <w:r w:rsidR="00F472C4" w:rsidRPr="00F472C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472C4" w:rsidRPr="00F472C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ع</w:t>
      </w:r>
      <w:r w:rsidR="00F472C4" w:rsidRPr="00F472C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عمل</w:t>
      </w:r>
      <w:r w:rsidR="00F472C4" w:rsidRPr="00F472C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472C4" w:rsidRPr="00F472C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ات</w:t>
      </w:r>
      <w:r w:rsidR="00F472C4" w:rsidRPr="00F472C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آمار</w:t>
      </w:r>
    </w:p>
    <w:p w14:paraId="0A1DB858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135AC63" w14:textId="2166083A" w:rsidR="0042061E" w:rsidRPr="00294735" w:rsidRDefault="00E672DB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رو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ستون (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ا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 ها) در 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تافر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 xml:space="preserve"> جمع کن</w:t>
      </w:r>
      <w:r w:rsidRPr="00E672D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2D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672D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3231014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راه‌حل</w:t>
      </w:r>
    </w:p>
    <w:p w14:paraId="232CBF5C" w14:textId="53EA2485" w:rsidR="0042061E" w:rsidRPr="00294735" w:rsidRDefault="00376D80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روش </w:t>
      </w:r>
      <w:proofErr w:type="spellStart"/>
      <w:r w:rsidRPr="00376D80">
        <w:rPr>
          <w:rFonts w:ascii="Times New Roman" w:hAnsi="Times New Roman" w:cs="B Nazanin"/>
          <w:sz w:val="26"/>
          <w:szCs w:val="28"/>
          <w:lang w:bidi="fa-IR"/>
        </w:rPr>
        <w:t>agg</w:t>
      </w:r>
      <w:proofErr w:type="spellEnd"/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962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کتابخانه‌ی </w:t>
      </w:r>
      <w:r w:rsidR="001962D8" w:rsidRPr="00376D80">
        <w:rPr>
          <w:rFonts w:ascii="Times New Roman" w:hAnsi="Times New Roman" w:cs="B Nazanin"/>
          <w:sz w:val="26"/>
          <w:szCs w:val="28"/>
          <w:lang w:bidi="fa-IR"/>
        </w:rPr>
        <w:t>pandas</w:t>
      </w:r>
      <w:r w:rsidR="001962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نجا،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راحت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 xml:space="preserve"> حداقل مقدار هر ستون را بدست آور</w:t>
      </w:r>
      <w:r w:rsidRPr="00376D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6D8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6D8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3" w:name="_MON_1760571343"/>
    <w:bookmarkEnd w:id="13"/>
    <w:p w14:paraId="06B5FC13" w14:textId="31991A09" w:rsidR="0042061E" w:rsidRDefault="0076603B" w:rsidP="0042061E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330" w14:anchorId="6D85F221">
          <v:shape id="_x0000_i1042" type="#_x0000_t75" style="width:523.5pt;height:266.25pt" o:ole="">
            <v:imagedata r:id="rId53" o:title=""/>
          </v:shape>
          <o:OLEObject Type="Embed" ProgID="Word.OpenDocumentText.12" ShapeID="_x0000_i1042" DrawAspect="Content" ObjectID="_1762959961" r:id="rId54"/>
        </w:object>
      </w:r>
    </w:p>
    <w:p w14:paraId="28634022" w14:textId="7288347F" w:rsidR="0076603B" w:rsidRDefault="0076603B" w:rsidP="0076603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گاه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اوقات، 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خاص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مجموعه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خاص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ستون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اعمال کن</w:t>
      </w:r>
      <w:r w:rsidRPr="0076603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03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603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4" w:name="_MON_1760571574"/>
    <w:bookmarkEnd w:id="14"/>
    <w:p w14:paraId="1B9C172A" w14:textId="146B94CF" w:rsidR="00F11695" w:rsidRDefault="00F11695" w:rsidP="00F1169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4E3179CD">
          <v:shape id="_x0000_i1043" type="#_x0000_t75" style="width:523.5pt;height:36pt" o:ole="">
            <v:imagedata r:id="rId55" o:title=""/>
          </v:shape>
          <o:OLEObject Type="Embed" ProgID="Word.OpenDocumentText.12" ShapeID="_x0000_i1043" DrawAspect="Content" ObjectID="_1762959962" r:id="rId56"/>
        </w:object>
      </w:r>
    </w:p>
    <w:tbl>
      <w:tblPr>
        <w:tblStyle w:val="ListTable1Light"/>
        <w:tblW w:w="0" w:type="auto"/>
        <w:tblInd w:w="2099" w:type="dxa"/>
        <w:tblLook w:val="04A0" w:firstRow="1" w:lastRow="0" w:firstColumn="1" w:lastColumn="0" w:noHBand="0" w:noVBand="1"/>
      </w:tblPr>
      <w:tblGrid>
        <w:gridCol w:w="2082"/>
        <w:gridCol w:w="2146"/>
        <w:gridCol w:w="2059"/>
      </w:tblGrid>
      <w:tr w:rsidR="008D70A2" w14:paraId="7A78FFC7" w14:textId="77777777" w:rsidTr="004C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941B9A" w14:textId="77777777" w:rsidR="008D70A2" w:rsidRDefault="008D70A2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</w:p>
        </w:tc>
        <w:tc>
          <w:tcPr>
            <w:tcW w:w="2146" w:type="dxa"/>
          </w:tcPr>
          <w:p w14:paraId="03E1F638" w14:textId="77777777" w:rsidR="008D70A2" w:rsidRDefault="008D70A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سن</w:t>
            </w:r>
          </w:p>
        </w:tc>
        <w:tc>
          <w:tcPr>
            <w:tcW w:w="2059" w:type="dxa"/>
          </w:tcPr>
          <w:p w14:paraId="0EAF69C2" w14:textId="77777777" w:rsidR="008D70A2" w:rsidRDefault="008D70A2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جنسیت</w:t>
            </w:r>
          </w:p>
        </w:tc>
      </w:tr>
      <w:tr w:rsidR="008D70A2" w14:paraId="09D4E504" w14:textId="77777777" w:rsidTr="004C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F9805D" w14:textId="5828989F" w:rsidR="008D70A2" w:rsidRDefault="004C7588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میانگین</w:t>
            </w:r>
          </w:p>
        </w:tc>
        <w:tc>
          <w:tcPr>
            <w:tcW w:w="2146" w:type="dxa"/>
          </w:tcPr>
          <w:p w14:paraId="2EBE2C7C" w14:textId="0B6CB436" w:rsidR="008D70A2" w:rsidRDefault="004C7588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30.397989</w:t>
            </w:r>
          </w:p>
        </w:tc>
        <w:tc>
          <w:tcPr>
            <w:tcW w:w="2059" w:type="dxa"/>
          </w:tcPr>
          <w:p w14:paraId="50BD50E3" w14:textId="315E7436" w:rsidR="008D70A2" w:rsidRDefault="004C7588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Nan</w:t>
            </w:r>
          </w:p>
        </w:tc>
      </w:tr>
      <w:tr w:rsidR="008D70A2" w14:paraId="7BB69AB5" w14:textId="77777777" w:rsidTr="004C7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762880B" w14:textId="667CB000" w:rsidR="008D70A2" w:rsidRDefault="004C7588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مینیمم</w:t>
            </w:r>
          </w:p>
        </w:tc>
        <w:tc>
          <w:tcPr>
            <w:tcW w:w="2146" w:type="dxa"/>
          </w:tcPr>
          <w:p w14:paraId="5DE3EC9F" w14:textId="6B6274F7" w:rsidR="008D70A2" w:rsidRDefault="004C7588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Nan</w:t>
            </w:r>
          </w:p>
        </w:tc>
        <w:tc>
          <w:tcPr>
            <w:tcW w:w="2059" w:type="dxa"/>
          </w:tcPr>
          <w:p w14:paraId="0BF972D2" w14:textId="47E35A6F" w:rsidR="008D70A2" w:rsidRDefault="00590EC7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0.0</w:t>
            </w:r>
          </w:p>
        </w:tc>
      </w:tr>
      <w:tr w:rsidR="004C7588" w14:paraId="699BFC24" w14:textId="77777777" w:rsidTr="004C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42570D" w14:textId="745134E7" w:rsidR="004C7588" w:rsidRDefault="004C7588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ماکزیمم</w:t>
            </w:r>
          </w:p>
        </w:tc>
        <w:tc>
          <w:tcPr>
            <w:tcW w:w="2146" w:type="dxa"/>
          </w:tcPr>
          <w:p w14:paraId="17124F70" w14:textId="2051D7EB" w:rsidR="004C7588" w:rsidRDefault="004C7588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Nan</w:t>
            </w:r>
          </w:p>
        </w:tc>
        <w:tc>
          <w:tcPr>
            <w:tcW w:w="2059" w:type="dxa"/>
          </w:tcPr>
          <w:p w14:paraId="347E3AA1" w14:textId="3CF5CDA7" w:rsidR="004C7588" w:rsidRDefault="006E5159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1.0</w:t>
            </w:r>
          </w:p>
        </w:tc>
      </w:tr>
    </w:tbl>
    <w:p w14:paraId="50180231" w14:textId="77777777" w:rsidR="00D66FA4" w:rsidRDefault="00D66FA4" w:rsidP="00D66FA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A284140" w14:textId="3738484E" w:rsidR="00D66FA4" w:rsidRDefault="00D66FA4" w:rsidP="00D66FA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انبوه را برا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گروه‌ها اعمال کن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آمار توص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خاص‌تر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</w:t>
      </w:r>
      <w:r w:rsidRPr="00D66FA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6FA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6FA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5" w:name="_MON_1760571844"/>
    <w:bookmarkEnd w:id="15"/>
    <w:p w14:paraId="1D9B78B8" w14:textId="452FE60A" w:rsidR="00A92352" w:rsidRDefault="00FF141E" w:rsidP="00A9235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" w14:anchorId="37F6B45A">
          <v:shape id="_x0000_i1044" type="#_x0000_t75" style="width:523.5pt;height:63.75pt" o:ole="">
            <v:imagedata r:id="rId57" o:title=""/>
          </v:shape>
          <o:OLEObject Type="Embed" ProgID="Word.OpenDocumentText.12" ShapeID="_x0000_i1044" DrawAspect="Content" ObjectID="_1762959963" r:id="rId58"/>
        </w:object>
      </w:r>
    </w:p>
    <w:tbl>
      <w:tblPr>
        <w:tblStyle w:val="ListTable1Light"/>
        <w:tblW w:w="0" w:type="auto"/>
        <w:tblInd w:w="1071" w:type="dxa"/>
        <w:tblLook w:val="04A0" w:firstRow="1" w:lastRow="0" w:firstColumn="1" w:lastColumn="0" w:noHBand="0" w:noVBand="1"/>
      </w:tblPr>
      <w:tblGrid>
        <w:gridCol w:w="2082"/>
        <w:gridCol w:w="2146"/>
        <w:gridCol w:w="2059"/>
        <w:gridCol w:w="2059"/>
      </w:tblGrid>
      <w:tr w:rsidR="000B09F1" w14:paraId="51513628" w14:textId="77777777" w:rsidTr="002C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5657EC5" w14:textId="0F9FB3EA" w:rsidR="000B09F1" w:rsidRDefault="000B09F1" w:rsidP="008D5AE8">
            <w:pPr>
              <w:bidi/>
              <w:jc w:val="right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 xml:space="preserve">کلاس </w:t>
            </w:r>
            <w:r>
              <w:rPr>
                <w:rFonts w:ascii="Times New Roman" w:hAnsi="Times New Roman" w:cs="B Nazanin"/>
                <w:sz w:val="26"/>
                <w:szCs w:val="28"/>
                <w:lang w:bidi="fa-IR"/>
              </w:rPr>
              <w:t>P</w:t>
            </w:r>
          </w:p>
        </w:tc>
        <w:tc>
          <w:tcPr>
            <w:tcW w:w="2146" w:type="dxa"/>
          </w:tcPr>
          <w:p w14:paraId="71BCF7D9" w14:textId="545D4692" w:rsidR="000B09F1" w:rsidRDefault="000B09F1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زنده مانده</w:t>
            </w:r>
          </w:p>
        </w:tc>
        <w:tc>
          <w:tcPr>
            <w:tcW w:w="2059" w:type="dxa"/>
          </w:tcPr>
          <w:p w14:paraId="6334774E" w14:textId="77777777" w:rsidR="000B09F1" w:rsidRDefault="000B09F1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</w:p>
        </w:tc>
        <w:tc>
          <w:tcPr>
            <w:tcW w:w="2059" w:type="dxa"/>
          </w:tcPr>
          <w:p w14:paraId="797D2714" w14:textId="7602C45F" w:rsidR="000B09F1" w:rsidRDefault="000B09F1" w:rsidP="009F37BE">
            <w:pPr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تعداد</w:t>
            </w:r>
          </w:p>
        </w:tc>
      </w:tr>
      <w:tr w:rsidR="000B09F1" w14:paraId="03FDD070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3977B2B" w14:textId="02B7C1BB" w:rsidR="000B09F1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146" w:type="dxa"/>
          </w:tcPr>
          <w:p w14:paraId="555CE3E8" w14:textId="50D91808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*</w:t>
            </w:r>
          </w:p>
        </w:tc>
        <w:tc>
          <w:tcPr>
            <w:tcW w:w="2059" w:type="dxa"/>
          </w:tcPr>
          <w:p w14:paraId="04F86DCF" w14:textId="337BCA97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67A01977" w14:textId="41384D50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</w:tr>
      <w:tr w:rsidR="000B09F1" w14:paraId="7D4F6F46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B3202DF" w14:textId="58EA6669" w:rsidR="000B09F1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146" w:type="dxa"/>
          </w:tcPr>
          <w:p w14:paraId="08A508F8" w14:textId="3097ACC7" w:rsidR="000B09F1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059" w:type="dxa"/>
          </w:tcPr>
          <w:p w14:paraId="1C7A0D85" w14:textId="45CC1B05" w:rsidR="000B09F1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3E55D169" w14:textId="7D7386E1" w:rsidR="000B09F1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129</w:t>
            </w:r>
          </w:p>
        </w:tc>
      </w:tr>
      <w:tr w:rsidR="000B09F1" w14:paraId="087DAA27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B6CD13B" w14:textId="2BD9389D" w:rsidR="000B09F1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2</w:t>
            </w:r>
          </w:p>
        </w:tc>
        <w:tc>
          <w:tcPr>
            <w:tcW w:w="2146" w:type="dxa"/>
          </w:tcPr>
          <w:p w14:paraId="48A3A790" w14:textId="242F0614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اول</w:t>
            </w:r>
          </w:p>
        </w:tc>
        <w:tc>
          <w:tcPr>
            <w:tcW w:w="2059" w:type="dxa"/>
          </w:tcPr>
          <w:p w14:paraId="78BAAB05" w14:textId="3B08F2A6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059" w:type="dxa"/>
          </w:tcPr>
          <w:p w14:paraId="49602524" w14:textId="3960BFB7" w:rsidR="000B09F1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193</w:t>
            </w:r>
          </w:p>
        </w:tc>
      </w:tr>
      <w:tr w:rsidR="006E257B" w14:paraId="0FBD1AEC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D5F1382" w14:textId="64BE89CD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3</w:t>
            </w:r>
          </w:p>
        </w:tc>
        <w:tc>
          <w:tcPr>
            <w:tcW w:w="2146" w:type="dxa"/>
          </w:tcPr>
          <w:p w14:paraId="537C4BF3" w14:textId="74258D92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دوم</w:t>
            </w:r>
          </w:p>
        </w:tc>
        <w:tc>
          <w:tcPr>
            <w:tcW w:w="2059" w:type="dxa"/>
          </w:tcPr>
          <w:p w14:paraId="627A8E6E" w14:textId="5FB51033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12B6F40C" w14:textId="6EA59D87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160</w:t>
            </w:r>
          </w:p>
        </w:tc>
      </w:tr>
      <w:tr w:rsidR="006E257B" w14:paraId="7089E97E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FAA99D7" w14:textId="1F10ADFD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lastRenderedPageBreak/>
              <w:t>4</w:t>
            </w:r>
          </w:p>
        </w:tc>
        <w:tc>
          <w:tcPr>
            <w:tcW w:w="2146" w:type="dxa"/>
          </w:tcPr>
          <w:p w14:paraId="6EDC81C7" w14:textId="10EACAC6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دوم</w:t>
            </w:r>
          </w:p>
        </w:tc>
        <w:tc>
          <w:tcPr>
            <w:tcW w:w="2059" w:type="dxa"/>
          </w:tcPr>
          <w:p w14:paraId="1C6BA3BC" w14:textId="1A71B9C4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059" w:type="dxa"/>
          </w:tcPr>
          <w:p w14:paraId="68752143" w14:textId="31CF4DF3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119</w:t>
            </w:r>
          </w:p>
        </w:tc>
      </w:tr>
      <w:tr w:rsidR="006E257B" w14:paraId="570AE478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4B819F9" w14:textId="57EBC00F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</w:t>
            </w:r>
          </w:p>
        </w:tc>
        <w:tc>
          <w:tcPr>
            <w:tcW w:w="2146" w:type="dxa"/>
          </w:tcPr>
          <w:p w14:paraId="75C9322E" w14:textId="68A9E000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059" w:type="dxa"/>
          </w:tcPr>
          <w:p w14:paraId="42970EEA" w14:textId="58035CC1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0</w:t>
            </w:r>
          </w:p>
        </w:tc>
        <w:tc>
          <w:tcPr>
            <w:tcW w:w="2059" w:type="dxa"/>
          </w:tcPr>
          <w:p w14:paraId="3823F8C1" w14:textId="548C534A" w:rsidR="006E257B" w:rsidRDefault="006E257B" w:rsidP="009F37BE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573</w:t>
            </w:r>
          </w:p>
        </w:tc>
      </w:tr>
      <w:tr w:rsidR="006E257B" w14:paraId="22785ABC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EB8DA6C" w14:textId="7E3DA6D3" w:rsidR="006E257B" w:rsidRDefault="006E257B" w:rsidP="009F37BE">
            <w:pPr>
              <w:jc w:val="lowKashida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6</w:t>
            </w:r>
          </w:p>
        </w:tc>
        <w:tc>
          <w:tcPr>
            <w:tcW w:w="2146" w:type="dxa"/>
          </w:tcPr>
          <w:p w14:paraId="14A07033" w14:textId="743CAD50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سوم</w:t>
            </w:r>
          </w:p>
        </w:tc>
        <w:tc>
          <w:tcPr>
            <w:tcW w:w="2059" w:type="dxa"/>
          </w:tcPr>
          <w:p w14:paraId="69FD1DE1" w14:textId="56D1CBEC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</w:t>
            </w:r>
          </w:p>
        </w:tc>
        <w:tc>
          <w:tcPr>
            <w:tcW w:w="2059" w:type="dxa"/>
          </w:tcPr>
          <w:p w14:paraId="2E703A46" w14:textId="68DAB8D6" w:rsidR="006E257B" w:rsidRDefault="006E257B" w:rsidP="009F37BE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6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6"/>
                <w:szCs w:val="28"/>
                <w:rtl/>
                <w:lang w:bidi="fa-IR"/>
              </w:rPr>
              <w:t>138</w:t>
            </w:r>
          </w:p>
        </w:tc>
      </w:tr>
    </w:tbl>
    <w:p w14:paraId="6B50CA15" w14:textId="77777777" w:rsidR="00FF141E" w:rsidRDefault="00FF14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4425248C" w14:textId="65D30417" w:rsidR="0042061E" w:rsidRPr="00294735" w:rsidRDefault="0042061E" w:rsidP="00FF14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69DF611" w14:textId="47FDBB8A" w:rsidR="0042061E" w:rsidRDefault="0070355D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توابع انبوه به و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طول تجز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اکتشاف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در مورد ز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رجمع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EB1A35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B1A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8"/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و رابطه ب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متغ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رها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با گروه‌بند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 و اعمال آمار انبوه، م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الگوها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داده‌ها مشاهده کن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ممکن است در ط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مهندس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باشند. در حال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نمودارها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بصر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اغلب مف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چن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 توص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3108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نیز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مرجع برا</w:t>
      </w:r>
      <w:r w:rsidRPr="007035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درک بهتر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0355D">
        <w:rPr>
          <w:rFonts w:ascii="Times New Roman" w:hAnsi="Times New Roman" w:cs="B Nazanin"/>
          <w:sz w:val="26"/>
          <w:szCs w:val="28"/>
          <w:rtl/>
          <w:lang w:bidi="fa-IR"/>
        </w:rPr>
        <w:t>وجود داشته باشد.</w:t>
      </w:r>
    </w:p>
    <w:p w14:paraId="46D4F93F" w14:textId="511A7C15" w:rsidR="001D4B32" w:rsidRDefault="00A871A6" w:rsidP="001D4B3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0B4A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</w:t>
      </w:r>
      <w:r w:rsidR="001D4B3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14:paraId="4F3FD338" w14:textId="717C5717" w:rsidR="00535910" w:rsidRPr="00347E0B" w:rsidRDefault="00000000" w:rsidP="00535910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59" w:history="1">
        <w:r w:rsidR="00535910" w:rsidRPr="00266B3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مستندات</w:t>
        </w:r>
        <w:r w:rsidR="00EE0E36" w:rsidRPr="00266B3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EE0E36" w:rsidRPr="00266B3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agg</w:t>
        </w:r>
        <w:proofErr w:type="spellEnd"/>
        <w:r w:rsidR="00EE0E36" w:rsidRPr="00266B3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در کتابخانه‌ی </w:t>
        </w:r>
        <w:r w:rsidR="00EE0E36" w:rsidRPr="00266B3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Pandas</w:t>
        </w:r>
      </w:hyperlink>
    </w:p>
    <w:p w14:paraId="512FA811" w14:textId="77777777" w:rsidR="00535910" w:rsidRPr="001D4B32" w:rsidRDefault="00535910" w:rsidP="0053591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7385EF1D" w14:textId="16B367E9" w:rsidR="0042061E" w:rsidRPr="00294735" w:rsidRDefault="00877DC1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6.8 </w:t>
      </w:r>
      <w:r w:rsidRPr="00877DC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انجام شناسا</w:t>
      </w:r>
      <w:r w:rsidRPr="00877DC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یی</w:t>
      </w:r>
      <w:r w:rsidRPr="00877DC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موجود</w:t>
      </w:r>
      <w:r w:rsidRPr="00877DC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877DC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</w:t>
      </w:r>
      <w:r w:rsidRPr="00877DC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نام</w:t>
      </w:r>
    </w:p>
    <w:p w14:paraId="74332AC3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69FC6529" w14:textId="2FF08D95" w:rsidR="0042061E" w:rsidRPr="00294735" w:rsidRDefault="009F6A48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نام‌گذار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را در متن (مانند «شخص»، «دولت» و غ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>) انجام ده</w:t>
      </w:r>
      <w:r w:rsidRPr="009F6A4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F6A4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F6A4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2C1CC82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CF5F4F" w14:textId="5FF76686" w:rsidR="0042061E" w:rsidRPr="00294735" w:rsidRDefault="00F12E50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استخراج موجود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ت‌ها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متن، از خط لوله</w:t>
      </w:r>
      <w:r w:rsidR="0053718E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9"/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مدل‌ها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نام </w:t>
      </w:r>
      <w:proofErr w:type="spellStart"/>
      <w:r w:rsidRPr="00F12E50">
        <w:rPr>
          <w:rFonts w:ascii="Times New Roman" w:hAnsi="Times New Roman" w:cs="B Nazanin"/>
          <w:sz w:val="26"/>
          <w:szCs w:val="28"/>
          <w:lang w:bidi="fa-IR"/>
        </w:rPr>
        <w:t>spaCy</w:t>
      </w:r>
      <w:proofErr w:type="spellEnd"/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F12E5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12E5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12E5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6" w:name="_MON_1760573014"/>
    <w:bookmarkEnd w:id="16"/>
    <w:p w14:paraId="1378A5E0" w14:textId="10071E20" w:rsidR="0042061E" w:rsidRDefault="00F12E50" w:rsidP="00174875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740" w14:anchorId="1B610192">
          <v:shape id="_x0000_i1045" type="#_x0000_t75" style="width:523.5pt;height:286.5pt" o:ole="">
            <v:imagedata r:id="rId60" o:title=""/>
          </v:shape>
          <o:OLEObject Type="Embed" ProgID="Word.OpenDocumentText.12" ShapeID="_x0000_i1045" DrawAspect="Content" ObjectID="_1762959964" r:id="rId61"/>
        </w:object>
      </w:r>
    </w:p>
    <w:p w14:paraId="168034E1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E536675" w14:textId="7B64AE2C" w:rsidR="0042061E" w:rsidRDefault="000A1F61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06E1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خاص از متن است. ابزارها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proofErr w:type="spellStart"/>
      <w:r w:rsidRPr="000A1F61">
        <w:rPr>
          <w:rFonts w:ascii="Times New Roman" w:hAnsi="Times New Roman" w:cs="B Nazanin"/>
          <w:sz w:val="26"/>
          <w:szCs w:val="28"/>
          <w:lang w:bidi="fa-IR"/>
        </w:rPr>
        <w:t>spaCy</w:t>
      </w:r>
      <w:proofErr w:type="spellEnd"/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D2E2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ارائه دهنده‌ی روش‌هایی مانند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خطوط لوله از پ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کربند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و حت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</w:t>
      </w:r>
      <w:r w:rsidR="004D2E2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هستند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که به راحت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توانند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D2E27">
        <w:rPr>
          <w:rFonts w:ascii="Times New Roman" w:hAnsi="Times New Roman" w:cs="B Nazanin" w:hint="cs"/>
          <w:sz w:val="26"/>
          <w:szCs w:val="28"/>
          <w:rtl/>
          <w:lang w:bidi="fa-IR"/>
        </w:rPr>
        <w:t>اشیاء</w:t>
      </w:r>
      <w:r w:rsidR="004D2E27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0"/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کنند. در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مورد، ما از </w:t>
      </w:r>
      <w:proofErr w:type="spellStart"/>
      <w:r w:rsidRPr="000A1F61">
        <w:rPr>
          <w:rFonts w:ascii="Times New Roman" w:hAnsi="Times New Roman" w:cs="B Nazanin"/>
          <w:sz w:val="26"/>
          <w:szCs w:val="28"/>
          <w:lang w:bidi="fa-IR"/>
        </w:rPr>
        <w:t>spaCy</w:t>
      </w:r>
      <w:proofErr w:type="spellEnd"/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شخص ("</w:t>
      </w:r>
      <w:r w:rsidRPr="000A1F61">
        <w:rPr>
          <w:rFonts w:ascii="Times New Roman" w:hAnsi="Times New Roman" w:cs="B Nazanin"/>
          <w:sz w:val="26"/>
          <w:szCs w:val="28"/>
          <w:lang w:bidi="fa-IR"/>
        </w:rPr>
        <w:t>Elon Musk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")، سازمان ("</w:t>
      </w:r>
      <w:r w:rsidRPr="000A1F61">
        <w:rPr>
          <w:rFonts w:ascii="Times New Roman" w:hAnsi="Times New Roman" w:cs="B Nazanin"/>
          <w:sz w:val="26"/>
          <w:szCs w:val="28"/>
          <w:lang w:bidi="fa-IR"/>
        </w:rPr>
        <w:t>Twitter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") و ارزش پول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("21</w:t>
      </w:r>
      <w:r w:rsidRPr="000A1F61">
        <w:rPr>
          <w:rFonts w:ascii="Times New Roman" w:hAnsi="Times New Roman" w:cs="B Nazanin"/>
          <w:sz w:val="26"/>
          <w:szCs w:val="28"/>
          <w:lang w:bidi="fa-IR"/>
        </w:rPr>
        <w:t>B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") از متن خام استفاده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. با استفاده از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اطلاعات، م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ساختار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داده‌ها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استخراج کن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. سپس 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را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توان در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856113">
        <w:rPr>
          <w:rFonts w:ascii="Times New Roman" w:hAnsi="Times New Roman" w:cs="B Nazanin" w:hint="cs"/>
          <w:sz w:val="26"/>
          <w:szCs w:val="28"/>
          <w:rtl/>
          <w:lang w:bidi="fa-IR"/>
        </w:rPr>
        <w:t>ن‌رونده</w:t>
      </w:r>
      <w:r w:rsidR="00974E43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1"/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تجز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0A1F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A1F6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0A1F61">
        <w:rPr>
          <w:rFonts w:ascii="Times New Roman" w:hAnsi="Times New Roman" w:cs="B Nazanin"/>
          <w:sz w:val="26"/>
          <w:szCs w:val="28"/>
          <w:rtl/>
          <w:lang w:bidi="fa-IR"/>
        </w:rPr>
        <w:t>استفاده کرد.</w:t>
      </w:r>
    </w:p>
    <w:p w14:paraId="7C992D05" w14:textId="77777777" w:rsidR="0042061E" w:rsidRDefault="0042061E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856D17A" w14:textId="0F802A5E" w:rsidR="0042061E" w:rsidRPr="00294735" w:rsidRDefault="00DA55CB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6.11 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استفاده از بردارها</w:t>
      </w:r>
      <w:r w:rsidR="004A32E4"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متن برا</w:t>
      </w:r>
      <w:r w:rsidR="004A32E4"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محاسبه شباهت متن در </w:t>
      </w:r>
      <w:r w:rsidR="004A32E4" w:rsidRPr="004A32E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A32E4" w:rsidRPr="004A32E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4A32E4" w:rsidRPr="004A32E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عبارت جستجو</w:t>
      </w:r>
    </w:p>
    <w:p w14:paraId="65AF3080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CE49005" w14:textId="5E84C461" w:rsidR="0042061E" w:rsidRPr="00294735" w:rsidRDefault="00CE764B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بردارها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E764B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اده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جستجو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در پا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E764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64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64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775CA69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CE2F9A2" w14:textId="26A54DE0" w:rsidR="0042061E" w:rsidRPr="00294735" w:rsidRDefault="007E3021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>شباهت کس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E3021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7E302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کن</w:t>
      </w:r>
      <w:r w:rsidRPr="007E302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E302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E302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7" w:name="_MON_1760573768"/>
    <w:bookmarkEnd w:id="17"/>
    <w:p w14:paraId="58BE9ACE" w14:textId="3B772C4D" w:rsidR="0042061E" w:rsidRDefault="00312BFD" w:rsidP="007F0094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1197" w14:anchorId="6A981B29">
          <v:shape id="_x0000_i1046" type="#_x0000_t75" style="width:523.5pt;height:558.75pt" o:ole="">
            <v:imagedata r:id="rId62" o:title=""/>
          </v:shape>
          <o:OLEObject Type="Embed" ProgID="Word.OpenDocumentText.12" ShapeID="_x0000_i1046" DrawAspect="Content" ObjectID="_1762959965" r:id="rId63"/>
        </w:object>
      </w:r>
    </w:p>
    <w:p w14:paraId="2345C0A2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BAF8684" w14:textId="7B541034" w:rsidR="0076526E" w:rsidRPr="0076526E" w:rsidRDefault="0076526E" w:rsidP="0076526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استفاده از </w:t>
      </w:r>
      <w:r w:rsidRPr="0076526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موتورها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بس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پس از محاسبه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226D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مجموعه‌ا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جملات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اسناد، م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همان ش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71F2C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کردن مجموعه‌ها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آ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. سپس، م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ورود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ماتر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کرده و بر اساس مرتبط‌تر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اسناد مرتب 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53379AB" w14:textId="416E2FBC" w:rsidR="0042061E" w:rsidRDefault="0076526E" w:rsidP="0076526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شباهت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محدوده [0، 1.0] است که 0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و 1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را دارد. از آنجا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از بردارها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6526E">
        <w:rPr>
          <w:rFonts w:ascii="Times New Roman" w:hAnsi="Times New Roman" w:cs="B Nazanin"/>
          <w:sz w:val="26"/>
          <w:szCs w:val="28"/>
          <w:lang w:bidi="fa-IR"/>
        </w:rPr>
        <w:t>tf-idf</w:t>
      </w:r>
      <w:proofErr w:type="spellEnd"/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شباهت 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بردارها استفاده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فراوان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وقوع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گرفته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شود. با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با 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کوچک (مجموعه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اسن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) حت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"متداول" ممکن است اغلب ظاهر نشوند. در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"سوئد 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مرتبط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با عبارت جستجو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"برز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است. از آنجا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F21EE8">
        <w:rPr>
          <w:rFonts w:ascii="Times New Roman" w:hAnsi="Times New Roman" w:cs="B Nazanin" w:hint="cs"/>
          <w:sz w:val="26"/>
          <w:szCs w:val="28"/>
          <w:rtl/>
          <w:lang w:bidi="fa-IR"/>
        </w:rPr>
        <w:t>عبارت کوئری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اشاره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کند، ممکن است انتظار داشته باش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"من عاشق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هستم. برز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!» مرتبط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F7F13">
        <w:rPr>
          <w:rFonts w:ascii="Times New Roman" w:hAnsi="Times New Roman" w:cs="B Nazanin" w:hint="cs"/>
          <w:sz w:val="26"/>
          <w:szCs w:val="28"/>
          <w:rtl/>
          <w:lang w:bidi="fa-IR"/>
        </w:rPr>
        <w:t>مورد باشد.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"سوئد 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است" به دل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 "است" و "بهتر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" شب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با افزا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اسناد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مجموعه خود اضافه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کلمات</w:t>
      </w:r>
      <w:r w:rsidR="003F0A07">
        <w:rPr>
          <w:rFonts w:ascii="Times New Roman" w:hAnsi="Times New Roman" w:cs="B Nazanin" w:hint="cs"/>
          <w:sz w:val="26"/>
          <w:szCs w:val="28"/>
          <w:rtl/>
          <w:lang w:bidi="fa-IR"/>
        </w:rPr>
        <w:t>ی که اهمیت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="003F0A07">
        <w:rPr>
          <w:rFonts w:ascii="Times New Roman" w:hAnsi="Times New Roman" w:cs="B Nazanin" w:hint="cs"/>
          <w:sz w:val="26"/>
          <w:szCs w:val="28"/>
          <w:rtl/>
          <w:lang w:bidi="fa-IR"/>
        </w:rPr>
        <w:t>ی دارند،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خواهند داشت و تأث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محاسب</w:t>
      </w:r>
      <w:r w:rsidR="002404ED">
        <w:rPr>
          <w:rFonts w:ascii="Times New Roman" w:hAnsi="Times New Roman" w:cs="B Nazanin" w:hint="cs"/>
          <w:sz w:val="26"/>
          <w:szCs w:val="28"/>
          <w:rtl/>
          <w:lang w:bidi="fa-IR"/>
        </w:rPr>
        <w:t>ات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شباهت کس</w:t>
      </w:r>
      <w:r w:rsidRPr="007652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526E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7652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خواهند داشت.</w:t>
      </w:r>
    </w:p>
    <w:p w14:paraId="2DC7F1E8" w14:textId="6A8E806C" w:rsidR="0042061E" w:rsidRPr="001B3413" w:rsidRDefault="0051101E" w:rsidP="006B683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54ABB874" w14:textId="10F66B7E" w:rsidR="006B6832" w:rsidRPr="006B6832" w:rsidRDefault="00000000" w:rsidP="006B6832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hyperlink r:id="rId64" w:history="1">
        <w:r w:rsidR="0043770E"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rtl/>
            <w:lang w:bidi="fa-IR"/>
          </w:rPr>
          <w:t>شباهت کس</w:t>
        </w:r>
        <w:r w:rsidR="0043770E" w:rsidRPr="003F6097">
          <w:rPr>
            <w:rStyle w:val="Hyperlink"/>
            <w:rFonts w:ascii="Times New Roman" w:hAnsi="Times New Roman" w:cs="B Nazanin" w:hint="cs"/>
            <w:b/>
            <w:bCs/>
            <w:sz w:val="26"/>
            <w:szCs w:val="28"/>
            <w:rtl/>
            <w:lang w:bidi="fa-IR"/>
          </w:rPr>
          <w:t>ی</w:t>
        </w:r>
        <w:r w:rsidR="0043770E" w:rsidRPr="003F6097">
          <w:rPr>
            <w:rStyle w:val="Hyperlink"/>
            <w:rFonts w:ascii="Times New Roman" w:hAnsi="Times New Roman" w:cs="B Nazanin" w:hint="eastAsia"/>
            <w:b/>
            <w:bCs/>
            <w:sz w:val="26"/>
            <w:szCs w:val="28"/>
            <w:rtl/>
            <w:lang w:bidi="fa-IR"/>
          </w:rPr>
          <w:t>نوس،</w:t>
        </w:r>
        <w:r w:rsidR="0043770E"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rtl/>
            <w:lang w:bidi="fa-IR"/>
          </w:rPr>
          <w:t xml:space="preserve"> </w:t>
        </w:r>
        <w:proofErr w:type="spellStart"/>
        <w:r w:rsidR="0043770E" w:rsidRPr="003F6097">
          <w:rPr>
            <w:rStyle w:val="Hyperlink"/>
            <w:rFonts w:ascii="Times New Roman" w:hAnsi="Times New Roman" w:cs="B Nazanin"/>
            <w:b/>
            <w:bCs/>
            <w:sz w:val="26"/>
            <w:szCs w:val="28"/>
            <w:lang w:bidi="fa-IR"/>
          </w:rPr>
          <w:t>GeeksForGeeks</w:t>
        </w:r>
        <w:proofErr w:type="spellEnd"/>
      </w:hyperlink>
    </w:p>
    <w:p w14:paraId="28114D7E" w14:textId="77777777" w:rsidR="006B6832" w:rsidRPr="006B6832" w:rsidRDefault="006B6832" w:rsidP="006B683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1C2C6609" w14:textId="2C75858E" w:rsidR="0042061E" w:rsidRPr="00294735" w:rsidRDefault="007F7889" w:rsidP="0042061E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6.12</w:t>
      </w:r>
      <w:r w:rsidR="0042061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استفاده از </w:t>
      </w:r>
      <w:r w:rsidR="00321DDC"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21DDC" w:rsidRPr="00321DD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="00321DDC"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تحل</w:t>
      </w:r>
      <w:r w:rsidR="00321DDC" w:rsidRPr="00321DD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21DDC" w:rsidRPr="00321DD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ل</w:t>
      </w:r>
      <w:r w:rsidR="00321DDC" w:rsidRPr="00321DD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احساسات</w:t>
      </w:r>
      <w:r w:rsidR="00660D1E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2"/>
      </w:r>
    </w:p>
    <w:p w14:paraId="6E531E44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5BCFCFC" w14:textId="569AC1D6" w:rsidR="0042061E" w:rsidRPr="00294735" w:rsidRDefault="00CD0CEC" w:rsidP="0042061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احساس برخ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مت</w:t>
      </w:r>
      <w:r w:rsidR="0071701E">
        <w:rPr>
          <w:rFonts w:ascii="Times New Roman" w:hAnsi="Times New Roman" w:cs="B Nazanin" w:hint="cs"/>
          <w:sz w:val="26"/>
          <w:szCs w:val="28"/>
          <w:rtl/>
          <w:lang w:bidi="fa-IR"/>
        </w:rPr>
        <w:t>ون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به عنوان 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تجز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="009C3F7D">
        <w:rPr>
          <w:rFonts w:ascii="Times New Roman" w:hAnsi="Times New Roman" w:cs="B Nazanin" w:hint="cs"/>
          <w:sz w:val="26"/>
          <w:szCs w:val="28"/>
          <w:rtl/>
          <w:lang w:bidi="fa-IR"/>
        </w:rPr>
        <w:t>پایین‌رونده</w:t>
      </w:r>
      <w:r w:rsidR="009C3F7D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3"/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D0CE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D0CE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D0CE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E4200C6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52492BC" w14:textId="5CD78971" w:rsidR="0042061E" w:rsidRPr="00294735" w:rsidRDefault="00705D77" w:rsidP="004206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>از طبقه‌بند</w:t>
      </w:r>
      <w:r w:rsidRPr="00705D7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05D77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احساسات کتابخانه </w:t>
      </w:r>
      <w:r w:rsidR="00262137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05D7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05D7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05D7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bookmarkStart w:id="18" w:name="_MON_1760574898"/>
    <w:bookmarkEnd w:id="18"/>
    <w:p w14:paraId="516F7CE8" w14:textId="2BA46101" w:rsidR="0042061E" w:rsidRDefault="00A32E9F" w:rsidP="00C875DE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838" w14:anchorId="56D74985">
          <v:shape id="_x0000_i1047" type="#_x0000_t75" style="width:523.5pt;height:441pt" o:ole="">
            <v:imagedata r:id="rId65" o:title=""/>
          </v:shape>
          <o:OLEObject Type="Embed" ProgID="Word.OpenDocumentText.12" ShapeID="_x0000_i1047" DrawAspect="Content" ObjectID="_1762959966" r:id="rId66"/>
        </w:object>
      </w:r>
    </w:p>
    <w:p w14:paraId="3D17A04F" w14:textId="77777777" w:rsidR="0042061E" w:rsidRPr="00294735" w:rsidRDefault="0042061E" w:rsidP="0042061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7FCCED" w14:textId="4EB36EFD" w:rsidR="00073D9C" w:rsidRDefault="00A0471E" w:rsidP="00073D9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کتابخانه </w:t>
      </w:r>
      <w:r w:rsidR="00D8471F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وظا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و شامل تعداد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API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آسان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آموزش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مدل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ما در مورد </w:t>
      </w:r>
      <w:r w:rsidRPr="00A0471E">
        <w:rPr>
          <w:rFonts w:ascii="Times New Roman" w:hAnsi="Times New Roman" w:cs="B Nazanin"/>
          <w:sz w:val="26"/>
          <w:szCs w:val="28"/>
          <w:lang w:bidi="fa-IR"/>
        </w:rPr>
        <w:t>NLP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در فصل 22 ب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صحبت خواه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کرد، اما 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به عنوان مقدمه 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سطح بالا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قدرت استفاده از طبقه بند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خطوط لوله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برا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ها، طبقه بند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تجز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تحل</w:t>
      </w:r>
      <w:r w:rsidRPr="00A0471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0471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CD3424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0471E">
        <w:rPr>
          <w:rFonts w:ascii="Times New Roman" w:hAnsi="Times New Roman" w:cs="B Nazanin"/>
          <w:sz w:val="26"/>
          <w:szCs w:val="28"/>
          <w:rtl/>
          <w:lang w:bidi="fa-IR"/>
        </w:rPr>
        <w:t xml:space="preserve">بدون ساختار </w:t>
      </w:r>
      <w:r w:rsidR="00A91702">
        <w:rPr>
          <w:rFonts w:ascii="Times New Roman" w:hAnsi="Times New Roman" w:cs="B Nazanin" w:hint="cs"/>
          <w:sz w:val="26"/>
          <w:szCs w:val="28"/>
          <w:rtl/>
          <w:lang w:bidi="fa-IR"/>
        </w:rPr>
        <w:t>آورده شده است.</w:t>
      </w:r>
    </w:p>
    <w:p w14:paraId="7D2A3244" w14:textId="0963CD24" w:rsidR="0042061E" w:rsidRDefault="00073D9C" w:rsidP="00DF288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161419B" w14:textId="7C45904F" w:rsidR="00DF2885" w:rsidRPr="00DF2885" w:rsidRDefault="00000000" w:rsidP="00DF2885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67" w:history="1">
        <w:r w:rsidR="00DF2885" w:rsidRPr="00EF670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تور سر</w:t>
        </w:r>
        <w:r w:rsidR="00DF2885" w:rsidRPr="00EF670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DF2885" w:rsidRPr="00EF670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ع</w:t>
        </w:r>
        <w:r w:rsidR="00DF2885" w:rsidRPr="00EF670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A1289C" w:rsidRPr="00EF670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Hugging Face Transformers</w:t>
        </w:r>
      </w:hyperlink>
    </w:p>
    <w:p w14:paraId="0F05D350" w14:textId="77777777" w:rsidR="00345915" w:rsidRDefault="00345915" w:rsidP="0034591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1DA62B3" w14:textId="0D062ACB" w:rsidR="007A1A59" w:rsidRPr="00294735" w:rsidRDefault="00C342D2" w:rsidP="007A1A5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8</w:t>
      </w:r>
      <w:r w:rsidR="007A1A5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15</w:t>
      </w:r>
      <w:r w:rsidR="007A1A5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استفاده از جاساز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252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ها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2524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4"/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پ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6935" w:rsidRPr="00C469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آموزش د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6935" w:rsidRPr="00C469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ده</w:t>
      </w:r>
      <w:r w:rsidR="00C46935" w:rsidRPr="00C469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به عنوان و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6935" w:rsidRPr="00C469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="00C46935" w:rsidRPr="00C469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0199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‌ها</w:t>
      </w:r>
    </w:p>
    <w:p w14:paraId="420949CA" w14:textId="77777777" w:rsidR="007A1A59" w:rsidRPr="00294735" w:rsidRDefault="007A1A59" w:rsidP="007A1A5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79609F46" w14:textId="2ECCB53F" w:rsidR="007A1A59" w:rsidRPr="00294735" w:rsidRDefault="00D32524" w:rsidP="007A1A5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جاساز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ش‌آموزش‌شده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موجود در </w:t>
      </w:r>
      <w:proofErr w:type="spellStart"/>
      <w:r w:rsidRPr="00D32524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از آنها به عنوان ورود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مدل‌ها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استفاده کن</w:t>
      </w:r>
      <w:r w:rsidRPr="00D325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25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3252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ACB38EB" w14:textId="77777777" w:rsidR="007A1A59" w:rsidRPr="00294735" w:rsidRDefault="007A1A59" w:rsidP="007A1A5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15345D8" w14:textId="4109E87E" w:rsidR="007A1A59" w:rsidRPr="00294735" w:rsidRDefault="0012735B" w:rsidP="007A1A5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12735B">
        <w:rPr>
          <w:rFonts w:ascii="Times New Roman" w:hAnsi="Times New Roman" w:cs="B Nazanin"/>
          <w:sz w:val="26"/>
          <w:szCs w:val="28"/>
          <w:lang w:bidi="fa-IR"/>
        </w:rPr>
        <w:t>torchvision.models</w:t>
      </w:r>
      <w:proofErr w:type="spellEnd"/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و سپس باز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جاساز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12735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2735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2735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9" w:name="_MON_1760736824"/>
    <w:bookmarkEnd w:id="19"/>
    <w:p w14:paraId="62AB4B54" w14:textId="437ED36A" w:rsidR="007A1A59" w:rsidRDefault="00473C9A" w:rsidP="007A1A59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521" w14:anchorId="537530B5">
          <v:shape id="_x0000_i1048" type="#_x0000_t75" style="width:523.5pt;height:474.75pt" o:ole="">
            <v:imagedata r:id="rId68" o:title=""/>
          </v:shape>
          <o:OLEObject Type="Embed" ProgID="Word.OpenDocumentText.12" ShapeID="_x0000_i1048" DrawAspect="Content" ObjectID="_1762959967" r:id="rId69"/>
        </w:object>
      </w:r>
    </w:p>
    <w:p w14:paraId="6075C9E1" w14:textId="77777777" w:rsidR="007A1A59" w:rsidRPr="00294735" w:rsidRDefault="007A1A59" w:rsidP="007A1A5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8D175D5" w14:textId="100F9851" w:rsidR="00473C9A" w:rsidRPr="00473C9A" w:rsidRDefault="00473C9A" w:rsidP="00473C9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در فضا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/>
          <w:sz w:val="26"/>
          <w:szCs w:val="28"/>
          <w:lang w:bidi="fa-IR"/>
        </w:rPr>
        <w:t>ML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انتقال اغلب به عنوان گرفتن اطلاعات آموخته شده از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و استفاده از آن به عنوان ورود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شود. به‌جا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شروع از صفر،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نما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ش‌ها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9F118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5"/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قبلاً از مدل‌ها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از پ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(مانند </w:t>
      </w:r>
      <w:proofErr w:type="spellStart"/>
      <w:r w:rsidRPr="00473C9A">
        <w:rPr>
          <w:rFonts w:ascii="Times New Roman" w:hAnsi="Times New Roman" w:cs="B Nazanin"/>
          <w:sz w:val="26"/>
          <w:szCs w:val="28"/>
          <w:lang w:bidi="fa-IR"/>
        </w:rPr>
        <w:t>ResNet</w:t>
      </w:r>
      <w:proofErr w:type="spellEnd"/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) آموخته‌ا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در مدل‌ها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خودمان شروع </w:t>
      </w:r>
      <w:r w:rsidR="00340550">
        <w:rPr>
          <w:rFonts w:ascii="Times New Roman" w:hAnsi="Times New Roman" w:cs="B Nazanin" w:hint="cs"/>
          <w:sz w:val="26"/>
          <w:szCs w:val="28"/>
          <w:rtl/>
          <w:lang w:bidi="fa-IR"/>
        </w:rPr>
        <w:t>به کار</w:t>
      </w:r>
      <w:r w:rsidR="00340550"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. به‌طور شهود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تر،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درک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چگونه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B14E6B">
        <w:rPr>
          <w:rFonts w:ascii="Times New Roman" w:hAnsi="Times New Roman" w:cs="B Nazanin" w:hint="cs"/>
          <w:sz w:val="26"/>
          <w:szCs w:val="28"/>
          <w:rtl/>
          <w:lang w:bidi="fa-IR"/>
        </w:rPr>
        <w:t>وزن‌های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آموزش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گربه‌ها به عنوان شروع خوب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سگ‌ها آموزش ده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. با به اشت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راک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گذاشتن اطلاعات از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به مدل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گر،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از سا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داده‌ها و معمار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به دست 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آ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ند،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هز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سربار آموزش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ابتدا به کار ببر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1CE99F4" w14:textId="2AA62322" w:rsidR="007A1A59" w:rsidRDefault="00473C9A" w:rsidP="00473C9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کل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انتقال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کامپ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وتر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محدوده 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است. با 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راه‌ها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 که بتوان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ش‌ها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مبتن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جاساز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تصاو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</w:t>
      </w:r>
      <w:proofErr w:type="spellStart"/>
      <w:r w:rsidRPr="00473C9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استخراج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473C9A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کتابخانه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ق،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proofErr w:type="spellStart"/>
      <w:r w:rsidRPr="00473C9A">
        <w:rPr>
          <w:rFonts w:ascii="Times New Roman" w:hAnsi="Times New Roman" w:cs="B Nazanin"/>
          <w:sz w:val="26"/>
          <w:szCs w:val="28"/>
          <w:lang w:bidi="fa-IR"/>
        </w:rPr>
        <w:t>tensorflow_hub</w:t>
      </w:r>
      <w:proofErr w:type="spellEnd"/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73C9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73C9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73C9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0" w:name="_MON_1760736916"/>
    <w:bookmarkEnd w:id="20"/>
    <w:p w14:paraId="06EB3F29" w14:textId="0448BF6F" w:rsidR="00473C9A" w:rsidRDefault="00CB730C" w:rsidP="00473C9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755" w14:anchorId="50E3778C">
          <v:shape id="_x0000_i1049" type="#_x0000_t75" style="width:523.5pt;height:336.75pt" o:ole="">
            <v:imagedata r:id="rId70" o:title=""/>
          </v:shape>
          <o:OLEObject Type="Embed" ProgID="Word.OpenDocumentText.12" ShapeID="_x0000_i1049" DrawAspect="Content" ObjectID="_1762959968" r:id="rId71"/>
        </w:object>
      </w:r>
    </w:p>
    <w:p w14:paraId="0500A829" w14:textId="450614EE" w:rsidR="007A1A59" w:rsidRPr="00CB730C" w:rsidRDefault="007A1A59" w:rsidP="00CB730C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  <w:r w:rsidR="00CB730C" w:rsidRPr="00CB730C"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  <w:t xml:space="preserve"> </w:t>
      </w:r>
    </w:p>
    <w:p w14:paraId="040DC0AB" w14:textId="291DAED4" w:rsidR="00CB730C" w:rsidRDefault="00000000" w:rsidP="00CB730C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2" w:anchor="sphx-glr-beginner-transfer-learning-tutorial-py" w:history="1">
        <w:r w:rsidR="00CB730C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آموزش</w:t>
        </w:r>
        <w:r w:rsidR="00F802CA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F802CA" w:rsidRPr="00DB5E7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F802CA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7A0589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آموزش انتقال برا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589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589" w:rsidRPr="00DB5E7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نا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یی</w:t>
        </w:r>
        <w:r w:rsidR="007A0589" w:rsidRPr="00DB5E7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کامپ</w:t>
        </w:r>
        <w:r w:rsidR="007A0589" w:rsidRPr="00DB5E7A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589" w:rsidRPr="00DB5E7A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وتر</w:t>
        </w:r>
      </w:hyperlink>
    </w:p>
    <w:p w14:paraId="31F3FD61" w14:textId="73E51A63" w:rsidR="00A72092" w:rsidRPr="00DF2885" w:rsidRDefault="00000000" w:rsidP="00A72092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3" w:history="1">
        <w:r w:rsidR="007B2FF1" w:rsidRPr="007B2F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TensorFlow Hub</w:t>
        </w:r>
      </w:hyperlink>
    </w:p>
    <w:p w14:paraId="52B2EBC7" w14:textId="77777777" w:rsidR="00CA135F" w:rsidRDefault="00CA135F" w:rsidP="00CA135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859B7D2" w14:textId="398177C9" w:rsidR="00C46935" w:rsidRPr="00294735" w:rsidRDefault="00C46935" w:rsidP="00C4693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8.15 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تشخ</w:t>
      </w:r>
      <w:r w:rsidR="006C7084" w:rsidRPr="006C708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C7084" w:rsidRPr="006C708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ص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اش</w:t>
      </w:r>
      <w:r w:rsidR="006C7084" w:rsidRPr="006C708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C7084" w:rsidRPr="006C708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r w:rsidR="006C7084" w:rsidRPr="006C7084">
        <w:rPr>
          <w:rFonts w:ascii="Times New Roman" w:hAnsi="Times New Roman" w:cs="B Nazanin"/>
          <w:b/>
          <w:bCs/>
          <w:sz w:val="26"/>
          <w:szCs w:val="28"/>
          <w:lang w:bidi="fa-IR"/>
        </w:rPr>
        <w:t>OpenCV</w:t>
      </w:r>
    </w:p>
    <w:p w14:paraId="14EDC0B1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0061222" w14:textId="5B7FF1F7" w:rsidR="00C46935" w:rsidRPr="00294735" w:rsidRDefault="004D11E1" w:rsidP="00C4693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تصاو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طبقه بند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51D4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</w:t>
      </w:r>
      <w:r w:rsidRPr="004D11E1">
        <w:rPr>
          <w:rFonts w:ascii="Times New Roman" w:hAnsi="Times New Roman" w:cs="B Nazanin"/>
          <w:sz w:val="26"/>
          <w:szCs w:val="28"/>
          <w:lang w:bidi="fa-IR"/>
        </w:rPr>
        <w:t>OpenCV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4D11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1E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D11E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3F24EF0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1CB0397" w14:textId="7DCB5C14" w:rsidR="00C46935" w:rsidRPr="00294735" w:rsidRDefault="00D20A3C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طبقه‌بند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hyperlink r:id="rId74" w:history="1">
        <w:r w:rsidRPr="00D20A3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Haar OpenCV</w:t>
        </w:r>
      </w:hyperlink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دانلود و اجرا کن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مورد، ما از 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تشخ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چهره از پ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A1D3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ترس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مستط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دور 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چهره در 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D20A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0A3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20A3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1" w:name="_MON_1760737691"/>
    <w:bookmarkEnd w:id="21"/>
    <w:p w14:paraId="6455740A" w14:textId="1E922B12" w:rsidR="00C46935" w:rsidRDefault="00B97923" w:rsidP="00C46935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690" w14:anchorId="3C767B01">
          <v:shape id="_x0000_i1050" type="#_x0000_t75" style="width:523.5pt;height:433.5pt" o:ole="">
            <v:imagedata r:id="rId75" o:title=""/>
          </v:shape>
          <o:OLEObject Type="Embed" ProgID="Word.OpenDocumentText.12" ShapeID="_x0000_i1050" DrawAspect="Content" ObjectID="_1762959969" r:id="rId76"/>
        </w:object>
      </w:r>
    </w:p>
    <w:p w14:paraId="701E3187" w14:textId="0AE5C083" w:rsidR="00B97923" w:rsidRDefault="00B97923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B97923">
        <w:rPr>
          <w:rFonts w:ascii="Times New Roman" w:hAnsi="Times New Roman" w:cs="B Nazanin"/>
          <w:b/>
          <w:bCs/>
          <w:noProof/>
          <w:sz w:val="26"/>
          <w:szCs w:val="28"/>
          <w:rtl/>
          <w:lang w:bidi="fa-IR"/>
        </w:rPr>
        <w:lastRenderedPageBreak/>
        <w:drawing>
          <wp:anchor distT="0" distB="0" distL="114300" distR="114300" simplePos="0" relativeHeight="251651584" behindDoc="0" locked="0" layoutInCell="1" allowOverlap="1" wp14:anchorId="2B170675" wp14:editId="70BE59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7815" cy="6406515"/>
            <wp:effectExtent l="0" t="0" r="635" b="0"/>
            <wp:wrapTopAndBottom/>
            <wp:docPr id="24049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3514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19685" w14:textId="6CD630E2" w:rsidR="00C46935" w:rsidRPr="00294735" w:rsidRDefault="00C46935" w:rsidP="00B9792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E61BF9E" w14:textId="5C0384E5" w:rsidR="00033CB4" w:rsidRPr="00033CB4" w:rsidRDefault="00033CB4" w:rsidP="00033CB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طبقه‌بند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کننده‌ها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/>
          <w:sz w:val="26"/>
          <w:szCs w:val="28"/>
          <w:lang w:bidi="fa-IR"/>
        </w:rPr>
        <w:t>Haar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برا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(به‌و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/>
          <w:sz w:val="26"/>
          <w:szCs w:val="28"/>
          <w:lang w:bidi="fa-IR"/>
        </w:rPr>
        <w:t>Haar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) استفاده م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تصاو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شوند. خود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8245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525474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مستط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با محا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سبه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در مجموع ب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مناطق مستط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شوند. پس از آن،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مهم تر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و در نها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نسبتا قو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طبقه بند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/>
          <w:sz w:val="26"/>
          <w:szCs w:val="28"/>
          <w:rtl/>
          <w:lang w:bidi="fa-IR"/>
        </w:rPr>
        <w:t>آبشاری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7E084062" w14:textId="5BA3EEC6" w:rsidR="00C46935" w:rsidRDefault="00033CB4" w:rsidP="00033CB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جزئ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محدوده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است، قابل توجه است که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A60F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را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توان به راحت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مکان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hyperlink r:id="rId78" w:history="1">
        <w:r w:rsidRPr="00525474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OpenCV GitHub</w:t>
        </w:r>
      </w:hyperlink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فا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33CB4">
        <w:rPr>
          <w:rFonts w:ascii="Times New Roman" w:hAnsi="Times New Roman" w:cs="B Nazanin"/>
          <w:sz w:val="26"/>
          <w:szCs w:val="28"/>
          <w:lang w:bidi="fa-IR"/>
        </w:rPr>
        <w:t>XML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دانلود کرد و بدون آموزش مدل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D188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رو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کرد. 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موارد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تصو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proofErr w:type="spellStart"/>
      <w:r w:rsidRPr="00033CB4">
        <w:rPr>
          <w:rFonts w:ascii="Times New Roman" w:hAnsi="Times New Roman" w:cs="B Nazanin"/>
          <w:sz w:val="26"/>
          <w:szCs w:val="28"/>
          <w:lang w:bidi="fa-IR"/>
        </w:rPr>
        <w:t>contain_face</w:t>
      </w:r>
      <w:proofErr w:type="spellEnd"/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ش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950A9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) را به داده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اضافه کن</w:t>
      </w:r>
      <w:r w:rsidRPr="00033CB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33CB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33CB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E31FED4" w14:textId="08302280" w:rsidR="00033CB4" w:rsidRPr="00033CB4" w:rsidRDefault="00C46935" w:rsidP="00033CB4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همچنین ببینید:</w:t>
      </w:r>
    </w:p>
    <w:p w14:paraId="381C645A" w14:textId="402D5AD8" w:rsidR="00033CB4" w:rsidRPr="00033CB4" w:rsidRDefault="00000000" w:rsidP="00033CB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79" w:history="1">
        <w:r w:rsidR="00033CB4" w:rsidRPr="00525474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آموزش </w:t>
        </w:r>
        <w:r w:rsidR="00033CB4" w:rsidRPr="00525474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OpenCV</w:t>
        </w:r>
        <w:r w:rsidR="00033CB4" w:rsidRPr="00525474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033CB4" w:rsidRPr="00525474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طبقه بند</w:t>
        </w:r>
        <w:r w:rsidR="00033CB4" w:rsidRPr="00525474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033CB4" w:rsidRPr="00525474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2A60F5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آبشاری</w:t>
        </w:r>
      </w:hyperlink>
    </w:p>
    <w:p w14:paraId="32D5504D" w14:textId="77777777" w:rsidR="00C46935" w:rsidRDefault="00C46935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E67B32" w14:textId="6CA1E20B" w:rsidR="00C46935" w:rsidRPr="00294735" w:rsidRDefault="00C46935" w:rsidP="00C4693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8.15 </w:t>
      </w:r>
      <w:r w:rsidR="00615BE9" w:rsidRPr="00615BE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 بند</w:t>
      </w:r>
      <w:r w:rsidR="00615BE9" w:rsidRPr="00615BE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15BE9" w:rsidRPr="00615BE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تصاو</w:t>
      </w:r>
      <w:r w:rsidR="00615BE9" w:rsidRPr="00615BE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615BE9" w:rsidRPr="00615BE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615BE9" w:rsidRPr="00615BE9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proofErr w:type="spellStart"/>
      <w:r w:rsidR="00615BE9" w:rsidRPr="00615BE9">
        <w:rPr>
          <w:rFonts w:ascii="Times New Roman" w:hAnsi="Times New Roman" w:cs="B Nazanin"/>
          <w:b/>
          <w:bCs/>
          <w:sz w:val="26"/>
          <w:szCs w:val="28"/>
          <w:lang w:bidi="fa-IR"/>
        </w:rPr>
        <w:t>Pytorch</w:t>
      </w:r>
      <w:proofErr w:type="spellEnd"/>
    </w:p>
    <w:p w14:paraId="5110F120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11FF28CD" w14:textId="556A8A60" w:rsidR="00C46935" w:rsidRPr="00294735" w:rsidRDefault="00151C61" w:rsidP="00C4693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مدل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عم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proofErr w:type="spellStart"/>
      <w:r w:rsidRPr="00151C61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51C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1C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51C6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4CD0197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7C2AB69" w14:textId="1E614065" w:rsidR="00C46935" w:rsidRPr="00294735" w:rsidRDefault="001C1E8D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1C1E8D">
        <w:rPr>
          <w:rFonts w:ascii="Times New Roman" w:hAnsi="Times New Roman" w:cs="B Nazanin"/>
          <w:sz w:val="26"/>
          <w:szCs w:val="28"/>
          <w:lang w:bidi="fa-IR"/>
        </w:rPr>
        <w:t>torchvision.models</w:t>
      </w:r>
      <w:proofErr w:type="spellEnd"/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طبقه بند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تغذ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طر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استفاده کن</w:t>
      </w:r>
      <w:r w:rsidRPr="001C1E8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C1E8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C1E8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2" w:name="_MON_1760738479"/>
    <w:bookmarkEnd w:id="22"/>
    <w:p w14:paraId="1236C5C5" w14:textId="0E1B8CE7" w:rsidR="00C46935" w:rsidRDefault="002E04BA" w:rsidP="00C46935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265" w14:anchorId="5492C042">
          <v:shape id="_x0000_i1051" type="#_x0000_t75" style="width:523.5pt;height:612pt" o:ole="">
            <v:imagedata r:id="rId80" o:title=""/>
          </v:shape>
          <o:OLEObject Type="Embed" ProgID="Word.OpenDocumentText.12" ShapeID="_x0000_i1051" DrawAspect="Content" ObjectID="_1762959970" r:id="rId81"/>
        </w:object>
      </w:r>
    </w:p>
    <w:p w14:paraId="5A4DDC40" w14:textId="77777777" w:rsidR="00C46935" w:rsidRPr="00294735" w:rsidRDefault="00C46935" w:rsidP="00C469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0829354" w14:textId="53EE9CB1" w:rsidR="002E04BA" w:rsidRPr="002E04BA" w:rsidRDefault="002E04BA" w:rsidP="002E04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عم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629B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شده،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طر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دسترس هستند. در 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از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ResNet18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معمار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 رو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ImageNet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عمق 18 لا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 شد</w:t>
      </w:r>
      <w:r w:rsidR="00BB27DD">
        <w:rPr>
          <w:rFonts w:ascii="Times New Roman" w:hAnsi="Times New Roman" w:cs="B Nazanin" w:hint="cs"/>
          <w:sz w:val="26"/>
          <w:szCs w:val="28"/>
          <w:rtl/>
          <w:lang w:bidi="fa-IR"/>
        </w:rPr>
        <w:t>ه است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. مدل‌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ق‌تر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ResNet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، مانند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ResNet101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ResNet152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دسترس هستند - و فراتر از آن، مدل‌ها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وجود دار</w:t>
      </w:r>
      <w:r w:rsidR="003D444F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د. مدل‌ها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54C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پیش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آموزش‌د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6218D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="00B7782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رو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ImageNet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احتمالات پ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کلاس‌ها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ف‌شده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متغ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ر </w:t>
      </w:r>
      <w:proofErr w:type="spellStart"/>
      <w:r w:rsidRPr="002E04BA">
        <w:rPr>
          <w:rFonts w:ascii="Times New Roman" w:hAnsi="Times New Roman" w:cs="B Nazanin"/>
          <w:sz w:val="26"/>
          <w:szCs w:val="28"/>
          <w:lang w:bidi="fa-IR"/>
        </w:rPr>
        <w:t>imagenet_class_index</w:t>
      </w:r>
      <w:proofErr w:type="spellEnd"/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قطعه کد قبل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از </w:t>
      </w:r>
      <w:r w:rsidRPr="002E04BA">
        <w:rPr>
          <w:rFonts w:ascii="Times New Roman" w:hAnsi="Times New Roman" w:cs="B Nazanin"/>
          <w:sz w:val="26"/>
          <w:szCs w:val="28"/>
          <w:lang w:bidi="fa-IR"/>
        </w:rPr>
        <w:t>GitHub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دانلود کرده‌ا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1701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صورت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خروج</w:t>
      </w:r>
      <w:r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1701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نمایش </w:t>
      </w:r>
      <w:r w:rsidRPr="002E04BA">
        <w:rPr>
          <w:rFonts w:ascii="Times New Roman" w:hAnsi="Times New Roman" w:cs="B Nazanin"/>
          <w:sz w:val="26"/>
          <w:szCs w:val="28"/>
          <w:rtl/>
          <w:lang w:bidi="fa-IR"/>
        </w:rPr>
        <w:t>دهند.</w:t>
      </w:r>
    </w:p>
    <w:p w14:paraId="78075A3D" w14:textId="18460D0C" w:rsidR="00C46935" w:rsidRDefault="00F839CE" w:rsidP="002E04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به طور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تشخ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چهره در </w:t>
      </w:r>
      <w:r w:rsidR="002E04BA" w:rsidRPr="002E04BA">
        <w:rPr>
          <w:rFonts w:ascii="Times New Roman" w:hAnsi="Times New Roman" w:cs="B Nazanin"/>
          <w:sz w:val="26"/>
          <w:szCs w:val="28"/>
          <w:lang w:bidi="fa-IR"/>
        </w:rPr>
        <w:t>OpenCV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(نگاه کن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دستور العمل 8.16)، </w:t>
      </w:r>
      <w:r w:rsidR="006D466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>ما م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کلاس‌ها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به‌عنوان و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B4819">
        <w:rPr>
          <w:rFonts w:ascii="Times New Roman" w:hAnsi="Times New Roman" w:cs="B Nazanin" w:hint="cs"/>
          <w:sz w:val="26"/>
          <w:szCs w:val="28"/>
          <w:rtl/>
          <w:lang w:bidi="fa-IR"/>
        </w:rPr>
        <w:t>پایین‌رونده</w:t>
      </w:r>
      <w:r w:rsidR="00271857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6"/>
      </w:r>
      <w:r w:rsidR="005B481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نده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E04BA" w:rsidRPr="002E04BA">
        <w:rPr>
          <w:rFonts w:ascii="Times New Roman" w:hAnsi="Times New Roman" w:cs="B Nazanin"/>
          <w:sz w:val="26"/>
          <w:szCs w:val="28"/>
          <w:lang w:bidi="fa-IR"/>
        </w:rPr>
        <w:t>ML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تگ‌ها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فراداده مف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اطلاعات ب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تصاو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اضافه م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کنند،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="002E04BA" w:rsidRPr="002E04B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E04BA" w:rsidRPr="002E04B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E04BA" w:rsidRPr="002E04B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0BE717" w14:textId="5210B5E7" w:rsidR="00C46935" w:rsidRPr="002E04BA" w:rsidRDefault="00C46935" w:rsidP="002E04BA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F0066CB" w14:textId="3F0BA21E" w:rsidR="002E04BA" w:rsidRPr="002E04BA" w:rsidRDefault="00000000" w:rsidP="002E04BA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82" w:history="1"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: مدل‌ها و وزن‌ها</w:t>
        </w:r>
        <w:r w:rsidR="00682BC7" w:rsidRPr="00583F7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از پ</w:t>
        </w:r>
        <w:r w:rsidR="00682BC7" w:rsidRPr="00583F7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82BC7" w:rsidRPr="00583F7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ش</w:t>
        </w:r>
        <w:r w:rsidR="00682BC7" w:rsidRPr="00583F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آموزش د</w:t>
        </w:r>
        <w:r w:rsidR="00682BC7" w:rsidRPr="00583F7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82BC7" w:rsidRPr="00583F7D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ده</w:t>
        </w:r>
      </w:hyperlink>
    </w:p>
    <w:p w14:paraId="043A887C" w14:textId="77777777" w:rsidR="00C46935" w:rsidRDefault="00C46935" w:rsidP="00C469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DB9C2A" w14:textId="46F6124A" w:rsidR="00BD2ABF" w:rsidRPr="00294735" w:rsidRDefault="00BD2ABF" w:rsidP="00BD2ABF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14.6 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ارز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جنگل</w:t>
      </w:r>
      <w:r w:rsidR="001C14C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‌های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تصادف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9258D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7"/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خطاها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خارج از ک</w:t>
      </w:r>
      <w:r w:rsidR="00C44A40" w:rsidRPr="00C44A4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44A40" w:rsidRPr="00C44A4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سه</w:t>
      </w:r>
      <w:r w:rsidR="0049258D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18"/>
      </w:r>
    </w:p>
    <w:p w14:paraId="6502C914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6E8EB98" w14:textId="5C6818C9" w:rsidR="00BD2ABF" w:rsidRPr="00294735" w:rsidRDefault="007A1809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جنگل تصادف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بدون استفاده از اعتبارسنج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متقاطع ارز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A180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180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180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0A2EC34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54C5365" w14:textId="34483E6B" w:rsidR="00BD2ABF" w:rsidRPr="00294735" w:rsidRDefault="003567D3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>امت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خارج از ک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محاسبه کن</w:t>
      </w:r>
      <w:r w:rsidRPr="003567D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567D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567D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3" w:name="_MON_1760821811"/>
    <w:bookmarkEnd w:id="23"/>
    <w:p w14:paraId="7C280E9F" w14:textId="7FDD5B32" w:rsidR="00BD2ABF" w:rsidRDefault="000856A1" w:rsidP="00BD2AB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146" w14:anchorId="3FE8824D">
          <v:shape id="_x0000_i1052" type="#_x0000_t75" style="width:523.5pt;height:306.75pt" o:ole="">
            <v:imagedata r:id="rId83" o:title=""/>
          </v:shape>
          <o:OLEObject Type="Embed" ProgID="Word.OpenDocumentText.12" ShapeID="_x0000_i1052" DrawAspect="Content" ObjectID="_1762959971" r:id="rId84"/>
        </w:object>
      </w:r>
    </w:p>
    <w:p w14:paraId="27C5EE29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E784C4B" w14:textId="72280219" w:rsidR="000856A1" w:rsidRPr="000856A1" w:rsidRDefault="000856A1" w:rsidP="000856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در جنگل‌ها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درخت تصم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رمجموعه‌ا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مشاهدات راه‌انداز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90B71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درخت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جداگانه از مشاهدات وجود دارد که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آن درخت استفاده ن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شود. به 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خارج از ک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ند. ما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مشاهدات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تست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استفاده کن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ABDF737" w14:textId="2412330B" w:rsidR="000856A1" w:rsidRPr="000856A1" w:rsidRDefault="000856A1" w:rsidP="000856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مشاهده، الگور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ارزش واقع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را با پ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رمجموعه‌ا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درختان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با استفاده از آن مشاهده آموزش ند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ده‌اند،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و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 از عملکرد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ارائه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دهد. تخم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اعتبارسنج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متقابل است.</w:t>
      </w:r>
    </w:p>
    <w:p w14:paraId="2FA7A48E" w14:textId="607C281E" w:rsidR="00BD2ABF" w:rsidRDefault="000856A1" w:rsidP="000856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ازها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/>
          <w:sz w:val="26"/>
          <w:szCs w:val="28"/>
          <w:lang w:bidi="fa-IR"/>
        </w:rPr>
        <w:t>OOB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تنظ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oob_score</w:t>
      </w:r>
      <w:proofErr w:type="spellEnd"/>
      <w:r w:rsidRPr="000856A1">
        <w:rPr>
          <w:rFonts w:ascii="Times New Roman" w:hAnsi="Times New Roman" w:cs="B Nazanin"/>
          <w:sz w:val="26"/>
          <w:szCs w:val="28"/>
          <w:lang w:bidi="fa-IR"/>
        </w:rPr>
        <w:t>=True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ش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575B6">
        <w:rPr>
          <w:rFonts w:ascii="Times New Roman" w:hAnsi="Times New Roman" w:cs="B Nazanin" w:hint="cs"/>
          <w:sz w:val="26"/>
          <w:szCs w:val="28"/>
          <w:rtl/>
          <w:lang w:bidi="fa-IR"/>
        </w:rPr>
        <w:t>ء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جنگل تصادف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RandomForestClassifier</w:t>
      </w:r>
      <w:proofErr w:type="spellEnd"/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) محاسبه کن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. امت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 با استفاده از </w:t>
      </w:r>
      <w:proofErr w:type="spellStart"/>
      <w:r w:rsidRPr="000856A1">
        <w:rPr>
          <w:rFonts w:ascii="Times New Roman" w:hAnsi="Times New Roman" w:cs="B Nazanin"/>
          <w:sz w:val="26"/>
          <w:szCs w:val="28"/>
          <w:lang w:bidi="fa-IR"/>
        </w:rPr>
        <w:t>oob_score</w:t>
      </w:r>
      <w:proofErr w:type="spellEnd"/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>_ باز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0856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856A1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</w:t>
      </w:r>
    </w:p>
    <w:p w14:paraId="2B9CF826" w14:textId="77777777" w:rsidR="00BD2ABF" w:rsidRDefault="00BD2ABF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80E5865" w14:textId="5F32E528" w:rsidR="00BD2ABF" w:rsidRPr="00294735" w:rsidRDefault="00BD2ABF" w:rsidP="00BD2ABF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14.</w:t>
      </w:r>
      <w:r w:rsidR="00F130F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E67E95" w:rsidRPr="00E67E9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باران مدل </w:t>
      </w:r>
      <w:proofErr w:type="spellStart"/>
      <w:r w:rsidR="00E67E95" w:rsidRPr="00E67E95">
        <w:rPr>
          <w:rFonts w:ascii="Times New Roman" w:hAnsi="Times New Roman" w:cs="B Nazanin"/>
          <w:b/>
          <w:bCs/>
          <w:sz w:val="26"/>
          <w:szCs w:val="28"/>
          <w:lang w:bidi="fa-IR"/>
        </w:rPr>
        <w:t>XGBoost</w:t>
      </w:r>
      <w:proofErr w:type="spellEnd"/>
    </w:p>
    <w:p w14:paraId="4961E625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BC6EFE9" w14:textId="2DCF122E" w:rsidR="00BD2ABF" w:rsidRPr="00294735" w:rsidRDefault="004A0499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درخت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قدرت پ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 آموزش ده</w:t>
      </w:r>
      <w:r w:rsidRPr="004A04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A04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A049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9EE88A6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EFD1B53" w14:textId="2843617C" w:rsidR="00BD2ABF" w:rsidRPr="00294735" w:rsidRDefault="005C1184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کتابخانه </w:t>
      </w:r>
      <w:proofErr w:type="spellStart"/>
      <w:r w:rsidRPr="005C1184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5C118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C1184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C118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C118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C118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4" w:name="_MON_1760822327"/>
    <w:bookmarkEnd w:id="24"/>
    <w:p w14:paraId="0F0E22E3" w14:textId="4F7A6FFD" w:rsidR="00BD2ABF" w:rsidRDefault="00960411" w:rsidP="00BD2AB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0642" w14:anchorId="1AE3966B">
          <v:shape id="_x0000_i1053" type="#_x0000_t75" style="width:523.5pt;height:531pt" o:ole="">
            <v:imagedata r:id="rId85" o:title=""/>
          </v:shape>
          <o:OLEObject Type="Embed" ProgID="Word.OpenDocumentText.12" ShapeID="_x0000_i1053" DrawAspect="Content" ObjectID="_1762959972" r:id="rId86"/>
        </w:object>
      </w:r>
    </w:p>
    <w:p w14:paraId="2C5D08E0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58337BC" w14:textId="48FF0802" w:rsidR="00960411" w:rsidRPr="00960411" w:rsidRDefault="00960411" w:rsidP="0096041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مخفف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Extreme Gradient Boosting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است)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 در فضا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اگرچه هم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شه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مبتن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درخت 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ست،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اما اغلب برا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درخت‌ها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. به دل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موفق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گسترده در وب سا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مسابقه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Kaggle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، محبوب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دست آورد و از آن زمان به بعد الگور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1C14CA">
        <w:rPr>
          <w:rFonts w:ascii="Times New Roman" w:hAnsi="Times New Roman" w:cs="B Nazanin" w:hint="eastAsia"/>
          <w:sz w:val="26"/>
          <w:szCs w:val="28"/>
          <w:rtl/>
          <w:lang w:bidi="fa-IR"/>
        </w:rPr>
        <w:t>می‌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قابل اعتماد برا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بهبود عملکرد فراتر از جنگل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گراد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بوده است.</w:t>
      </w:r>
    </w:p>
    <w:p w14:paraId="15FDDDD9" w14:textId="77777777" w:rsidR="00960411" w:rsidRPr="00960411" w:rsidRDefault="00960411" w:rsidP="0096041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9AD8353" w14:textId="765BE3B2" w:rsidR="00BD2ABF" w:rsidRDefault="00960411" w:rsidP="0096041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lastRenderedPageBreak/>
        <w:t>اگرچه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دل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فشرده شناخته شده است، به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محاسبات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(مانند پشت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960411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) در چند سال گذشته، تکرار سر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960411">
        <w:rPr>
          <w:rFonts w:ascii="Times New Roman" w:hAnsi="Times New Roman" w:cs="B Nazanin"/>
          <w:sz w:val="26"/>
          <w:szCs w:val="28"/>
          <w:lang w:bidi="fa-IR"/>
        </w:rPr>
        <w:t>XGBoost</w:t>
      </w:r>
      <w:proofErr w:type="spellEnd"/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طور قابل توجه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آسان کرده است، و زمان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عملکرد آمار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الزا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 xml:space="preserve">است، </w:t>
      </w:r>
      <w:r w:rsidR="008C61C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یک الگوریتم 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را</w:t>
      </w:r>
      <w:r w:rsidRPr="0096041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60411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="008C61C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انتخاب می‌شود</w:t>
      </w:r>
      <w:r w:rsidRPr="0096041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093F4C5" w14:textId="77777777" w:rsidR="00BD2ABF" w:rsidRPr="002E04BA" w:rsidRDefault="00BD2ABF" w:rsidP="00BD2ABF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38F722CD" w14:textId="7750663B" w:rsidR="00DD2249" w:rsidRPr="002E04BA" w:rsidRDefault="00000000" w:rsidP="00DD2249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87" w:history="1">
        <w:r w:rsidR="00DD2249" w:rsidRPr="00FC057D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DD2249" w:rsidRPr="00FC057D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XGBoost</w:t>
        </w:r>
        <w:proofErr w:type="spellEnd"/>
      </w:hyperlink>
    </w:p>
    <w:p w14:paraId="2D0E5BC6" w14:textId="77777777" w:rsidR="00BD2ABF" w:rsidRDefault="00BD2ABF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07FD21" w14:textId="4E640B14" w:rsidR="00BD2ABF" w:rsidRPr="00294735" w:rsidRDefault="00BD2ABF" w:rsidP="00BD2ABF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14.6 </w:t>
      </w:r>
      <w:r w:rsidR="000D238F" w:rsidRPr="000D238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بهبود عملکرد بلادرنگ با </w:t>
      </w:r>
      <w:proofErr w:type="spellStart"/>
      <w:r w:rsidR="000D238F" w:rsidRPr="000D238F">
        <w:rPr>
          <w:rFonts w:ascii="Times New Roman" w:hAnsi="Times New Roman" w:cs="B Nazanin"/>
          <w:b/>
          <w:bCs/>
          <w:sz w:val="26"/>
          <w:szCs w:val="28"/>
          <w:lang w:bidi="fa-IR"/>
        </w:rPr>
        <w:t>LightGBM</w:t>
      </w:r>
      <w:proofErr w:type="spellEnd"/>
    </w:p>
    <w:p w14:paraId="1D868985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D568570" w14:textId="2D3AC601" w:rsidR="00BD2ABF" w:rsidRPr="00294735" w:rsidRDefault="00D86D41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مبتن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درخت تقو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 گراد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نظر محاسبات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D86D4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6D4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D86D4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باشد.</w:t>
      </w:r>
    </w:p>
    <w:p w14:paraId="0B49F687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834E8B" w14:textId="68A1EE97" w:rsidR="00BD2ABF" w:rsidRPr="00294735" w:rsidRDefault="00CB430A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>از کتابخانه ماش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با گراد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CB430A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B43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B43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B430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5" w:name="_MON_1760822985"/>
    <w:bookmarkEnd w:id="25"/>
    <w:p w14:paraId="5B68F87F" w14:textId="476C85D3" w:rsidR="00BD2ABF" w:rsidRDefault="00893FDE" w:rsidP="00BD2AB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92" w14:anchorId="58034201">
          <v:shape id="_x0000_i1054" type="#_x0000_t75" style="width:523.5pt;height:643.5pt" o:ole="">
            <v:imagedata r:id="rId88" o:title=""/>
          </v:shape>
          <o:OLEObject Type="Embed" ProgID="Word.OpenDocumentText.12" ShapeID="_x0000_i1054" DrawAspect="Content" ObjectID="_1762959973" r:id="rId89"/>
        </w:object>
      </w:r>
    </w:p>
    <w:p w14:paraId="6511FD58" w14:textId="77777777" w:rsidR="00BD2ABF" w:rsidRPr="00294735" w:rsidRDefault="00BD2ABF" w:rsidP="00BD2AB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C66013E" w14:textId="7B29EC6E" w:rsidR="00BD2ABF" w:rsidRDefault="00893FDE" w:rsidP="00BD2AB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کتابخانه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ن‌ها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ت‌شده</w:t>
      </w:r>
      <w:r w:rsidR="00726267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72626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آموزش، استنتاج و پشت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93FDE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است. به عنوان 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کارا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آن، اغلب در تول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تنظ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مات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استفاده </w:t>
      </w:r>
      <w:r w:rsidR="001C14CA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می‌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شود. اگرچه استفاده از مدل‌ها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Sikit</w:t>
      </w:r>
      <w:proofErr w:type="spellEnd"/>
      <w:r w:rsidRPr="00893FDE">
        <w:rPr>
          <w:rFonts w:ascii="Times New Roman" w:hAnsi="Times New Roman" w:cs="B Nazanin"/>
          <w:sz w:val="26"/>
          <w:szCs w:val="28"/>
          <w:lang w:bidi="fa-IR"/>
        </w:rPr>
        <w:t>-Learn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 آسان‌تر است، برخ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کتابخانه‌ها، مانند </w:t>
      </w:r>
      <w:proofErr w:type="spellStart"/>
      <w:r w:rsidRPr="00893FDE">
        <w:rPr>
          <w:rFonts w:ascii="Times New Roman" w:hAnsi="Times New Roman" w:cs="B Nazanin"/>
          <w:sz w:val="26"/>
          <w:szCs w:val="28"/>
          <w:lang w:bidi="fa-IR"/>
        </w:rPr>
        <w:t>lightgbm</w:t>
      </w:r>
      <w:proofErr w:type="spellEnd"/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باشند که داده‌ها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</w:t>
      </w:r>
      <w:r w:rsidR="0087482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داشته باشیم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2D3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لحاظ 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زمان‌ها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1036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مدل</w:t>
      </w:r>
      <w:r w:rsidR="00B22D3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شده‌ا</w:t>
      </w:r>
      <w:r w:rsidRPr="00893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93FD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93FD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04A86C2" w14:textId="77777777" w:rsidR="00BD2ABF" w:rsidRPr="002E04BA" w:rsidRDefault="00BD2ABF" w:rsidP="00BD2ABF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7E51D071" w14:textId="38DD405D" w:rsidR="00676277" w:rsidRDefault="00000000" w:rsidP="00676277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0" w:history="1"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LightGBM</w:t>
        </w:r>
        <w:proofErr w:type="spellEnd"/>
      </w:hyperlink>
    </w:p>
    <w:p w14:paraId="313BD25A" w14:textId="01E4D410" w:rsidR="00676277" w:rsidRPr="002E04BA" w:rsidRDefault="00000000" w:rsidP="00676277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1" w:history="1"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CatBoost</w:t>
        </w:r>
        <w:proofErr w:type="spellEnd"/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(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ک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گر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از کتابخانه</w:t>
        </w:r>
        <w:r w:rsidR="001C14C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‌های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به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نه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شده برا</w:t>
        </w:r>
        <w:r w:rsidR="00676277" w:rsidRPr="00165369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GBM</w:t>
        </w:r>
        <w:r w:rsidR="00676277" w:rsidRPr="00165369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)</w:t>
        </w:r>
      </w:hyperlink>
    </w:p>
    <w:p w14:paraId="0EE73C5C" w14:textId="77777777" w:rsidR="00BD2ABF" w:rsidRDefault="00BD2ABF" w:rsidP="00BD2AB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A5EED01" w14:textId="0F0D249E" w:rsidR="007729BA" w:rsidRPr="00294735" w:rsidRDefault="007729BA" w:rsidP="007729B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15.5 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پ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دا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کردن نزد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کتر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همسا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ه</w:t>
      </w:r>
      <w:r w:rsid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‌های</w:t>
      </w:r>
      <w:r w:rsidR="0096044A" w:rsidRPr="0096044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تقر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6044A" w:rsidRPr="0096044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</w:t>
      </w:r>
      <w:r w:rsidR="0096044A" w:rsidRPr="009604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5734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(</w:t>
      </w:r>
      <w:r w:rsidR="00D57341">
        <w:rPr>
          <w:rFonts w:ascii="Times New Roman" w:hAnsi="Times New Roman" w:cs="B Nazanin"/>
          <w:b/>
          <w:bCs/>
          <w:sz w:val="26"/>
          <w:szCs w:val="28"/>
          <w:lang w:bidi="fa-IR"/>
        </w:rPr>
        <w:t>ANN</w:t>
      </w:r>
      <w:r w:rsidR="00D5734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)</w:t>
      </w:r>
    </w:p>
    <w:p w14:paraId="06B72D83" w14:textId="77777777" w:rsidR="007729BA" w:rsidRPr="00294735" w:rsidRDefault="007729BA" w:rsidP="007729B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C59AE84" w14:textId="4B909B7C" w:rsidR="007729BA" w:rsidRPr="00294735" w:rsidRDefault="003E49FF" w:rsidP="007729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با تأخ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 </w:t>
      </w:r>
      <w:r w:rsidR="00BE65AA">
        <w:rPr>
          <w:rFonts w:ascii="Times New Roman" w:hAnsi="Times New Roman" w:cs="B Nazanin" w:hint="cs"/>
          <w:sz w:val="26"/>
          <w:szCs w:val="28"/>
          <w:rtl/>
          <w:lang w:bidi="fa-IR"/>
        </w:rPr>
        <w:t>را واکِشی</w:t>
      </w:r>
      <w:r w:rsidR="00BF35A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9"/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E49F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49F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49F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5788D312" w14:textId="77777777" w:rsidR="007729BA" w:rsidRPr="00294735" w:rsidRDefault="007729BA" w:rsidP="007729B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37164091" w14:textId="5DD3A0CB" w:rsidR="007729BA" w:rsidRPr="00294735" w:rsidRDefault="00A5092D" w:rsidP="007729B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>از جستجو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تقر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A5092D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) با کتابخانه </w:t>
      </w:r>
      <w:proofErr w:type="spellStart"/>
      <w:r w:rsidRPr="00A5092D">
        <w:rPr>
          <w:rFonts w:ascii="Times New Roman" w:hAnsi="Times New Roman" w:cs="B Nazanin"/>
          <w:sz w:val="26"/>
          <w:szCs w:val="28"/>
          <w:lang w:bidi="fa-IR"/>
        </w:rPr>
        <w:t>faiss</w:t>
      </w:r>
      <w:proofErr w:type="spellEnd"/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بوک استفاده کن</w:t>
      </w:r>
      <w:r w:rsidRPr="00A5092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5092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5092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6" w:name="_MON_1760824055"/>
    <w:bookmarkEnd w:id="26"/>
    <w:p w14:paraId="6BB7CB25" w14:textId="6B3B7049" w:rsidR="007729BA" w:rsidRDefault="005B1E0A" w:rsidP="007729BA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5" w14:anchorId="1C433BEE">
          <v:shape id="_x0000_i1055" type="#_x0000_t75" style="width:523.5pt;height:641.25pt" o:ole="">
            <v:imagedata r:id="rId92" o:title=""/>
          </v:shape>
          <o:OLEObject Type="Embed" ProgID="Word.OpenDocumentText.12" ShapeID="_x0000_i1055" DrawAspect="Content" ObjectID="_1762959974" r:id="rId93"/>
        </w:object>
      </w:r>
    </w:p>
    <w:p w14:paraId="04F94DCB" w14:textId="77777777" w:rsidR="007729BA" w:rsidRPr="00294735" w:rsidRDefault="007729BA" w:rsidP="007729B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A5F8B22" w14:textId="57074B9B" w:rsidR="005B1E0A" w:rsidRPr="005B1E0A" w:rsidRDefault="005B1E0A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عال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مشابه 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در مجموعه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است. با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با افزا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داده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زمان محاسبه فاصله 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 و 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نقاط مجموعه داده</w:t>
      </w:r>
      <w:r w:rsidR="000D1412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ابد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ستم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ML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مانند موتورها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توص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EC360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از نوع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تشابه بردار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مشاهدات مشابه استفاده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کنند. اما در مق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43B7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بزرگ 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در زمان واقع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به نتا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 از 100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ثان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غ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رممکن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39CCB8" w14:textId="5ACE85F1" w:rsidR="005B1E0A" w:rsidRPr="005B1E0A" w:rsidRDefault="005B1E0A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کمک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کند تا با قربان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</w:t>
      </w:r>
      <w:r w:rsidR="0049036F">
        <w:rPr>
          <w:rFonts w:ascii="Times New Roman" w:hAnsi="Times New Roman" w:cs="B Nazanin" w:hint="cs"/>
          <w:sz w:val="26"/>
          <w:szCs w:val="28"/>
          <w:rtl/>
          <w:lang w:bidi="fa-IR"/>
        </w:rPr>
        <w:t>مقداری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C70511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="007D05EC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نفع سرعت، بر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مشکل غلبه 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اگرچه ترت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موارد در 10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ممکن است با 10 نت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از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مطابقت نداشته باشد، ما آن 10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 را بس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عتر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EC7D6AE" w14:textId="15B38F14" w:rsidR="005B1E0A" w:rsidRPr="005B1E0A" w:rsidRDefault="005B1E0A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از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شاخص فا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معکوس (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) استفاده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خوشه بند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کردن دامنه فضا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کار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تسسلات</w:t>
      </w:r>
      <w:r w:rsidR="005B28A6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0"/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/>
          <w:sz w:val="26"/>
          <w:szCs w:val="28"/>
          <w:lang w:bidi="fa-IR"/>
        </w:rPr>
        <w:t>Voronoi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تقس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فضا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تعداد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منطقه (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خوشه) مجزا استفاده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کند. و وقت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افتن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تعداد محدود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خوشه‌ها بازد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مشاهدات مشابه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پ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دا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برخلاف مقا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نقطه از مجموعه داده‌ها</w:t>
      </w:r>
      <w:r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مان</w:t>
      </w:r>
      <w:r w:rsidR="00A0619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همدیگر</w:t>
      </w:r>
      <w:r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B2A2841" w14:textId="001BD503" w:rsidR="007729BA" w:rsidRDefault="0097014D" w:rsidP="005B1E0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97014D">
        <w:rPr>
          <w:rFonts w:ascii="Times New Roman" w:hAnsi="Times New Roman" w:cs="B Nazanin"/>
          <w:noProof/>
          <w:sz w:val="26"/>
          <w:szCs w:val="28"/>
          <w:rtl/>
          <w:lang w:bidi="fa-IR"/>
        </w:rPr>
        <w:drawing>
          <wp:anchor distT="0" distB="0" distL="114300" distR="114300" simplePos="0" relativeHeight="251656704" behindDoc="0" locked="0" layoutInCell="1" allowOverlap="1" wp14:anchorId="7C4D9DA0" wp14:editId="3DDD7321">
            <wp:simplePos x="0" y="0"/>
            <wp:positionH relativeFrom="column">
              <wp:posOffset>742950</wp:posOffset>
            </wp:positionH>
            <wp:positionV relativeFrom="paragraph">
              <wp:posOffset>766445</wp:posOffset>
            </wp:positionV>
            <wp:extent cx="5153744" cy="4067743"/>
            <wp:effectExtent l="0" t="0" r="0" b="9525"/>
            <wp:wrapTopAndBottom/>
            <wp:docPr id="197628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8023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نحوه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مجموعه‌ها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B1E0A" w:rsidRPr="005B1E0A">
        <w:rPr>
          <w:rFonts w:ascii="Times New Roman" w:hAnsi="Times New Roman" w:cs="B Nazanin"/>
          <w:sz w:val="26"/>
          <w:szCs w:val="28"/>
          <w:lang w:bidi="fa-IR"/>
        </w:rPr>
        <w:t>Voronoi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داده‌ها به بهتر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وجه با استفاده از داده‌ها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</w:t>
      </w:r>
      <w:r w:rsidR="00AB60B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مشاهده است. همانطور که در شکل 15-1 نشان داده شده است، 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نمودار پراکنده از داده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دو بعد مشاهده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>شود، در نظر بگ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5B1E0A" w:rsidRPr="005B1E0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B1E0A" w:rsidRPr="005B1E0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5B1E0A" w:rsidRPr="005B1E0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D26A368" w14:textId="6B9BEC7F" w:rsidR="0097014D" w:rsidRDefault="0097014D" w:rsidP="0097014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6EF7AB2" w14:textId="69C447D3" w:rsidR="0097014D" w:rsidRDefault="006A5785" w:rsidP="0097014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</w:t>
      </w:r>
      <w:r w:rsidRPr="006A5785">
        <w:rPr>
          <w:rFonts w:ascii="Times New Roman" w:hAnsi="Times New Roman" w:cs="B Nazanin"/>
          <w:sz w:val="26"/>
          <w:szCs w:val="28"/>
          <w:lang w:bidi="fa-IR"/>
        </w:rPr>
        <w:t>Tessellations Voronoi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رفضا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کدام از آنها فقط شامل 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رمجموعه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از کل مشاهدات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E400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آن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6A578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A578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6A578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همانطور که در شکل 15-2 نشان داده شده است.</w:t>
      </w:r>
    </w:p>
    <w:p w14:paraId="45ABCEE0" w14:textId="77777777" w:rsidR="0084011A" w:rsidRDefault="0084011A" w:rsidP="008A664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E055D92" w14:textId="77777777" w:rsidR="0084011A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E436710" w14:textId="515B7329" w:rsidR="0084011A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A6647">
        <w:rPr>
          <w:rFonts w:ascii="Times New Roman" w:hAnsi="Times New Roman" w:cs="B Nazanin"/>
          <w:noProof/>
          <w:sz w:val="26"/>
          <w:szCs w:val="28"/>
          <w:rtl/>
          <w:lang w:bidi="fa-IR"/>
        </w:rPr>
        <w:drawing>
          <wp:anchor distT="0" distB="0" distL="114300" distR="114300" simplePos="0" relativeHeight="251662848" behindDoc="0" locked="0" layoutInCell="1" allowOverlap="1" wp14:anchorId="42E581FA" wp14:editId="79F5F63E">
            <wp:simplePos x="0" y="0"/>
            <wp:positionH relativeFrom="column">
              <wp:posOffset>257175</wp:posOffset>
            </wp:positionH>
            <wp:positionV relativeFrom="paragraph">
              <wp:posOffset>128905</wp:posOffset>
            </wp:positionV>
            <wp:extent cx="6125430" cy="4096322"/>
            <wp:effectExtent l="0" t="0" r="8890" b="0"/>
            <wp:wrapTopAndBottom/>
            <wp:docPr id="138345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0250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1D07B" w14:textId="2C8020E6" w:rsidR="0084011A" w:rsidRPr="0084011A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پارامتر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nlist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کتابخانه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Faiss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دهد تعداد خوشه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 اضاف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nprobe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زمان پرس و جو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خوشه‌ها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نزد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مشخص 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باز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شود. افزا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دو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nlist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84011A">
        <w:rPr>
          <w:rFonts w:ascii="Times New Roman" w:hAnsi="Times New Roman" w:cs="B Nazanin"/>
          <w:sz w:val="26"/>
          <w:szCs w:val="28"/>
          <w:lang w:bidi="fa-IR"/>
        </w:rPr>
        <w:t>nprobe</w:t>
      </w:r>
      <w:proofErr w:type="spellEnd"/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تواند منجر به همسا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 به ق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تلاش محاسبات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و در نت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اجرا</w:t>
      </w:r>
      <w:r w:rsidR="00F4174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طولان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 برا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‌های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IVF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کاهش هر 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 w:rsidR="00FD5BF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معکوس خواهد داشت و کد شما سر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عتر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 اما </w:t>
      </w:r>
      <w:r w:rsidR="00776068">
        <w:rPr>
          <w:rFonts w:ascii="Times New Roman" w:hAnsi="Times New Roman" w:cs="B Nazanin" w:hint="cs"/>
          <w:sz w:val="26"/>
          <w:szCs w:val="28"/>
          <w:rtl/>
          <w:lang w:bidi="fa-IR"/>
        </w:rPr>
        <w:t>همچنین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خطر بازگشت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ک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="00CD6AC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را خواهید داشت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D554336" w14:textId="21E4C621" w:rsidR="008A6647" w:rsidRDefault="0084011A" w:rsidP="0084011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توجه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دق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قا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 خروج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 اول در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را بر</w:t>
      </w:r>
      <w:r w:rsidR="00502EEE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>گرداند.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با داده‌ها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 کار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فقط از سه خوشه استفاده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باعث م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طور قابل‌توجه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نتا</w:t>
      </w:r>
      <w:r w:rsidRPr="008401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4011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4011A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8401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متفاوت نباشد.</w:t>
      </w:r>
    </w:p>
    <w:p w14:paraId="35B2481B" w14:textId="558FC64E" w:rsidR="007729BA" w:rsidRDefault="007729BA" w:rsidP="004D1AC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  <w:r w:rsidR="004D1AC4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</w:p>
    <w:p w14:paraId="51944AC0" w14:textId="46954D1E" w:rsidR="004D1AC4" w:rsidRPr="002E04BA" w:rsidRDefault="00000000" w:rsidP="004D1AC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6" w:history="1"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نزد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کتر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نما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ه</w:t>
        </w:r>
        <w:r w:rsidR="00502EE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‌های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همسا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ه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برا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جستجو</w:t>
        </w:r>
        <w:r w:rsidR="004D1AC4" w:rsidRPr="0065498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شباهت (انواع شاخص 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ANN</w:t>
        </w:r>
        <w:r w:rsidR="004D1AC4" w:rsidRPr="0065498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مختلف)</w:t>
        </w:r>
      </w:hyperlink>
    </w:p>
    <w:p w14:paraId="6A13AD78" w14:textId="77777777" w:rsidR="007729BA" w:rsidRDefault="007729BA" w:rsidP="007729B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96541DA" w14:textId="0A56DD37" w:rsidR="005A4BC9" w:rsidRPr="00294735" w:rsidRDefault="005A4BC9" w:rsidP="005A4B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15.6 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ارز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اب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تقر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ب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نزد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کتر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</w:t>
      </w:r>
      <w:r w:rsidR="00502EEE" w:rsidRPr="00502EE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همسا</w:t>
      </w:r>
      <w:r w:rsidR="00502EEE" w:rsidRPr="00502EE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02EEE" w:rsidRPr="00502EE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گان</w:t>
      </w:r>
    </w:p>
    <w:p w14:paraId="5C9C070F" w14:textId="77777777" w:rsidR="005A4BC9" w:rsidRPr="00294735" w:rsidRDefault="005A4BC9" w:rsidP="005A4BC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68C7B37F" w14:textId="194CC646" w:rsidR="005A4BC9" w:rsidRPr="00294735" w:rsidRDefault="00B768F7" w:rsidP="005A4B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768F7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چگونه با نزد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B768F7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) مقا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B768F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768F7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B768F7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503E024D" w14:textId="77777777" w:rsidR="005A4BC9" w:rsidRPr="00294735" w:rsidRDefault="005A4BC9" w:rsidP="005A4BC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5EB24C7" w14:textId="58F895E1" w:rsidR="005A4BC9" w:rsidRPr="00294735" w:rsidRDefault="00CE12F6" w:rsidP="005A4B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>فراخوان</w:t>
      </w:r>
      <w:r w:rsidR="00580C8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1"/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B5176">
        <w:rPr>
          <w:rFonts w:ascii="Times New Roman" w:hAnsi="Times New Roman" w:cs="B Nazanin"/>
          <w:sz w:val="26"/>
          <w:szCs w:val="28"/>
          <w:lang w:bidi="fa-IR"/>
        </w:rPr>
        <w:t>@k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12F6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مقا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CE12F6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کن</w:t>
      </w:r>
      <w:r w:rsidRPr="00CE1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12F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12F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7" w:name="_MON_1760825698"/>
    <w:bookmarkEnd w:id="27"/>
    <w:p w14:paraId="58EEDA35" w14:textId="2B298066" w:rsidR="005A4BC9" w:rsidRDefault="00E67149" w:rsidP="005A4BC9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4581" w14:anchorId="25E9E790">
          <v:shape id="_x0000_i1056" type="#_x0000_t75" style="width:523.5pt;height:727.5pt" o:ole="">
            <v:imagedata r:id="rId97" o:title=""/>
          </v:shape>
          <o:OLEObject Type="Embed" ProgID="Word.OpenDocumentText.12" ShapeID="_x0000_i1056" DrawAspect="Content" ObjectID="_1762959975" r:id="rId98"/>
        </w:object>
      </w:r>
    </w:p>
    <w:p w14:paraId="5E35FD17" w14:textId="77777777" w:rsidR="005A4BC9" w:rsidRPr="00294735" w:rsidRDefault="005A4BC9" w:rsidP="005A4BC9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648E56E" w14:textId="70F9B6E4" w:rsidR="00E67149" w:rsidRPr="00E67149" w:rsidRDefault="00E67149" w:rsidP="00E6714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149">
        <w:rPr>
          <w:rFonts w:ascii="Times New Roman" w:hAnsi="Times New Roman" w:cs="B Nazanin"/>
          <w:sz w:val="26"/>
          <w:szCs w:val="28"/>
          <w:lang w:bidi="fa-IR"/>
        </w:rPr>
        <w:lastRenderedPageBreak/>
        <w:t>Recall @k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سادگ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تعداد آ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توسط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برخ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ک‌تر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همان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، تقس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ظاهر 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 w:rsidR="001C5C64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بازگردانده 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در 10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ه،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100% فراخوان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ANN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</w:t>
      </w:r>
      <w:r w:rsidR="00B66E81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همان شاخص 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KNN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را در </w:t>
      </w:r>
      <w:r w:rsidRPr="00E67149">
        <w:rPr>
          <w:rFonts w:ascii="Times New Roman" w:hAnsi="Times New Roman" w:cs="B Nazanin"/>
          <w:sz w:val="26"/>
          <w:szCs w:val="28"/>
          <w:lang w:bidi="fa-IR"/>
        </w:rPr>
        <w:t>k=10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برم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گرداند (البته نه لزوماً به همان ترت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>).</w:t>
      </w:r>
    </w:p>
    <w:p w14:paraId="583B5364" w14:textId="7299BA80" w:rsidR="005A4BC9" w:rsidRDefault="00E67149" w:rsidP="00E6714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ادآور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07F9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 فراخوان</w:t>
      </w:r>
      <w:r w:rsidR="00E07F99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2"/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در هنگام ارز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ها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عصب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مصنوع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برابر نزد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کتر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همسا</w:t>
      </w:r>
      <w:r w:rsidRPr="00E671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7149">
        <w:rPr>
          <w:rFonts w:ascii="Times New Roman" w:hAnsi="Times New Roman" w:cs="B Nazanin" w:hint="eastAsia"/>
          <w:sz w:val="26"/>
          <w:szCs w:val="28"/>
          <w:rtl/>
          <w:lang w:bidi="fa-IR"/>
        </w:rPr>
        <w:t>گان</w:t>
      </w:r>
      <w:r w:rsidRPr="00E671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76FAFCB7" w14:textId="77777777" w:rsidR="005A4BC9" w:rsidRPr="002E04BA" w:rsidRDefault="005A4BC9" w:rsidP="005A4BC9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12FD230A" w14:textId="0BFDF71C" w:rsidR="00544298" w:rsidRPr="002E04BA" w:rsidRDefault="00000000" w:rsidP="00544298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99" w:anchor="why_does_ann_perform_approximate_matches_instead_of_exact_matches" w:history="1"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ادداشت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Google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در 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ANN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برا</w:t>
        </w:r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سرو</w:t>
        </w:r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س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موتور تطب</w:t>
        </w:r>
        <w:r w:rsidR="00544298" w:rsidRPr="000C03F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44298" w:rsidRPr="000C03F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ق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544298" w:rsidRPr="000C03F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Vertex</w:t>
        </w:r>
      </w:hyperlink>
    </w:p>
    <w:p w14:paraId="05E7BA7C" w14:textId="77777777" w:rsidR="005A4BC9" w:rsidRDefault="005A4BC9" w:rsidP="005A4B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DC356F9" w14:textId="25055CA9" w:rsidR="00CA54E6" w:rsidRPr="00294735" w:rsidRDefault="00CA54E6" w:rsidP="00CA54E6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21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ها</w:t>
      </w:r>
      <w:r w:rsidRPr="00CA54E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proofErr w:type="spellStart"/>
      <w:r w:rsidRPr="00CA54E6">
        <w:rPr>
          <w:rFonts w:ascii="Times New Roman" w:hAnsi="Times New Roman" w:cs="B Nazanin"/>
          <w:b/>
          <w:bCs/>
          <w:sz w:val="26"/>
          <w:szCs w:val="28"/>
          <w:lang w:bidi="fa-IR"/>
        </w:rPr>
        <w:t>PyTorch</w:t>
      </w:r>
      <w:proofErr w:type="spellEnd"/>
    </w:p>
    <w:p w14:paraId="018EB1C6" w14:textId="77777777" w:rsidR="00CA54E6" w:rsidRDefault="00CA54E6" w:rsidP="00CA54E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BF4C94C" w14:textId="0F8AB0D3" w:rsidR="00AE51D8" w:rsidRPr="00AE51D8" w:rsidRDefault="00AE51D8" w:rsidP="00AE51D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20.0 مقدمه</w:t>
      </w:r>
    </w:p>
    <w:p w14:paraId="24C62E45" w14:textId="649331C5" w:rsidR="00AE51D8" w:rsidRPr="00AE51D8" w:rsidRDefault="00AE51D8" w:rsidP="00C02EF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همانطور که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ابزار اساس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دستکار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ها در پشته</w:t>
      </w:r>
      <w:r w:rsidR="00A3658F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129B1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3"/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ابزار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اساس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با </w:t>
      </w:r>
      <w:r w:rsidR="001A14A3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1A14A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 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در پشته</w:t>
      </w:r>
      <w:r w:rsidR="002F1AE8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قبل از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بپرداز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با تانسورها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آشنا کن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عمل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ابه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آنچه با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فصل 1 انجام شده است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331523F" w14:textId="09B36184" w:rsidR="00AE51D8" w:rsidRDefault="00AE51D8" w:rsidP="00AE51D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اگرچه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تنها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چند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اما از محبوب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توجه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 در دانشگاه و هم در صنعت برخوردار است. </w:t>
      </w:r>
      <w:r w:rsidR="00E47388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E47388">
        <w:rPr>
          <w:rFonts w:ascii="Times New Roman" w:hAnsi="Times New Roman" w:cs="B Nazanin" w:hint="cs"/>
          <w:sz w:val="26"/>
          <w:szCs w:val="28"/>
          <w:rtl/>
          <w:lang w:bidi="fa-IR"/>
        </w:rPr>
        <w:t>های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با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آنها همچن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اجازه 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دهند تا عمل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B3C5C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4B3C5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را رو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ها (سخت افزار تخصص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) انجام ده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ما با اصول اول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6636B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عمل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سطح پا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آشنا خواه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شد.</w:t>
      </w:r>
    </w:p>
    <w:p w14:paraId="7717C2E6" w14:textId="77777777" w:rsidR="00A0247D" w:rsidRDefault="00A0247D" w:rsidP="00A0247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09DA4D97" w14:textId="7CDE5AF3" w:rsidR="005B7CBB" w:rsidRPr="00294735" w:rsidRDefault="005B7CBB" w:rsidP="005B7CB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 w:rsidR="006A408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BE295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ساخت یک </w:t>
      </w:r>
      <w:r w:rsidR="00BE2958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</w:p>
    <w:p w14:paraId="16DF4252" w14:textId="77777777" w:rsidR="005B7CBB" w:rsidRPr="00294735" w:rsidRDefault="005B7CBB" w:rsidP="005B7CB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DFFFA91" w14:textId="405BB443" w:rsidR="005B7CBB" w:rsidRPr="00294735" w:rsidRDefault="000F4661" w:rsidP="005B7CB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03C37B0" w14:textId="77777777" w:rsidR="005B7CBB" w:rsidRPr="00294735" w:rsidRDefault="005B7CBB" w:rsidP="005B7CB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1311875" w14:textId="7614B1E2" w:rsidR="005B7CBB" w:rsidRPr="00294735" w:rsidRDefault="0076657B" w:rsidP="005B7CB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76657B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47A74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8" w:name="_MON_1762957963"/>
    <w:bookmarkEnd w:id="28"/>
    <w:p w14:paraId="2383F8DA" w14:textId="7FC67AD2" w:rsidR="005B7CBB" w:rsidRDefault="00FF4FDE" w:rsidP="005B7CBB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622" w14:anchorId="5730E552">
          <v:shape id="_x0000_i1072" type="#_x0000_t75" style="width:523.5pt;height:231pt" o:ole="">
            <v:imagedata r:id="rId100" o:title=""/>
          </v:shape>
          <o:OLEObject Type="Embed" ProgID="Word.OpenDocumentText.12" ShapeID="_x0000_i1072" DrawAspect="Content" ObjectID="_1762959976" r:id="rId101"/>
        </w:object>
      </w:r>
    </w:p>
    <w:p w14:paraId="18EE8D74" w14:textId="77777777" w:rsidR="005B7CBB" w:rsidRPr="00294735" w:rsidRDefault="005B7CBB" w:rsidP="005B7CB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09E74AE" w14:textId="72DDF30A" w:rsidR="005B7CBB" w:rsidRDefault="00667127" w:rsidP="0066712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>ساختار اصل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در </w:t>
      </w:r>
      <w:proofErr w:type="spellStart"/>
      <w:r w:rsidRPr="00667127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22517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و از بس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جهات</w:t>
      </w:r>
      <w:r w:rsidR="00C62FE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62FED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C62FED"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قاً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آرا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بعد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7302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67127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در فصل 1 استفاده </w:t>
      </w:r>
      <w:r w:rsidR="007071BD">
        <w:rPr>
          <w:rFonts w:ascii="Times New Roman" w:hAnsi="Times New Roman" w:cs="B Nazanin" w:hint="cs"/>
          <w:sz w:val="26"/>
          <w:szCs w:val="28"/>
          <w:rtl/>
          <w:lang w:bidi="fa-IR"/>
        </w:rPr>
        <w:t>شدند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>. درست مانند بردارها و آرا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1652B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453DB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 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صورت افق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عمود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ستون‌ها) نما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شوند).</w:t>
      </w:r>
    </w:p>
    <w:p w14:paraId="69EF2A99" w14:textId="77777777" w:rsidR="005B7CBB" w:rsidRPr="002E04BA" w:rsidRDefault="005B7CBB" w:rsidP="005B7CBB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2C5F406" w14:textId="08387893" w:rsidR="00D93D4C" w:rsidRPr="002E04BA" w:rsidRDefault="00BF297F" w:rsidP="00D93D4C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02" w:history="1">
        <w:r w:rsidR="00D93D4C" w:rsidRPr="00BF297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</w:t>
        </w:r>
        <w:r w:rsidR="00D93D4C" w:rsidRPr="00BF297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D93D4C" w:rsidRPr="00BF297F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D93D4C" w:rsidRPr="00BF297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D93D4C" w:rsidRPr="00BF297F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Tensor</w:t>
        </w:r>
        <w:r w:rsidR="00D93D4C" w:rsidRPr="00BF297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ها</w:t>
        </w:r>
      </w:hyperlink>
    </w:p>
    <w:p w14:paraId="33F849B8" w14:textId="77777777" w:rsidR="005B7CBB" w:rsidRDefault="005B7CBB" w:rsidP="005B7CB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D3ACD8A" w14:textId="1DE68F39" w:rsidR="00A829B0" w:rsidRPr="00294735" w:rsidRDefault="00A829B0" w:rsidP="00A829B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57107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</w:t>
      </w:r>
      <w:r w:rsidR="00DA2DA4" w:rsidRPr="00DA2DA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A2DA4" w:rsidRPr="00DA2DA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جاد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DA2DA4" w:rsidRPr="00DA2DA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A2DA4" w:rsidRPr="00DA2DA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DA2DA4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lang w:bidi="fa-IR"/>
        </w:rPr>
        <w:t>NumPy</w:t>
      </w:r>
    </w:p>
    <w:p w14:paraId="53EC1248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2862468" w14:textId="35CDE7B7" w:rsidR="00A829B0" w:rsidRPr="00294735" w:rsidRDefault="005A0424" w:rsidP="00A829B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A0424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آرا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A0424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F2F71DE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A2FFB16" w14:textId="466B9B86" w:rsidR="00A829B0" w:rsidRPr="00294735" w:rsidRDefault="00684B02" w:rsidP="00A829B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تابع </w:t>
      </w:r>
      <w:proofErr w:type="spellStart"/>
      <w:r w:rsidRPr="00684B02">
        <w:rPr>
          <w:rFonts w:ascii="Times New Roman" w:hAnsi="Times New Roman" w:cs="B Nazanin"/>
          <w:sz w:val="26"/>
          <w:szCs w:val="28"/>
          <w:lang w:bidi="fa-IR"/>
        </w:rPr>
        <w:t>from_numpy</w:t>
      </w:r>
      <w:proofErr w:type="spellEnd"/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61A5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proofErr w:type="spellStart"/>
      <w:r w:rsidR="00E61A57" w:rsidRPr="00684B02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="00E61A57" w:rsidRPr="00684B0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684B0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84B0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9" w:name="_MON_1762958799"/>
    <w:bookmarkEnd w:id="29"/>
    <w:p w14:paraId="0DC03FA1" w14:textId="0C4E6871" w:rsidR="00A829B0" w:rsidRDefault="00FF4FDE" w:rsidP="00A829B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216" w14:anchorId="0E62BEB5">
          <v:shape id="_x0000_i1070" type="#_x0000_t75" style="width:523.5pt;height:160.5pt" o:ole="">
            <v:imagedata r:id="rId103" o:title=""/>
          </v:shape>
          <o:OLEObject Type="Embed" ProgID="Word.OpenDocumentText.12" ShapeID="_x0000_i1070" DrawAspect="Content" ObjectID="_1762959977" r:id="rId104"/>
        </w:object>
      </w:r>
    </w:p>
    <w:p w14:paraId="2355C5A7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2C8C5A0E" w14:textId="338DD14A" w:rsidR="00A829B0" w:rsidRDefault="00FF4FDE" w:rsidP="00A829B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>همانطور که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نظر نحو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494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2E2F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علاوه بر 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اجازه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آرا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</w:t>
      </w:r>
      <w:r w:rsidR="001C2D5A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پردازنده‌ها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گراف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سخت‌افزارها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شتاب‌دهنده استفاده کن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زمان نگارش،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طور مکرر در اسناد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ذکر شده است، و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حت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ارائه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دهد که </w:t>
      </w:r>
      <w:r w:rsidR="00F7693D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آرا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توانند حافظه 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کسان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 سربار به اشتراک بگذارند.</w:t>
      </w:r>
    </w:p>
    <w:p w14:paraId="65CD2E2A" w14:textId="457DBBF7" w:rsidR="00A829B0" w:rsidRDefault="00A829B0" w:rsidP="00734C5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2B0C1B2" w14:textId="15B31497" w:rsidR="00734C53" w:rsidRPr="002E04BA" w:rsidRDefault="00734C53" w:rsidP="00734C53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05" w:anchor="bridge-to-np-label" w:history="1">
        <w:r w:rsidRPr="00734C5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Pr="00734C5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Pr="00734C5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: پل با </w:t>
        </w:r>
        <w:r w:rsidRPr="00734C5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NumPy</w:t>
        </w:r>
      </w:hyperlink>
    </w:p>
    <w:p w14:paraId="605094A1" w14:textId="77777777" w:rsidR="00A829B0" w:rsidRDefault="00A829B0" w:rsidP="00A829B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8FA03B0" w14:textId="1BCCF0C8" w:rsidR="00A829B0" w:rsidRPr="00294735" w:rsidRDefault="00A829B0" w:rsidP="00A829B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0010B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</w:t>
      </w:r>
      <w:r w:rsidR="00A8620C" w:rsidRPr="00A8620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8620C" w:rsidRPr="00A8620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جاد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8620C" w:rsidRPr="00A8620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8620C" w:rsidRPr="00A8620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8620C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پراکنده</w:t>
      </w:r>
    </w:p>
    <w:p w14:paraId="4A6C2C5C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2EEB2D1" w14:textId="004968DA" w:rsidR="00A829B0" w:rsidRPr="00294735" w:rsidRDefault="002D55F2" w:rsidP="00A829B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با توجه به داده‌ها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مقاد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414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غیر صفر 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کم، م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آن‌ها را به‌طور کارآمد با 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6747B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96747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نشان ده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A4EDD43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E8B04F2" w14:textId="7FC09F66" w:rsidR="00A829B0" w:rsidRPr="00294735" w:rsidRDefault="005512E7" w:rsidP="00A829B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512E7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تابع </w:t>
      </w:r>
      <w:proofErr w:type="spellStart"/>
      <w:r w:rsidRPr="005512E7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5512E7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proofErr w:type="spellStart"/>
      <w:r w:rsidRPr="005512E7">
        <w:rPr>
          <w:rFonts w:ascii="Times New Roman" w:hAnsi="Times New Roman" w:cs="B Nazanin"/>
          <w:sz w:val="26"/>
          <w:szCs w:val="28"/>
          <w:lang w:bidi="fa-IR"/>
        </w:rPr>
        <w:t>to_sparse</w:t>
      </w:r>
      <w:proofErr w:type="spellEnd"/>
      <w:r w:rsidRPr="005512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512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512E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512E7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0" w:name="_MON_1762959459"/>
    <w:bookmarkEnd w:id="30"/>
    <w:p w14:paraId="064974D6" w14:textId="11E320D6" w:rsidR="00A829B0" w:rsidRDefault="0021171D" w:rsidP="00A829B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43" w14:anchorId="77E4A0CE">
          <v:shape id="_x0000_i1075" type="#_x0000_t75" style="width:523.5pt;height:211.5pt" o:ole="">
            <v:imagedata r:id="rId106" o:title=""/>
          </v:shape>
          <o:OLEObject Type="Embed" ProgID="Word.OpenDocumentText.12" ShapeID="_x0000_i1075" DrawAspect="Content" ObjectID="_1762959978" r:id="rId107"/>
        </w:object>
      </w:r>
    </w:p>
    <w:p w14:paraId="4B13DCB4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92D350A" w14:textId="78283B21" w:rsidR="0021171D" w:rsidRPr="0021171D" w:rsidRDefault="00B262FC" w:rsidP="0021171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پراکنده، روش‌ها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کارآمد حافظه برا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عمدتاً از </w:t>
      </w:r>
      <w:r w:rsidR="00743DBA">
        <w:rPr>
          <w:rFonts w:ascii="Times New Roman" w:hAnsi="Times New Roman" w:cs="B Nazanin" w:hint="cs"/>
          <w:sz w:val="26"/>
          <w:szCs w:val="28"/>
          <w:rtl/>
          <w:lang w:bidi="fa-IR"/>
        </w:rPr>
        <w:t>صفر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ها تشک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شده‌اند. در فصل 1 ما از </w:t>
      </w:r>
      <w:proofErr w:type="spellStart"/>
      <w:r w:rsidR="0021171D" w:rsidRPr="0021171D">
        <w:rPr>
          <w:rFonts w:ascii="Times New Roman" w:hAnsi="Times New Roman" w:cs="B Nazanin"/>
          <w:sz w:val="26"/>
          <w:szCs w:val="28"/>
          <w:lang w:bidi="fa-IR"/>
        </w:rPr>
        <w:t>scipy</w:t>
      </w:r>
      <w:proofErr w:type="spellEnd"/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ماتر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پراکنده فشرده (</w:t>
      </w:r>
      <w:r w:rsidR="0021171D" w:rsidRPr="0021171D">
        <w:rPr>
          <w:rFonts w:ascii="Times New Roman" w:hAnsi="Times New Roman" w:cs="B Nazanin"/>
          <w:sz w:val="26"/>
          <w:szCs w:val="28"/>
          <w:lang w:bidi="fa-IR"/>
        </w:rPr>
        <w:t>CSR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) استفاده کرد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1171D" w:rsidRPr="0021171D">
        <w:rPr>
          <w:rFonts w:ascii="Times New Roman" w:hAnsi="Times New Roman" w:cs="B Nazanin"/>
          <w:sz w:val="26"/>
          <w:szCs w:val="28"/>
          <w:lang w:bidi="fa-IR"/>
        </w:rPr>
        <w:t>NumPy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406D09D" w14:textId="34A7C62C" w:rsidR="00A829B0" w:rsidRDefault="0021171D" w:rsidP="0021171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کلاس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1171D">
        <w:rPr>
          <w:rFonts w:ascii="Times New Roman" w:hAnsi="Times New Roman" w:cs="B Nazanin"/>
          <w:sz w:val="26"/>
          <w:szCs w:val="28"/>
          <w:lang w:bidi="fa-IR"/>
        </w:rPr>
        <w:t>torch.Tensor</w:t>
      </w:r>
      <w:proofErr w:type="spellEnd"/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 م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دهد که ماتر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منظم و پراکنده را با استفاده از 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ش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. اگر انواع دو </w:t>
      </w:r>
      <w:r w:rsidR="00B262FC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کرده‌ا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بررس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واقع هر دو از 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هستند:</w:t>
      </w:r>
    </w:p>
    <w:bookmarkStart w:id="31" w:name="_MON_1762959823"/>
    <w:bookmarkEnd w:id="31"/>
    <w:p w14:paraId="213C54E6" w14:textId="797EE70D" w:rsidR="00496617" w:rsidRDefault="00C77E89" w:rsidP="0049661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" w14:anchorId="356C473E">
          <v:shape id="_x0000_i1078" type="#_x0000_t75" style="width:523.5pt;height:63.75pt" o:ole="">
            <v:imagedata r:id="rId108" o:title=""/>
          </v:shape>
          <o:OLEObject Type="Embed" ProgID="Word.OpenDocumentText.12" ShapeID="_x0000_i1078" DrawAspect="Content" ObjectID="_1762959979" r:id="rId109"/>
        </w:object>
      </w:r>
    </w:p>
    <w:p w14:paraId="247DEE1B" w14:textId="77777777" w:rsidR="00A829B0" w:rsidRPr="002E04BA" w:rsidRDefault="00A829B0" w:rsidP="00A829B0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35CAFCDA" w14:textId="5ED215C6" w:rsidR="00CA135F" w:rsidRPr="00C77E89" w:rsidRDefault="00A61471" w:rsidP="00F17DDB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10" w:history="1">
        <w:r w:rsidR="00C77E89" w:rsidRPr="00A6147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</w:t>
        </w:r>
        <w:r w:rsidR="00C77E89" w:rsidRPr="00A6147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C77E89" w:rsidRPr="00A6147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C77E89" w:rsidRPr="00A6147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C77E89" w:rsidRPr="00A6147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Sparce Tensor</w:t>
        </w:r>
      </w:hyperlink>
    </w:p>
    <w:sectPr w:rsidR="00CA135F" w:rsidRPr="00C77E89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E6CB" w14:textId="77777777" w:rsidR="002D73A6" w:rsidRDefault="002D73A6" w:rsidP="00617FFB">
      <w:pPr>
        <w:spacing w:after="0" w:line="240" w:lineRule="auto"/>
      </w:pPr>
      <w:r>
        <w:separator/>
      </w:r>
    </w:p>
  </w:endnote>
  <w:endnote w:type="continuationSeparator" w:id="0">
    <w:p w14:paraId="33FA5B0F" w14:textId="77777777" w:rsidR="002D73A6" w:rsidRDefault="002D73A6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C7F9" w14:textId="77777777" w:rsidR="002D73A6" w:rsidRDefault="002D73A6" w:rsidP="00617FFB">
      <w:pPr>
        <w:spacing w:after="0" w:line="240" w:lineRule="auto"/>
      </w:pPr>
      <w:r>
        <w:separator/>
      </w:r>
    </w:p>
  </w:footnote>
  <w:footnote w:type="continuationSeparator" w:id="0">
    <w:p w14:paraId="6DE52A92" w14:textId="77777777" w:rsidR="002D73A6" w:rsidRDefault="002D73A6" w:rsidP="00617FFB">
      <w:pPr>
        <w:spacing w:after="0" w:line="240" w:lineRule="auto"/>
      </w:pPr>
      <w:r>
        <w:continuationSeparator/>
      </w:r>
    </w:p>
  </w:footnote>
  <w:footnote w:id="1">
    <w:p w14:paraId="43D26261" w14:textId="651BCDDB" w:rsidR="000C2DAD" w:rsidRDefault="000C2DA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Parquet</w:t>
      </w:r>
    </w:p>
  </w:footnote>
  <w:footnote w:id="2">
    <w:p w14:paraId="16451259" w14:textId="3A2F6827" w:rsidR="00772A36" w:rsidRDefault="00772A3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196FC4" w:rsidRPr="00196FC4">
        <w:rPr>
          <w:lang w:bidi="fa-IR"/>
        </w:rPr>
        <w:t>Apache Parquet documentation</w:t>
      </w:r>
    </w:p>
  </w:footnote>
  <w:footnote w:id="3">
    <w:p w14:paraId="4AC9A87B" w14:textId="55D75BB1" w:rsidR="00D6517C" w:rsidRDefault="00D6517C" w:rsidP="00D6517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4343DC" w:rsidRPr="004343DC">
        <w:rPr>
          <w:lang w:bidi="fa-IR"/>
        </w:rPr>
        <w:t>Apache Avro documentation</w:t>
      </w:r>
    </w:p>
  </w:footnote>
  <w:footnote w:id="4">
    <w:p w14:paraId="0D208149" w14:textId="7C8208D4" w:rsidR="00774D58" w:rsidRDefault="00774D5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774D58">
        <w:rPr>
          <w:lang w:bidi="fa-IR"/>
        </w:rPr>
        <w:t>Querying a SQLite Database</w:t>
      </w:r>
    </w:p>
  </w:footnote>
  <w:footnote w:id="5">
    <w:p w14:paraId="36DB4E36" w14:textId="7723C84D" w:rsidR="00E067B1" w:rsidRDefault="00E067B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query</w:t>
      </w:r>
    </w:p>
  </w:footnote>
  <w:footnote w:id="6">
    <w:p w14:paraId="3681DC17" w14:textId="70CACD91" w:rsidR="00117EFA" w:rsidRDefault="00117EF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S</w:t>
      </w:r>
      <w:r w:rsidRPr="00C87F4E">
        <w:rPr>
          <w:rtl/>
          <w:lang w:bidi="fa-IR"/>
        </w:rPr>
        <w:t>3</w:t>
      </w:r>
      <w:r>
        <w:rPr>
          <w:lang w:bidi="fa-IR"/>
        </w:rPr>
        <w:t xml:space="preserve"> Bucket</w:t>
      </w:r>
    </w:p>
  </w:footnote>
  <w:footnote w:id="7">
    <w:p w14:paraId="1ED86CF2" w14:textId="0CB3F76A" w:rsidR="005517DF" w:rsidRDefault="005517D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object</w:t>
      </w:r>
    </w:p>
  </w:footnote>
  <w:footnote w:id="8">
    <w:p w14:paraId="75023F13" w14:textId="051845F6" w:rsidR="00EB1A35" w:rsidRDefault="00EB1A3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EB1A35">
        <w:rPr>
          <w:lang w:bidi="fa-IR"/>
        </w:rPr>
        <w:t>subpopulations</w:t>
      </w:r>
    </w:p>
  </w:footnote>
  <w:footnote w:id="9">
    <w:p w14:paraId="3124FE65" w14:textId="7175429D" w:rsidR="0053718E" w:rsidRDefault="0053718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pipeline</w:t>
      </w:r>
    </w:p>
  </w:footnote>
  <w:footnote w:id="10">
    <w:p w14:paraId="1AC0400A" w14:textId="3A0E4999" w:rsidR="004D2E27" w:rsidRDefault="004D2E2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="00812EED">
        <w:rPr>
          <w:rFonts w:hint="cs"/>
          <w:rtl/>
          <w:lang w:bidi="fa-IR"/>
        </w:rPr>
        <w:t xml:space="preserve"> </w:t>
      </w:r>
      <w:r w:rsidR="00812EED">
        <w:rPr>
          <w:lang w:bidi="fa-IR"/>
        </w:rPr>
        <w:t>entities</w:t>
      </w:r>
    </w:p>
  </w:footnote>
  <w:footnote w:id="11">
    <w:p w14:paraId="4DAA42FC" w14:textId="1F94E4B4" w:rsidR="00974E43" w:rsidRDefault="00974E43">
      <w:pPr>
        <w:pStyle w:val="FootnoteText"/>
      </w:pPr>
      <w:r>
        <w:rPr>
          <w:rStyle w:val="FootnoteReference"/>
        </w:rPr>
        <w:footnoteRef/>
      </w:r>
      <w:r>
        <w:t xml:space="preserve"> - downstream</w:t>
      </w:r>
    </w:p>
  </w:footnote>
  <w:footnote w:id="12">
    <w:p w14:paraId="33915760" w14:textId="682956D4" w:rsidR="00660D1E" w:rsidRDefault="00660D1E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 w:rsidR="00DD453D">
        <w:t>S</w:t>
      </w:r>
      <w:r>
        <w:t xml:space="preserve">entiment </w:t>
      </w:r>
      <w:r w:rsidR="00DD453D">
        <w:t xml:space="preserve">Analysis </w:t>
      </w:r>
    </w:p>
  </w:footnote>
  <w:footnote w:id="13">
    <w:p w14:paraId="21D027EB" w14:textId="2C300024" w:rsidR="009C3F7D" w:rsidRDefault="009C3F7D">
      <w:pPr>
        <w:pStyle w:val="FootnoteText"/>
      </w:pPr>
      <w:r>
        <w:rPr>
          <w:rStyle w:val="FootnoteReference"/>
        </w:rPr>
        <w:footnoteRef/>
      </w:r>
      <w:r>
        <w:t xml:space="preserve"> - downstream</w:t>
      </w:r>
    </w:p>
  </w:footnote>
  <w:footnote w:id="14">
    <w:p w14:paraId="40A454B6" w14:textId="3315C26D" w:rsidR="00D32524" w:rsidRDefault="00D3252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E</w:t>
      </w:r>
      <w:r w:rsidRPr="00D32524">
        <w:rPr>
          <w:lang w:bidi="fa-IR"/>
        </w:rPr>
        <w:t>mbeddings</w:t>
      </w:r>
    </w:p>
  </w:footnote>
  <w:footnote w:id="15">
    <w:p w14:paraId="4B8DBA84" w14:textId="06EB9574" w:rsidR="009F1189" w:rsidRDefault="009F1189">
      <w:pPr>
        <w:pStyle w:val="FootnoteText"/>
      </w:pPr>
      <w:r>
        <w:rPr>
          <w:rStyle w:val="FootnoteReference"/>
        </w:rPr>
        <w:footnoteRef/>
      </w:r>
      <w:r>
        <w:t xml:space="preserve"> - representations</w:t>
      </w:r>
    </w:p>
  </w:footnote>
  <w:footnote w:id="16">
    <w:p w14:paraId="526F40ED" w14:textId="48C4FD07" w:rsidR="00271857" w:rsidRDefault="002718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downstream</w:t>
      </w:r>
    </w:p>
  </w:footnote>
  <w:footnote w:id="17">
    <w:p w14:paraId="60A6B3CE" w14:textId="639CA088" w:rsidR="0049258D" w:rsidRDefault="0049258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Random Forests</w:t>
      </w:r>
    </w:p>
  </w:footnote>
  <w:footnote w:id="18">
    <w:p w14:paraId="223FD54B" w14:textId="2C0636A5" w:rsidR="0049258D" w:rsidRDefault="0049258D">
      <w:pPr>
        <w:pStyle w:val="FootnoteText"/>
      </w:pPr>
      <w:r>
        <w:rPr>
          <w:rStyle w:val="FootnoteReference"/>
        </w:rPr>
        <w:footnoteRef/>
      </w:r>
      <w:r>
        <w:t xml:space="preserve"> - Out-of-Bag </w:t>
      </w:r>
      <w:proofErr w:type="spellStart"/>
      <w:r>
        <w:t>Erros</w:t>
      </w:r>
      <w:proofErr w:type="spellEnd"/>
    </w:p>
  </w:footnote>
  <w:footnote w:id="19">
    <w:p w14:paraId="05A9C575" w14:textId="3E1F7F8E" w:rsidR="00BF35AF" w:rsidRDefault="00BF35A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fetch</w:t>
      </w:r>
    </w:p>
  </w:footnote>
  <w:footnote w:id="20">
    <w:p w14:paraId="6A9970F4" w14:textId="774A4F74" w:rsidR="005B28A6" w:rsidRDefault="005B28A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>
        <w:t>tessellations</w:t>
      </w:r>
    </w:p>
  </w:footnote>
  <w:footnote w:id="21">
    <w:p w14:paraId="539AC2C3" w14:textId="77383D76" w:rsidR="00580C89" w:rsidRDefault="00580C8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recall</w:t>
      </w:r>
    </w:p>
  </w:footnote>
  <w:footnote w:id="22">
    <w:p w14:paraId="0E94C739" w14:textId="585C3A5D" w:rsidR="00E07F99" w:rsidRDefault="00E07F9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recall</w:t>
      </w:r>
    </w:p>
  </w:footnote>
  <w:footnote w:id="23">
    <w:p w14:paraId="7DE94EA5" w14:textId="582D1D2F" w:rsidR="003129B1" w:rsidRDefault="003129B1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proofErr w:type="spellStart"/>
      <w:r>
        <w:rPr>
          <w:lang w:bidi="fa-IR"/>
        </w:rPr>
        <w:t>mechine</w:t>
      </w:r>
      <w:proofErr w:type="spellEnd"/>
      <w:r>
        <w:rPr>
          <w:lang w:bidi="fa-IR"/>
        </w:rPr>
        <w:t xml:space="preserve"> learning stack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9"/>
  </w:num>
  <w:num w:numId="9" w16cid:durableId="469059227">
    <w:abstractNumId w:val="3"/>
  </w:num>
  <w:num w:numId="10" w16cid:durableId="1054427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10BA"/>
    <w:rsid w:val="00007BDE"/>
    <w:rsid w:val="000104BE"/>
    <w:rsid w:val="0001077D"/>
    <w:rsid w:val="00011A89"/>
    <w:rsid w:val="00011EF0"/>
    <w:rsid w:val="000129D3"/>
    <w:rsid w:val="00015DC2"/>
    <w:rsid w:val="0002101F"/>
    <w:rsid w:val="0002194E"/>
    <w:rsid w:val="0002241D"/>
    <w:rsid w:val="00027640"/>
    <w:rsid w:val="00030601"/>
    <w:rsid w:val="00030887"/>
    <w:rsid w:val="000336CC"/>
    <w:rsid w:val="00033CB4"/>
    <w:rsid w:val="00034CC4"/>
    <w:rsid w:val="0003615F"/>
    <w:rsid w:val="00036894"/>
    <w:rsid w:val="00041CAE"/>
    <w:rsid w:val="00044AA7"/>
    <w:rsid w:val="000475E0"/>
    <w:rsid w:val="00052E89"/>
    <w:rsid w:val="00053FCB"/>
    <w:rsid w:val="00060653"/>
    <w:rsid w:val="00061D1C"/>
    <w:rsid w:val="00063E13"/>
    <w:rsid w:val="000704A8"/>
    <w:rsid w:val="00070CF2"/>
    <w:rsid w:val="00071744"/>
    <w:rsid w:val="00071AE7"/>
    <w:rsid w:val="00072DBE"/>
    <w:rsid w:val="00073D9C"/>
    <w:rsid w:val="00076FBD"/>
    <w:rsid w:val="00080629"/>
    <w:rsid w:val="00081EE0"/>
    <w:rsid w:val="000856A1"/>
    <w:rsid w:val="000902DB"/>
    <w:rsid w:val="00091A91"/>
    <w:rsid w:val="00092924"/>
    <w:rsid w:val="000966EF"/>
    <w:rsid w:val="000A1E01"/>
    <w:rsid w:val="000A1F61"/>
    <w:rsid w:val="000A3D5B"/>
    <w:rsid w:val="000A4E69"/>
    <w:rsid w:val="000B09F1"/>
    <w:rsid w:val="000B4A16"/>
    <w:rsid w:val="000C03F1"/>
    <w:rsid w:val="000C1883"/>
    <w:rsid w:val="000C2DAD"/>
    <w:rsid w:val="000C2F16"/>
    <w:rsid w:val="000C4CFD"/>
    <w:rsid w:val="000D1412"/>
    <w:rsid w:val="000D238F"/>
    <w:rsid w:val="000D369A"/>
    <w:rsid w:val="000D39DF"/>
    <w:rsid w:val="000D5356"/>
    <w:rsid w:val="000D630F"/>
    <w:rsid w:val="000D75B0"/>
    <w:rsid w:val="000D7695"/>
    <w:rsid w:val="000E0087"/>
    <w:rsid w:val="000E0163"/>
    <w:rsid w:val="000E3034"/>
    <w:rsid w:val="000E50A7"/>
    <w:rsid w:val="000E74D5"/>
    <w:rsid w:val="000F3B04"/>
    <w:rsid w:val="000F4661"/>
    <w:rsid w:val="00100A08"/>
    <w:rsid w:val="00104398"/>
    <w:rsid w:val="00105DA4"/>
    <w:rsid w:val="00117EFA"/>
    <w:rsid w:val="00120B99"/>
    <w:rsid w:val="00121BB8"/>
    <w:rsid w:val="00124BE7"/>
    <w:rsid w:val="00126082"/>
    <w:rsid w:val="0012735B"/>
    <w:rsid w:val="00127915"/>
    <w:rsid w:val="00127BAB"/>
    <w:rsid w:val="001309C6"/>
    <w:rsid w:val="0013129C"/>
    <w:rsid w:val="001319A2"/>
    <w:rsid w:val="0014072E"/>
    <w:rsid w:val="00141331"/>
    <w:rsid w:val="0014220D"/>
    <w:rsid w:val="00143A22"/>
    <w:rsid w:val="0014456B"/>
    <w:rsid w:val="00151822"/>
    <w:rsid w:val="00151C61"/>
    <w:rsid w:val="00154A1B"/>
    <w:rsid w:val="00161A12"/>
    <w:rsid w:val="00162A59"/>
    <w:rsid w:val="00165369"/>
    <w:rsid w:val="00166BB0"/>
    <w:rsid w:val="00174875"/>
    <w:rsid w:val="00175280"/>
    <w:rsid w:val="0018024A"/>
    <w:rsid w:val="00180DDF"/>
    <w:rsid w:val="00181DEA"/>
    <w:rsid w:val="00181EAE"/>
    <w:rsid w:val="0018259E"/>
    <w:rsid w:val="00182A47"/>
    <w:rsid w:val="001832B5"/>
    <w:rsid w:val="001859F4"/>
    <w:rsid w:val="00185B90"/>
    <w:rsid w:val="00190421"/>
    <w:rsid w:val="001921F3"/>
    <w:rsid w:val="001962D8"/>
    <w:rsid w:val="00196FC4"/>
    <w:rsid w:val="001A14A3"/>
    <w:rsid w:val="001A28DE"/>
    <w:rsid w:val="001A6728"/>
    <w:rsid w:val="001B104F"/>
    <w:rsid w:val="001B3413"/>
    <w:rsid w:val="001C14CA"/>
    <w:rsid w:val="001C1E8D"/>
    <w:rsid w:val="001C22FF"/>
    <w:rsid w:val="001C2D5A"/>
    <w:rsid w:val="001C2ED1"/>
    <w:rsid w:val="001C40C1"/>
    <w:rsid w:val="001C5C64"/>
    <w:rsid w:val="001C5FC9"/>
    <w:rsid w:val="001C7322"/>
    <w:rsid w:val="001D1676"/>
    <w:rsid w:val="001D2D09"/>
    <w:rsid w:val="001D491E"/>
    <w:rsid w:val="001D4B32"/>
    <w:rsid w:val="001D58DC"/>
    <w:rsid w:val="001E3EA4"/>
    <w:rsid w:val="001E514B"/>
    <w:rsid w:val="001E5492"/>
    <w:rsid w:val="001E6C96"/>
    <w:rsid w:val="001F1BD2"/>
    <w:rsid w:val="00201805"/>
    <w:rsid w:val="00201E39"/>
    <w:rsid w:val="002031D6"/>
    <w:rsid w:val="00206CF0"/>
    <w:rsid w:val="00207F39"/>
    <w:rsid w:val="00210E89"/>
    <w:rsid w:val="0021171D"/>
    <w:rsid w:val="00211920"/>
    <w:rsid w:val="00213810"/>
    <w:rsid w:val="002205DB"/>
    <w:rsid w:val="002226DD"/>
    <w:rsid w:val="00222AA8"/>
    <w:rsid w:val="0022777C"/>
    <w:rsid w:val="00230E46"/>
    <w:rsid w:val="002315A5"/>
    <w:rsid w:val="002404ED"/>
    <w:rsid w:val="00240D3D"/>
    <w:rsid w:val="002463A8"/>
    <w:rsid w:val="00246ACB"/>
    <w:rsid w:val="00250717"/>
    <w:rsid w:val="00251D48"/>
    <w:rsid w:val="00253E05"/>
    <w:rsid w:val="00255805"/>
    <w:rsid w:val="00260394"/>
    <w:rsid w:val="00262137"/>
    <w:rsid w:val="00263C22"/>
    <w:rsid w:val="002640AF"/>
    <w:rsid w:val="0026452C"/>
    <w:rsid w:val="0026576A"/>
    <w:rsid w:val="00266381"/>
    <w:rsid w:val="00266B3C"/>
    <w:rsid w:val="002715EB"/>
    <w:rsid w:val="00271857"/>
    <w:rsid w:val="00271C6E"/>
    <w:rsid w:val="00273D04"/>
    <w:rsid w:val="00275417"/>
    <w:rsid w:val="00275B4C"/>
    <w:rsid w:val="00282543"/>
    <w:rsid w:val="00282557"/>
    <w:rsid w:val="00285CEB"/>
    <w:rsid w:val="00290587"/>
    <w:rsid w:val="00293EE1"/>
    <w:rsid w:val="00294735"/>
    <w:rsid w:val="00297A66"/>
    <w:rsid w:val="00297CF6"/>
    <w:rsid w:val="002A60F5"/>
    <w:rsid w:val="002B3FD2"/>
    <w:rsid w:val="002B575F"/>
    <w:rsid w:val="002B64F3"/>
    <w:rsid w:val="002C2E65"/>
    <w:rsid w:val="002C4513"/>
    <w:rsid w:val="002C5EB6"/>
    <w:rsid w:val="002C6084"/>
    <w:rsid w:val="002C639B"/>
    <w:rsid w:val="002D487E"/>
    <w:rsid w:val="002D55F2"/>
    <w:rsid w:val="002D73A6"/>
    <w:rsid w:val="002D7FD1"/>
    <w:rsid w:val="002E04BA"/>
    <w:rsid w:val="002E2E39"/>
    <w:rsid w:val="002E2F35"/>
    <w:rsid w:val="002E63CE"/>
    <w:rsid w:val="002F0F64"/>
    <w:rsid w:val="002F1AE8"/>
    <w:rsid w:val="002F2B7A"/>
    <w:rsid w:val="002F66CF"/>
    <w:rsid w:val="002F7851"/>
    <w:rsid w:val="002F7F23"/>
    <w:rsid w:val="00301392"/>
    <w:rsid w:val="0030287D"/>
    <w:rsid w:val="003030C8"/>
    <w:rsid w:val="00307B94"/>
    <w:rsid w:val="00310685"/>
    <w:rsid w:val="00311511"/>
    <w:rsid w:val="003123FD"/>
    <w:rsid w:val="003129B1"/>
    <w:rsid w:val="00312BFD"/>
    <w:rsid w:val="00315FD0"/>
    <w:rsid w:val="00321DDC"/>
    <w:rsid w:val="00322647"/>
    <w:rsid w:val="003248D6"/>
    <w:rsid w:val="00330FCA"/>
    <w:rsid w:val="0033133C"/>
    <w:rsid w:val="00331B0B"/>
    <w:rsid w:val="00331B12"/>
    <w:rsid w:val="003335D3"/>
    <w:rsid w:val="00333810"/>
    <w:rsid w:val="0033780E"/>
    <w:rsid w:val="00340550"/>
    <w:rsid w:val="003452CB"/>
    <w:rsid w:val="00345915"/>
    <w:rsid w:val="00345DAC"/>
    <w:rsid w:val="00347E0B"/>
    <w:rsid w:val="003537AB"/>
    <w:rsid w:val="003559B1"/>
    <w:rsid w:val="003567D3"/>
    <w:rsid w:val="003578C8"/>
    <w:rsid w:val="0036048C"/>
    <w:rsid w:val="00360CFA"/>
    <w:rsid w:val="00361E58"/>
    <w:rsid w:val="00362804"/>
    <w:rsid w:val="0036781D"/>
    <w:rsid w:val="00376D80"/>
    <w:rsid w:val="003819B7"/>
    <w:rsid w:val="003860CA"/>
    <w:rsid w:val="003862AA"/>
    <w:rsid w:val="003A239C"/>
    <w:rsid w:val="003B0CD9"/>
    <w:rsid w:val="003B6883"/>
    <w:rsid w:val="003C2AFE"/>
    <w:rsid w:val="003C5197"/>
    <w:rsid w:val="003C6D2C"/>
    <w:rsid w:val="003C6E3E"/>
    <w:rsid w:val="003D1AA0"/>
    <w:rsid w:val="003D3102"/>
    <w:rsid w:val="003D35C1"/>
    <w:rsid w:val="003D444F"/>
    <w:rsid w:val="003D46CB"/>
    <w:rsid w:val="003D732C"/>
    <w:rsid w:val="003E446F"/>
    <w:rsid w:val="003E49FF"/>
    <w:rsid w:val="003E6943"/>
    <w:rsid w:val="003E7212"/>
    <w:rsid w:val="003F0A07"/>
    <w:rsid w:val="003F1830"/>
    <w:rsid w:val="003F20FC"/>
    <w:rsid w:val="003F2590"/>
    <w:rsid w:val="003F546B"/>
    <w:rsid w:val="003F5A33"/>
    <w:rsid w:val="003F6097"/>
    <w:rsid w:val="003F6BD1"/>
    <w:rsid w:val="003F7185"/>
    <w:rsid w:val="00401D15"/>
    <w:rsid w:val="0040598F"/>
    <w:rsid w:val="0040649F"/>
    <w:rsid w:val="0040650C"/>
    <w:rsid w:val="00407A31"/>
    <w:rsid w:val="00411F4D"/>
    <w:rsid w:val="0041208B"/>
    <w:rsid w:val="00413770"/>
    <w:rsid w:val="0042061E"/>
    <w:rsid w:val="00422651"/>
    <w:rsid w:val="00423395"/>
    <w:rsid w:val="00423407"/>
    <w:rsid w:val="0042355F"/>
    <w:rsid w:val="004343DC"/>
    <w:rsid w:val="004373A4"/>
    <w:rsid w:val="0043770E"/>
    <w:rsid w:val="00441ABE"/>
    <w:rsid w:val="00442044"/>
    <w:rsid w:val="0044255A"/>
    <w:rsid w:val="00445A27"/>
    <w:rsid w:val="00450D33"/>
    <w:rsid w:val="0045112B"/>
    <w:rsid w:val="0045281E"/>
    <w:rsid w:val="00452B89"/>
    <w:rsid w:val="004535ED"/>
    <w:rsid w:val="00453DB9"/>
    <w:rsid w:val="00460580"/>
    <w:rsid w:val="004625EE"/>
    <w:rsid w:val="00464625"/>
    <w:rsid w:val="00464AF4"/>
    <w:rsid w:val="0046678F"/>
    <w:rsid w:val="00473C9A"/>
    <w:rsid w:val="00473FA1"/>
    <w:rsid w:val="0048232E"/>
    <w:rsid w:val="0048272F"/>
    <w:rsid w:val="00487FA3"/>
    <w:rsid w:val="0049036F"/>
    <w:rsid w:val="00490803"/>
    <w:rsid w:val="0049258D"/>
    <w:rsid w:val="0049283C"/>
    <w:rsid w:val="0049401B"/>
    <w:rsid w:val="00495ABE"/>
    <w:rsid w:val="00496617"/>
    <w:rsid w:val="004A0499"/>
    <w:rsid w:val="004A0A4A"/>
    <w:rsid w:val="004A0D24"/>
    <w:rsid w:val="004A0FC7"/>
    <w:rsid w:val="004A2686"/>
    <w:rsid w:val="004A32E4"/>
    <w:rsid w:val="004A3A5B"/>
    <w:rsid w:val="004A4169"/>
    <w:rsid w:val="004A6053"/>
    <w:rsid w:val="004B3845"/>
    <w:rsid w:val="004B3B29"/>
    <w:rsid w:val="004B3C5C"/>
    <w:rsid w:val="004B74F9"/>
    <w:rsid w:val="004B7500"/>
    <w:rsid w:val="004C0683"/>
    <w:rsid w:val="004C092B"/>
    <w:rsid w:val="004C18C4"/>
    <w:rsid w:val="004C4E4F"/>
    <w:rsid w:val="004C5280"/>
    <w:rsid w:val="004C7588"/>
    <w:rsid w:val="004D11E1"/>
    <w:rsid w:val="004D1AC4"/>
    <w:rsid w:val="004D2AE4"/>
    <w:rsid w:val="004D2E27"/>
    <w:rsid w:val="004D42D8"/>
    <w:rsid w:val="004D4B08"/>
    <w:rsid w:val="004D50C6"/>
    <w:rsid w:val="004D6462"/>
    <w:rsid w:val="004D78E6"/>
    <w:rsid w:val="004D7B9C"/>
    <w:rsid w:val="004E3854"/>
    <w:rsid w:val="004E4145"/>
    <w:rsid w:val="004E4B59"/>
    <w:rsid w:val="004E4C58"/>
    <w:rsid w:val="004E60D9"/>
    <w:rsid w:val="004E6A96"/>
    <w:rsid w:val="004E7E31"/>
    <w:rsid w:val="0050136B"/>
    <w:rsid w:val="00502EEE"/>
    <w:rsid w:val="00504773"/>
    <w:rsid w:val="00510BF3"/>
    <w:rsid w:val="00510F4A"/>
    <w:rsid w:val="0051101E"/>
    <w:rsid w:val="0051204E"/>
    <w:rsid w:val="005128CB"/>
    <w:rsid w:val="00513AE9"/>
    <w:rsid w:val="00514419"/>
    <w:rsid w:val="00522517"/>
    <w:rsid w:val="00523C54"/>
    <w:rsid w:val="00525474"/>
    <w:rsid w:val="00525DCB"/>
    <w:rsid w:val="00530C24"/>
    <w:rsid w:val="0053247C"/>
    <w:rsid w:val="00535910"/>
    <w:rsid w:val="0053718E"/>
    <w:rsid w:val="00541E02"/>
    <w:rsid w:val="0054262D"/>
    <w:rsid w:val="00544298"/>
    <w:rsid w:val="0054569C"/>
    <w:rsid w:val="00546E3B"/>
    <w:rsid w:val="00547A74"/>
    <w:rsid w:val="00550ED2"/>
    <w:rsid w:val="005512E7"/>
    <w:rsid w:val="005517DF"/>
    <w:rsid w:val="00564E88"/>
    <w:rsid w:val="0056636B"/>
    <w:rsid w:val="0056785C"/>
    <w:rsid w:val="00571071"/>
    <w:rsid w:val="0057250F"/>
    <w:rsid w:val="005752F1"/>
    <w:rsid w:val="00580C89"/>
    <w:rsid w:val="0058127F"/>
    <w:rsid w:val="00583F7D"/>
    <w:rsid w:val="0058412E"/>
    <w:rsid w:val="0058456D"/>
    <w:rsid w:val="00585BEA"/>
    <w:rsid w:val="00590EC7"/>
    <w:rsid w:val="00591093"/>
    <w:rsid w:val="00591AA8"/>
    <w:rsid w:val="00593ADC"/>
    <w:rsid w:val="00595004"/>
    <w:rsid w:val="005A0424"/>
    <w:rsid w:val="005A1649"/>
    <w:rsid w:val="005A35D1"/>
    <w:rsid w:val="005A3954"/>
    <w:rsid w:val="005A4BC9"/>
    <w:rsid w:val="005A5221"/>
    <w:rsid w:val="005B1E0A"/>
    <w:rsid w:val="005B28A6"/>
    <w:rsid w:val="005B4819"/>
    <w:rsid w:val="005B494A"/>
    <w:rsid w:val="005B548F"/>
    <w:rsid w:val="005B6D72"/>
    <w:rsid w:val="005B7CBB"/>
    <w:rsid w:val="005C1184"/>
    <w:rsid w:val="005C416F"/>
    <w:rsid w:val="005D16E3"/>
    <w:rsid w:val="005D1887"/>
    <w:rsid w:val="005D3C6F"/>
    <w:rsid w:val="005D4996"/>
    <w:rsid w:val="005D4BC1"/>
    <w:rsid w:val="005D66BF"/>
    <w:rsid w:val="005E0127"/>
    <w:rsid w:val="005E5971"/>
    <w:rsid w:val="005F1BC5"/>
    <w:rsid w:val="005F2F44"/>
    <w:rsid w:val="005F73EC"/>
    <w:rsid w:val="006030F2"/>
    <w:rsid w:val="00607DDF"/>
    <w:rsid w:val="0061059C"/>
    <w:rsid w:val="00614837"/>
    <w:rsid w:val="00615BE9"/>
    <w:rsid w:val="00616467"/>
    <w:rsid w:val="0061701D"/>
    <w:rsid w:val="00617727"/>
    <w:rsid w:val="00617918"/>
    <w:rsid w:val="00617FFB"/>
    <w:rsid w:val="006202D0"/>
    <w:rsid w:val="006218D3"/>
    <w:rsid w:val="00623FE1"/>
    <w:rsid w:val="0062693C"/>
    <w:rsid w:val="00627CEB"/>
    <w:rsid w:val="0063293C"/>
    <w:rsid w:val="00635196"/>
    <w:rsid w:val="00642972"/>
    <w:rsid w:val="00651619"/>
    <w:rsid w:val="00654983"/>
    <w:rsid w:val="00654C9A"/>
    <w:rsid w:val="00654CD8"/>
    <w:rsid w:val="00655D1A"/>
    <w:rsid w:val="006575B6"/>
    <w:rsid w:val="0065765D"/>
    <w:rsid w:val="00657B40"/>
    <w:rsid w:val="00660D1E"/>
    <w:rsid w:val="0066399E"/>
    <w:rsid w:val="00663A63"/>
    <w:rsid w:val="00667127"/>
    <w:rsid w:val="0067031C"/>
    <w:rsid w:val="00676277"/>
    <w:rsid w:val="00676AD2"/>
    <w:rsid w:val="00680764"/>
    <w:rsid w:val="00681214"/>
    <w:rsid w:val="0068245A"/>
    <w:rsid w:val="0068283D"/>
    <w:rsid w:val="00682BC7"/>
    <w:rsid w:val="00684B02"/>
    <w:rsid w:val="00692B40"/>
    <w:rsid w:val="006931AB"/>
    <w:rsid w:val="00694FAB"/>
    <w:rsid w:val="0069554D"/>
    <w:rsid w:val="006A05C0"/>
    <w:rsid w:val="006A3CAA"/>
    <w:rsid w:val="006A408A"/>
    <w:rsid w:val="006A45A2"/>
    <w:rsid w:val="006A5785"/>
    <w:rsid w:val="006B0BA4"/>
    <w:rsid w:val="006B0E0A"/>
    <w:rsid w:val="006B1723"/>
    <w:rsid w:val="006B4112"/>
    <w:rsid w:val="006B61A1"/>
    <w:rsid w:val="006B6832"/>
    <w:rsid w:val="006C2C6A"/>
    <w:rsid w:val="006C2E6E"/>
    <w:rsid w:val="006C2F2B"/>
    <w:rsid w:val="006C7084"/>
    <w:rsid w:val="006D10F4"/>
    <w:rsid w:val="006D1B38"/>
    <w:rsid w:val="006D466F"/>
    <w:rsid w:val="006D74D3"/>
    <w:rsid w:val="006E1984"/>
    <w:rsid w:val="006E1DFB"/>
    <w:rsid w:val="006E257B"/>
    <w:rsid w:val="006E3C78"/>
    <w:rsid w:val="006E4C4E"/>
    <w:rsid w:val="006E5159"/>
    <w:rsid w:val="006E6F6A"/>
    <w:rsid w:val="006F0B70"/>
    <w:rsid w:val="006F22ED"/>
    <w:rsid w:val="006F5E82"/>
    <w:rsid w:val="006F6154"/>
    <w:rsid w:val="006F6309"/>
    <w:rsid w:val="006F67B1"/>
    <w:rsid w:val="00702D6A"/>
    <w:rsid w:val="00703450"/>
    <w:rsid w:val="0070355D"/>
    <w:rsid w:val="00704A8E"/>
    <w:rsid w:val="00705D77"/>
    <w:rsid w:val="007071BD"/>
    <w:rsid w:val="00707380"/>
    <w:rsid w:val="0071374C"/>
    <w:rsid w:val="0071701E"/>
    <w:rsid w:val="00717C6C"/>
    <w:rsid w:val="00720460"/>
    <w:rsid w:val="007212C0"/>
    <w:rsid w:val="00721FC7"/>
    <w:rsid w:val="0072214C"/>
    <w:rsid w:val="00725939"/>
    <w:rsid w:val="00725B92"/>
    <w:rsid w:val="00726267"/>
    <w:rsid w:val="0072656A"/>
    <w:rsid w:val="00734C53"/>
    <w:rsid w:val="00735BCC"/>
    <w:rsid w:val="0073699A"/>
    <w:rsid w:val="00740B70"/>
    <w:rsid w:val="00741A08"/>
    <w:rsid w:val="00741C89"/>
    <w:rsid w:val="00743DBA"/>
    <w:rsid w:val="00745E66"/>
    <w:rsid w:val="00747C19"/>
    <w:rsid w:val="0075083F"/>
    <w:rsid w:val="007532D5"/>
    <w:rsid w:val="00753EFB"/>
    <w:rsid w:val="0076085E"/>
    <w:rsid w:val="00762768"/>
    <w:rsid w:val="0076364C"/>
    <w:rsid w:val="0076494D"/>
    <w:rsid w:val="00764C24"/>
    <w:rsid w:val="0076526E"/>
    <w:rsid w:val="0076603B"/>
    <w:rsid w:val="00766299"/>
    <w:rsid w:val="0076657B"/>
    <w:rsid w:val="007667BE"/>
    <w:rsid w:val="00767B4F"/>
    <w:rsid w:val="007729BA"/>
    <w:rsid w:val="00772A36"/>
    <w:rsid w:val="007730D9"/>
    <w:rsid w:val="007736A6"/>
    <w:rsid w:val="00774D58"/>
    <w:rsid w:val="00776068"/>
    <w:rsid w:val="007812B1"/>
    <w:rsid w:val="007820BA"/>
    <w:rsid w:val="00783A3E"/>
    <w:rsid w:val="00783D7D"/>
    <w:rsid w:val="00786DB7"/>
    <w:rsid w:val="007902CC"/>
    <w:rsid w:val="00794315"/>
    <w:rsid w:val="007950A9"/>
    <w:rsid w:val="007A0589"/>
    <w:rsid w:val="007A1809"/>
    <w:rsid w:val="007A1A59"/>
    <w:rsid w:val="007A2FF0"/>
    <w:rsid w:val="007A3147"/>
    <w:rsid w:val="007A5EB3"/>
    <w:rsid w:val="007B19EF"/>
    <w:rsid w:val="007B2FF1"/>
    <w:rsid w:val="007B5530"/>
    <w:rsid w:val="007B626A"/>
    <w:rsid w:val="007B6768"/>
    <w:rsid w:val="007B6B60"/>
    <w:rsid w:val="007B7680"/>
    <w:rsid w:val="007C034E"/>
    <w:rsid w:val="007C27EE"/>
    <w:rsid w:val="007C3BFF"/>
    <w:rsid w:val="007C6325"/>
    <w:rsid w:val="007D05EC"/>
    <w:rsid w:val="007D06DE"/>
    <w:rsid w:val="007D1952"/>
    <w:rsid w:val="007D260D"/>
    <w:rsid w:val="007D273B"/>
    <w:rsid w:val="007D2C72"/>
    <w:rsid w:val="007D5070"/>
    <w:rsid w:val="007D7C56"/>
    <w:rsid w:val="007E0374"/>
    <w:rsid w:val="007E08CF"/>
    <w:rsid w:val="007E1944"/>
    <w:rsid w:val="007E3021"/>
    <w:rsid w:val="007E37DA"/>
    <w:rsid w:val="007E4279"/>
    <w:rsid w:val="007E7470"/>
    <w:rsid w:val="007F0094"/>
    <w:rsid w:val="007F0825"/>
    <w:rsid w:val="007F5351"/>
    <w:rsid w:val="007F5C13"/>
    <w:rsid w:val="007F7889"/>
    <w:rsid w:val="00802787"/>
    <w:rsid w:val="00805B56"/>
    <w:rsid w:val="00805E4F"/>
    <w:rsid w:val="00810F52"/>
    <w:rsid w:val="00811A1E"/>
    <w:rsid w:val="00812EED"/>
    <w:rsid w:val="00813132"/>
    <w:rsid w:val="00813966"/>
    <w:rsid w:val="00820307"/>
    <w:rsid w:val="00821AE2"/>
    <w:rsid w:val="00822146"/>
    <w:rsid w:val="00826739"/>
    <w:rsid w:val="008269F4"/>
    <w:rsid w:val="008319E6"/>
    <w:rsid w:val="008320AB"/>
    <w:rsid w:val="00832EA0"/>
    <w:rsid w:val="0083434A"/>
    <w:rsid w:val="00836908"/>
    <w:rsid w:val="0084011A"/>
    <w:rsid w:val="00841470"/>
    <w:rsid w:val="008426CD"/>
    <w:rsid w:val="00842F2D"/>
    <w:rsid w:val="00843B7D"/>
    <w:rsid w:val="008513DE"/>
    <w:rsid w:val="00851A33"/>
    <w:rsid w:val="00851CC4"/>
    <w:rsid w:val="008532E6"/>
    <w:rsid w:val="008548E9"/>
    <w:rsid w:val="0085579A"/>
    <w:rsid w:val="00856113"/>
    <w:rsid w:val="0085746B"/>
    <w:rsid w:val="00860850"/>
    <w:rsid w:val="008649C1"/>
    <w:rsid w:val="00865C44"/>
    <w:rsid w:val="00866012"/>
    <w:rsid w:val="00871EA9"/>
    <w:rsid w:val="00873FC8"/>
    <w:rsid w:val="008742A1"/>
    <w:rsid w:val="0087482D"/>
    <w:rsid w:val="00874D70"/>
    <w:rsid w:val="00876B55"/>
    <w:rsid w:val="00877DC1"/>
    <w:rsid w:val="00881BDD"/>
    <w:rsid w:val="0088278B"/>
    <w:rsid w:val="0088506E"/>
    <w:rsid w:val="00893FDE"/>
    <w:rsid w:val="00896A90"/>
    <w:rsid w:val="00896C4B"/>
    <w:rsid w:val="00897A32"/>
    <w:rsid w:val="008A3321"/>
    <w:rsid w:val="008A60D4"/>
    <w:rsid w:val="008A6647"/>
    <w:rsid w:val="008A79B0"/>
    <w:rsid w:val="008A7AA4"/>
    <w:rsid w:val="008B2ACF"/>
    <w:rsid w:val="008B3450"/>
    <w:rsid w:val="008B3E80"/>
    <w:rsid w:val="008B5A46"/>
    <w:rsid w:val="008C61C2"/>
    <w:rsid w:val="008D5AE8"/>
    <w:rsid w:val="008D6357"/>
    <w:rsid w:val="008D64E4"/>
    <w:rsid w:val="008D70A2"/>
    <w:rsid w:val="008D7C1B"/>
    <w:rsid w:val="008E138A"/>
    <w:rsid w:val="008E3B32"/>
    <w:rsid w:val="008F114E"/>
    <w:rsid w:val="008F1C69"/>
    <w:rsid w:val="008F2CC5"/>
    <w:rsid w:val="008F550E"/>
    <w:rsid w:val="008F6BF0"/>
    <w:rsid w:val="008F7137"/>
    <w:rsid w:val="008F7E21"/>
    <w:rsid w:val="008F7F13"/>
    <w:rsid w:val="0090281B"/>
    <w:rsid w:val="00907543"/>
    <w:rsid w:val="00910846"/>
    <w:rsid w:val="009121C9"/>
    <w:rsid w:val="009234D2"/>
    <w:rsid w:val="00926902"/>
    <w:rsid w:val="00932D07"/>
    <w:rsid w:val="00933465"/>
    <w:rsid w:val="0093375B"/>
    <w:rsid w:val="00941FCB"/>
    <w:rsid w:val="00946462"/>
    <w:rsid w:val="0095162C"/>
    <w:rsid w:val="0095203F"/>
    <w:rsid w:val="0095610B"/>
    <w:rsid w:val="009571B7"/>
    <w:rsid w:val="00957E49"/>
    <w:rsid w:val="00960411"/>
    <w:rsid w:val="0096044A"/>
    <w:rsid w:val="009629BA"/>
    <w:rsid w:val="00962F4E"/>
    <w:rsid w:val="0096747B"/>
    <w:rsid w:val="0097014D"/>
    <w:rsid w:val="00970652"/>
    <w:rsid w:val="00970FD8"/>
    <w:rsid w:val="00972033"/>
    <w:rsid w:val="00973B35"/>
    <w:rsid w:val="00974E43"/>
    <w:rsid w:val="00975648"/>
    <w:rsid w:val="00975848"/>
    <w:rsid w:val="009820C3"/>
    <w:rsid w:val="00982B36"/>
    <w:rsid w:val="0098717C"/>
    <w:rsid w:val="009A1EFC"/>
    <w:rsid w:val="009A3423"/>
    <w:rsid w:val="009A4A86"/>
    <w:rsid w:val="009A5F98"/>
    <w:rsid w:val="009A71A8"/>
    <w:rsid w:val="009A7239"/>
    <w:rsid w:val="009B3072"/>
    <w:rsid w:val="009B3892"/>
    <w:rsid w:val="009B3FB9"/>
    <w:rsid w:val="009B429F"/>
    <w:rsid w:val="009B5176"/>
    <w:rsid w:val="009B57D5"/>
    <w:rsid w:val="009B7BEE"/>
    <w:rsid w:val="009C37A3"/>
    <w:rsid w:val="009C3F7D"/>
    <w:rsid w:val="009C5F34"/>
    <w:rsid w:val="009C68EB"/>
    <w:rsid w:val="009C7CF2"/>
    <w:rsid w:val="009D0683"/>
    <w:rsid w:val="009D4D7E"/>
    <w:rsid w:val="009E13F8"/>
    <w:rsid w:val="009F1189"/>
    <w:rsid w:val="009F14CD"/>
    <w:rsid w:val="009F2FC7"/>
    <w:rsid w:val="009F314A"/>
    <w:rsid w:val="009F5198"/>
    <w:rsid w:val="009F6A48"/>
    <w:rsid w:val="00A01F7B"/>
    <w:rsid w:val="00A0247D"/>
    <w:rsid w:val="00A0471E"/>
    <w:rsid w:val="00A05795"/>
    <w:rsid w:val="00A0619A"/>
    <w:rsid w:val="00A10ABE"/>
    <w:rsid w:val="00A11DE3"/>
    <w:rsid w:val="00A1289C"/>
    <w:rsid w:val="00A13AB8"/>
    <w:rsid w:val="00A16537"/>
    <w:rsid w:val="00A17EEC"/>
    <w:rsid w:val="00A23AD2"/>
    <w:rsid w:val="00A263D9"/>
    <w:rsid w:val="00A279D0"/>
    <w:rsid w:val="00A30BAC"/>
    <w:rsid w:val="00A316B2"/>
    <w:rsid w:val="00A32E9F"/>
    <w:rsid w:val="00A3658F"/>
    <w:rsid w:val="00A42EDD"/>
    <w:rsid w:val="00A46048"/>
    <w:rsid w:val="00A46333"/>
    <w:rsid w:val="00A46408"/>
    <w:rsid w:val="00A464A8"/>
    <w:rsid w:val="00A46661"/>
    <w:rsid w:val="00A5092D"/>
    <w:rsid w:val="00A51B53"/>
    <w:rsid w:val="00A5304F"/>
    <w:rsid w:val="00A558E0"/>
    <w:rsid w:val="00A61471"/>
    <w:rsid w:val="00A6547E"/>
    <w:rsid w:val="00A6648C"/>
    <w:rsid w:val="00A66D0A"/>
    <w:rsid w:val="00A72092"/>
    <w:rsid w:val="00A75EAD"/>
    <w:rsid w:val="00A7717A"/>
    <w:rsid w:val="00A80A98"/>
    <w:rsid w:val="00A819B6"/>
    <w:rsid w:val="00A828CA"/>
    <w:rsid w:val="00A829B0"/>
    <w:rsid w:val="00A8620C"/>
    <w:rsid w:val="00A871A6"/>
    <w:rsid w:val="00A878C4"/>
    <w:rsid w:val="00A91702"/>
    <w:rsid w:val="00A92352"/>
    <w:rsid w:val="00A926A8"/>
    <w:rsid w:val="00A9472E"/>
    <w:rsid w:val="00A96108"/>
    <w:rsid w:val="00A9708B"/>
    <w:rsid w:val="00A9712B"/>
    <w:rsid w:val="00AA3A7A"/>
    <w:rsid w:val="00AA408A"/>
    <w:rsid w:val="00AA6B98"/>
    <w:rsid w:val="00AA6D49"/>
    <w:rsid w:val="00AA7874"/>
    <w:rsid w:val="00AB06C7"/>
    <w:rsid w:val="00AB2341"/>
    <w:rsid w:val="00AB23C9"/>
    <w:rsid w:val="00AB2B99"/>
    <w:rsid w:val="00AB2E9A"/>
    <w:rsid w:val="00AB4505"/>
    <w:rsid w:val="00AB58E5"/>
    <w:rsid w:val="00AB60BB"/>
    <w:rsid w:val="00AC48C1"/>
    <w:rsid w:val="00AC749F"/>
    <w:rsid w:val="00AC7648"/>
    <w:rsid w:val="00AD1079"/>
    <w:rsid w:val="00AD3C6A"/>
    <w:rsid w:val="00AD522E"/>
    <w:rsid w:val="00AD5533"/>
    <w:rsid w:val="00AD630D"/>
    <w:rsid w:val="00AD6319"/>
    <w:rsid w:val="00AE0F62"/>
    <w:rsid w:val="00AE32B5"/>
    <w:rsid w:val="00AE51D8"/>
    <w:rsid w:val="00AF1039"/>
    <w:rsid w:val="00AF1C78"/>
    <w:rsid w:val="00AF5EF4"/>
    <w:rsid w:val="00B0422F"/>
    <w:rsid w:val="00B05632"/>
    <w:rsid w:val="00B07EF2"/>
    <w:rsid w:val="00B10574"/>
    <w:rsid w:val="00B14E6B"/>
    <w:rsid w:val="00B15E7C"/>
    <w:rsid w:val="00B15EA3"/>
    <w:rsid w:val="00B17BFB"/>
    <w:rsid w:val="00B22AEE"/>
    <w:rsid w:val="00B22D37"/>
    <w:rsid w:val="00B262FC"/>
    <w:rsid w:val="00B2652B"/>
    <w:rsid w:val="00B2715A"/>
    <w:rsid w:val="00B27267"/>
    <w:rsid w:val="00B348F0"/>
    <w:rsid w:val="00B536DA"/>
    <w:rsid w:val="00B5410F"/>
    <w:rsid w:val="00B54518"/>
    <w:rsid w:val="00B55360"/>
    <w:rsid w:val="00B55691"/>
    <w:rsid w:val="00B55DF4"/>
    <w:rsid w:val="00B621FA"/>
    <w:rsid w:val="00B622A1"/>
    <w:rsid w:val="00B6293B"/>
    <w:rsid w:val="00B6514A"/>
    <w:rsid w:val="00B66E81"/>
    <w:rsid w:val="00B67D7E"/>
    <w:rsid w:val="00B723AB"/>
    <w:rsid w:val="00B741A4"/>
    <w:rsid w:val="00B7434D"/>
    <w:rsid w:val="00B768F7"/>
    <w:rsid w:val="00B7782D"/>
    <w:rsid w:val="00B85B83"/>
    <w:rsid w:val="00B85E53"/>
    <w:rsid w:val="00B875E0"/>
    <w:rsid w:val="00B87928"/>
    <w:rsid w:val="00B90273"/>
    <w:rsid w:val="00B973A7"/>
    <w:rsid w:val="00B97923"/>
    <w:rsid w:val="00B97BF3"/>
    <w:rsid w:val="00BA3F2D"/>
    <w:rsid w:val="00BA5366"/>
    <w:rsid w:val="00BB0370"/>
    <w:rsid w:val="00BB27DD"/>
    <w:rsid w:val="00BB5275"/>
    <w:rsid w:val="00BB733F"/>
    <w:rsid w:val="00BC4DC1"/>
    <w:rsid w:val="00BC7E8F"/>
    <w:rsid w:val="00BD113D"/>
    <w:rsid w:val="00BD2ABF"/>
    <w:rsid w:val="00BD593A"/>
    <w:rsid w:val="00BE2958"/>
    <w:rsid w:val="00BE5D1F"/>
    <w:rsid w:val="00BE65AA"/>
    <w:rsid w:val="00BE7376"/>
    <w:rsid w:val="00BE7619"/>
    <w:rsid w:val="00BF237E"/>
    <w:rsid w:val="00BF297F"/>
    <w:rsid w:val="00BF2A18"/>
    <w:rsid w:val="00BF3289"/>
    <w:rsid w:val="00BF35AF"/>
    <w:rsid w:val="00BF3DED"/>
    <w:rsid w:val="00BF4AC3"/>
    <w:rsid w:val="00C00C9D"/>
    <w:rsid w:val="00C02EFD"/>
    <w:rsid w:val="00C070AC"/>
    <w:rsid w:val="00C07BDA"/>
    <w:rsid w:val="00C103A9"/>
    <w:rsid w:val="00C10F0F"/>
    <w:rsid w:val="00C10FB1"/>
    <w:rsid w:val="00C125D5"/>
    <w:rsid w:val="00C13A25"/>
    <w:rsid w:val="00C1456C"/>
    <w:rsid w:val="00C160D3"/>
    <w:rsid w:val="00C215E3"/>
    <w:rsid w:val="00C22011"/>
    <w:rsid w:val="00C22218"/>
    <w:rsid w:val="00C226DB"/>
    <w:rsid w:val="00C267C5"/>
    <w:rsid w:val="00C2687F"/>
    <w:rsid w:val="00C30432"/>
    <w:rsid w:val="00C342D2"/>
    <w:rsid w:val="00C34AC4"/>
    <w:rsid w:val="00C35E88"/>
    <w:rsid w:val="00C365C8"/>
    <w:rsid w:val="00C4266F"/>
    <w:rsid w:val="00C42BA4"/>
    <w:rsid w:val="00C43519"/>
    <w:rsid w:val="00C43FE2"/>
    <w:rsid w:val="00C44A40"/>
    <w:rsid w:val="00C46935"/>
    <w:rsid w:val="00C46D7F"/>
    <w:rsid w:val="00C501C5"/>
    <w:rsid w:val="00C54C2C"/>
    <w:rsid w:val="00C570E7"/>
    <w:rsid w:val="00C62FED"/>
    <w:rsid w:val="00C63677"/>
    <w:rsid w:val="00C66EBD"/>
    <w:rsid w:val="00C70511"/>
    <w:rsid w:val="00C71C59"/>
    <w:rsid w:val="00C71F2C"/>
    <w:rsid w:val="00C7594D"/>
    <w:rsid w:val="00C77C64"/>
    <w:rsid w:val="00C77E89"/>
    <w:rsid w:val="00C81D96"/>
    <w:rsid w:val="00C8269C"/>
    <w:rsid w:val="00C866AA"/>
    <w:rsid w:val="00C875DE"/>
    <w:rsid w:val="00C87F4E"/>
    <w:rsid w:val="00C90B71"/>
    <w:rsid w:val="00C91456"/>
    <w:rsid w:val="00C92A69"/>
    <w:rsid w:val="00C93016"/>
    <w:rsid w:val="00C93C66"/>
    <w:rsid w:val="00C96ABF"/>
    <w:rsid w:val="00C97CDD"/>
    <w:rsid w:val="00CA0AD8"/>
    <w:rsid w:val="00CA135F"/>
    <w:rsid w:val="00CA25FB"/>
    <w:rsid w:val="00CA3029"/>
    <w:rsid w:val="00CA40AC"/>
    <w:rsid w:val="00CA4F97"/>
    <w:rsid w:val="00CA54E6"/>
    <w:rsid w:val="00CB04DE"/>
    <w:rsid w:val="00CB07E6"/>
    <w:rsid w:val="00CB3548"/>
    <w:rsid w:val="00CB3B25"/>
    <w:rsid w:val="00CB430A"/>
    <w:rsid w:val="00CB6409"/>
    <w:rsid w:val="00CB730C"/>
    <w:rsid w:val="00CC05FD"/>
    <w:rsid w:val="00CC0950"/>
    <w:rsid w:val="00CC1B2B"/>
    <w:rsid w:val="00CC35A7"/>
    <w:rsid w:val="00CC7D8F"/>
    <w:rsid w:val="00CD08B7"/>
    <w:rsid w:val="00CD0CEC"/>
    <w:rsid w:val="00CD1F2B"/>
    <w:rsid w:val="00CD3424"/>
    <w:rsid w:val="00CD6ACF"/>
    <w:rsid w:val="00CE12F6"/>
    <w:rsid w:val="00CE2126"/>
    <w:rsid w:val="00CE333D"/>
    <w:rsid w:val="00CE4D9B"/>
    <w:rsid w:val="00CE59E4"/>
    <w:rsid w:val="00CE764B"/>
    <w:rsid w:val="00CF0891"/>
    <w:rsid w:val="00CF20C2"/>
    <w:rsid w:val="00CF3785"/>
    <w:rsid w:val="00CF3EA7"/>
    <w:rsid w:val="00CF5F5D"/>
    <w:rsid w:val="00D0062B"/>
    <w:rsid w:val="00D00B0E"/>
    <w:rsid w:val="00D00B87"/>
    <w:rsid w:val="00D014E8"/>
    <w:rsid w:val="00D03DCB"/>
    <w:rsid w:val="00D14546"/>
    <w:rsid w:val="00D14B51"/>
    <w:rsid w:val="00D15B7B"/>
    <w:rsid w:val="00D20A3C"/>
    <w:rsid w:val="00D211E2"/>
    <w:rsid w:val="00D21FB8"/>
    <w:rsid w:val="00D22440"/>
    <w:rsid w:val="00D232D5"/>
    <w:rsid w:val="00D3179A"/>
    <w:rsid w:val="00D32524"/>
    <w:rsid w:val="00D337AA"/>
    <w:rsid w:val="00D3462D"/>
    <w:rsid w:val="00D439FE"/>
    <w:rsid w:val="00D46CAA"/>
    <w:rsid w:val="00D54D74"/>
    <w:rsid w:val="00D55B77"/>
    <w:rsid w:val="00D57286"/>
    <w:rsid w:val="00D57341"/>
    <w:rsid w:val="00D644F4"/>
    <w:rsid w:val="00D6517C"/>
    <w:rsid w:val="00D6654A"/>
    <w:rsid w:val="00D66FA4"/>
    <w:rsid w:val="00D72799"/>
    <w:rsid w:val="00D8085A"/>
    <w:rsid w:val="00D811A3"/>
    <w:rsid w:val="00D822A5"/>
    <w:rsid w:val="00D8418F"/>
    <w:rsid w:val="00D8471F"/>
    <w:rsid w:val="00D86D41"/>
    <w:rsid w:val="00D87118"/>
    <w:rsid w:val="00D90DF2"/>
    <w:rsid w:val="00D910F6"/>
    <w:rsid w:val="00D9244B"/>
    <w:rsid w:val="00D93D4C"/>
    <w:rsid w:val="00D95D58"/>
    <w:rsid w:val="00DA032D"/>
    <w:rsid w:val="00DA1D37"/>
    <w:rsid w:val="00DA2048"/>
    <w:rsid w:val="00DA2DA4"/>
    <w:rsid w:val="00DA3399"/>
    <w:rsid w:val="00DA4E41"/>
    <w:rsid w:val="00DA55CB"/>
    <w:rsid w:val="00DA6A08"/>
    <w:rsid w:val="00DA6CEC"/>
    <w:rsid w:val="00DA6D34"/>
    <w:rsid w:val="00DA70F7"/>
    <w:rsid w:val="00DA7EA7"/>
    <w:rsid w:val="00DB0815"/>
    <w:rsid w:val="00DB1E33"/>
    <w:rsid w:val="00DB2AC9"/>
    <w:rsid w:val="00DB5E7A"/>
    <w:rsid w:val="00DC1E1B"/>
    <w:rsid w:val="00DC3041"/>
    <w:rsid w:val="00DC31FF"/>
    <w:rsid w:val="00DC47CF"/>
    <w:rsid w:val="00DC6B99"/>
    <w:rsid w:val="00DD0427"/>
    <w:rsid w:val="00DD2249"/>
    <w:rsid w:val="00DD3064"/>
    <w:rsid w:val="00DD323B"/>
    <w:rsid w:val="00DD453D"/>
    <w:rsid w:val="00DD5BB6"/>
    <w:rsid w:val="00DE0A74"/>
    <w:rsid w:val="00DE192D"/>
    <w:rsid w:val="00DE2F88"/>
    <w:rsid w:val="00DF07C1"/>
    <w:rsid w:val="00DF0B94"/>
    <w:rsid w:val="00DF1620"/>
    <w:rsid w:val="00DF19AA"/>
    <w:rsid w:val="00DF2885"/>
    <w:rsid w:val="00DF6DA8"/>
    <w:rsid w:val="00E010EF"/>
    <w:rsid w:val="00E061D4"/>
    <w:rsid w:val="00E067B1"/>
    <w:rsid w:val="00E07F99"/>
    <w:rsid w:val="00E1036E"/>
    <w:rsid w:val="00E10904"/>
    <w:rsid w:val="00E115A3"/>
    <w:rsid w:val="00E1434C"/>
    <w:rsid w:val="00E15C51"/>
    <w:rsid w:val="00E15D44"/>
    <w:rsid w:val="00E16730"/>
    <w:rsid w:val="00E20791"/>
    <w:rsid w:val="00E269E5"/>
    <w:rsid w:val="00E27BB3"/>
    <w:rsid w:val="00E3090E"/>
    <w:rsid w:val="00E3108C"/>
    <w:rsid w:val="00E31588"/>
    <w:rsid w:val="00E40066"/>
    <w:rsid w:val="00E414D3"/>
    <w:rsid w:val="00E42D92"/>
    <w:rsid w:val="00E47388"/>
    <w:rsid w:val="00E51938"/>
    <w:rsid w:val="00E531D6"/>
    <w:rsid w:val="00E6163E"/>
    <w:rsid w:val="00E61A57"/>
    <w:rsid w:val="00E6350E"/>
    <w:rsid w:val="00E63B3A"/>
    <w:rsid w:val="00E65852"/>
    <w:rsid w:val="00E67149"/>
    <w:rsid w:val="00E672DB"/>
    <w:rsid w:val="00E67E95"/>
    <w:rsid w:val="00E739E1"/>
    <w:rsid w:val="00E73E7F"/>
    <w:rsid w:val="00E7719E"/>
    <w:rsid w:val="00E83E9D"/>
    <w:rsid w:val="00E848F7"/>
    <w:rsid w:val="00E84B31"/>
    <w:rsid w:val="00E850F9"/>
    <w:rsid w:val="00E85124"/>
    <w:rsid w:val="00E910E6"/>
    <w:rsid w:val="00E91ECF"/>
    <w:rsid w:val="00E926ED"/>
    <w:rsid w:val="00E953A7"/>
    <w:rsid w:val="00E9552A"/>
    <w:rsid w:val="00EA605D"/>
    <w:rsid w:val="00EB0A49"/>
    <w:rsid w:val="00EB1304"/>
    <w:rsid w:val="00EB1A35"/>
    <w:rsid w:val="00EB23F0"/>
    <w:rsid w:val="00EB29AA"/>
    <w:rsid w:val="00EC04CA"/>
    <w:rsid w:val="00EC360B"/>
    <w:rsid w:val="00EC476F"/>
    <w:rsid w:val="00EC4F20"/>
    <w:rsid w:val="00EC6891"/>
    <w:rsid w:val="00EC79E6"/>
    <w:rsid w:val="00ED07CF"/>
    <w:rsid w:val="00ED5129"/>
    <w:rsid w:val="00ED58A6"/>
    <w:rsid w:val="00ED5C47"/>
    <w:rsid w:val="00EE01E7"/>
    <w:rsid w:val="00EE0E36"/>
    <w:rsid w:val="00EE1A23"/>
    <w:rsid w:val="00EE285A"/>
    <w:rsid w:val="00EE558A"/>
    <w:rsid w:val="00EE5B48"/>
    <w:rsid w:val="00EF0863"/>
    <w:rsid w:val="00EF0EB8"/>
    <w:rsid w:val="00EF4E41"/>
    <w:rsid w:val="00EF670A"/>
    <w:rsid w:val="00EF7702"/>
    <w:rsid w:val="00F0199B"/>
    <w:rsid w:val="00F04884"/>
    <w:rsid w:val="00F06E17"/>
    <w:rsid w:val="00F07655"/>
    <w:rsid w:val="00F10185"/>
    <w:rsid w:val="00F1053E"/>
    <w:rsid w:val="00F11695"/>
    <w:rsid w:val="00F12E50"/>
    <w:rsid w:val="00F130FD"/>
    <w:rsid w:val="00F13505"/>
    <w:rsid w:val="00F14220"/>
    <w:rsid w:val="00F1652B"/>
    <w:rsid w:val="00F16FB8"/>
    <w:rsid w:val="00F1760E"/>
    <w:rsid w:val="00F21999"/>
    <w:rsid w:val="00F21EE8"/>
    <w:rsid w:val="00F2465D"/>
    <w:rsid w:val="00F37635"/>
    <w:rsid w:val="00F41744"/>
    <w:rsid w:val="00F422DB"/>
    <w:rsid w:val="00F44764"/>
    <w:rsid w:val="00F46E78"/>
    <w:rsid w:val="00F472C4"/>
    <w:rsid w:val="00F51163"/>
    <w:rsid w:val="00F51A66"/>
    <w:rsid w:val="00F52D71"/>
    <w:rsid w:val="00F54182"/>
    <w:rsid w:val="00F60294"/>
    <w:rsid w:val="00F65459"/>
    <w:rsid w:val="00F6612D"/>
    <w:rsid w:val="00F73029"/>
    <w:rsid w:val="00F73A3D"/>
    <w:rsid w:val="00F760B1"/>
    <w:rsid w:val="00F7614F"/>
    <w:rsid w:val="00F7693D"/>
    <w:rsid w:val="00F7781C"/>
    <w:rsid w:val="00F77C48"/>
    <w:rsid w:val="00F802CA"/>
    <w:rsid w:val="00F81650"/>
    <w:rsid w:val="00F82E32"/>
    <w:rsid w:val="00F839CE"/>
    <w:rsid w:val="00F84270"/>
    <w:rsid w:val="00F953B1"/>
    <w:rsid w:val="00F976D3"/>
    <w:rsid w:val="00F979C7"/>
    <w:rsid w:val="00FA0B53"/>
    <w:rsid w:val="00FA438A"/>
    <w:rsid w:val="00FA6DD7"/>
    <w:rsid w:val="00FA77FC"/>
    <w:rsid w:val="00FB17C8"/>
    <w:rsid w:val="00FC057D"/>
    <w:rsid w:val="00FC29DD"/>
    <w:rsid w:val="00FC2BFA"/>
    <w:rsid w:val="00FC32D2"/>
    <w:rsid w:val="00FD1AD0"/>
    <w:rsid w:val="00FD24BE"/>
    <w:rsid w:val="00FD26B9"/>
    <w:rsid w:val="00FD5230"/>
    <w:rsid w:val="00FD53EF"/>
    <w:rsid w:val="00FD5BFB"/>
    <w:rsid w:val="00FD5CCE"/>
    <w:rsid w:val="00FD678D"/>
    <w:rsid w:val="00FE4898"/>
    <w:rsid w:val="00FE4D30"/>
    <w:rsid w:val="00FE4E16"/>
    <w:rsid w:val="00FE66F9"/>
    <w:rsid w:val="00FE7B5F"/>
    <w:rsid w:val="00FF0432"/>
    <w:rsid w:val="00FF05C4"/>
    <w:rsid w:val="00FF141E"/>
    <w:rsid w:val="00FF1472"/>
    <w:rsid w:val="00FF2D00"/>
    <w:rsid w:val="00FF3771"/>
    <w:rsid w:val="00FF4FDE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B0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table" w:styleId="ListTable1Light">
    <w:name w:val="List Table 1 Light"/>
    <w:basedOn w:val="TableNormal"/>
    <w:uiPriority w:val="46"/>
    <w:rsid w:val="00D72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5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emf"/><Relationship Id="rId21" Type="http://schemas.openxmlformats.org/officeDocument/2006/relationships/hyperlink" Target="https://pymysql.readthedocs.io/en/latest/user/examples.html" TargetMode="External"/><Relationship Id="rId42" Type="http://schemas.openxmlformats.org/officeDocument/2006/relationships/oleObject" Target="embeddings/oleObject12.bin"/><Relationship Id="rId47" Type="http://schemas.openxmlformats.org/officeDocument/2006/relationships/image" Target="media/image14.emf"/><Relationship Id="rId63" Type="http://schemas.openxmlformats.org/officeDocument/2006/relationships/oleObject" Target="embeddings/oleObject22.bin"/><Relationship Id="rId68" Type="http://schemas.openxmlformats.org/officeDocument/2006/relationships/image" Target="media/image23.emf"/><Relationship Id="rId84" Type="http://schemas.openxmlformats.org/officeDocument/2006/relationships/oleObject" Target="embeddings/oleObject28.bin"/><Relationship Id="rId89" Type="http://schemas.openxmlformats.org/officeDocument/2006/relationships/oleObject" Target="embeddings/oleObject30.bin"/><Relationship Id="rId112" Type="http://schemas.openxmlformats.org/officeDocument/2006/relationships/theme" Target="theme/theme1.xml"/><Relationship Id="rId16" Type="http://schemas.openxmlformats.org/officeDocument/2006/relationships/image" Target="media/image4.emf"/><Relationship Id="rId107" Type="http://schemas.openxmlformats.org/officeDocument/2006/relationships/oleObject" Target="embeddings/oleObject3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8.bin"/><Relationship Id="rId37" Type="http://schemas.openxmlformats.org/officeDocument/2006/relationships/image" Target="media/image9.emf"/><Relationship Id="rId53" Type="http://schemas.openxmlformats.org/officeDocument/2006/relationships/image" Target="media/image17.emf"/><Relationship Id="rId58" Type="http://schemas.openxmlformats.org/officeDocument/2006/relationships/oleObject" Target="embeddings/oleObject20.bin"/><Relationship Id="rId74" Type="http://schemas.openxmlformats.org/officeDocument/2006/relationships/hyperlink" Target="https://github.com/opencv/opencv/tree/4.x/data/haarcascades" TargetMode="External"/><Relationship Id="rId79" Type="http://schemas.openxmlformats.org/officeDocument/2006/relationships/hyperlink" Target="https://docs.opencv.org/4.x/db/d28/tutorial_cascade_classifier.html" TargetMode="External"/><Relationship Id="rId102" Type="http://schemas.openxmlformats.org/officeDocument/2006/relationships/hyperlink" Target="https://pytorch.org/tutorials/beginner/basics/tensorqs_tutorial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ightgbm.readthedocs.io/en/latest/" TargetMode="External"/><Relationship Id="rId95" Type="http://schemas.openxmlformats.org/officeDocument/2006/relationships/image" Target="media/image33.png"/><Relationship Id="rId22" Type="http://schemas.openxmlformats.org/officeDocument/2006/relationships/hyperlink" Target="https://pandas.pydata.org/docs/reference/api/pandas.read_sql.html" TargetMode="External"/><Relationship Id="rId27" Type="http://schemas.openxmlformats.org/officeDocument/2006/relationships/oleObject" Target="embeddings/oleObject7.bin"/><Relationship Id="rId43" Type="http://schemas.openxmlformats.org/officeDocument/2006/relationships/image" Target="media/image12.emf"/><Relationship Id="rId48" Type="http://schemas.openxmlformats.org/officeDocument/2006/relationships/oleObject" Target="embeddings/oleObject15.bin"/><Relationship Id="rId64" Type="http://schemas.openxmlformats.org/officeDocument/2006/relationships/hyperlink" Target="https://www.geeksforgeeks.org/cosine-similarity/" TargetMode="External"/><Relationship Id="rId69" Type="http://schemas.openxmlformats.org/officeDocument/2006/relationships/oleObject" Target="embeddings/oleObject24.bin"/><Relationship Id="rId80" Type="http://schemas.openxmlformats.org/officeDocument/2006/relationships/image" Target="media/image27.emf"/><Relationship Id="rId85" Type="http://schemas.openxmlformats.org/officeDocument/2006/relationships/image" Target="media/image29.emf"/><Relationship Id="rId12" Type="http://schemas.openxmlformats.org/officeDocument/2006/relationships/hyperlink" Target="https://parquet.apache.org/" TargetMode="External"/><Relationship Id="rId17" Type="http://schemas.openxmlformats.org/officeDocument/2006/relationships/oleObject" Target="embeddings/oleObject4.bin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oleObject" Target="embeddings/oleObject10.bin"/><Relationship Id="rId59" Type="http://schemas.openxmlformats.org/officeDocument/2006/relationships/hyperlink" Target="https://pandas.pydata.org/docs/reference/api/pandas.DataFrame.agg.html" TargetMode="External"/><Relationship Id="rId103" Type="http://schemas.openxmlformats.org/officeDocument/2006/relationships/image" Target="media/image36.emf"/><Relationship Id="rId108" Type="http://schemas.openxmlformats.org/officeDocument/2006/relationships/image" Target="media/image38.emf"/><Relationship Id="rId54" Type="http://schemas.openxmlformats.org/officeDocument/2006/relationships/oleObject" Target="embeddings/oleObject18.bin"/><Relationship Id="rId70" Type="http://schemas.openxmlformats.org/officeDocument/2006/relationships/image" Target="media/image24.emf"/><Relationship Id="rId75" Type="http://schemas.openxmlformats.org/officeDocument/2006/relationships/image" Target="media/image25.emf"/><Relationship Id="rId91" Type="http://schemas.openxmlformats.org/officeDocument/2006/relationships/hyperlink" Target="https://catboost.ai/en/docs/" TargetMode="External"/><Relationship Id="rId96" Type="http://schemas.openxmlformats.org/officeDocument/2006/relationships/hyperlink" Target="https://www.pinecone.io/learn/series/faiss/vector-index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vro.apache.org/docs/1.2.0/" TargetMode="External"/><Relationship Id="rId23" Type="http://schemas.openxmlformats.org/officeDocument/2006/relationships/image" Target="media/image5.emf"/><Relationship Id="rId28" Type="http://schemas.openxmlformats.org/officeDocument/2006/relationships/hyperlink" Target="https://oreil.ly/byelc" TargetMode="External"/><Relationship Id="rId36" Type="http://schemas.openxmlformats.org/officeDocument/2006/relationships/oleObject" Target="embeddings/oleObject9.bin"/><Relationship Id="rId49" Type="http://schemas.openxmlformats.org/officeDocument/2006/relationships/image" Target="media/image15.emf"/><Relationship Id="rId57" Type="http://schemas.openxmlformats.org/officeDocument/2006/relationships/image" Target="media/image19.emf"/><Relationship Id="rId106" Type="http://schemas.openxmlformats.org/officeDocument/2006/relationships/image" Target="media/image37.emf"/><Relationship Id="rId10" Type="http://schemas.openxmlformats.org/officeDocument/2006/relationships/image" Target="media/image2.emf"/><Relationship Id="rId31" Type="http://schemas.openxmlformats.org/officeDocument/2006/relationships/image" Target="media/image7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20.emf"/><Relationship Id="rId65" Type="http://schemas.openxmlformats.org/officeDocument/2006/relationships/image" Target="media/image22.emf"/><Relationship Id="rId73" Type="http://schemas.openxmlformats.org/officeDocument/2006/relationships/hyperlink" Target="https://www.tensorflow.org/hub" TargetMode="External"/><Relationship Id="rId78" Type="http://schemas.openxmlformats.org/officeDocument/2006/relationships/hyperlink" Target="https://github.com/opencv/opencv/tree/4.x/data/haarcascades" TargetMode="External"/><Relationship Id="rId81" Type="http://schemas.openxmlformats.org/officeDocument/2006/relationships/oleObject" Target="embeddings/oleObject27.bin"/><Relationship Id="rId86" Type="http://schemas.openxmlformats.org/officeDocument/2006/relationships/oleObject" Target="embeddings/oleObject29.bin"/><Relationship Id="rId94" Type="http://schemas.openxmlformats.org/officeDocument/2006/relationships/image" Target="media/image32.png"/><Relationship Id="rId99" Type="http://schemas.openxmlformats.org/officeDocument/2006/relationships/hyperlink" Target="https://cloud.google.com/vertex-ai/docs/vector-search/overview" TargetMode="External"/><Relationship Id="rId101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hyperlink" Target="https://www.sqlite.org/index.html" TargetMode="External"/><Relationship Id="rId39" Type="http://schemas.openxmlformats.org/officeDocument/2006/relationships/image" Target="media/image10.emf"/><Relationship Id="rId109" Type="http://schemas.openxmlformats.org/officeDocument/2006/relationships/oleObject" Target="embeddings/oleObject36.bin"/><Relationship Id="rId34" Type="http://schemas.openxmlformats.org/officeDocument/2006/relationships/hyperlink" Target="https://docs.python.org/3/library/contextlib.html" TargetMode="External"/><Relationship Id="rId50" Type="http://schemas.openxmlformats.org/officeDocument/2006/relationships/oleObject" Target="embeddings/oleObject16.bin"/><Relationship Id="rId55" Type="http://schemas.openxmlformats.org/officeDocument/2006/relationships/image" Target="media/image18.emf"/><Relationship Id="rId76" Type="http://schemas.openxmlformats.org/officeDocument/2006/relationships/oleObject" Target="embeddings/oleObject26.bin"/><Relationship Id="rId97" Type="http://schemas.openxmlformats.org/officeDocument/2006/relationships/image" Target="media/image34.emf"/><Relationship Id="rId104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oleObject" Target="embeddings/oleObject25.bin"/><Relationship Id="rId92" Type="http://schemas.openxmlformats.org/officeDocument/2006/relationships/image" Target="media/image31.emf"/><Relationship Id="rId2" Type="http://schemas.openxmlformats.org/officeDocument/2006/relationships/numbering" Target="numbering.xml"/><Relationship Id="rId29" Type="http://schemas.openxmlformats.org/officeDocument/2006/relationships/hyperlink" Target="https://aws.amazon.com/s3/" TargetMode="External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1.bin"/><Relationship Id="rId45" Type="http://schemas.openxmlformats.org/officeDocument/2006/relationships/image" Target="media/image13.emf"/><Relationship Id="rId66" Type="http://schemas.openxmlformats.org/officeDocument/2006/relationships/oleObject" Target="embeddings/oleObject23.bin"/><Relationship Id="rId87" Type="http://schemas.openxmlformats.org/officeDocument/2006/relationships/hyperlink" Target="https://xgboost.readthedocs.io/en/stable/" TargetMode="External"/><Relationship Id="rId110" Type="http://schemas.openxmlformats.org/officeDocument/2006/relationships/hyperlink" Target="https://pytorch.org/docs/stable/sparse.html" TargetMode="External"/><Relationship Id="rId61" Type="http://schemas.openxmlformats.org/officeDocument/2006/relationships/oleObject" Target="embeddings/oleObject21.bin"/><Relationship Id="rId82" Type="http://schemas.openxmlformats.org/officeDocument/2006/relationships/hyperlink" Target="https://pytorch.org/vision/stable/models.html" TargetMode="External"/><Relationship Id="rId19" Type="http://schemas.openxmlformats.org/officeDocument/2006/relationships/hyperlink" Target="https://www.w3schools.com/sql/" TargetMode="External"/><Relationship Id="rId14" Type="http://schemas.openxmlformats.org/officeDocument/2006/relationships/oleObject" Target="embeddings/oleObject3.bin"/><Relationship Id="rId30" Type="http://schemas.openxmlformats.org/officeDocument/2006/relationships/hyperlink" Target="https://docs.aws.amazon.com/IAM/latest/UserGuide/security-creds.html" TargetMode="External"/><Relationship Id="rId35" Type="http://schemas.openxmlformats.org/officeDocument/2006/relationships/image" Target="media/image8.emf"/><Relationship Id="rId56" Type="http://schemas.openxmlformats.org/officeDocument/2006/relationships/oleObject" Target="embeddings/oleObject19.bin"/><Relationship Id="rId77" Type="http://schemas.openxmlformats.org/officeDocument/2006/relationships/image" Target="media/image26.png"/><Relationship Id="rId100" Type="http://schemas.openxmlformats.org/officeDocument/2006/relationships/image" Target="media/image35.emf"/><Relationship Id="rId105" Type="http://schemas.openxmlformats.org/officeDocument/2006/relationships/hyperlink" Target="https://pytorch.org/tutorials/beginner/blitz/tensor_tutorial.html" TargetMode="External"/><Relationship Id="rId8" Type="http://schemas.openxmlformats.org/officeDocument/2006/relationships/image" Target="media/image1.emf"/><Relationship Id="rId51" Type="http://schemas.openxmlformats.org/officeDocument/2006/relationships/image" Target="media/image16.emf"/><Relationship Id="rId72" Type="http://schemas.openxmlformats.org/officeDocument/2006/relationships/hyperlink" Target="https://pytorch.org/tutorials/beginner/transfer_learning_tutorial.html" TargetMode="External"/><Relationship Id="rId93" Type="http://schemas.openxmlformats.org/officeDocument/2006/relationships/oleObject" Target="embeddings/oleObject31.bin"/><Relationship Id="rId98" Type="http://schemas.openxmlformats.org/officeDocument/2006/relationships/oleObject" Target="embeddings/oleObject32.bin"/><Relationship Id="rId3" Type="http://schemas.openxmlformats.org/officeDocument/2006/relationships/styles" Target="styles.xml"/><Relationship Id="rId25" Type="http://schemas.openxmlformats.org/officeDocument/2006/relationships/hyperlink" Target="https://developers.google.com/sheets/api" TargetMode="External"/><Relationship Id="rId46" Type="http://schemas.openxmlformats.org/officeDocument/2006/relationships/oleObject" Target="embeddings/oleObject14.bin"/><Relationship Id="rId67" Type="http://schemas.openxmlformats.org/officeDocument/2006/relationships/hyperlink" Target="https://huggingface.co/docs/transformers/quicktour" TargetMode="External"/><Relationship Id="rId20" Type="http://schemas.openxmlformats.org/officeDocument/2006/relationships/oleObject" Target="embeddings/oleObject5.bin"/><Relationship Id="rId41" Type="http://schemas.openxmlformats.org/officeDocument/2006/relationships/image" Target="media/image11.emf"/><Relationship Id="rId62" Type="http://schemas.openxmlformats.org/officeDocument/2006/relationships/image" Target="media/image21.emf"/><Relationship Id="rId83" Type="http://schemas.openxmlformats.org/officeDocument/2006/relationships/image" Target="media/image28.emf"/><Relationship Id="rId88" Type="http://schemas.openxmlformats.org/officeDocument/2006/relationships/image" Target="media/image30.emf"/><Relationship Id="rId11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867</TotalTime>
  <Pages>41</Pages>
  <Words>4614</Words>
  <Characters>26300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1023</cp:revision>
  <cp:lastPrinted>2023-08-12T19:34:00Z</cp:lastPrinted>
  <dcterms:created xsi:type="dcterms:W3CDTF">2023-07-07T10:05:00Z</dcterms:created>
  <dcterms:modified xsi:type="dcterms:W3CDTF">2023-12-01T14:17:00Z</dcterms:modified>
</cp:coreProperties>
</file>