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6A5C3" w14:textId="77777777" w:rsidR="0041208B" w:rsidRPr="00294735" w:rsidRDefault="0041208B" w:rsidP="0041208B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bookmarkStart w:id="0" w:name="_Hlk140021714"/>
    </w:p>
    <w:p w14:paraId="66151EBA" w14:textId="77777777" w:rsidR="00AB23C9" w:rsidRPr="00294735" w:rsidRDefault="00AB23C9" w:rsidP="00AB23C9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</w:p>
    <w:p w14:paraId="155A5152" w14:textId="2C373A11" w:rsidR="000C2F16" w:rsidRPr="00294735" w:rsidRDefault="00A11DE3" w:rsidP="007532D5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A11DE3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1.4 پ</w:t>
      </w:r>
      <w:r w:rsidRPr="00A11DE3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A11DE3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ش</w:t>
      </w:r>
      <w:r w:rsidRPr="00A11DE3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تخص</w:t>
      </w:r>
      <w:r w:rsidRPr="00A11DE3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A11DE3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ص</w:t>
      </w:r>
      <w:r w:rsidRPr="00A11DE3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آرا</w:t>
      </w:r>
      <w:r w:rsidRPr="00A11DE3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A11DE3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ه</w:t>
      </w:r>
      <w:r w:rsidR="00061D1C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‌ها</w:t>
      </w:r>
      <w:r w:rsidRPr="00A11DE3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A11DE3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</w:t>
      </w:r>
      <w:r w:rsidRPr="00A11DE3">
        <w:rPr>
          <w:rFonts w:ascii="Times New Roman" w:hAnsi="Times New Roman" w:cs="B Nazanin"/>
          <w:b/>
          <w:bCs/>
          <w:sz w:val="26"/>
          <w:szCs w:val="28"/>
          <w:lang w:bidi="fa-IR"/>
        </w:rPr>
        <w:t>NumPy</w:t>
      </w:r>
    </w:p>
    <w:p w14:paraId="44EE635F" w14:textId="77777777" w:rsidR="000C2F16" w:rsidRPr="00294735" w:rsidRDefault="000C2F16" w:rsidP="007532D5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مسئله</w:t>
      </w:r>
    </w:p>
    <w:p w14:paraId="08671047" w14:textId="77CAB33B" w:rsidR="000C2F16" w:rsidRPr="00294735" w:rsidRDefault="00745E66" w:rsidP="007532D5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745E66">
        <w:rPr>
          <w:rFonts w:ascii="Times New Roman" w:hAnsi="Times New Roman" w:cs="B Nazanin"/>
          <w:sz w:val="26"/>
          <w:szCs w:val="28"/>
          <w:rtl/>
          <w:lang w:bidi="fa-IR"/>
        </w:rPr>
        <w:t>شما با</w:t>
      </w:r>
      <w:r w:rsidRPr="00745E6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45E66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745E66">
        <w:rPr>
          <w:rFonts w:ascii="Times New Roman" w:hAnsi="Times New Roman" w:cs="B Nazanin"/>
          <w:sz w:val="26"/>
          <w:szCs w:val="28"/>
          <w:rtl/>
          <w:lang w:bidi="fa-IR"/>
        </w:rPr>
        <w:t xml:space="preserve"> آرا</w:t>
      </w:r>
      <w:r w:rsidRPr="00745E6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45E66">
        <w:rPr>
          <w:rFonts w:ascii="Times New Roman" w:hAnsi="Times New Roman" w:cs="B Nazanin" w:hint="eastAsia"/>
          <w:sz w:val="26"/>
          <w:szCs w:val="28"/>
          <w:rtl/>
          <w:lang w:bidi="fa-IR"/>
        </w:rPr>
        <w:t>ه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745E66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745E66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اندازه مع</w:t>
      </w:r>
      <w:r w:rsidRPr="00745E6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45E66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745E66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با مقدار</w:t>
      </w:r>
      <w:r w:rsidRPr="00745E6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45E66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قبل تخص</w:t>
      </w:r>
      <w:r w:rsidRPr="00745E6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45E66">
        <w:rPr>
          <w:rFonts w:ascii="Times New Roman" w:hAnsi="Times New Roman" w:cs="B Nazanin" w:hint="eastAsia"/>
          <w:sz w:val="26"/>
          <w:szCs w:val="28"/>
          <w:rtl/>
          <w:lang w:bidi="fa-IR"/>
        </w:rPr>
        <w:t>ص</w:t>
      </w:r>
      <w:r w:rsidRPr="00745E66">
        <w:rPr>
          <w:rFonts w:ascii="Times New Roman" w:hAnsi="Times New Roman" w:cs="B Nazanin"/>
          <w:sz w:val="26"/>
          <w:szCs w:val="28"/>
          <w:rtl/>
          <w:lang w:bidi="fa-IR"/>
        </w:rPr>
        <w:t xml:space="preserve"> ده</w:t>
      </w:r>
      <w:r w:rsidRPr="00745E6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45E66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.</w:t>
      </w:r>
    </w:p>
    <w:p w14:paraId="74E82252" w14:textId="77777777" w:rsidR="000C2F16" w:rsidRPr="00294735" w:rsidRDefault="000C2F16" w:rsidP="007532D5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راه‌حل</w:t>
      </w:r>
    </w:p>
    <w:p w14:paraId="1D1A6307" w14:textId="2142B63F" w:rsidR="00C66EBD" w:rsidRPr="00294735" w:rsidRDefault="004C0683" w:rsidP="0088278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4C0683">
        <w:rPr>
          <w:rFonts w:ascii="Times New Roman" w:hAnsi="Times New Roman" w:cs="B Nazanin"/>
          <w:sz w:val="26"/>
          <w:szCs w:val="28"/>
          <w:lang w:bidi="fa-IR"/>
        </w:rPr>
        <w:t>NumPy</w:t>
      </w:r>
      <w:r w:rsidRPr="004C0683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دارا</w:t>
      </w:r>
      <w:r w:rsidRPr="004C068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C0683">
        <w:rPr>
          <w:rFonts w:ascii="Times New Roman" w:hAnsi="Times New Roman" w:cs="B Nazanin"/>
          <w:sz w:val="26"/>
          <w:szCs w:val="28"/>
          <w:rtl/>
          <w:lang w:bidi="fa-IR"/>
        </w:rPr>
        <w:t xml:space="preserve"> توابع</w:t>
      </w:r>
      <w:r w:rsidRPr="004C068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C0683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4C068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C0683">
        <w:rPr>
          <w:rFonts w:ascii="Times New Roman" w:hAnsi="Times New Roman" w:cs="B Nazanin"/>
          <w:sz w:val="26"/>
          <w:szCs w:val="28"/>
          <w:rtl/>
          <w:lang w:bidi="fa-IR"/>
        </w:rPr>
        <w:t xml:space="preserve"> تول</w:t>
      </w:r>
      <w:r w:rsidRPr="004C068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C0683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4C0683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بردارها و ماتر</w:t>
      </w:r>
      <w:r w:rsidRPr="004C068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C0683">
        <w:rPr>
          <w:rFonts w:ascii="Times New Roman" w:hAnsi="Times New Roman" w:cs="B Nazanin" w:hint="eastAsia"/>
          <w:sz w:val="26"/>
          <w:szCs w:val="28"/>
          <w:rtl/>
          <w:lang w:bidi="fa-IR"/>
        </w:rPr>
        <w:t>س‌ها</w:t>
      </w:r>
      <w:r w:rsidRPr="004C0683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4C0683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هر اندازه با استفاده از 0، 1</w:t>
      </w:r>
      <w:r w:rsidR="00B15EA3">
        <w:rPr>
          <w:rFonts w:ascii="Times New Roman" w:hAnsi="Times New Roman" w:cs="B Nazanin"/>
          <w:sz w:val="26"/>
          <w:szCs w:val="28"/>
          <w:rtl/>
          <w:lang w:bidi="fa-IR"/>
        </w:rPr>
        <w:t xml:space="preserve"> یا</w:t>
      </w:r>
      <w:r w:rsidRPr="004C0683">
        <w:rPr>
          <w:rFonts w:ascii="Times New Roman" w:hAnsi="Times New Roman" w:cs="B Nazanin"/>
          <w:sz w:val="26"/>
          <w:szCs w:val="28"/>
          <w:rtl/>
          <w:lang w:bidi="fa-IR"/>
        </w:rPr>
        <w:t xml:space="preserve"> مقاد</w:t>
      </w:r>
      <w:r w:rsidRPr="004C068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C0683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4C0683">
        <w:rPr>
          <w:rFonts w:ascii="Times New Roman" w:hAnsi="Times New Roman" w:cs="B Nazanin"/>
          <w:sz w:val="26"/>
          <w:szCs w:val="28"/>
          <w:rtl/>
          <w:lang w:bidi="fa-IR"/>
        </w:rPr>
        <w:t xml:space="preserve"> دلخواه شما است:</w:t>
      </w:r>
    </w:p>
    <w:bookmarkStart w:id="1" w:name="_MON_1752870033"/>
    <w:bookmarkEnd w:id="1"/>
    <w:p w14:paraId="7DDC06EF" w14:textId="136EA9F4" w:rsidR="0088278B" w:rsidRPr="00294735" w:rsidRDefault="00CB6409" w:rsidP="009571B7">
      <w:pPr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6240" w14:anchorId="5B36D6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5pt;height:311.25pt" o:ole="">
            <v:imagedata r:id="rId8" o:title=""/>
          </v:shape>
          <o:OLEObject Type="Embed" ProgID="Word.OpenDocumentText.12" ShapeID="_x0000_i1025" DrawAspect="Content" ObjectID="_1760826026" r:id="rId9"/>
        </w:object>
      </w:r>
    </w:p>
    <w:p w14:paraId="6C36047F" w14:textId="06D6DF45" w:rsidR="008B2ACF" w:rsidRPr="00294735" w:rsidRDefault="008B2ACF" w:rsidP="008B2ACF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بحث</w:t>
      </w:r>
    </w:p>
    <w:p w14:paraId="556CA674" w14:textId="63DDB436" w:rsidR="00A01F7B" w:rsidRPr="00294735" w:rsidRDefault="00CB6409" w:rsidP="00BD593A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CB6409">
        <w:rPr>
          <w:rFonts w:ascii="Times New Roman" w:hAnsi="Times New Roman" w:cs="B Nazanin"/>
          <w:sz w:val="26"/>
          <w:szCs w:val="28"/>
          <w:rtl/>
          <w:lang w:bidi="fa-IR"/>
        </w:rPr>
        <w:t>تول</w:t>
      </w:r>
      <w:r w:rsidRPr="00CB640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B6409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CB6409">
        <w:rPr>
          <w:rFonts w:ascii="Times New Roman" w:hAnsi="Times New Roman" w:cs="B Nazanin"/>
          <w:sz w:val="26"/>
          <w:szCs w:val="28"/>
          <w:rtl/>
          <w:lang w:bidi="fa-IR"/>
        </w:rPr>
        <w:t xml:space="preserve"> آرا</w:t>
      </w:r>
      <w:r w:rsidRPr="00CB640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B6409">
        <w:rPr>
          <w:rFonts w:ascii="Times New Roman" w:hAnsi="Times New Roman" w:cs="B Nazanin" w:hint="eastAsia"/>
          <w:sz w:val="26"/>
          <w:szCs w:val="28"/>
          <w:rtl/>
          <w:lang w:bidi="fa-IR"/>
        </w:rPr>
        <w:t>ه‌ها</w:t>
      </w:r>
      <w:r w:rsidRPr="00CB6409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CB6409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از قبل با داده‌ها پر شده‌اند، برا</w:t>
      </w:r>
      <w:r w:rsidRPr="00CB640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B6409">
        <w:rPr>
          <w:rFonts w:ascii="Times New Roman" w:hAnsi="Times New Roman" w:cs="B Nazanin"/>
          <w:sz w:val="26"/>
          <w:szCs w:val="28"/>
          <w:rtl/>
          <w:lang w:bidi="fa-IR"/>
        </w:rPr>
        <w:t xml:space="preserve"> چند</w:t>
      </w:r>
      <w:r w:rsidRPr="00CB640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B6409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CB6409">
        <w:rPr>
          <w:rFonts w:ascii="Times New Roman" w:hAnsi="Times New Roman" w:cs="B Nazanin"/>
          <w:sz w:val="26"/>
          <w:szCs w:val="28"/>
          <w:rtl/>
          <w:lang w:bidi="fa-IR"/>
        </w:rPr>
        <w:t xml:space="preserve"> هدف مف</w:t>
      </w:r>
      <w:r w:rsidRPr="00CB640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B6409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CB6409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است، مانند عملکرد بهتر کد</w:t>
      </w:r>
      <w:r w:rsidR="00B15EA3">
        <w:rPr>
          <w:rFonts w:ascii="Times New Roman" w:hAnsi="Times New Roman" w:cs="B Nazanin"/>
          <w:sz w:val="26"/>
          <w:szCs w:val="28"/>
          <w:rtl/>
          <w:lang w:bidi="fa-IR"/>
        </w:rPr>
        <w:t xml:space="preserve"> یا</w:t>
      </w:r>
      <w:r w:rsidRPr="00CB6409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از داده‌ها</w:t>
      </w:r>
      <w:r w:rsidRPr="00CB640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B6409">
        <w:rPr>
          <w:rFonts w:ascii="Times New Roman" w:hAnsi="Times New Roman" w:cs="B Nazanin"/>
          <w:sz w:val="26"/>
          <w:szCs w:val="28"/>
          <w:rtl/>
          <w:lang w:bidi="fa-IR"/>
        </w:rPr>
        <w:t xml:space="preserve"> مصنوع</w:t>
      </w:r>
      <w:r w:rsidRPr="00CB640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B6409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CB640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B6409">
        <w:rPr>
          <w:rFonts w:ascii="Times New Roman" w:hAnsi="Times New Roman" w:cs="B Nazanin"/>
          <w:sz w:val="26"/>
          <w:szCs w:val="28"/>
          <w:rtl/>
          <w:lang w:bidi="fa-IR"/>
        </w:rPr>
        <w:t xml:space="preserve"> آزما</w:t>
      </w:r>
      <w:r w:rsidRPr="00CB640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B6409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Pr="00CB6409">
        <w:rPr>
          <w:rFonts w:ascii="Times New Roman" w:hAnsi="Times New Roman" w:cs="B Nazanin"/>
          <w:sz w:val="26"/>
          <w:szCs w:val="28"/>
          <w:rtl/>
          <w:lang w:bidi="fa-IR"/>
        </w:rPr>
        <w:t xml:space="preserve"> الگور</w:t>
      </w:r>
      <w:r w:rsidRPr="00CB640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B6409">
        <w:rPr>
          <w:rFonts w:ascii="Times New Roman" w:hAnsi="Times New Roman" w:cs="B Nazanin" w:hint="eastAsia"/>
          <w:sz w:val="26"/>
          <w:szCs w:val="28"/>
          <w:rtl/>
          <w:lang w:bidi="fa-IR"/>
        </w:rPr>
        <w:t>تم‌ها</w:t>
      </w:r>
      <w:r w:rsidRPr="00CB6409">
        <w:rPr>
          <w:rFonts w:ascii="Times New Roman" w:hAnsi="Times New Roman" w:cs="B Nazanin"/>
          <w:sz w:val="26"/>
          <w:szCs w:val="28"/>
          <w:rtl/>
          <w:lang w:bidi="fa-IR"/>
        </w:rPr>
        <w:t>. در بس</w:t>
      </w:r>
      <w:r w:rsidRPr="00CB640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B6409">
        <w:rPr>
          <w:rFonts w:ascii="Times New Roman" w:hAnsi="Times New Roman" w:cs="B Nazanin" w:hint="eastAsia"/>
          <w:sz w:val="26"/>
          <w:szCs w:val="28"/>
          <w:rtl/>
          <w:lang w:bidi="fa-IR"/>
        </w:rPr>
        <w:t>ار</w:t>
      </w:r>
      <w:r w:rsidRPr="00CB640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B6409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زبان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CB640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B6409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برنامه نو</w:t>
      </w:r>
      <w:r w:rsidRPr="00CB640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B6409">
        <w:rPr>
          <w:rFonts w:ascii="Times New Roman" w:hAnsi="Times New Roman" w:cs="B Nazanin" w:hint="eastAsia"/>
          <w:sz w:val="26"/>
          <w:szCs w:val="28"/>
          <w:rtl/>
          <w:lang w:bidi="fa-IR"/>
        </w:rPr>
        <w:t>س</w:t>
      </w:r>
      <w:r w:rsidRPr="00CB640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B6409">
        <w:rPr>
          <w:rFonts w:ascii="Times New Roman" w:hAnsi="Times New Roman" w:cs="B Nazanin" w:hint="eastAsia"/>
          <w:sz w:val="26"/>
          <w:szCs w:val="28"/>
          <w:rtl/>
          <w:lang w:bidi="fa-IR"/>
        </w:rPr>
        <w:t>،</w:t>
      </w:r>
      <w:r w:rsidRPr="00CB6409">
        <w:rPr>
          <w:rFonts w:ascii="Times New Roman" w:hAnsi="Times New Roman" w:cs="B Nazanin"/>
          <w:sz w:val="26"/>
          <w:szCs w:val="28"/>
          <w:rtl/>
          <w:lang w:bidi="fa-IR"/>
        </w:rPr>
        <w:t xml:space="preserve"> پ</w:t>
      </w:r>
      <w:r w:rsidRPr="00CB640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B6409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Pr="00CB6409">
        <w:rPr>
          <w:rFonts w:ascii="Times New Roman" w:hAnsi="Times New Roman" w:cs="B Nazanin"/>
          <w:sz w:val="26"/>
          <w:szCs w:val="28"/>
          <w:rtl/>
          <w:lang w:bidi="fa-IR"/>
        </w:rPr>
        <w:t xml:space="preserve"> تخص</w:t>
      </w:r>
      <w:r w:rsidRPr="00CB640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B6409">
        <w:rPr>
          <w:rFonts w:ascii="Times New Roman" w:hAnsi="Times New Roman" w:cs="B Nazanin" w:hint="eastAsia"/>
          <w:sz w:val="26"/>
          <w:szCs w:val="28"/>
          <w:rtl/>
          <w:lang w:bidi="fa-IR"/>
        </w:rPr>
        <w:t>ص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‌ی</w:t>
      </w:r>
      <w:r w:rsidRPr="00CB6409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CB6409">
        <w:rPr>
          <w:rFonts w:ascii="Times New Roman" w:hAnsi="Times New Roman" w:cs="B Nazanin"/>
          <w:sz w:val="26"/>
          <w:szCs w:val="28"/>
          <w:rtl/>
          <w:lang w:bidi="fa-IR"/>
        </w:rPr>
        <w:t xml:space="preserve"> آرا</w:t>
      </w:r>
      <w:r w:rsidRPr="00CB640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B6409">
        <w:rPr>
          <w:rFonts w:ascii="Times New Roman" w:hAnsi="Times New Roman" w:cs="B Nazanin" w:hint="eastAsia"/>
          <w:sz w:val="26"/>
          <w:szCs w:val="28"/>
          <w:rtl/>
          <w:lang w:bidi="fa-IR"/>
        </w:rPr>
        <w:t>ه</w:t>
      </w:r>
      <w:r w:rsidRPr="00CB6409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مقاد</w:t>
      </w:r>
      <w:r w:rsidRPr="00CB640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B6409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CB6409">
        <w:rPr>
          <w:rFonts w:ascii="Times New Roman" w:hAnsi="Times New Roman" w:cs="B Nazanin"/>
          <w:sz w:val="26"/>
          <w:szCs w:val="28"/>
          <w:rtl/>
          <w:lang w:bidi="fa-IR"/>
        </w:rPr>
        <w:t xml:space="preserve"> پ</w:t>
      </w:r>
      <w:r w:rsidRPr="00CB640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B6409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Pr="00CB6409">
        <w:rPr>
          <w:rFonts w:ascii="Times New Roman" w:hAnsi="Times New Roman" w:cs="B Nazanin"/>
          <w:sz w:val="26"/>
          <w:szCs w:val="28"/>
          <w:rtl/>
          <w:lang w:bidi="fa-IR"/>
        </w:rPr>
        <w:t xml:space="preserve"> فرض (مانند </w:t>
      </w:r>
      <w:r w:rsidRPr="00C87F4E">
        <w:rPr>
          <w:rFonts w:ascii="Times New Roman" w:hAnsi="Times New Roman" w:cs="B Nazanin"/>
          <w:sz w:val="26"/>
          <w:szCs w:val="28"/>
          <w:rtl/>
          <w:lang w:bidi="fa-IR"/>
        </w:rPr>
        <w:t>0</w:t>
      </w:r>
      <w:r>
        <w:rPr>
          <w:rFonts w:ascii="Times New Roman" w:hAnsi="Times New Roman" w:cs="B Nazanin"/>
          <w:sz w:val="26"/>
          <w:szCs w:val="28"/>
          <w:lang w:bidi="fa-IR"/>
        </w:rPr>
        <w:t>s</w:t>
      </w:r>
      <w:r w:rsidRPr="00CB6409">
        <w:rPr>
          <w:rFonts w:ascii="Times New Roman" w:hAnsi="Times New Roman" w:cs="B Nazanin"/>
          <w:sz w:val="26"/>
          <w:szCs w:val="28"/>
          <w:rtl/>
          <w:lang w:bidi="fa-IR"/>
        </w:rPr>
        <w:t>)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‌ی</w:t>
      </w:r>
      <w:r w:rsidRPr="00CB6409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CB6409">
        <w:rPr>
          <w:rFonts w:ascii="Times New Roman" w:hAnsi="Times New Roman" w:cs="B Nazanin"/>
          <w:sz w:val="26"/>
          <w:szCs w:val="28"/>
          <w:rtl/>
          <w:lang w:bidi="fa-IR"/>
        </w:rPr>
        <w:t xml:space="preserve"> روش معمول در نظر گ</w:t>
      </w:r>
      <w:r w:rsidRPr="00CB6409">
        <w:rPr>
          <w:rFonts w:ascii="Times New Roman" w:hAnsi="Times New Roman" w:cs="B Nazanin" w:hint="eastAsia"/>
          <w:sz w:val="26"/>
          <w:szCs w:val="28"/>
          <w:rtl/>
          <w:lang w:bidi="fa-IR"/>
        </w:rPr>
        <w:t>رفته</w:t>
      </w:r>
      <w:r w:rsidRPr="00CB6409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CB6409">
        <w:rPr>
          <w:rFonts w:ascii="Times New Roman" w:hAnsi="Times New Roman" w:cs="B Nazanin"/>
          <w:sz w:val="26"/>
          <w:szCs w:val="28"/>
          <w:rtl/>
          <w:lang w:bidi="fa-IR"/>
        </w:rPr>
        <w:t>شود.</w:t>
      </w:r>
    </w:p>
    <w:p w14:paraId="141FBB9E" w14:textId="206D6083" w:rsidR="00A01F7B" w:rsidRPr="00294735" w:rsidRDefault="00A01F7B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1F1C3957" w14:textId="18D0777B" w:rsidR="00A01F7B" w:rsidRPr="00294735" w:rsidRDefault="00A01F7B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108457FE" w14:textId="4030687D" w:rsidR="00A01F7B" w:rsidRPr="00294735" w:rsidRDefault="00A01F7B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1C256C9D" w14:textId="62C47769" w:rsidR="00A01F7B" w:rsidRDefault="00A01F7B" w:rsidP="00A01F7B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</w:p>
    <w:p w14:paraId="52585E40" w14:textId="77777777" w:rsidR="00070CF2" w:rsidRPr="00294735" w:rsidRDefault="00070CF2" w:rsidP="00070CF2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</w:p>
    <w:p w14:paraId="23248E79" w14:textId="77777777" w:rsidR="00070CF2" w:rsidRPr="00294735" w:rsidRDefault="00070CF2" w:rsidP="00070CF2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</w:p>
    <w:p w14:paraId="4C7A8DE6" w14:textId="35E872AF" w:rsidR="00070CF2" w:rsidRPr="00294735" w:rsidRDefault="007812B1" w:rsidP="00070CF2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2.6</w:t>
      </w:r>
      <w:r w:rsidR="00070CF2" w:rsidRPr="00A11DE3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</w:t>
      </w:r>
      <w:r w:rsidR="00E1434C" w:rsidRPr="00E1434C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بارگذار</w:t>
      </w:r>
      <w:r w:rsidR="00E1434C" w:rsidRPr="00E1434C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061D1C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‌ی</w:t>
      </w:r>
      <w:r w:rsidR="00E1434C" w:rsidRPr="00E1434C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ک</w:t>
      </w:r>
      <w:r w:rsidR="00E1434C" w:rsidRPr="00E1434C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فا</w:t>
      </w:r>
      <w:r w:rsidR="00E1434C" w:rsidRPr="00E1434C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E1434C" w:rsidRPr="00E1434C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ل</w:t>
      </w:r>
      <w:r w:rsidR="00E1434C" w:rsidRPr="00E1434C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پارکت</w:t>
      </w:r>
      <w:r w:rsidR="000C2DAD">
        <w:rPr>
          <w:rStyle w:val="FootnoteReference"/>
          <w:rFonts w:ascii="Times New Roman" w:hAnsi="Times New Roman" w:cs="B Nazanin"/>
          <w:b/>
          <w:bCs/>
          <w:sz w:val="26"/>
          <w:szCs w:val="28"/>
          <w:rtl/>
          <w:lang w:bidi="fa-IR"/>
        </w:rPr>
        <w:footnoteReference w:id="1"/>
      </w:r>
    </w:p>
    <w:p w14:paraId="14A29782" w14:textId="77777777" w:rsidR="00070CF2" w:rsidRPr="00294735" w:rsidRDefault="00070CF2" w:rsidP="00070CF2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مسئله</w:t>
      </w:r>
    </w:p>
    <w:p w14:paraId="3C9B1FBB" w14:textId="41988B05" w:rsidR="00070CF2" w:rsidRPr="00294735" w:rsidRDefault="00EF4E41" w:rsidP="00070CF2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EF4E41">
        <w:rPr>
          <w:rFonts w:ascii="Times New Roman" w:hAnsi="Times New Roman" w:cs="B Nazanin"/>
          <w:sz w:val="26"/>
          <w:szCs w:val="28"/>
          <w:rtl/>
          <w:lang w:bidi="fa-IR"/>
        </w:rPr>
        <w:t>شما با</w:t>
      </w:r>
      <w:r w:rsidRPr="00EF4E4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F4E41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‌ی</w:t>
      </w:r>
      <w:r w:rsidRPr="00EF4E41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EF4E41">
        <w:rPr>
          <w:rFonts w:ascii="Times New Roman" w:hAnsi="Times New Roman" w:cs="B Nazanin"/>
          <w:sz w:val="26"/>
          <w:szCs w:val="28"/>
          <w:rtl/>
          <w:lang w:bidi="fa-IR"/>
        </w:rPr>
        <w:t xml:space="preserve"> فا</w:t>
      </w:r>
      <w:r w:rsidRPr="00EF4E4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F4E41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EF4E41">
        <w:rPr>
          <w:rFonts w:ascii="Times New Roman" w:hAnsi="Times New Roman" w:cs="B Nazanin"/>
          <w:sz w:val="26"/>
          <w:szCs w:val="28"/>
          <w:rtl/>
          <w:lang w:bidi="fa-IR"/>
        </w:rPr>
        <w:t xml:space="preserve"> پارکت را بارگذار</w:t>
      </w:r>
      <w:r w:rsidRPr="00EF4E4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F4E41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EF4E4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F4E41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EF4E41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261D2A0B" w14:textId="77777777" w:rsidR="00070CF2" w:rsidRPr="00294735" w:rsidRDefault="00070CF2" w:rsidP="00070CF2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راه‌حل</w:t>
      </w:r>
    </w:p>
    <w:p w14:paraId="47E2AB0F" w14:textId="60B65B51" w:rsidR="00070CF2" w:rsidRPr="00294735" w:rsidRDefault="008B3450" w:rsidP="00070CF2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8B3450">
        <w:rPr>
          <w:rFonts w:ascii="Times New Roman" w:hAnsi="Times New Roman" w:cs="B Nazanin"/>
          <w:sz w:val="26"/>
          <w:szCs w:val="28"/>
          <w:rtl/>
          <w:lang w:bidi="fa-IR"/>
        </w:rPr>
        <w:t xml:space="preserve">تابع </w:t>
      </w:r>
      <w:proofErr w:type="spellStart"/>
      <w:r w:rsidRPr="008B3450">
        <w:rPr>
          <w:rFonts w:ascii="Times New Roman" w:hAnsi="Times New Roman" w:cs="B Nazanin"/>
          <w:sz w:val="26"/>
          <w:szCs w:val="28"/>
          <w:lang w:bidi="fa-IR"/>
        </w:rPr>
        <w:t>read_parquet</w:t>
      </w:r>
      <w:proofErr w:type="spellEnd"/>
      <w:r w:rsidRPr="008B3450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2C639B">
        <w:rPr>
          <w:rFonts w:ascii="Times New Roman" w:hAnsi="Times New Roman" w:cs="B Nazanin" w:hint="cs"/>
          <w:sz w:val="26"/>
          <w:szCs w:val="28"/>
          <w:rtl/>
          <w:lang w:bidi="fa-IR"/>
        </w:rPr>
        <w:t>از کتابخانه‌ی</w:t>
      </w:r>
      <w:r w:rsidR="002C639B" w:rsidRPr="008B3450">
        <w:rPr>
          <w:rFonts w:ascii="Times New Roman" w:hAnsi="Times New Roman" w:cs="B Nazanin"/>
          <w:sz w:val="26"/>
          <w:szCs w:val="28"/>
          <w:lang w:bidi="fa-IR"/>
        </w:rPr>
        <w:t xml:space="preserve">pandas </w:t>
      </w:r>
      <w:r w:rsidR="002C639B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w:r w:rsidRPr="008B3450">
        <w:rPr>
          <w:rFonts w:ascii="Times New Roman" w:hAnsi="Times New Roman" w:cs="B Nazanin"/>
          <w:sz w:val="26"/>
          <w:szCs w:val="28"/>
          <w:rtl/>
          <w:lang w:bidi="fa-IR"/>
        </w:rPr>
        <w:t xml:space="preserve">به ما 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این </w:t>
      </w:r>
      <w:r w:rsidRPr="008B3450">
        <w:rPr>
          <w:rFonts w:ascii="Times New Roman" w:hAnsi="Times New Roman" w:cs="B Nazanin"/>
          <w:sz w:val="26"/>
          <w:szCs w:val="28"/>
          <w:rtl/>
          <w:lang w:bidi="fa-IR"/>
        </w:rPr>
        <w:t xml:space="preserve">امکان 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8B3450">
        <w:rPr>
          <w:rFonts w:ascii="Times New Roman" w:hAnsi="Times New Roman" w:cs="B Nazanin"/>
          <w:sz w:val="26"/>
          <w:szCs w:val="28"/>
          <w:rtl/>
          <w:lang w:bidi="fa-IR"/>
        </w:rPr>
        <w:t xml:space="preserve">دهد 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که</w:t>
      </w:r>
      <w:r w:rsidRPr="008B3450">
        <w:rPr>
          <w:rFonts w:ascii="Times New Roman" w:hAnsi="Times New Roman" w:cs="B Nazanin"/>
          <w:sz w:val="26"/>
          <w:szCs w:val="28"/>
          <w:rtl/>
          <w:lang w:bidi="fa-IR"/>
        </w:rPr>
        <w:t xml:space="preserve"> فا</w:t>
      </w:r>
      <w:r w:rsidRPr="008B345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B3450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8B345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B3450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8B3450">
        <w:rPr>
          <w:rFonts w:ascii="Times New Roman" w:hAnsi="Times New Roman" w:cs="B Nazanin"/>
          <w:sz w:val="26"/>
          <w:szCs w:val="28"/>
          <w:lang w:bidi="fa-IR"/>
        </w:rPr>
        <w:t>Parquet</w:t>
      </w:r>
      <w:r w:rsidRPr="008B3450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را </w:t>
      </w:r>
      <w:r w:rsidRPr="008B3450">
        <w:rPr>
          <w:rFonts w:ascii="Times New Roman" w:hAnsi="Times New Roman" w:cs="B Nazanin"/>
          <w:sz w:val="26"/>
          <w:szCs w:val="28"/>
          <w:rtl/>
          <w:lang w:bidi="fa-IR"/>
        </w:rPr>
        <w:t>بخوان</w:t>
      </w:r>
      <w:r w:rsidRPr="008B345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B3450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8B3450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2" w:name="_MON_1760477047"/>
    <w:bookmarkEnd w:id="2"/>
    <w:p w14:paraId="5DC927BA" w14:textId="0B0D345E" w:rsidR="00070CF2" w:rsidRDefault="0065765D" w:rsidP="00070CF2">
      <w:pPr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4016" w14:anchorId="34E1B7E3">
          <v:shape id="_x0000_i1026" type="#_x0000_t75" style="width:523.5pt;height:200.25pt" o:ole="">
            <v:imagedata r:id="rId10" o:title=""/>
          </v:shape>
          <o:OLEObject Type="Embed" ProgID="Word.OpenDocumentText.12" ShapeID="_x0000_i1026" DrawAspect="Content" ObjectID="_1760826027" r:id="rId11"/>
        </w:object>
      </w: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2671"/>
        <w:gridCol w:w="2671"/>
        <w:gridCol w:w="2671"/>
        <w:gridCol w:w="2672"/>
      </w:tblGrid>
      <w:tr w:rsidR="00D14B51" w14:paraId="69A89B04" w14:textId="77777777" w:rsidTr="000717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1" w:type="dxa"/>
          </w:tcPr>
          <w:p w14:paraId="5BACB006" w14:textId="77777777" w:rsidR="00D14B51" w:rsidRDefault="00D14B51" w:rsidP="00070CF2">
            <w:pPr>
              <w:jc w:val="lowKashida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</w:p>
        </w:tc>
        <w:tc>
          <w:tcPr>
            <w:tcW w:w="2671" w:type="dxa"/>
          </w:tcPr>
          <w:p w14:paraId="0AE9B8A4" w14:textId="59C2A98B" w:rsidR="00D14B51" w:rsidRDefault="00D14B51" w:rsidP="00070CF2">
            <w:pPr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دسته بندی</w:t>
            </w:r>
          </w:p>
        </w:tc>
        <w:tc>
          <w:tcPr>
            <w:tcW w:w="2671" w:type="dxa"/>
          </w:tcPr>
          <w:p w14:paraId="435D129E" w14:textId="51A8042A" w:rsidR="00D14B51" w:rsidRDefault="00D14B51" w:rsidP="00070CF2">
            <w:pPr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تاریخ و زمان</w:t>
            </w:r>
          </w:p>
        </w:tc>
        <w:tc>
          <w:tcPr>
            <w:tcW w:w="2672" w:type="dxa"/>
          </w:tcPr>
          <w:p w14:paraId="64A00339" w14:textId="3557F1CF" w:rsidR="00D14B51" w:rsidRDefault="00D14B51" w:rsidP="00070CF2">
            <w:pPr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عدد</w:t>
            </w:r>
          </w:p>
        </w:tc>
      </w:tr>
      <w:tr w:rsidR="00D14B51" w14:paraId="35FF0153" w14:textId="77777777" w:rsidTr="00071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1" w:type="dxa"/>
          </w:tcPr>
          <w:p w14:paraId="044FC538" w14:textId="09E453C4" w:rsidR="00D14B51" w:rsidRDefault="00D14B51" w:rsidP="00070CF2">
            <w:pPr>
              <w:jc w:val="lowKashida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0</w:t>
            </w:r>
          </w:p>
        </w:tc>
        <w:tc>
          <w:tcPr>
            <w:tcW w:w="2671" w:type="dxa"/>
          </w:tcPr>
          <w:p w14:paraId="034DA3E1" w14:textId="176E3736" w:rsidR="00D14B51" w:rsidRDefault="00D14B51" w:rsidP="00070CF2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0</w:t>
            </w:r>
          </w:p>
        </w:tc>
        <w:tc>
          <w:tcPr>
            <w:tcW w:w="2671" w:type="dxa"/>
          </w:tcPr>
          <w:p w14:paraId="54949A7F" w14:textId="3964FDD3" w:rsidR="00D14B51" w:rsidRDefault="00071744" w:rsidP="00070CF2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00:00:00 2015-01-01</w:t>
            </w:r>
          </w:p>
        </w:tc>
        <w:tc>
          <w:tcPr>
            <w:tcW w:w="2672" w:type="dxa"/>
          </w:tcPr>
          <w:p w14:paraId="63F7D6F9" w14:textId="7A48BE26" w:rsidR="00D14B51" w:rsidRDefault="00D14B51" w:rsidP="00070CF2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5</w:t>
            </w:r>
          </w:p>
        </w:tc>
      </w:tr>
      <w:tr w:rsidR="00071744" w14:paraId="32041E1E" w14:textId="77777777" w:rsidTr="00071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1" w:type="dxa"/>
          </w:tcPr>
          <w:p w14:paraId="12E29217" w14:textId="53B3A619" w:rsidR="00071744" w:rsidRDefault="00071744" w:rsidP="00071744">
            <w:pPr>
              <w:jc w:val="lowKashida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1</w:t>
            </w:r>
          </w:p>
        </w:tc>
        <w:tc>
          <w:tcPr>
            <w:tcW w:w="2671" w:type="dxa"/>
          </w:tcPr>
          <w:p w14:paraId="190B3408" w14:textId="2DF7F54F" w:rsidR="00071744" w:rsidRDefault="00071744" w:rsidP="00071744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0</w:t>
            </w:r>
          </w:p>
        </w:tc>
        <w:tc>
          <w:tcPr>
            <w:tcW w:w="2671" w:type="dxa"/>
          </w:tcPr>
          <w:p w14:paraId="5DD7C8CF" w14:textId="69A90E54" w:rsidR="00071744" w:rsidRDefault="00071744" w:rsidP="000C4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00:00:0</w:t>
            </w:r>
            <w:r w:rsidR="0044255A"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1</w:t>
            </w: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 xml:space="preserve"> 2015-01-01</w:t>
            </w:r>
          </w:p>
        </w:tc>
        <w:tc>
          <w:tcPr>
            <w:tcW w:w="2672" w:type="dxa"/>
          </w:tcPr>
          <w:p w14:paraId="3A3F85FD" w14:textId="1C8AA494" w:rsidR="00071744" w:rsidRDefault="00071744" w:rsidP="00071744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5</w:t>
            </w:r>
          </w:p>
        </w:tc>
      </w:tr>
    </w:tbl>
    <w:p w14:paraId="54DB8049" w14:textId="77777777" w:rsidR="00C125D5" w:rsidRPr="00294735" w:rsidRDefault="00C125D5" w:rsidP="00070CF2">
      <w:pPr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0905FD24" w14:textId="77777777" w:rsidR="00070CF2" w:rsidRPr="00294735" w:rsidRDefault="00070CF2" w:rsidP="00070CF2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بحث</w:t>
      </w:r>
    </w:p>
    <w:p w14:paraId="45CCF724" w14:textId="1BF4E655" w:rsidR="00070CF2" w:rsidRDefault="008742A1" w:rsidP="00070CF2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>
        <w:rPr>
          <w:rFonts w:ascii="Times New Roman" w:hAnsi="Times New Roman" w:cs="Calibri"/>
          <w:sz w:val="26"/>
          <w:szCs w:val="28"/>
          <w:lang w:bidi="fa-IR"/>
        </w:rPr>
        <w:t>Parquet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‌ی</w:t>
      </w:r>
      <w:r w:rsidR="008B3E80" w:rsidRPr="008B3E80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="008B3E80" w:rsidRPr="008B3E80">
        <w:rPr>
          <w:rFonts w:ascii="Times New Roman" w:hAnsi="Times New Roman" w:cs="B Nazanin"/>
          <w:sz w:val="26"/>
          <w:szCs w:val="28"/>
          <w:rtl/>
          <w:lang w:bidi="fa-IR"/>
        </w:rPr>
        <w:t xml:space="preserve"> فرمت محبوب ذخ</w:t>
      </w:r>
      <w:r w:rsidR="008B3E80" w:rsidRPr="008B3E8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8B3E80" w:rsidRPr="008B3E80">
        <w:rPr>
          <w:rFonts w:ascii="Times New Roman" w:hAnsi="Times New Roman" w:cs="B Nazanin" w:hint="eastAsia"/>
          <w:sz w:val="26"/>
          <w:szCs w:val="28"/>
          <w:rtl/>
          <w:lang w:bidi="fa-IR"/>
        </w:rPr>
        <w:t>ره</w:t>
      </w:r>
      <w:r w:rsidR="008B3E80" w:rsidRPr="008B3E80">
        <w:rPr>
          <w:rFonts w:ascii="Times New Roman" w:hAnsi="Times New Roman" w:cs="B Nazanin"/>
          <w:sz w:val="26"/>
          <w:szCs w:val="28"/>
          <w:rtl/>
          <w:lang w:bidi="fa-IR"/>
        </w:rPr>
        <w:t xml:space="preserve"> ساز</w:t>
      </w:r>
      <w:r w:rsidR="008B3E80" w:rsidRPr="008B3E8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8B3E80" w:rsidRPr="008B3E80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داده در فضا</w:t>
      </w:r>
      <w:r w:rsidR="008B3E80" w:rsidRPr="008B3E8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8B3E80" w:rsidRPr="008B3E80">
        <w:rPr>
          <w:rFonts w:ascii="Times New Roman" w:hAnsi="Times New Roman" w:cs="B Nazanin"/>
          <w:sz w:val="26"/>
          <w:szCs w:val="28"/>
          <w:rtl/>
          <w:lang w:bidi="fa-IR"/>
        </w:rPr>
        <w:t xml:space="preserve"> بزرگ داده است. اغلب با ابزارها</w:t>
      </w:r>
      <w:r w:rsidR="008B3E80" w:rsidRPr="008B3E8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8B3E80" w:rsidRPr="008B3E80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داده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="008B3E80" w:rsidRPr="008B3E8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8B3E80" w:rsidRPr="008B3E80">
        <w:rPr>
          <w:rFonts w:ascii="Times New Roman" w:hAnsi="Times New Roman" w:cs="B Nazanin"/>
          <w:sz w:val="26"/>
          <w:szCs w:val="28"/>
          <w:rtl/>
          <w:lang w:bidi="fa-IR"/>
        </w:rPr>
        <w:t xml:space="preserve"> بزرگ مانند </w:t>
      </w:r>
      <w:r w:rsidR="008B3E80" w:rsidRPr="008B3E80">
        <w:rPr>
          <w:rFonts w:ascii="Times New Roman" w:hAnsi="Times New Roman" w:cs="B Nazanin"/>
          <w:sz w:val="26"/>
          <w:szCs w:val="28"/>
          <w:lang w:bidi="fa-IR"/>
        </w:rPr>
        <w:t>Hadoop</w:t>
      </w:r>
      <w:r w:rsidR="008B3E80" w:rsidRPr="008B3E80">
        <w:rPr>
          <w:rFonts w:ascii="Times New Roman" w:hAnsi="Times New Roman" w:cs="B Nazanin"/>
          <w:sz w:val="26"/>
          <w:szCs w:val="28"/>
          <w:rtl/>
          <w:lang w:bidi="fa-IR"/>
        </w:rPr>
        <w:t xml:space="preserve"> و </w:t>
      </w:r>
      <w:r w:rsidR="008B3E80" w:rsidRPr="008B3E80">
        <w:rPr>
          <w:rFonts w:ascii="Times New Roman" w:hAnsi="Times New Roman" w:cs="B Nazanin"/>
          <w:sz w:val="26"/>
          <w:szCs w:val="28"/>
          <w:lang w:bidi="fa-IR"/>
        </w:rPr>
        <w:t>Spark</w:t>
      </w:r>
      <w:r w:rsidR="0033133C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مورد استفاده قرار می‌گیرد</w:t>
      </w:r>
      <w:r w:rsidR="008B3E80" w:rsidRPr="008B3E80">
        <w:rPr>
          <w:rFonts w:ascii="Times New Roman" w:hAnsi="Times New Roman" w:cs="B Nazanin"/>
          <w:sz w:val="26"/>
          <w:szCs w:val="28"/>
          <w:rtl/>
          <w:lang w:bidi="fa-IR"/>
        </w:rPr>
        <w:t>. در حال</w:t>
      </w:r>
      <w:r w:rsidR="008B3E80" w:rsidRPr="008B3E8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8B3E80" w:rsidRPr="008B3E80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</w:t>
      </w:r>
      <w:proofErr w:type="spellStart"/>
      <w:r w:rsidR="008B3E80" w:rsidRPr="008B3E80">
        <w:rPr>
          <w:rFonts w:ascii="Times New Roman" w:hAnsi="Times New Roman" w:cs="B Nazanin"/>
          <w:sz w:val="26"/>
          <w:szCs w:val="28"/>
          <w:lang w:bidi="fa-IR"/>
        </w:rPr>
        <w:t>PySpark</w:t>
      </w:r>
      <w:proofErr w:type="spellEnd"/>
      <w:r w:rsidR="008B3E80" w:rsidRPr="008B3E80">
        <w:rPr>
          <w:rFonts w:ascii="Times New Roman" w:hAnsi="Times New Roman" w:cs="B Nazanin"/>
          <w:sz w:val="26"/>
          <w:szCs w:val="28"/>
          <w:rtl/>
          <w:lang w:bidi="fa-IR"/>
        </w:rPr>
        <w:t xml:space="preserve"> خارج از تمرکز ا</w:t>
      </w:r>
      <w:r w:rsidR="008B3E80" w:rsidRPr="008B3E8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8B3E80" w:rsidRPr="008B3E80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="008B3E80" w:rsidRPr="008B3E80">
        <w:rPr>
          <w:rFonts w:ascii="Times New Roman" w:hAnsi="Times New Roman" w:cs="B Nazanin"/>
          <w:sz w:val="26"/>
          <w:szCs w:val="28"/>
          <w:rtl/>
          <w:lang w:bidi="fa-IR"/>
        </w:rPr>
        <w:t xml:space="preserve"> کتاب است، به احتمال ز</w:t>
      </w:r>
      <w:r w:rsidR="008B3E80" w:rsidRPr="008B3E8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8B3E80" w:rsidRPr="008B3E80">
        <w:rPr>
          <w:rFonts w:ascii="Times New Roman" w:hAnsi="Times New Roman" w:cs="B Nazanin" w:hint="eastAsia"/>
          <w:sz w:val="26"/>
          <w:szCs w:val="28"/>
          <w:rtl/>
          <w:lang w:bidi="fa-IR"/>
        </w:rPr>
        <w:t>اد</w:t>
      </w:r>
      <w:r w:rsidR="008B3E80" w:rsidRPr="008B3E80">
        <w:rPr>
          <w:rFonts w:ascii="Times New Roman" w:hAnsi="Times New Roman" w:cs="B Nazanin"/>
          <w:sz w:val="26"/>
          <w:szCs w:val="28"/>
          <w:rtl/>
          <w:lang w:bidi="fa-IR"/>
        </w:rPr>
        <w:t xml:space="preserve"> شرکت‌ها</w:t>
      </w:r>
      <w:r w:rsidR="008B3E80" w:rsidRPr="008B3E80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="008B3E80" w:rsidRPr="008B3E80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در مق</w:t>
      </w:r>
      <w:r w:rsidR="008B3E80" w:rsidRPr="008B3E8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8B3E80" w:rsidRPr="008B3E80">
        <w:rPr>
          <w:rFonts w:ascii="Times New Roman" w:hAnsi="Times New Roman" w:cs="B Nazanin" w:hint="eastAsia"/>
          <w:sz w:val="26"/>
          <w:szCs w:val="28"/>
          <w:rtl/>
          <w:lang w:bidi="fa-IR"/>
        </w:rPr>
        <w:t>اس</w:t>
      </w:r>
      <w:r w:rsidR="008B3E80" w:rsidRPr="008B3E80">
        <w:rPr>
          <w:rFonts w:ascii="Times New Roman" w:hAnsi="Times New Roman" w:cs="B Nazanin"/>
          <w:sz w:val="26"/>
          <w:szCs w:val="28"/>
          <w:rtl/>
          <w:lang w:bidi="fa-IR"/>
        </w:rPr>
        <w:t xml:space="preserve"> بزرگ فعال</w:t>
      </w:r>
      <w:r w:rsidR="008B3E80" w:rsidRPr="008B3E8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8B3E80" w:rsidRPr="008B3E80">
        <w:rPr>
          <w:rFonts w:ascii="Times New Roman" w:hAnsi="Times New Roman" w:cs="B Nazanin" w:hint="eastAsia"/>
          <w:sz w:val="26"/>
          <w:szCs w:val="28"/>
          <w:rtl/>
          <w:lang w:bidi="fa-IR"/>
        </w:rPr>
        <w:t>ت</w:t>
      </w:r>
      <w:r w:rsidR="008B3E80" w:rsidRPr="008B3E80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="008B3E80" w:rsidRPr="008B3E80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="008B3E80" w:rsidRPr="008B3E80">
        <w:rPr>
          <w:rFonts w:ascii="Times New Roman" w:hAnsi="Times New Roman" w:cs="B Nazanin" w:hint="eastAsia"/>
          <w:sz w:val="26"/>
          <w:szCs w:val="28"/>
          <w:rtl/>
          <w:lang w:bidi="fa-IR"/>
        </w:rPr>
        <w:t>کنند</w:t>
      </w:r>
      <w:r w:rsidR="008B3E80" w:rsidRPr="008B3E80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‌ی</w:t>
      </w:r>
      <w:r w:rsidR="008B3E80" w:rsidRPr="008B3E80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="008B3E80" w:rsidRPr="008B3E80">
        <w:rPr>
          <w:rFonts w:ascii="Times New Roman" w:hAnsi="Times New Roman" w:cs="B Nazanin"/>
          <w:sz w:val="26"/>
          <w:szCs w:val="28"/>
          <w:rtl/>
          <w:lang w:bidi="fa-IR"/>
        </w:rPr>
        <w:t xml:space="preserve"> قالب ذخ</w:t>
      </w:r>
      <w:r w:rsidR="008B3E80" w:rsidRPr="008B3E8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8B3E80" w:rsidRPr="008B3E80">
        <w:rPr>
          <w:rFonts w:ascii="Times New Roman" w:hAnsi="Times New Roman" w:cs="B Nazanin" w:hint="eastAsia"/>
          <w:sz w:val="26"/>
          <w:szCs w:val="28"/>
          <w:rtl/>
          <w:lang w:bidi="fa-IR"/>
        </w:rPr>
        <w:t>ره‌ساز</w:t>
      </w:r>
      <w:r w:rsidR="008B3E80" w:rsidRPr="008B3E8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8B3E80" w:rsidRPr="008B3E80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داد</w:t>
      </w:r>
      <w:r w:rsidR="008B3E80" w:rsidRPr="008B3E80">
        <w:rPr>
          <w:rFonts w:ascii="Times New Roman" w:hAnsi="Times New Roman" w:cs="B Nazanin" w:hint="eastAsia"/>
          <w:sz w:val="26"/>
          <w:szCs w:val="28"/>
          <w:rtl/>
          <w:lang w:bidi="fa-IR"/>
        </w:rPr>
        <w:t>ه</w:t>
      </w:r>
      <w:r w:rsidR="008B3E80" w:rsidRPr="008B3E80">
        <w:rPr>
          <w:rFonts w:ascii="Times New Roman" w:hAnsi="Times New Roman" w:cs="B Nazanin"/>
          <w:sz w:val="26"/>
          <w:szCs w:val="28"/>
          <w:rtl/>
          <w:lang w:bidi="fa-IR"/>
        </w:rPr>
        <w:t xml:space="preserve"> کارآمد مانند پارکت استفاده م</w:t>
      </w:r>
      <w:r w:rsidR="008B3E80" w:rsidRPr="008B3E80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="008B3E80" w:rsidRPr="008B3E80">
        <w:rPr>
          <w:rFonts w:ascii="Times New Roman" w:hAnsi="Times New Roman" w:cs="B Nazanin" w:hint="eastAsia"/>
          <w:sz w:val="26"/>
          <w:szCs w:val="28"/>
          <w:rtl/>
          <w:lang w:bidi="fa-IR"/>
        </w:rPr>
        <w:t>کنند،</w:t>
      </w:r>
      <w:r w:rsidR="008B3E80" w:rsidRPr="008B3E80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دانستن نحوه خواندن آن در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‌ی</w:t>
      </w:r>
      <w:r w:rsidR="008B3E80" w:rsidRPr="008B3E80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="008B3E80" w:rsidRPr="008B3E80">
        <w:rPr>
          <w:rFonts w:ascii="Times New Roman" w:hAnsi="Times New Roman" w:cs="B Nazanin"/>
          <w:sz w:val="26"/>
          <w:szCs w:val="28"/>
          <w:rtl/>
          <w:lang w:bidi="fa-IR"/>
        </w:rPr>
        <w:t xml:space="preserve"> د</w:t>
      </w:r>
      <w:r w:rsidR="008B3E80" w:rsidRPr="008B3E8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8B3E80" w:rsidRPr="008B3E80">
        <w:rPr>
          <w:rFonts w:ascii="Times New Roman" w:hAnsi="Times New Roman" w:cs="B Nazanin" w:hint="eastAsia"/>
          <w:sz w:val="26"/>
          <w:szCs w:val="28"/>
          <w:rtl/>
          <w:lang w:bidi="fa-IR"/>
        </w:rPr>
        <w:t>تافر</w:t>
      </w:r>
      <w:r w:rsidR="008B3E80" w:rsidRPr="008B3E8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8B3E80" w:rsidRPr="008B3E80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="008B3E80" w:rsidRPr="008B3E80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دستکار</w:t>
      </w:r>
      <w:r w:rsidR="008B3E80" w:rsidRPr="008B3E8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8B3E80" w:rsidRPr="008B3E80">
        <w:rPr>
          <w:rFonts w:ascii="Times New Roman" w:hAnsi="Times New Roman" w:cs="B Nazanin"/>
          <w:sz w:val="26"/>
          <w:szCs w:val="28"/>
          <w:rtl/>
          <w:lang w:bidi="fa-IR"/>
        </w:rPr>
        <w:t xml:space="preserve"> آن بس</w:t>
      </w:r>
      <w:r w:rsidR="008B3E80" w:rsidRPr="008B3E8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8B3E80" w:rsidRPr="008B3E80">
        <w:rPr>
          <w:rFonts w:ascii="Times New Roman" w:hAnsi="Times New Roman" w:cs="B Nazanin" w:hint="eastAsia"/>
          <w:sz w:val="26"/>
          <w:szCs w:val="28"/>
          <w:rtl/>
          <w:lang w:bidi="fa-IR"/>
        </w:rPr>
        <w:t>ار</w:t>
      </w:r>
      <w:r w:rsidR="008B3E80" w:rsidRPr="008B3E80">
        <w:rPr>
          <w:rFonts w:ascii="Times New Roman" w:hAnsi="Times New Roman" w:cs="B Nazanin"/>
          <w:sz w:val="26"/>
          <w:szCs w:val="28"/>
          <w:rtl/>
          <w:lang w:bidi="fa-IR"/>
        </w:rPr>
        <w:t xml:space="preserve"> ارزشمند است.</w:t>
      </w:r>
    </w:p>
    <w:p w14:paraId="4FAF1B27" w14:textId="1E44B4F9" w:rsidR="00772A36" w:rsidRPr="004A6053" w:rsidRDefault="00011EF0" w:rsidP="00772A36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  <w:r w:rsidRPr="004A6053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همچنین</w:t>
      </w:r>
      <w:r w:rsidR="00772A36" w:rsidRPr="004A6053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 ببینید:</w:t>
      </w:r>
    </w:p>
    <w:p w14:paraId="7CCD4A18" w14:textId="147F75FC" w:rsidR="00772A36" w:rsidRPr="00772A36" w:rsidRDefault="00000000" w:rsidP="00772A36">
      <w:pPr>
        <w:pStyle w:val="ListParagraph"/>
        <w:numPr>
          <w:ilvl w:val="0"/>
          <w:numId w:val="10"/>
        </w:num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hyperlink r:id="rId12" w:history="1">
        <w:r w:rsidR="00772A36" w:rsidRPr="00FF51F2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>مستندات پارکت آپاچ</w:t>
        </w:r>
        <w:r w:rsidR="00772A36" w:rsidRPr="00FF51F2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</w:t>
        </w:r>
        <w:r w:rsidR="00772A36" w:rsidRPr="00FF51F2">
          <w:rPr>
            <w:rStyle w:val="Hyperlink"/>
            <w:rFonts w:ascii="Times New Roman" w:hAnsi="Times New Roman" w:cs="B Nazanin"/>
            <w:sz w:val="26"/>
            <w:szCs w:val="28"/>
            <w:vertAlign w:val="superscript"/>
            <w:rtl/>
            <w:lang w:bidi="fa-IR"/>
          </w:rPr>
          <w:footnoteReference w:id="2"/>
        </w:r>
      </w:hyperlink>
    </w:p>
    <w:p w14:paraId="0C69F296" w14:textId="77777777" w:rsidR="009C37A3" w:rsidRPr="00294735" w:rsidRDefault="009C37A3" w:rsidP="009C37A3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</w:p>
    <w:p w14:paraId="578C0EE7" w14:textId="16760A91" w:rsidR="009C37A3" w:rsidRPr="00294735" w:rsidRDefault="00C10FB1" w:rsidP="009C37A3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lastRenderedPageBreak/>
        <w:t>2.</w:t>
      </w:r>
      <w:r w:rsidR="001921F3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7 </w:t>
      </w:r>
      <w:r w:rsidR="00BF3289" w:rsidRPr="00BF3289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بارگ</w:t>
      </w:r>
      <w:r w:rsidR="00BF3289" w:rsidRPr="00BF3289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BF3289" w:rsidRPr="00BF3289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ر</w:t>
      </w:r>
      <w:r w:rsidR="00BF3289" w:rsidRPr="00BF3289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061D1C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‌ی</w:t>
      </w:r>
      <w:r w:rsidR="00BF3289" w:rsidRPr="00BF3289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ک</w:t>
      </w:r>
      <w:r w:rsidR="00BF3289" w:rsidRPr="00BF3289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فا</w:t>
      </w:r>
      <w:r w:rsidR="00BF3289" w:rsidRPr="00BF3289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BF3289" w:rsidRPr="00BF3289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ل</w:t>
      </w:r>
      <w:r w:rsidR="00BF3289" w:rsidRPr="00BF3289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</w:t>
      </w:r>
      <w:r w:rsidR="00BF3289" w:rsidRPr="00BF3289">
        <w:rPr>
          <w:rFonts w:ascii="Times New Roman" w:hAnsi="Times New Roman" w:cs="B Nazanin"/>
          <w:b/>
          <w:bCs/>
          <w:sz w:val="26"/>
          <w:szCs w:val="28"/>
          <w:lang w:bidi="fa-IR"/>
        </w:rPr>
        <w:t>Avro</w:t>
      </w:r>
    </w:p>
    <w:p w14:paraId="3324866A" w14:textId="77777777" w:rsidR="009C37A3" w:rsidRPr="00294735" w:rsidRDefault="009C37A3" w:rsidP="009C37A3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مسئله</w:t>
      </w:r>
    </w:p>
    <w:p w14:paraId="1B4569D3" w14:textId="543174B9" w:rsidR="009C37A3" w:rsidRPr="00294735" w:rsidRDefault="004A0FC7" w:rsidP="009C37A3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4A0FC7">
        <w:rPr>
          <w:rFonts w:ascii="Times New Roman" w:hAnsi="Times New Roman" w:cs="B Nazanin"/>
          <w:sz w:val="26"/>
          <w:szCs w:val="28"/>
          <w:rtl/>
          <w:lang w:bidi="fa-IR"/>
        </w:rPr>
        <w:t>شما با</w:t>
      </w:r>
      <w:r w:rsidRPr="004A0FC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A0FC7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‌ی</w:t>
      </w:r>
      <w:r w:rsidRPr="004A0FC7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4A0FC7">
        <w:rPr>
          <w:rFonts w:ascii="Times New Roman" w:hAnsi="Times New Roman" w:cs="B Nazanin"/>
          <w:sz w:val="26"/>
          <w:szCs w:val="28"/>
          <w:rtl/>
          <w:lang w:bidi="fa-IR"/>
        </w:rPr>
        <w:t xml:space="preserve"> فا</w:t>
      </w:r>
      <w:r w:rsidRPr="004A0FC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A0FC7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4A0FC7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4A0FC7">
        <w:rPr>
          <w:rFonts w:ascii="Times New Roman" w:hAnsi="Times New Roman" w:cs="B Nazanin"/>
          <w:sz w:val="26"/>
          <w:szCs w:val="28"/>
          <w:lang w:bidi="fa-IR"/>
        </w:rPr>
        <w:t>Avro</w:t>
      </w:r>
      <w:r w:rsidRPr="004A0FC7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در</w:t>
      </w:r>
      <w:r w:rsidR="005D66BF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دیتافر</w:t>
      </w:r>
      <w:r w:rsidR="0068283D">
        <w:rPr>
          <w:rFonts w:ascii="Times New Roman" w:hAnsi="Times New Roman" w:cs="B Nazanin" w:hint="cs"/>
          <w:sz w:val="26"/>
          <w:szCs w:val="28"/>
          <w:rtl/>
          <w:lang w:bidi="fa-IR"/>
        </w:rPr>
        <w:t>ِ</w:t>
      </w:r>
      <w:r w:rsidR="005D66BF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یم </w:t>
      </w:r>
      <w:r w:rsidRPr="004A0FC7">
        <w:rPr>
          <w:rFonts w:ascii="Times New Roman" w:hAnsi="Times New Roman" w:cs="B Nazanin"/>
          <w:sz w:val="26"/>
          <w:szCs w:val="28"/>
          <w:lang w:bidi="fa-IR"/>
        </w:rPr>
        <w:t>pandas</w:t>
      </w:r>
      <w:r w:rsidRPr="004A0FC7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بارگذار</w:t>
      </w:r>
      <w:r w:rsidRPr="004A0FC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A0FC7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4A0FC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A0FC7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4A0FC7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50F98AE9" w14:textId="77777777" w:rsidR="009C37A3" w:rsidRPr="00294735" w:rsidRDefault="009C37A3" w:rsidP="009C37A3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راه‌حل</w:t>
      </w:r>
    </w:p>
    <w:p w14:paraId="1052DC85" w14:textId="1E35BDB2" w:rsidR="009C37A3" w:rsidRPr="00294735" w:rsidRDefault="00275B4C" w:rsidP="009C37A3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75B4C">
        <w:rPr>
          <w:rFonts w:ascii="Times New Roman" w:hAnsi="Times New Roman" w:cs="B Nazanin"/>
          <w:sz w:val="26"/>
          <w:szCs w:val="28"/>
          <w:rtl/>
          <w:lang w:bidi="fa-IR"/>
        </w:rPr>
        <w:t xml:space="preserve">از </w:t>
      </w:r>
      <w:r w:rsidR="005A3954">
        <w:rPr>
          <w:rFonts w:ascii="Times New Roman" w:hAnsi="Times New Roman" w:cs="B Nazanin" w:hint="cs"/>
          <w:sz w:val="26"/>
          <w:szCs w:val="28"/>
          <w:rtl/>
          <w:lang w:bidi="fa-IR"/>
        </w:rPr>
        <w:t>تابع</w:t>
      </w:r>
      <w:r w:rsidRPr="00275B4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275B4C">
        <w:rPr>
          <w:rFonts w:ascii="Times New Roman" w:hAnsi="Times New Roman" w:cs="B Nazanin"/>
          <w:sz w:val="26"/>
          <w:szCs w:val="28"/>
          <w:lang w:bidi="fa-IR"/>
        </w:rPr>
        <w:t>read_avro</w:t>
      </w:r>
      <w:proofErr w:type="spellEnd"/>
      <w:r w:rsidRPr="00275B4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5A3954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در </w:t>
      </w:r>
      <w:r w:rsidRPr="00275B4C">
        <w:rPr>
          <w:rFonts w:ascii="Times New Roman" w:hAnsi="Times New Roman" w:cs="B Nazanin"/>
          <w:sz w:val="26"/>
          <w:szCs w:val="28"/>
          <w:rtl/>
          <w:lang w:bidi="fa-IR"/>
        </w:rPr>
        <w:t>کتابخانه</w:t>
      </w:r>
      <w:r w:rsidR="00A279D0">
        <w:rPr>
          <w:rFonts w:ascii="Times New Roman" w:hAnsi="Times New Roman" w:cs="B Nazanin" w:hint="cs"/>
          <w:sz w:val="26"/>
          <w:szCs w:val="28"/>
          <w:rtl/>
          <w:lang w:bidi="fa-IR"/>
        </w:rPr>
        <w:t>‌ی</w:t>
      </w:r>
      <w:r w:rsidRPr="00275B4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275B4C">
        <w:rPr>
          <w:rFonts w:ascii="Times New Roman" w:hAnsi="Times New Roman" w:cs="B Nazanin"/>
          <w:sz w:val="26"/>
          <w:szCs w:val="28"/>
          <w:lang w:bidi="fa-IR"/>
        </w:rPr>
        <w:t>pandavro</w:t>
      </w:r>
      <w:proofErr w:type="spellEnd"/>
      <w:r w:rsidRPr="00275B4C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کن</w:t>
      </w:r>
      <w:r w:rsidRPr="00275B4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75B4C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275B4C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3" w:name="_MON_1760477405"/>
    <w:bookmarkEnd w:id="3"/>
    <w:p w14:paraId="55E2A5EB" w14:textId="5175647E" w:rsidR="009C37A3" w:rsidRDefault="00C125D5" w:rsidP="009C37A3">
      <w:pPr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5677" w14:anchorId="00509F95">
          <v:shape id="_x0000_i1027" type="#_x0000_t75" style="width:523.5pt;height:283.5pt" o:ole="">
            <v:imagedata r:id="rId13" o:title=""/>
          </v:shape>
          <o:OLEObject Type="Embed" ProgID="Word.OpenDocumentText.12" ShapeID="_x0000_i1027" DrawAspect="Content" ObjectID="_1760826028" r:id="rId14"/>
        </w:object>
      </w: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2671"/>
        <w:gridCol w:w="2671"/>
        <w:gridCol w:w="2671"/>
        <w:gridCol w:w="2672"/>
      </w:tblGrid>
      <w:tr w:rsidR="00FC29DD" w14:paraId="794F4B88" w14:textId="77777777" w:rsidTr="002D1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1" w:type="dxa"/>
          </w:tcPr>
          <w:p w14:paraId="79F2010F" w14:textId="77777777" w:rsidR="00FC29DD" w:rsidRDefault="00FC29DD" w:rsidP="002D10C1">
            <w:pPr>
              <w:jc w:val="lowKashida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</w:p>
        </w:tc>
        <w:tc>
          <w:tcPr>
            <w:tcW w:w="2671" w:type="dxa"/>
          </w:tcPr>
          <w:p w14:paraId="541F9C33" w14:textId="77777777" w:rsidR="00FC29DD" w:rsidRDefault="00FC29DD" w:rsidP="002D10C1">
            <w:pPr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دسته بندی</w:t>
            </w:r>
          </w:p>
        </w:tc>
        <w:tc>
          <w:tcPr>
            <w:tcW w:w="2671" w:type="dxa"/>
          </w:tcPr>
          <w:p w14:paraId="5BB84530" w14:textId="77777777" w:rsidR="00FC29DD" w:rsidRDefault="00FC29DD" w:rsidP="002D10C1">
            <w:pPr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تاریخ و زمان</w:t>
            </w:r>
          </w:p>
        </w:tc>
        <w:tc>
          <w:tcPr>
            <w:tcW w:w="2672" w:type="dxa"/>
          </w:tcPr>
          <w:p w14:paraId="47433B86" w14:textId="77777777" w:rsidR="00FC29DD" w:rsidRDefault="00FC29DD" w:rsidP="002D10C1">
            <w:pPr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عدد</w:t>
            </w:r>
          </w:p>
        </w:tc>
      </w:tr>
      <w:tr w:rsidR="00FC29DD" w14:paraId="5EE98608" w14:textId="77777777" w:rsidTr="002D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1" w:type="dxa"/>
          </w:tcPr>
          <w:p w14:paraId="7211A806" w14:textId="77777777" w:rsidR="00FC29DD" w:rsidRDefault="00FC29DD" w:rsidP="002D10C1">
            <w:pPr>
              <w:jc w:val="lowKashida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0</w:t>
            </w:r>
          </w:p>
        </w:tc>
        <w:tc>
          <w:tcPr>
            <w:tcW w:w="2671" w:type="dxa"/>
          </w:tcPr>
          <w:p w14:paraId="2A67E5B1" w14:textId="77777777" w:rsidR="00FC29DD" w:rsidRDefault="00FC29DD" w:rsidP="002D10C1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0</w:t>
            </w:r>
          </w:p>
        </w:tc>
        <w:tc>
          <w:tcPr>
            <w:tcW w:w="2671" w:type="dxa"/>
          </w:tcPr>
          <w:p w14:paraId="6EE38659" w14:textId="77777777" w:rsidR="00FC29DD" w:rsidRDefault="00FC29DD" w:rsidP="002D10C1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00:00:00 2015-01-01</w:t>
            </w:r>
          </w:p>
        </w:tc>
        <w:tc>
          <w:tcPr>
            <w:tcW w:w="2672" w:type="dxa"/>
          </w:tcPr>
          <w:p w14:paraId="29A5F660" w14:textId="77777777" w:rsidR="00FC29DD" w:rsidRDefault="00FC29DD" w:rsidP="002D10C1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5</w:t>
            </w:r>
          </w:p>
        </w:tc>
      </w:tr>
      <w:tr w:rsidR="00FC29DD" w14:paraId="5A60723E" w14:textId="77777777" w:rsidTr="002D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1" w:type="dxa"/>
          </w:tcPr>
          <w:p w14:paraId="3FC7D3D9" w14:textId="77777777" w:rsidR="00FC29DD" w:rsidRDefault="00FC29DD" w:rsidP="002D10C1">
            <w:pPr>
              <w:jc w:val="lowKashida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1</w:t>
            </w:r>
          </w:p>
        </w:tc>
        <w:tc>
          <w:tcPr>
            <w:tcW w:w="2671" w:type="dxa"/>
          </w:tcPr>
          <w:p w14:paraId="7016F7BB" w14:textId="77777777" w:rsidR="00FC29DD" w:rsidRDefault="00FC29DD" w:rsidP="002D10C1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0</w:t>
            </w:r>
          </w:p>
        </w:tc>
        <w:tc>
          <w:tcPr>
            <w:tcW w:w="2671" w:type="dxa"/>
          </w:tcPr>
          <w:p w14:paraId="3C2AC136" w14:textId="77777777" w:rsidR="00FC29DD" w:rsidRDefault="00FC29DD" w:rsidP="002D1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00:00:01 2015-01-01</w:t>
            </w:r>
          </w:p>
        </w:tc>
        <w:tc>
          <w:tcPr>
            <w:tcW w:w="2672" w:type="dxa"/>
          </w:tcPr>
          <w:p w14:paraId="4F430D42" w14:textId="77777777" w:rsidR="00FC29DD" w:rsidRDefault="00FC29DD" w:rsidP="002D10C1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5</w:t>
            </w:r>
          </w:p>
        </w:tc>
      </w:tr>
    </w:tbl>
    <w:p w14:paraId="3E23AEB4" w14:textId="77777777" w:rsidR="00FC29DD" w:rsidRPr="00294735" w:rsidRDefault="00FC29DD" w:rsidP="009C37A3">
      <w:pPr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73040CC6" w14:textId="77777777" w:rsidR="009C37A3" w:rsidRPr="00294735" w:rsidRDefault="009C37A3" w:rsidP="009C37A3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بحث</w:t>
      </w:r>
    </w:p>
    <w:p w14:paraId="7D6AF10D" w14:textId="22F20661" w:rsidR="009C37A3" w:rsidRPr="00294735" w:rsidRDefault="0095203F" w:rsidP="009C37A3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95203F">
        <w:rPr>
          <w:rFonts w:ascii="Times New Roman" w:hAnsi="Times New Roman" w:cs="B Nazanin"/>
          <w:sz w:val="26"/>
          <w:szCs w:val="28"/>
          <w:lang w:bidi="fa-IR"/>
        </w:rPr>
        <w:t>Apache Avro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‌ی</w:t>
      </w:r>
      <w:r w:rsidRPr="0095203F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95203F">
        <w:rPr>
          <w:rFonts w:ascii="Times New Roman" w:hAnsi="Times New Roman" w:cs="B Nazanin"/>
          <w:sz w:val="26"/>
          <w:szCs w:val="28"/>
          <w:rtl/>
          <w:lang w:bidi="fa-IR"/>
        </w:rPr>
        <w:t xml:space="preserve"> فرمت داده با</w:t>
      </w:r>
      <w:r w:rsidRPr="0095203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5203F">
        <w:rPr>
          <w:rFonts w:ascii="Times New Roman" w:hAnsi="Times New Roman" w:cs="B Nazanin" w:hint="eastAsia"/>
          <w:sz w:val="26"/>
          <w:szCs w:val="28"/>
          <w:rtl/>
          <w:lang w:bidi="fa-IR"/>
        </w:rPr>
        <w:t>نر</w:t>
      </w:r>
      <w:r w:rsidRPr="0095203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5203F">
        <w:rPr>
          <w:rFonts w:ascii="Times New Roman" w:hAnsi="Times New Roman" w:cs="B Nazanin"/>
          <w:sz w:val="26"/>
          <w:szCs w:val="28"/>
          <w:rtl/>
          <w:lang w:bidi="fa-IR"/>
        </w:rPr>
        <w:t xml:space="preserve"> و منبع باز است که برا</w:t>
      </w:r>
      <w:r w:rsidRPr="0095203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5203F">
        <w:rPr>
          <w:rFonts w:ascii="Times New Roman" w:hAnsi="Times New Roman" w:cs="B Nazanin"/>
          <w:sz w:val="26"/>
          <w:szCs w:val="28"/>
          <w:rtl/>
          <w:lang w:bidi="fa-IR"/>
        </w:rPr>
        <w:t xml:space="preserve"> ساختار داده بر طرح</w:t>
      </w:r>
      <w:r w:rsidR="00783A3E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95203F">
        <w:rPr>
          <w:rFonts w:ascii="Times New Roman" w:hAnsi="Times New Roman" w:cs="B Nazanin"/>
          <w:sz w:val="26"/>
          <w:szCs w:val="28"/>
          <w:rtl/>
          <w:lang w:bidi="fa-IR"/>
        </w:rPr>
        <w:t>واره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95203F">
        <w:rPr>
          <w:rFonts w:ascii="Times New Roman" w:hAnsi="Times New Roman" w:cs="B Nazanin"/>
          <w:sz w:val="26"/>
          <w:szCs w:val="28"/>
          <w:rtl/>
          <w:lang w:bidi="fa-IR"/>
        </w:rPr>
        <w:t xml:space="preserve"> متک</w:t>
      </w:r>
      <w:r w:rsidRPr="0095203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5203F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است. در زمان نوشتن، به اندازه پارکت را</w:t>
      </w:r>
      <w:r w:rsidRPr="0095203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5203F">
        <w:rPr>
          <w:rFonts w:ascii="Times New Roman" w:hAnsi="Times New Roman" w:cs="B Nazanin" w:hint="eastAsia"/>
          <w:sz w:val="26"/>
          <w:szCs w:val="28"/>
          <w:rtl/>
          <w:lang w:bidi="fa-IR"/>
        </w:rPr>
        <w:t>ج</w:t>
      </w:r>
      <w:r w:rsidRPr="0095203F">
        <w:rPr>
          <w:rFonts w:ascii="Times New Roman" w:hAnsi="Times New Roman" w:cs="B Nazanin"/>
          <w:sz w:val="26"/>
          <w:szCs w:val="28"/>
          <w:rtl/>
          <w:lang w:bidi="fa-IR"/>
        </w:rPr>
        <w:t xml:space="preserve"> ن</w:t>
      </w:r>
      <w:r w:rsidRPr="0095203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5203F">
        <w:rPr>
          <w:rFonts w:ascii="Times New Roman" w:hAnsi="Times New Roman" w:cs="B Nazanin" w:hint="eastAsia"/>
          <w:sz w:val="26"/>
          <w:szCs w:val="28"/>
          <w:rtl/>
          <w:lang w:bidi="fa-IR"/>
        </w:rPr>
        <w:t>ست</w:t>
      </w:r>
      <w:r w:rsidRPr="0095203F">
        <w:rPr>
          <w:rFonts w:ascii="Times New Roman" w:hAnsi="Times New Roman" w:cs="B Nazanin"/>
          <w:sz w:val="26"/>
          <w:szCs w:val="28"/>
          <w:rtl/>
          <w:lang w:bidi="fa-IR"/>
        </w:rPr>
        <w:t>. با ا</w:t>
      </w:r>
      <w:r w:rsidRPr="0095203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5203F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95203F">
        <w:rPr>
          <w:rFonts w:ascii="Times New Roman" w:hAnsi="Times New Roman" w:cs="B Nazanin"/>
          <w:sz w:val="26"/>
          <w:szCs w:val="28"/>
          <w:rtl/>
          <w:lang w:bidi="fa-IR"/>
        </w:rPr>
        <w:t xml:space="preserve"> حال، فرمت‌ها</w:t>
      </w:r>
      <w:r w:rsidRPr="0095203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5203F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داده‌ها</w:t>
      </w:r>
      <w:r w:rsidRPr="0095203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5203F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</w:t>
      </w:r>
      <w:r w:rsidRPr="0095203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5203F">
        <w:rPr>
          <w:rFonts w:ascii="Times New Roman" w:hAnsi="Times New Roman" w:cs="B Nazanin" w:hint="eastAsia"/>
          <w:sz w:val="26"/>
          <w:szCs w:val="28"/>
          <w:rtl/>
          <w:lang w:bidi="fa-IR"/>
        </w:rPr>
        <w:t>نر</w:t>
      </w:r>
      <w:r w:rsidRPr="0095203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5203F">
        <w:rPr>
          <w:rFonts w:ascii="Times New Roman" w:hAnsi="Times New Roman" w:cs="B Nazanin"/>
          <w:sz w:val="26"/>
          <w:szCs w:val="28"/>
          <w:rtl/>
          <w:lang w:bidi="fa-IR"/>
        </w:rPr>
        <w:t xml:space="preserve"> بزرگ مانند </w:t>
      </w:r>
      <w:r w:rsidRPr="0095203F">
        <w:rPr>
          <w:rFonts w:ascii="Times New Roman" w:hAnsi="Times New Roman" w:cs="B Nazanin"/>
          <w:sz w:val="26"/>
          <w:szCs w:val="28"/>
          <w:lang w:bidi="fa-IR"/>
        </w:rPr>
        <w:t>Avro</w:t>
      </w:r>
      <w:r w:rsidRPr="0095203F">
        <w:rPr>
          <w:rFonts w:ascii="Times New Roman" w:hAnsi="Times New Roman" w:cs="B Nazanin"/>
          <w:sz w:val="26"/>
          <w:szCs w:val="28"/>
          <w:rtl/>
          <w:lang w:bidi="fa-IR"/>
        </w:rPr>
        <w:t xml:space="preserve">، </w:t>
      </w:r>
      <w:r w:rsidRPr="0095203F">
        <w:rPr>
          <w:rFonts w:ascii="Times New Roman" w:hAnsi="Times New Roman" w:cs="B Nazanin"/>
          <w:sz w:val="26"/>
          <w:szCs w:val="28"/>
          <w:lang w:bidi="fa-IR"/>
        </w:rPr>
        <w:t>Thrift</w:t>
      </w:r>
      <w:r w:rsidRPr="0095203F">
        <w:rPr>
          <w:rFonts w:ascii="Times New Roman" w:hAnsi="Times New Roman" w:cs="B Nazanin"/>
          <w:sz w:val="26"/>
          <w:szCs w:val="28"/>
          <w:rtl/>
          <w:lang w:bidi="fa-IR"/>
        </w:rPr>
        <w:t xml:space="preserve"> و </w:t>
      </w:r>
      <w:r w:rsidRPr="0095203F">
        <w:rPr>
          <w:rFonts w:ascii="Times New Roman" w:hAnsi="Times New Roman" w:cs="B Nazanin"/>
          <w:sz w:val="26"/>
          <w:szCs w:val="28"/>
          <w:lang w:bidi="fa-IR"/>
        </w:rPr>
        <w:t>Protocol Buffer</w:t>
      </w:r>
      <w:r w:rsidRPr="0095203F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دل</w:t>
      </w:r>
      <w:r w:rsidRPr="0095203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5203F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95203F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ماه</w:t>
      </w:r>
      <w:r w:rsidRPr="0095203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5203F">
        <w:rPr>
          <w:rFonts w:ascii="Times New Roman" w:hAnsi="Times New Roman" w:cs="B Nazanin" w:hint="eastAsia"/>
          <w:sz w:val="26"/>
          <w:szCs w:val="28"/>
          <w:rtl/>
          <w:lang w:bidi="fa-IR"/>
        </w:rPr>
        <w:t>ت</w:t>
      </w:r>
      <w:r w:rsidRPr="0095203F">
        <w:rPr>
          <w:rFonts w:ascii="Times New Roman" w:hAnsi="Times New Roman" w:cs="B Nazanin"/>
          <w:sz w:val="26"/>
          <w:szCs w:val="28"/>
          <w:rtl/>
          <w:lang w:bidi="fa-IR"/>
        </w:rPr>
        <w:t xml:space="preserve"> کارآمدشان در حال افزا</w:t>
      </w:r>
      <w:r w:rsidRPr="0095203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5203F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Pr="0095203F">
        <w:rPr>
          <w:rFonts w:ascii="Times New Roman" w:hAnsi="Times New Roman" w:cs="B Nazanin"/>
          <w:sz w:val="26"/>
          <w:szCs w:val="28"/>
          <w:rtl/>
          <w:lang w:bidi="fa-IR"/>
        </w:rPr>
        <w:t xml:space="preserve"> محبوب</w:t>
      </w:r>
      <w:r w:rsidRPr="0095203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5203F">
        <w:rPr>
          <w:rFonts w:ascii="Times New Roman" w:hAnsi="Times New Roman" w:cs="B Nazanin"/>
          <w:sz w:val="26"/>
          <w:szCs w:val="28"/>
          <w:rtl/>
          <w:lang w:bidi="fa-IR"/>
        </w:rPr>
        <w:t>ت هستند. اگر با س</w:t>
      </w:r>
      <w:r w:rsidRPr="0095203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5203F">
        <w:rPr>
          <w:rFonts w:ascii="Times New Roman" w:hAnsi="Times New Roman" w:cs="B Nazanin" w:hint="eastAsia"/>
          <w:sz w:val="26"/>
          <w:szCs w:val="28"/>
          <w:rtl/>
          <w:lang w:bidi="fa-IR"/>
        </w:rPr>
        <w:t>ستم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95203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5203F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داده بزرگ کار 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95203F">
        <w:rPr>
          <w:rFonts w:ascii="Times New Roman" w:hAnsi="Times New Roman" w:cs="B Nazanin"/>
          <w:sz w:val="26"/>
          <w:szCs w:val="28"/>
          <w:rtl/>
          <w:lang w:bidi="fa-IR"/>
        </w:rPr>
        <w:t>کن</w:t>
      </w:r>
      <w:r w:rsidRPr="0095203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5203F">
        <w:rPr>
          <w:rFonts w:ascii="Times New Roman" w:hAnsi="Times New Roman" w:cs="B Nazanin" w:hint="eastAsia"/>
          <w:sz w:val="26"/>
          <w:szCs w:val="28"/>
          <w:rtl/>
          <w:lang w:bidi="fa-IR"/>
        </w:rPr>
        <w:t>د،</w:t>
      </w:r>
      <w:r w:rsidRPr="0095203F">
        <w:rPr>
          <w:rFonts w:ascii="Times New Roman" w:hAnsi="Times New Roman" w:cs="B Nazanin"/>
          <w:sz w:val="26"/>
          <w:szCs w:val="28"/>
          <w:rtl/>
          <w:lang w:bidi="fa-IR"/>
        </w:rPr>
        <w:t xml:space="preserve"> احتمالاً در آ</w:t>
      </w:r>
      <w:r w:rsidRPr="0095203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5203F">
        <w:rPr>
          <w:rFonts w:ascii="Times New Roman" w:hAnsi="Times New Roman" w:cs="B Nazanin" w:hint="eastAsia"/>
          <w:sz w:val="26"/>
          <w:szCs w:val="28"/>
          <w:rtl/>
          <w:lang w:bidi="fa-IR"/>
        </w:rPr>
        <w:t>نده</w:t>
      </w:r>
      <w:r w:rsidRPr="0095203F">
        <w:rPr>
          <w:rFonts w:ascii="Times New Roman" w:hAnsi="Times New Roman" w:cs="B Nazanin"/>
          <w:sz w:val="26"/>
          <w:szCs w:val="28"/>
          <w:rtl/>
          <w:lang w:bidi="fa-IR"/>
        </w:rPr>
        <w:t xml:space="preserve"> نزد</w:t>
      </w:r>
      <w:r w:rsidRPr="0095203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5203F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95203F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‌ی</w:t>
      </w:r>
      <w:r w:rsidRPr="0095203F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95203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5203F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ا</w:t>
      </w:r>
      <w:r w:rsidRPr="0095203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5203F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95203F">
        <w:rPr>
          <w:rFonts w:ascii="Times New Roman" w:hAnsi="Times New Roman" w:cs="B Nazanin"/>
          <w:sz w:val="26"/>
          <w:szCs w:val="28"/>
          <w:rtl/>
          <w:lang w:bidi="fa-IR"/>
        </w:rPr>
        <w:t xml:space="preserve"> فرمت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95203F">
        <w:rPr>
          <w:rFonts w:ascii="Times New Roman" w:hAnsi="Times New Roman" w:cs="B Nazanin"/>
          <w:sz w:val="26"/>
          <w:szCs w:val="28"/>
          <w:rtl/>
          <w:lang w:bidi="fa-IR"/>
        </w:rPr>
        <w:t xml:space="preserve"> مواجه خواه</w:t>
      </w:r>
      <w:r w:rsidRPr="0095203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5203F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95203F">
        <w:rPr>
          <w:rFonts w:ascii="Times New Roman" w:hAnsi="Times New Roman" w:cs="B Nazanin"/>
          <w:sz w:val="26"/>
          <w:szCs w:val="28"/>
          <w:rtl/>
          <w:lang w:bidi="fa-IR"/>
        </w:rPr>
        <w:t xml:space="preserve"> شد.</w:t>
      </w:r>
    </w:p>
    <w:p w14:paraId="6F9967E8" w14:textId="77777777" w:rsidR="00D6517C" w:rsidRPr="004A6053" w:rsidRDefault="00D6517C" w:rsidP="00D6517C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  <w:r w:rsidRPr="004A6053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همچنین ببینید:</w:t>
      </w:r>
    </w:p>
    <w:p w14:paraId="6B342704" w14:textId="65822534" w:rsidR="00D6517C" w:rsidRDefault="00000000" w:rsidP="00D6517C">
      <w:pPr>
        <w:pStyle w:val="ListParagraph"/>
        <w:numPr>
          <w:ilvl w:val="0"/>
          <w:numId w:val="10"/>
        </w:num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hyperlink r:id="rId15" w:history="1">
        <w:r w:rsidR="00D6517C" w:rsidRPr="00FF51F2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>مستندات پارکت آپاچ</w:t>
        </w:r>
        <w:r w:rsidR="00D6517C" w:rsidRPr="00FF51F2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</w:t>
        </w:r>
        <w:r w:rsidR="00D6517C" w:rsidRPr="00FF51F2">
          <w:rPr>
            <w:rStyle w:val="Hyperlink"/>
            <w:rFonts w:ascii="Times New Roman" w:hAnsi="Times New Roman" w:cs="B Nazanin"/>
            <w:sz w:val="26"/>
            <w:szCs w:val="28"/>
            <w:vertAlign w:val="superscript"/>
            <w:rtl/>
            <w:lang w:bidi="fa-IR"/>
          </w:rPr>
          <w:footnoteReference w:id="3"/>
        </w:r>
      </w:hyperlink>
    </w:p>
    <w:p w14:paraId="7AF6EFAB" w14:textId="77777777" w:rsidR="00E15D44" w:rsidRDefault="00E15D44" w:rsidP="00E15D44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4864DF98" w14:textId="3676F84D" w:rsidR="00E15D44" w:rsidRPr="00294735" w:rsidRDefault="00E15D44" w:rsidP="00E15D44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2.</w:t>
      </w:r>
      <w:r w:rsidR="009A7239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8</w:t>
      </w: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 </w:t>
      </w:r>
      <w:r w:rsidR="00774D58" w:rsidRPr="00774D58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جستجو در پا</w:t>
      </w:r>
      <w:r w:rsidR="00774D58" w:rsidRPr="00774D58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774D58" w:rsidRPr="00774D58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گاه</w:t>
      </w:r>
      <w:r w:rsidR="00774D58" w:rsidRPr="00774D58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داده </w:t>
      </w:r>
      <w:r w:rsidR="00774D58" w:rsidRPr="00774D58">
        <w:rPr>
          <w:rFonts w:ascii="Times New Roman" w:hAnsi="Times New Roman" w:cs="B Nazanin"/>
          <w:b/>
          <w:bCs/>
          <w:sz w:val="26"/>
          <w:szCs w:val="28"/>
          <w:lang w:bidi="fa-IR"/>
        </w:rPr>
        <w:t>SQLite</w:t>
      </w:r>
      <w:r w:rsidR="00774D58">
        <w:rPr>
          <w:rStyle w:val="FootnoteReference"/>
          <w:rFonts w:ascii="Times New Roman" w:hAnsi="Times New Roman" w:cs="B Nazanin"/>
          <w:b/>
          <w:bCs/>
          <w:sz w:val="26"/>
          <w:szCs w:val="28"/>
          <w:lang w:bidi="fa-IR"/>
        </w:rPr>
        <w:footnoteReference w:id="4"/>
      </w:r>
    </w:p>
    <w:p w14:paraId="60E2AEEC" w14:textId="77777777" w:rsidR="00E15D44" w:rsidRPr="00294735" w:rsidRDefault="00E15D44" w:rsidP="00E15D44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مسئله</w:t>
      </w:r>
    </w:p>
    <w:p w14:paraId="735D725E" w14:textId="5F806689" w:rsidR="00E15D44" w:rsidRPr="00294735" w:rsidRDefault="003E446F" w:rsidP="00E15D44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3E446F">
        <w:rPr>
          <w:rFonts w:ascii="Times New Roman" w:hAnsi="Times New Roman" w:cs="B Nazanin"/>
          <w:sz w:val="26"/>
          <w:szCs w:val="28"/>
          <w:rtl/>
          <w:lang w:bidi="fa-IR"/>
        </w:rPr>
        <w:t>شما با</w:t>
      </w:r>
      <w:r w:rsidRPr="003E446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E446F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3E446F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داده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3E446F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از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‌ی</w:t>
      </w:r>
      <w:r w:rsidRPr="003E446F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3E446F">
        <w:rPr>
          <w:rFonts w:ascii="Times New Roman" w:hAnsi="Times New Roman" w:cs="B Nazanin"/>
          <w:sz w:val="26"/>
          <w:szCs w:val="28"/>
          <w:rtl/>
          <w:lang w:bidi="fa-IR"/>
        </w:rPr>
        <w:t xml:space="preserve"> پا</w:t>
      </w:r>
      <w:r w:rsidRPr="003E446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E446F">
        <w:rPr>
          <w:rFonts w:ascii="Times New Roman" w:hAnsi="Times New Roman" w:cs="B Nazanin" w:hint="eastAsia"/>
          <w:sz w:val="26"/>
          <w:szCs w:val="28"/>
          <w:rtl/>
          <w:lang w:bidi="fa-IR"/>
        </w:rPr>
        <w:t>گاه</w:t>
      </w:r>
      <w:r w:rsidRPr="003E446F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داده با استفاده از زبان </w:t>
      </w:r>
      <w:r w:rsidRPr="003E446F">
        <w:rPr>
          <w:rFonts w:ascii="Times New Roman" w:hAnsi="Times New Roman" w:cs="B Nazanin"/>
          <w:sz w:val="26"/>
          <w:szCs w:val="28"/>
          <w:lang w:bidi="fa-IR"/>
        </w:rPr>
        <w:t>SQL</w:t>
      </w:r>
      <w:r w:rsidRPr="003E446F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بارگ</w:t>
      </w:r>
      <w:r w:rsidRPr="003E446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E446F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3E446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E446F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3E446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E446F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3E446F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62F969CC" w14:textId="77777777" w:rsidR="00E15D44" w:rsidRPr="00294735" w:rsidRDefault="00E15D44" w:rsidP="00E15D44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راه‌حل</w:t>
      </w:r>
    </w:p>
    <w:p w14:paraId="155C9572" w14:textId="1A2440BB" w:rsidR="00E15D44" w:rsidRPr="00294735" w:rsidRDefault="00143A22" w:rsidP="00E15D44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proofErr w:type="spellStart"/>
      <w:r w:rsidRPr="00143A22">
        <w:rPr>
          <w:rFonts w:ascii="Times New Roman" w:hAnsi="Times New Roman" w:cs="B Nazanin"/>
          <w:sz w:val="26"/>
          <w:szCs w:val="28"/>
          <w:lang w:bidi="fa-IR"/>
        </w:rPr>
        <w:t>read_sql_query</w:t>
      </w:r>
      <w:proofErr w:type="spellEnd"/>
      <w:r w:rsidRPr="00143A22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از کتابخانه‌ی </w:t>
      </w:r>
      <w:r>
        <w:rPr>
          <w:rFonts w:ascii="Times New Roman" w:hAnsi="Times New Roman" w:cs="B Nazanin"/>
          <w:sz w:val="26"/>
          <w:szCs w:val="28"/>
          <w:lang w:bidi="fa-IR"/>
        </w:rPr>
        <w:t>Pandas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w:r w:rsidRPr="00143A22">
        <w:rPr>
          <w:rFonts w:ascii="Times New Roman" w:hAnsi="Times New Roman" w:cs="B Nazanin"/>
          <w:sz w:val="26"/>
          <w:szCs w:val="28"/>
          <w:rtl/>
          <w:lang w:bidi="fa-IR"/>
        </w:rPr>
        <w:t>به ما ا</w:t>
      </w:r>
      <w:r w:rsidRPr="00143A2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43A22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143A22">
        <w:rPr>
          <w:rFonts w:ascii="Times New Roman" w:hAnsi="Times New Roman" w:cs="B Nazanin"/>
          <w:sz w:val="26"/>
          <w:szCs w:val="28"/>
          <w:rtl/>
          <w:lang w:bidi="fa-IR"/>
        </w:rPr>
        <w:t xml:space="preserve"> امکان را 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143A22">
        <w:rPr>
          <w:rFonts w:ascii="Times New Roman" w:hAnsi="Times New Roman" w:cs="B Nazanin"/>
          <w:sz w:val="26"/>
          <w:szCs w:val="28"/>
          <w:rtl/>
          <w:lang w:bidi="fa-IR"/>
        </w:rPr>
        <w:t>دهد که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‌ی</w:t>
      </w:r>
      <w:r w:rsidRPr="00143A22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143A22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C54C2C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دستور </w:t>
      </w:r>
      <w:r w:rsidR="00E067B1">
        <w:rPr>
          <w:rFonts w:ascii="Times New Roman" w:hAnsi="Times New Roman" w:cs="B Nazanin" w:hint="cs"/>
          <w:sz w:val="26"/>
          <w:szCs w:val="28"/>
          <w:rtl/>
          <w:lang w:bidi="fa-IR"/>
        </w:rPr>
        <w:t>کوئری</w:t>
      </w:r>
      <w:r w:rsidR="00E067B1">
        <w:rPr>
          <w:rStyle w:val="FootnoteReference"/>
          <w:rFonts w:ascii="Times New Roman" w:hAnsi="Times New Roman" w:cs="B Nazanin"/>
          <w:sz w:val="26"/>
          <w:szCs w:val="28"/>
          <w:rtl/>
          <w:lang w:bidi="fa-IR"/>
        </w:rPr>
        <w:footnoteReference w:id="5"/>
      </w:r>
      <w:r w:rsidR="00E067B1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w:r w:rsidRPr="00143A22">
        <w:rPr>
          <w:rFonts w:ascii="Times New Roman" w:hAnsi="Times New Roman" w:cs="B Nazanin"/>
          <w:sz w:val="26"/>
          <w:szCs w:val="28"/>
          <w:lang w:bidi="fa-IR"/>
        </w:rPr>
        <w:t>SQL</w:t>
      </w:r>
      <w:r w:rsidRPr="00143A22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پا</w:t>
      </w:r>
      <w:r w:rsidRPr="00143A2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43A22">
        <w:rPr>
          <w:rFonts w:ascii="Times New Roman" w:hAnsi="Times New Roman" w:cs="B Nazanin" w:hint="eastAsia"/>
          <w:sz w:val="26"/>
          <w:szCs w:val="28"/>
          <w:rtl/>
          <w:lang w:bidi="fa-IR"/>
        </w:rPr>
        <w:t>گاه</w:t>
      </w:r>
      <w:r w:rsidRPr="00143A22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داده ا</w:t>
      </w:r>
      <w:r w:rsidRPr="00143A2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43A22">
        <w:rPr>
          <w:rFonts w:ascii="Times New Roman" w:hAnsi="Times New Roman" w:cs="B Nazanin" w:hint="eastAsia"/>
          <w:sz w:val="26"/>
          <w:szCs w:val="28"/>
          <w:rtl/>
          <w:lang w:bidi="fa-IR"/>
        </w:rPr>
        <w:t>جاد</w:t>
      </w:r>
      <w:r w:rsidRPr="00143A22">
        <w:rPr>
          <w:rFonts w:ascii="Times New Roman" w:hAnsi="Times New Roman" w:cs="B Nazanin"/>
          <w:sz w:val="26"/>
          <w:szCs w:val="28"/>
          <w:rtl/>
          <w:lang w:bidi="fa-IR"/>
        </w:rPr>
        <w:t xml:space="preserve"> کرده و آن را بارگذار</w:t>
      </w:r>
      <w:r w:rsidRPr="00143A2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43A22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143A2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43A22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143A22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4" w:name="_MON_1760478157"/>
    <w:bookmarkEnd w:id="4"/>
    <w:p w14:paraId="1BDE0431" w14:textId="52C2FA85" w:rsidR="00E15D44" w:rsidRDefault="00AD522E" w:rsidP="00E15D44">
      <w:pPr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4298" w14:anchorId="67732BD1">
          <v:shape id="_x0000_i1028" type="#_x0000_t75" style="width:523.5pt;height:214.5pt" o:ole="">
            <v:imagedata r:id="rId16" o:title=""/>
          </v:shape>
          <o:OLEObject Type="Embed" ProgID="Word.OpenDocumentText.12" ShapeID="_x0000_i1028" DrawAspect="Content" ObjectID="_1760826029" r:id="rId17"/>
        </w:object>
      </w: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2081"/>
        <w:gridCol w:w="2122"/>
        <w:gridCol w:w="2278"/>
        <w:gridCol w:w="2146"/>
        <w:gridCol w:w="2058"/>
      </w:tblGrid>
      <w:tr w:rsidR="00AD522E" w14:paraId="42BEA93E" w14:textId="17A4C518" w:rsidTr="00AD52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14:paraId="2F53941C" w14:textId="77777777" w:rsidR="00AD522E" w:rsidRDefault="00AD522E" w:rsidP="002D10C1">
            <w:pPr>
              <w:jc w:val="lowKashida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</w:p>
        </w:tc>
        <w:tc>
          <w:tcPr>
            <w:tcW w:w="2122" w:type="dxa"/>
          </w:tcPr>
          <w:p w14:paraId="3465B483" w14:textId="42FF0B53" w:rsidR="00AD522E" w:rsidRDefault="00AD522E" w:rsidP="002D10C1">
            <w:pPr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نام</w:t>
            </w:r>
          </w:p>
        </w:tc>
        <w:tc>
          <w:tcPr>
            <w:tcW w:w="2278" w:type="dxa"/>
          </w:tcPr>
          <w:p w14:paraId="3CCAE43A" w14:textId="31A4D1BA" w:rsidR="00AD522E" w:rsidRDefault="00AD522E" w:rsidP="002D10C1">
            <w:pPr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نام خانوادگی</w:t>
            </w:r>
          </w:p>
        </w:tc>
        <w:tc>
          <w:tcPr>
            <w:tcW w:w="2146" w:type="dxa"/>
          </w:tcPr>
          <w:p w14:paraId="4EA2485B" w14:textId="6022C039" w:rsidR="00AD522E" w:rsidRDefault="00AD522E" w:rsidP="002D10C1">
            <w:pPr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سن</w:t>
            </w:r>
          </w:p>
        </w:tc>
        <w:tc>
          <w:tcPr>
            <w:tcW w:w="2058" w:type="dxa"/>
          </w:tcPr>
          <w:p w14:paraId="2729D88D" w14:textId="3E45D218" w:rsidR="00AD522E" w:rsidRDefault="00AD522E" w:rsidP="002D10C1">
            <w:pPr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 w:rsidRPr="00AD522E"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  <w:t>امت</w:t>
            </w:r>
            <w:r w:rsidRPr="00AD522E"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ی</w:t>
            </w:r>
            <w:r w:rsidRPr="00AD522E">
              <w:rPr>
                <w:rFonts w:ascii="Times New Roman" w:hAnsi="Times New Roman" w:cs="B Nazanin" w:hint="eastAsia"/>
                <w:sz w:val="26"/>
                <w:szCs w:val="28"/>
                <w:rtl/>
                <w:lang w:bidi="fa-IR"/>
              </w:rPr>
              <w:t>از</w:t>
            </w:r>
            <w:r w:rsidRPr="00AD522E"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  <w:t xml:space="preserve"> پ</w:t>
            </w:r>
            <w:r w:rsidRPr="00AD522E"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ی</w:t>
            </w:r>
            <w:r w:rsidRPr="00AD522E">
              <w:rPr>
                <w:rFonts w:ascii="Times New Roman" w:hAnsi="Times New Roman" w:cs="B Nazanin" w:hint="eastAsia"/>
                <w:sz w:val="26"/>
                <w:szCs w:val="28"/>
                <w:rtl/>
                <w:lang w:bidi="fa-IR"/>
              </w:rPr>
              <w:t>ش</w:t>
            </w:r>
            <w:r w:rsidR="00154A1B"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‌</w:t>
            </w:r>
            <w:r w:rsidRPr="00AD522E"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  <w:t>آزمون</w:t>
            </w:r>
          </w:p>
        </w:tc>
      </w:tr>
      <w:tr w:rsidR="00AD522E" w14:paraId="0A786E41" w14:textId="0B6560DC" w:rsidTr="00AD5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14:paraId="276F95BA" w14:textId="77777777" w:rsidR="00AD522E" w:rsidRDefault="00AD522E" w:rsidP="002D10C1">
            <w:pPr>
              <w:jc w:val="lowKashida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0</w:t>
            </w:r>
          </w:p>
        </w:tc>
        <w:tc>
          <w:tcPr>
            <w:tcW w:w="2122" w:type="dxa"/>
          </w:tcPr>
          <w:p w14:paraId="7ECFD11D" w14:textId="1F094628" w:rsidR="00AD522E" w:rsidRDefault="00873FC8" w:rsidP="002D10C1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sz w:val="26"/>
                <w:szCs w:val="28"/>
                <w:lang w:bidi="fa-IR"/>
              </w:rPr>
              <w:t>Json</w:t>
            </w:r>
          </w:p>
        </w:tc>
        <w:tc>
          <w:tcPr>
            <w:tcW w:w="2278" w:type="dxa"/>
          </w:tcPr>
          <w:p w14:paraId="05964FDB" w14:textId="64282404" w:rsidR="00AD522E" w:rsidRDefault="00873FC8" w:rsidP="002D10C1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sz w:val="26"/>
                <w:szCs w:val="28"/>
                <w:lang w:bidi="fa-IR"/>
              </w:rPr>
              <w:t>Miller</w:t>
            </w:r>
          </w:p>
        </w:tc>
        <w:tc>
          <w:tcPr>
            <w:tcW w:w="2146" w:type="dxa"/>
          </w:tcPr>
          <w:p w14:paraId="72824405" w14:textId="7003E5C4" w:rsidR="00AD522E" w:rsidRDefault="00873FC8" w:rsidP="002D10C1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 w:rsidRPr="00C87F4E"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  <w:t>42</w:t>
            </w:r>
          </w:p>
        </w:tc>
        <w:tc>
          <w:tcPr>
            <w:tcW w:w="2058" w:type="dxa"/>
          </w:tcPr>
          <w:p w14:paraId="4B417DE9" w14:textId="60927FB2" w:rsidR="00AD522E" w:rsidRDefault="00873FC8" w:rsidP="002D10C1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 w:rsidRPr="00C87F4E"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  <w:t>4</w:t>
            </w:r>
          </w:p>
        </w:tc>
      </w:tr>
      <w:tr w:rsidR="00AD522E" w14:paraId="6AFB7872" w14:textId="2A883102" w:rsidTr="00AD52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14:paraId="492A5F99" w14:textId="77777777" w:rsidR="00AD522E" w:rsidRDefault="00AD522E" w:rsidP="002D10C1">
            <w:pPr>
              <w:jc w:val="lowKashida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1</w:t>
            </w:r>
          </w:p>
        </w:tc>
        <w:tc>
          <w:tcPr>
            <w:tcW w:w="2122" w:type="dxa"/>
          </w:tcPr>
          <w:p w14:paraId="79A23BF5" w14:textId="6504E05D" w:rsidR="00AD522E" w:rsidRDefault="00873FC8" w:rsidP="002D10C1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sz w:val="26"/>
                <w:szCs w:val="28"/>
                <w:lang w:bidi="fa-IR"/>
              </w:rPr>
              <w:t>Molly</w:t>
            </w:r>
          </w:p>
        </w:tc>
        <w:tc>
          <w:tcPr>
            <w:tcW w:w="2278" w:type="dxa"/>
          </w:tcPr>
          <w:p w14:paraId="5FE31BDD" w14:textId="04079DD3" w:rsidR="00AD522E" w:rsidRDefault="00873FC8" w:rsidP="002D1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proofErr w:type="spellStart"/>
            <w:r>
              <w:rPr>
                <w:rFonts w:ascii="Times New Roman" w:hAnsi="Times New Roman" w:cs="B Nazanin"/>
                <w:sz w:val="26"/>
                <w:szCs w:val="28"/>
                <w:lang w:bidi="fa-IR"/>
              </w:rPr>
              <w:t>Jaboson</w:t>
            </w:r>
            <w:proofErr w:type="spellEnd"/>
          </w:p>
        </w:tc>
        <w:tc>
          <w:tcPr>
            <w:tcW w:w="2146" w:type="dxa"/>
          </w:tcPr>
          <w:p w14:paraId="26B0E2D9" w14:textId="2C351AE4" w:rsidR="00AD522E" w:rsidRDefault="00873FC8" w:rsidP="002D10C1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 w:rsidRPr="00C87F4E"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  <w:t>52</w:t>
            </w:r>
          </w:p>
        </w:tc>
        <w:tc>
          <w:tcPr>
            <w:tcW w:w="2058" w:type="dxa"/>
          </w:tcPr>
          <w:p w14:paraId="45CCD9A4" w14:textId="427A750A" w:rsidR="00AD522E" w:rsidRDefault="00873FC8" w:rsidP="002D10C1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 w:rsidRPr="00C87F4E"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  <w:t>24</w:t>
            </w:r>
          </w:p>
        </w:tc>
      </w:tr>
    </w:tbl>
    <w:p w14:paraId="4C48908B" w14:textId="77777777" w:rsidR="00E15D44" w:rsidRPr="00294735" w:rsidRDefault="00E15D44" w:rsidP="00E15D44">
      <w:pPr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16DE0A54" w14:textId="77777777" w:rsidR="00E15D44" w:rsidRPr="00294735" w:rsidRDefault="00E15D44" w:rsidP="00E15D44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بحث</w:t>
      </w:r>
    </w:p>
    <w:p w14:paraId="0C6EF95E" w14:textId="17228690" w:rsidR="00874D70" w:rsidRPr="00874D70" w:rsidRDefault="00E15D44" w:rsidP="00874D70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95203F">
        <w:rPr>
          <w:rFonts w:ascii="Times New Roman" w:hAnsi="Times New Roman" w:cs="B Nazanin"/>
          <w:sz w:val="26"/>
          <w:szCs w:val="28"/>
          <w:lang w:bidi="fa-IR"/>
        </w:rPr>
        <w:t xml:space="preserve">Apache </w:t>
      </w:r>
      <w:r w:rsidR="00874D70" w:rsidRPr="00874D70">
        <w:rPr>
          <w:rFonts w:ascii="Times New Roman" w:hAnsi="Times New Roman" w:cs="B Nazanin"/>
          <w:sz w:val="26"/>
          <w:szCs w:val="28"/>
          <w:lang w:bidi="fa-IR"/>
        </w:rPr>
        <w:t>SQL</w:t>
      </w:r>
      <w:r w:rsidR="00874D70" w:rsidRPr="00874D70">
        <w:rPr>
          <w:rFonts w:ascii="Times New Roman" w:hAnsi="Times New Roman" w:cs="B Nazanin"/>
          <w:sz w:val="26"/>
          <w:szCs w:val="28"/>
          <w:rtl/>
          <w:lang w:bidi="fa-IR"/>
        </w:rPr>
        <w:t xml:space="preserve"> زبان</w:t>
      </w:r>
      <w:r w:rsidR="00874D70" w:rsidRPr="00874D7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874D70" w:rsidRPr="00874D70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="00874D70" w:rsidRPr="00874D7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874D70" w:rsidRPr="00874D70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استخراج داده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="00874D70" w:rsidRPr="00874D70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پا</w:t>
      </w:r>
      <w:r w:rsidR="00874D70" w:rsidRPr="00874D7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874D70" w:rsidRPr="00874D70">
        <w:rPr>
          <w:rFonts w:ascii="Times New Roman" w:hAnsi="Times New Roman" w:cs="B Nazanin" w:hint="eastAsia"/>
          <w:sz w:val="26"/>
          <w:szCs w:val="28"/>
          <w:rtl/>
          <w:lang w:bidi="fa-IR"/>
        </w:rPr>
        <w:t>گاه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="00874D70" w:rsidRPr="00874D7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874D70" w:rsidRPr="00874D70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داده است. در ا</w:t>
      </w:r>
      <w:r w:rsidR="00874D70" w:rsidRPr="00874D7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874D70" w:rsidRPr="00874D70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="00874D70" w:rsidRPr="00874D70">
        <w:rPr>
          <w:rFonts w:ascii="Times New Roman" w:hAnsi="Times New Roman" w:cs="B Nazanin"/>
          <w:sz w:val="26"/>
          <w:szCs w:val="28"/>
          <w:rtl/>
          <w:lang w:bidi="fa-IR"/>
        </w:rPr>
        <w:t xml:space="preserve"> دستور</w:t>
      </w:r>
      <w:r w:rsidR="00F04884">
        <w:rPr>
          <w:rFonts w:ascii="Times New Roman" w:hAnsi="Times New Roman" w:cs="B Nazanin" w:hint="cs"/>
          <w:sz w:val="26"/>
          <w:szCs w:val="28"/>
          <w:rtl/>
          <w:lang w:bidi="fa-IR"/>
        </w:rPr>
        <w:t>،</w:t>
      </w:r>
      <w:r w:rsidR="00874D70" w:rsidRPr="00874D70">
        <w:rPr>
          <w:rFonts w:ascii="Times New Roman" w:hAnsi="Times New Roman" w:cs="B Nazanin"/>
          <w:sz w:val="26"/>
          <w:szCs w:val="28"/>
          <w:rtl/>
          <w:lang w:bidi="fa-IR"/>
        </w:rPr>
        <w:t xml:space="preserve"> ابتدا از </w:t>
      </w:r>
      <w:proofErr w:type="spellStart"/>
      <w:r w:rsidR="00874D70" w:rsidRPr="00874D70">
        <w:rPr>
          <w:rFonts w:ascii="Times New Roman" w:hAnsi="Times New Roman" w:cs="B Nazanin"/>
          <w:sz w:val="26"/>
          <w:szCs w:val="28"/>
          <w:lang w:bidi="fa-IR"/>
        </w:rPr>
        <w:t>create_engine</w:t>
      </w:r>
      <w:proofErr w:type="spellEnd"/>
      <w:r w:rsidR="00874D70" w:rsidRPr="00874D70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="00874D70" w:rsidRPr="00874D7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874D70" w:rsidRPr="00874D70">
        <w:rPr>
          <w:rFonts w:ascii="Times New Roman" w:hAnsi="Times New Roman" w:cs="B Nazanin"/>
          <w:sz w:val="26"/>
          <w:szCs w:val="28"/>
          <w:rtl/>
          <w:lang w:bidi="fa-IR"/>
        </w:rPr>
        <w:t xml:space="preserve"> تعر</w:t>
      </w:r>
      <w:r w:rsidR="00874D70" w:rsidRPr="00874D7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874D70" w:rsidRPr="00874D70">
        <w:rPr>
          <w:rFonts w:ascii="Times New Roman" w:hAnsi="Times New Roman" w:cs="B Nazanin" w:hint="eastAsia"/>
          <w:sz w:val="26"/>
          <w:szCs w:val="28"/>
          <w:rtl/>
          <w:lang w:bidi="fa-IR"/>
        </w:rPr>
        <w:t>ف</w:t>
      </w:r>
      <w:r w:rsidR="00874D70" w:rsidRPr="00874D70">
        <w:rPr>
          <w:rFonts w:ascii="Times New Roman" w:hAnsi="Times New Roman" w:cs="B Nazanin"/>
          <w:sz w:val="26"/>
          <w:szCs w:val="28"/>
          <w:rtl/>
          <w:lang w:bidi="fa-IR"/>
        </w:rPr>
        <w:t xml:space="preserve"> اتصال به موتور پا</w:t>
      </w:r>
      <w:r w:rsidR="00874D70" w:rsidRPr="00874D7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874D70" w:rsidRPr="00874D70">
        <w:rPr>
          <w:rFonts w:ascii="Times New Roman" w:hAnsi="Times New Roman" w:cs="B Nazanin" w:hint="eastAsia"/>
          <w:sz w:val="26"/>
          <w:szCs w:val="28"/>
          <w:rtl/>
          <w:lang w:bidi="fa-IR"/>
        </w:rPr>
        <w:t>گاه</w:t>
      </w:r>
      <w:r w:rsidR="00874D70" w:rsidRPr="00874D70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داده </w:t>
      </w:r>
      <w:r w:rsidR="00874D70" w:rsidRPr="00874D70">
        <w:rPr>
          <w:rFonts w:ascii="Times New Roman" w:hAnsi="Times New Roman" w:cs="B Nazanin"/>
          <w:sz w:val="26"/>
          <w:szCs w:val="28"/>
          <w:lang w:bidi="fa-IR"/>
        </w:rPr>
        <w:t>SQL</w:t>
      </w:r>
      <w:r w:rsidR="00874D70" w:rsidRPr="00874D70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نام </w:t>
      </w:r>
      <w:r w:rsidR="00874D70" w:rsidRPr="00874D70">
        <w:rPr>
          <w:rFonts w:ascii="Times New Roman" w:hAnsi="Times New Roman" w:cs="B Nazanin"/>
          <w:sz w:val="26"/>
          <w:szCs w:val="28"/>
          <w:lang w:bidi="fa-IR"/>
        </w:rPr>
        <w:t>SQLite</w:t>
      </w:r>
      <w:r w:rsidR="00874D70" w:rsidRPr="00874D70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="00874D70" w:rsidRPr="00874D70">
        <w:rPr>
          <w:rFonts w:ascii="Times New Roman" w:hAnsi="Times New Roman" w:cs="B Nazanin"/>
          <w:sz w:val="26"/>
          <w:szCs w:val="28"/>
          <w:rtl/>
          <w:lang w:bidi="fa-IR"/>
        </w:rPr>
        <w:t>کن</w:t>
      </w:r>
      <w:r w:rsidR="00874D70" w:rsidRPr="00874D7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874D70" w:rsidRPr="00874D70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="00874D70" w:rsidRPr="00874D70">
        <w:rPr>
          <w:rFonts w:ascii="Times New Roman" w:hAnsi="Times New Roman" w:cs="B Nazanin"/>
          <w:sz w:val="26"/>
          <w:szCs w:val="28"/>
          <w:rtl/>
          <w:lang w:bidi="fa-IR"/>
        </w:rPr>
        <w:t xml:space="preserve">. در مرحله بعد ما از </w:t>
      </w:r>
      <w:proofErr w:type="spellStart"/>
      <w:r w:rsidR="00874D70" w:rsidRPr="00874D70">
        <w:rPr>
          <w:rFonts w:ascii="Times New Roman" w:hAnsi="Times New Roman" w:cs="B Nazanin"/>
          <w:sz w:val="26"/>
          <w:szCs w:val="28"/>
          <w:lang w:bidi="fa-IR"/>
        </w:rPr>
        <w:t>read_sql_query</w:t>
      </w:r>
      <w:proofErr w:type="spellEnd"/>
      <w:r w:rsidR="00874D70" w:rsidRPr="00874D70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F65459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در کتابخانه‌ی </w:t>
      </w:r>
      <w:r w:rsidR="00F65459">
        <w:rPr>
          <w:rFonts w:ascii="Times New Roman" w:hAnsi="Times New Roman" w:cs="B Nazanin"/>
          <w:sz w:val="26"/>
          <w:szCs w:val="28"/>
          <w:lang w:bidi="fa-IR"/>
        </w:rPr>
        <w:t>Pandas</w:t>
      </w:r>
      <w:r w:rsidR="00874D70" w:rsidRPr="00874D70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="00874D70" w:rsidRPr="00874D7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874D70" w:rsidRPr="00874D70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741A08">
        <w:rPr>
          <w:rFonts w:ascii="Times New Roman" w:hAnsi="Times New Roman" w:cs="B Nazanin" w:hint="cs"/>
          <w:sz w:val="26"/>
          <w:szCs w:val="28"/>
          <w:rtl/>
          <w:lang w:bidi="fa-IR"/>
        </w:rPr>
        <w:t>کوئری زدن روی</w:t>
      </w:r>
      <w:r w:rsidR="00874D70" w:rsidRPr="00874D70">
        <w:rPr>
          <w:rFonts w:ascii="Times New Roman" w:hAnsi="Times New Roman" w:cs="B Nazanin"/>
          <w:sz w:val="26"/>
          <w:szCs w:val="28"/>
          <w:rtl/>
          <w:lang w:bidi="fa-IR"/>
        </w:rPr>
        <w:t xml:space="preserve"> پا</w:t>
      </w:r>
      <w:r w:rsidR="00874D70" w:rsidRPr="00874D7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874D70" w:rsidRPr="00874D70">
        <w:rPr>
          <w:rFonts w:ascii="Times New Roman" w:hAnsi="Times New Roman" w:cs="B Nazanin" w:hint="eastAsia"/>
          <w:sz w:val="26"/>
          <w:szCs w:val="28"/>
          <w:rtl/>
          <w:lang w:bidi="fa-IR"/>
        </w:rPr>
        <w:t>گاه</w:t>
      </w:r>
      <w:r w:rsidR="00874D70" w:rsidRPr="00874D70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داده با استفاده از</w:t>
      </w:r>
      <w:r w:rsidR="00BA5366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زبان</w:t>
      </w:r>
      <w:r w:rsidR="00874D70" w:rsidRPr="00874D70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874D70" w:rsidRPr="00874D70">
        <w:rPr>
          <w:rFonts w:ascii="Times New Roman" w:hAnsi="Times New Roman" w:cs="B Nazanin"/>
          <w:sz w:val="26"/>
          <w:szCs w:val="28"/>
          <w:lang w:bidi="fa-IR"/>
        </w:rPr>
        <w:t>SQL</w:t>
      </w:r>
      <w:r w:rsidR="00874D70" w:rsidRPr="00874D70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874D70" w:rsidRPr="00874D70">
        <w:rPr>
          <w:rFonts w:ascii="Times New Roman" w:hAnsi="Times New Roman" w:cs="B Nazanin" w:hint="eastAsia"/>
          <w:sz w:val="26"/>
          <w:szCs w:val="28"/>
          <w:rtl/>
          <w:lang w:bidi="fa-IR"/>
        </w:rPr>
        <w:t>و</w:t>
      </w:r>
      <w:r w:rsidR="00874D70" w:rsidRPr="00874D70">
        <w:rPr>
          <w:rFonts w:ascii="Times New Roman" w:hAnsi="Times New Roman" w:cs="B Nazanin"/>
          <w:sz w:val="26"/>
          <w:szCs w:val="28"/>
          <w:rtl/>
          <w:lang w:bidi="fa-IR"/>
        </w:rPr>
        <w:t xml:space="preserve"> قرار دادن نتا</w:t>
      </w:r>
      <w:r w:rsidR="00874D70" w:rsidRPr="00874D7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874D70" w:rsidRPr="00874D70">
        <w:rPr>
          <w:rFonts w:ascii="Times New Roman" w:hAnsi="Times New Roman" w:cs="B Nazanin" w:hint="eastAsia"/>
          <w:sz w:val="26"/>
          <w:szCs w:val="28"/>
          <w:rtl/>
          <w:lang w:bidi="fa-IR"/>
        </w:rPr>
        <w:t>ج</w:t>
      </w:r>
      <w:r w:rsidR="00874D70" w:rsidRPr="00874D70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‌ی</w:t>
      </w:r>
      <w:r w:rsidR="00874D70" w:rsidRPr="00874D70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="00874D70" w:rsidRPr="00874D70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="00874D70" w:rsidRPr="00874D70">
        <w:rPr>
          <w:rFonts w:ascii="Times New Roman" w:hAnsi="Times New Roman" w:cs="B Nazanin"/>
          <w:sz w:val="26"/>
          <w:szCs w:val="28"/>
          <w:lang w:bidi="fa-IR"/>
        </w:rPr>
        <w:t>DataFrame</w:t>
      </w:r>
      <w:proofErr w:type="spellEnd"/>
      <w:r w:rsidR="00874D70" w:rsidRPr="00874D70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="00874D70" w:rsidRPr="00874D70">
        <w:rPr>
          <w:rFonts w:ascii="Times New Roman" w:hAnsi="Times New Roman" w:cs="B Nazanin"/>
          <w:sz w:val="26"/>
          <w:szCs w:val="28"/>
          <w:rtl/>
          <w:lang w:bidi="fa-IR"/>
        </w:rPr>
        <w:t>کن</w:t>
      </w:r>
      <w:r w:rsidR="00874D70" w:rsidRPr="00874D7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874D70" w:rsidRPr="00874D70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="00874D70" w:rsidRPr="00874D70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63DAA6BF" w14:textId="760DBAC5" w:rsidR="00874D70" w:rsidRPr="00874D70" w:rsidRDefault="00874D70" w:rsidP="00874D70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874D70">
        <w:rPr>
          <w:rFonts w:ascii="Times New Roman" w:hAnsi="Times New Roman" w:cs="B Nazanin"/>
          <w:sz w:val="26"/>
          <w:szCs w:val="28"/>
          <w:lang w:bidi="fa-IR"/>
        </w:rPr>
        <w:t>SQL</w:t>
      </w:r>
      <w:r w:rsidRPr="00874D70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خود</w:t>
      </w:r>
      <w:r w:rsidRPr="00874D7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74D70">
        <w:rPr>
          <w:rFonts w:ascii="Times New Roman" w:hAnsi="Times New Roman" w:cs="B Nazanin"/>
          <w:sz w:val="26"/>
          <w:szCs w:val="28"/>
          <w:rtl/>
          <w:lang w:bidi="fa-IR"/>
        </w:rPr>
        <w:t xml:space="preserve"> خود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‌ی</w:t>
      </w:r>
      <w:r w:rsidRPr="00874D70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874D70">
        <w:rPr>
          <w:rFonts w:ascii="Times New Roman" w:hAnsi="Times New Roman" w:cs="B Nazanin"/>
          <w:sz w:val="26"/>
          <w:szCs w:val="28"/>
          <w:rtl/>
          <w:lang w:bidi="fa-IR"/>
        </w:rPr>
        <w:t xml:space="preserve"> زبان است و اگرچه فراتر از محدوده ا</w:t>
      </w:r>
      <w:r w:rsidRPr="00874D7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74D70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874D70">
        <w:rPr>
          <w:rFonts w:ascii="Times New Roman" w:hAnsi="Times New Roman" w:cs="B Nazanin"/>
          <w:sz w:val="26"/>
          <w:szCs w:val="28"/>
          <w:rtl/>
          <w:lang w:bidi="fa-IR"/>
        </w:rPr>
        <w:t xml:space="preserve"> کتاب است، اما مطمئناً برا</w:t>
      </w:r>
      <w:r w:rsidRPr="00874D7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74D70">
        <w:rPr>
          <w:rFonts w:ascii="Times New Roman" w:hAnsi="Times New Roman" w:cs="B Nazanin"/>
          <w:sz w:val="26"/>
          <w:szCs w:val="28"/>
          <w:rtl/>
          <w:lang w:bidi="fa-IR"/>
        </w:rPr>
        <w:t xml:space="preserve"> هر کس</w:t>
      </w:r>
      <w:r w:rsidRPr="00874D7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74D70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874D70">
        <w:rPr>
          <w:rFonts w:ascii="Times New Roman" w:hAnsi="Times New Roman" w:cs="B Nazanin"/>
          <w:sz w:val="26"/>
          <w:szCs w:val="28"/>
          <w:rtl/>
          <w:lang w:bidi="fa-IR"/>
        </w:rPr>
        <w:t>خواهد در مورد</w:t>
      </w:r>
      <w:r w:rsidR="00B15EA3">
        <w:rPr>
          <w:rFonts w:ascii="Times New Roman" w:hAnsi="Times New Roman" w:cs="B Nazanin"/>
          <w:sz w:val="26"/>
          <w:szCs w:val="28"/>
          <w:rtl/>
          <w:lang w:bidi="fa-IR"/>
        </w:rPr>
        <w:t xml:space="preserve"> یا</w:t>
      </w:r>
      <w:r w:rsidRPr="00874D70">
        <w:rPr>
          <w:rFonts w:ascii="Times New Roman" w:hAnsi="Times New Roman" w:cs="B Nazanin" w:hint="eastAsia"/>
          <w:sz w:val="26"/>
          <w:szCs w:val="28"/>
          <w:rtl/>
          <w:lang w:bidi="fa-IR"/>
        </w:rPr>
        <w:t>دگ</w:t>
      </w:r>
      <w:r w:rsidRPr="00874D7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74D70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874D7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74D70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ماش</w:t>
      </w:r>
      <w:r w:rsidRPr="00874D7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74D70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874D7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74D70">
        <w:rPr>
          <w:rFonts w:ascii="Times New Roman" w:hAnsi="Times New Roman" w:cs="B Nazanin"/>
          <w:sz w:val="26"/>
          <w:szCs w:val="28"/>
          <w:rtl/>
          <w:lang w:bidi="fa-IR"/>
        </w:rPr>
        <w:t xml:space="preserve"> ب</w:t>
      </w:r>
      <w:r w:rsidRPr="00874D7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74D70">
        <w:rPr>
          <w:rFonts w:ascii="Times New Roman" w:hAnsi="Times New Roman" w:cs="B Nazanin" w:hint="eastAsia"/>
          <w:sz w:val="26"/>
          <w:szCs w:val="28"/>
          <w:rtl/>
          <w:lang w:bidi="fa-IR"/>
        </w:rPr>
        <w:t>اموزد،</w:t>
      </w:r>
      <w:r w:rsidRPr="00874D70">
        <w:rPr>
          <w:rFonts w:ascii="Times New Roman" w:hAnsi="Times New Roman" w:cs="B Nazanin"/>
          <w:sz w:val="26"/>
          <w:szCs w:val="28"/>
          <w:rtl/>
          <w:lang w:bidi="fa-IR"/>
        </w:rPr>
        <w:t xml:space="preserve"> ارزش دارد. </w:t>
      </w:r>
      <w:r w:rsidR="00452B89">
        <w:rPr>
          <w:rFonts w:ascii="Times New Roman" w:hAnsi="Times New Roman" w:cs="B Nazanin" w:hint="cs"/>
          <w:sz w:val="26"/>
          <w:szCs w:val="28"/>
          <w:rtl/>
          <w:lang w:bidi="fa-IR"/>
        </w:rPr>
        <w:t>کوئری</w:t>
      </w:r>
      <w:r w:rsidRPr="00874D70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874D70">
        <w:rPr>
          <w:rFonts w:ascii="Times New Roman" w:hAnsi="Times New Roman" w:cs="B Nazanin"/>
          <w:sz w:val="26"/>
          <w:szCs w:val="28"/>
          <w:lang w:bidi="fa-IR"/>
        </w:rPr>
        <w:t>SQL</w:t>
      </w:r>
      <w:r w:rsidRPr="00874D70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ما، </w:t>
      </w:r>
      <w:r w:rsidRPr="00874D70">
        <w:rPr>
          <w:rFonts w:ascii="Times New Roman" w:hAnsi="Times New Roman" w:cs="B Nazanin"/>
          <w:sz w:val="26"/>
          <w:szCs w:val="28"/>
          <w:lang w:bidi="fa-IR"/>
        </w:rPr>
        <w:t>SELECT * FROM data</w:t>
      </w:r>
      <w:r w:rsidRPr="00874D70">
        <w:rPr>
          <w:rFonts w:ascii="Times New Roman" w:hAnsi="Times New Roman" w:cs="B Nazanin"/>
          <w:sz w:val="26"/>
          <w:szCs w:val="28"/>
          <w:rtl/>
          <w:lang w:bidi="fa-IR"/>
        </w:rPr>
        <w:t>، از پا</w:t>
      </w:r>
      <w:r w:rsidRPr="00874D7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74D70">
        <w:rPr>
          <w:rFonts w:ascii="Times New Roman" w:hAnsi="Times New Roman" w:cs="B Nazanin" w:hint="eastAsia"/>
          <w:sz w:val="26"/>
          <w:szCs w:val="28"/>
          <w:rtl/>
          <w:lang w:bidi="fa-IR"/>
        </w:rPr>
        <w:t>گاه</w:t>
      </w:r>
      <w:r w:rsidRPr="00874D70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داده 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874D70">
        <w:rPr>
          <w:rFonts w:ascii="Times New Roman" w:hAnsi="Times New Roman" w:cs="B Nazanin"/>
          <w:sz w:val="26"/>
          <w:szCs w:val="28"/>
          <w:rtl/>
          <w:lang w:bidi="fa-IR"/>
        </w:rPr>
        <w:t>خواهد که تمام ستون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874D7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74D70">
        <w:rPr>
          <w:rFonts w:ascii="Times New Roman" w:hAnsi="Times New Roman" w:cs="B Nazanin"/>
          <w:sz w:val="26"/>
          <w:szCs w:val="28"/>
          <w:rtl/>
          <w:lang w:bidi="fa-IR"/>
        </w:rPr>
        <w:t xml:space="preserve"> (*) جدول را به نام </w:t>
      </w:r>
      <w:r w:rsidR="007D273B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عنوان </w:t>
      </w:r>
      <w:r w:rsidRPr="00874D70">
        <w:rPr>
          <w:rFonts w:ascii="Times New Roman" w:hAnsi="Times New Roman" w:cs="B Nazanin"/>
          <w:sz w:val="26"/>
          <w:szCs w:val="28"/>
          <w:rtl/>
          <w:lang w:bidi="fa-IR"/>
        </w:rPr>
        <w:t>داده به ما بد</w:t>
      </w:r>
      <w:r w:rsidRPr="00874D70">
        <w:rPr>
          <w:rFonts w:ascii="Times New Roman" w:hAnsi="Times New Roman" w:cs="B Nazanin" w:hint="eastAsia"/>
          <w:sz w:val="26"/>
          <w:szCs w:val="28"/>
          <w:rtl/>
          <w:lang w:bidi="fa-IR"/>
        </w:rPr>
        <w:t>هد</w:t>
      </w:r>
      <w:r w:rsidRPr="00874D70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18B7C747" w14:textId="4D20B30B" w:rsidR="003452CB" w:rsidRDefault="00874D70" w:rsidP="003452C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874D70">
        <w:rPr>
          <w:rFonts w:ascii="Times New Roman" w:hAnsi="Times New Roman" w:cs="B Nazanin" w:hint="eastAsia"/>
          <w:sz w:val="26"/>
          <w:szCs w:val="28"/>
          <w:rtl/>
          <w:lang w:bidi="fa-IR"/>
        </w:rPr>
        <w:lastRenderedPageBreak/>
        <w:t>توجه</w:t>
      </w:r>
      <w:r w:rsidRPr="00874D70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داشته باش</w:t>
      </w:r>
      <w:r w:rsidRPr="00874D7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74D70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874D70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ا</w:t>
      </w:r>
      <w:r w:rsidRPr="00874D7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74D70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‌ی</w:t>
      </w:r>
      <w:r w:rsidRPr="00874D70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874D7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74D70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معدود دستور العمل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874D7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74D70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874D7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74D70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874D70">
        <w:rPr>
          <w:rFonts w:ascii="Times New Roman" w:hAnsi="Times New Roman" w:cs="B Nazanin"/>
          <w:sz w:val="26"/>
          <w:szCs w:val="28"/>
          <w:rtl/>
          <w:lang w:bidi="fa-IR"/>
        </w:rPr>
        <w:t xml:space="preserve"> کتاب است که بدون کد اضاف</w:t>
      </w:r>
      <w:r w:rsidRPr="00874D7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74D70">
        <w:rPr>
          <w:rFonts w:ascii="Times New Roman" w:hAnsi="Times New Roman" w:cs="B Nazanin"/>
          <w:sz w:val="26"/>
          <w:szCs w:val="28"/>
          <w:rtl/>
          <w:lang w:bidi="fa-IR"/>
        </w:rPr>
        <w:t xml:space="preserve"> اجرا ن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874D70">
        <w:rPr>
          <w:rFonts w:ascii="Times New Roman" w:hAnsi="Times New Roman" w:cs="B Nazanin"/>
          <w:sz w:val="26"/>
          <w:szCs w:val="28"/>
          <w:rtl/>
          <w:lang w:bidi="fa-IR"/>
        </w:rPr>
        <w:t xml:space="preserve">شود. به طور خاص، </w:t>
      </w:r>
      <w:proofErr w:type="spellStart"/>
      <w:r w:rsidRPr="00874D70">
        <w:rPr>
          <w:rFonts w:ascii="Times New Roman" w:hAnsi="Times New Roman" w:cs="B Nazanin"/>
          <w:sz w:val="26"/>
          <w:szCs w:val="28"/>
          <w:lang w:bidi="fa-IR"/>
        </w:rPr>
        <w:t>create_engine</w:t>
      </w:r>
      <w:proofErr w:type="spellEnd"/>
      <w:r w:rsidRPr="00874D70">
        <w:rPr>
          <w:rFonts w:ascii="Times New Roman" w:hAnsi="Times New Roman" w:cs="B Nazanin"/>
          <w:sz w:val="26"/>
          <w:szCs w:val="28"/>
          <w:lang w:bidi="fa-IR"/>
        </w:rPr>
        <w:t>('</w:t>
      </w:r>
      <w:proofErr w:type="spellStart"/>
      <w:r w:rsidRPr="00874D70">
        <w:rPr>
          <w:rFonts w:ascii="Times New Roman" w:hAnsi="Times New Roman" w:cs="B Nazanin"/>
          <w:sz w:val="26"/>
          <w:szCs w:val="28"/>
          <w:lang w:bidi="fa-IR"/>
        </w:rPr>
        <w:t>sqlite</w:t>
      </w:r>
      <w:proofErr w:type="spellEnd"/>
      <w:r w:rsidRPr="00874D70">
        <w:rPr>
          <w:rFonts w:ascii="Times New Roman" w:hAnsi="Times New Roman" w:cs="B Nazanin"/>
          <w:sz w:val="26"/>
          <w:szCs w:val="28"/>
          <w:lang w:bidi="fa-IR"/>
        </w:rPr>
        <w:t>:///</w:t>
      </w:r>
      <w:proofErr w:type="spellStart"/>
      <w:r w:rsidRPr="00874D70">
        <w:rPr>
          <w:rFonts w:ascii="Times New Roman" w:hAnsi="Times New Roman" w:cs="B Nazanin"/>
          <w:sz w:val="26"/>
          <w:szCs w:val="28"/>
          <w:lang w:bidi="fa-IR"/>
        </w:rPr>
        <w:t>sample.db</w:t>
      </w:r>
      <w:proofErr w:type="spellEnd"/>
      <w:r w:rsidRPr="00874D70">
        <w:rPr>
          <w:rFonts w:ascii="Times New Roman" w:hAnsi="Times New Roman" w:cs="B Nazanin"/>
          <w:sz w:val="26"/>
          <w:szCs w:val="28"/>
          <w:lang w:bidi="fa-IR"/>
        </w:rPr>
        <w:t>')</w:t>
      </w:r>
      <w:r w:rsidRPr="00874D70">
        <w:rPr>
          <w:rFonts w:ascii="Times New Roman" w:hAnsi="Times New Roman" w:cs="B Nazanin"/>
          <w:sz w:val="26"/>
          <w:szCs w:val="28"/>
          <w:rtl/>
          <w:lang w:bidi="fa-IR"/>
        </w:rPr>
        <w:t xml:space="preserve"> فرض 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874D70">
        <w:rPr>
          <w:rFonts w:ascii="Times New Roman" w:hAnsi="Times New Roman" w:cs="B Nazanin"/>
          <w:sz w:val="26"/>
          <w:szCs w:val="28"/>
          <w:rtl/>
          <w:lang w:bidi="fa-IR"/>
        </w:rPr>
        <w:t>کند که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‌ی</w:t>
      </w:r>
      <w:r w:rsidRPr="00874D70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874D70">
        <w:rPr>
          <w:rFonts w:ascii="Times New Roman" w:hAnsi="Times New Roman" w:cs="B Nazanin"/>
          <w:sz w:val="26"/>
          <w:szCs w:val="28"/>
          <w:rtl/>
          <w:lang w:bidi="fa-IR"/>
        </w:rPr>
        <w:t xml:space="preserve"> پا</w:t>
      </w:r>
      <w:r w:rsidRPr="00874D7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74D70">
        <w:rPr>
          <w:rFonts w:ascii="Times New Roman" w:hAnsi="Times New Roman" w:cs="B Nazanin" w:hint="eastAsia"/>
          <w:sz w:val="26"/>
          <w:szCs w:val="28"/>
          <w:rtl/>
          <w:lang w:bidi="fa-IR"/>
        </w:rPr>
        <w:t>گاه</w:t>
      </w:r>
      <w:r w:rsidRPr="00874D70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داده </w:t>
      </w:r>
      <w:r w:rsidRPr="00874D70">
        <w:rPr>
          <w:rFonts w:ascii="Times New Roman" w:hAnsi="Times New Roman" w:cs="B Nazanin"/>
          <w:sz w:val="26"/>
          <w:szCs w:val="28"/>
          <w:lang w:bidi="fa-IR"/>
        </w:rPr>
        <w:t>SQLite</w:t>
      </w:r>
      <w:r w:rsidRPr="00874D70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قبل وجود دارد</w:t>
      </w:r>
      <w:r w:rsidR="003452CB">
        <w:rPr>
          <w:rFonts w:ascii="Times New Roman" w:hAnsi="Times New Roman" w:cs="B Nazanin"/>
          <w:sz w:val="26"/>
          <w:szCs w:val="28"/>
          <w:lang w:bidi="fa-IR"/>
        </w:rPr>
        <w:t>.</w:t>
      </w:r>
    </w:p>
    <w:p w14:paraId="77131957" w14:textId="0E6718E2" w:rsidR="003452CB" w:rsidRDefault="00000000" w:rsidP="003452CB">
      <w:pPr>
        <w:pStyle w:val="ListParagraph"/>
        <w:numPr>
          <w:ilvl w:val="0"/>
          <w:numId w:val="10"/>
        </w:num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hyperlink r:id="rId18" w:history="1">
        <w:r w:rsidR="003452CB" w:rsidRPr="00BE7376">
          <w:rPr>
            <w:rStyle w:val="Hyperlink"/>
            <w:rFonts w:ascii="Times New Roman" w:hAnsi="Times New Roman" w:cs="B Nazanin"/>
            <w:sz w:val="26"/>
            <w:szCs w:val="28"/>
            <w:lang w:bidi="fa-IR"/>
          </w:rPr>
          <w:t>SQLite</w:t>
        </w:r>
      </w:hyperlink>
    </w:p>
    <w:p w14:paraId="26777644" w14:textId="0163C342" w:rsidR="003452CB" w:rsidRPr="003452CB" w:rsidRDefault="00000000" w:rsidP="003452CB">
      <w:pPr>
        <w:pStyle w:val="ListParagraph"/>
        <w:numPr>
          <w:ilvl w:val="0"/>
          <w:numId w:val="10"/>
        </w:num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hyperlink r:id="rId19" w:history="1">
        <w:r w:rsidR="003452CB" w:rsidRPr="00BE7376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 xml:space="preserve">آموزش </w:t>
        </w:r>
        <w:r w:rsidR="003452CB" w:rsidRPr="00BE7376">
          <w:rPr>
            <w:rStyle w:val="Hyperlink"/>
            <w:rFonts w:ascii="Times New Roman" w:hAnsi="Times New Roman" w:cs="B Nazanin"/>
            <w:sz w:val="26"/>
            <w:szCs w:val="28"/>
            <w:lang w:bidi="fa-IR"/>
          </w:rPr>
          <w:t>SQL</w:t>
        </w:r>
        <w:r w:rsidR="003452CB" w:rsidRPr="00BE7376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 xml:space="preserve"> در وبسایت </w:t>
        </w:r>
        <w:r w:rsidR="003452CB" w:rsidRPr="00BE7376">
          <w:rPr>
            <w:rStyle w:val="Hyperlink"/>
            <w:rFonts w:ascii="Times New Roman" w:hAnsi="Times New Roman" w:cs="B Nazanin"/>
            <w:sz w:val="26"/>
            <w:szCs w:val="28"/>
            <w:lang w:bidi="fa-IR"/>
          </w:rPr>
          <w:t>W</w:t>
        </w:r>
        <w:r w:rsidR="003452CB" w:rsidRPr="00C87F4E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>3</w:t>
        </w:r>
        <w:r w:rsidR="003452CB" w:rsidRPr="00BE7376">
          <w:rPr>
            <w:rStyle w:val="Hyperlink"/>
            <w:rFonts w:ascii="Times New Roman" w:hAnsi="Times New Roman" w:cs="B Nazanin"/>
            <w:sz w:val="26"/>
            <w:szCs w:val="28"/>
            <w:lang w:bidi="fa-IR"/>
          </w:rPr>
          <w:t>Schools</w:t>
        </w:r>
      </w:hyperlink>
    </w:p>
    <w:p w14:paraId="3BFB57F8" w14:textId="77777777" w:rsidR="00E15D44" w:rsidRDefault="00E15D44" w:rsidP="00E15D44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02C28983" w14:textId="5C8E5AB8" w:rsidR="00F77C48" w:rsidRPr="00294735" w:rsidRDefault="00F77C48" w:rsidP="00F77C48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2.</w:t>
      </w:r>
      <w:r w:rsidR="00C43519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9</w:t>
      </w: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 </w:t>
      </w:r>
      <w:r w:rsidR="002F2B7A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کوئری زدن روی</w:t>
      </w:r>
      <w:r w:rsidR="00061D1C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‌ی</w:t>
      </w:r>
      <w:r w:rsidR="00C43519" w:rsidRPr="00C43519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ک</w:t>
      </w:r>
      <w:r w:rsidR="00C43519" w:rsidRPr="00C43519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پا</w:t>
      </w:r>
      <w:r w:rsidR="00C43519" w:rsidRPr="00C43519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C43519" w:rsidRPr="00C43519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گاه</w:t>
      </w:r>
      <w:r w:rsidR="00C43519" w:rsidRPr="00C43519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داده</w:t>
      </w:r>
      <w:r w:rsidR="00A42EDD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‌ی </w:t>
      </w:r>
      <w:r w:rsidR="00A42EDD">
        <w:rPr>
          <w:rFonts w:ascii="Times New Roman" w:hAnsi="Times New Roman" w:cs="B Nazanin"/>
          <w:b/>
          <w:bCs/>
          <w:sz w:val="26"/>
          <w:szCs w:val="28"/>
          <w:lang w:bidi="fa-IR"/>
        </w:rPr>
        <w:t>SQL</w:t>
      </w:r>
      <w:r w:rsidR="00C43519" w:rsidRPr="00C43519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از راه دور</w:t>
      </w:r>
    </w:p>
    <w:p w14:paraId="7C221591" w14:textId="77777777" w:rsidR="00F77C48" w:rsidRPr="00294735" w:rsidRDefault="00F77C48" w:rsidP="00F77C48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مسئله</w:t>
      </w:r>
    </w:p>
    <w:p w14:paraId="42A2579C" w14:textId="66900927" w:rsidR="00F77C48" w:rsidRPr="00294735" w:rsidRDefault="00E910E6" w:rsidP="00F77C48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E910E6">
        <w:rPr>
          <w:rFonts w:ascii="Times New Roman" w:hAnsi="Times New Roman" w:cs="B Nazanin"/>
          <w:sz w:val="26"/>
          <w:szCs w:val="28"/>
          <w:rtl/>
          <w:lang w:bidi="fa-IR"/>
        </w:rPr>
        <w:t>شما با</w:t>
      </w:r>
      <w:r w:rsidRPr="00E910E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910E6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E910E6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‌ی</w:t>
      </w:r>
      <w:r w:rsidRPr="00E910E6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E910E6">
        <w:rPr>
          <w:rFonts w:ascii="Times New Roman" w:hAnsi="Times New Roman" w:cs="B Nazanin"/>
          <w:sz w:val="26"/>
          <w:szCs w:val="28"/>
          <w:rtl/>
          <w:lang w:bidi="fa-IR"/>
        </w:rPr>
        <w:t xml:space="preserve"> پا</w:t>
      </w:r>
      <w:r w:rsidRPr="00E910E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910E6">
        <w:rPr>
          <w:rFonts w:ascii="Times New Roman" w:hAnsi="Times New Roman" w:cs="B Nazanin" w:hint="eastAsia"/>
          <w:sz w:val="26"/>
          <w:szCs w:val="28"/>
          <w:rtl/>
          <w:lang w:bidi="fa-IR"/>
        </w:rPr>
        <w:t>گاه</w:t>
      </w:r>
      <w:r w:rsidRPr="00E910E6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داده</w:t>
      </w:r>
      <w:r w:rsidR="00CC0950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w:r w:rsidR="00CC0950" w:rsidRPr="00E910E6">
        <w:rPr>
          <w:rFonts w:ascii="Times New Roman" w:hAnsi="Times New Roman" w:cs="B Nazanin"/>
          <w:sz w:val="26"/>
          <w:szCs w:val="28"/>
          <w:lang w:bidi="fa-IR"/>
        </w:rPr>
        <w:t>SQL</w:t>
      </w:r>
      <w:r w:rsidRPr="00E910E6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راه دور متصل شو</w:t>
      </w:r>
      <w:r w:rsidRPr="00E910E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910E6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E910E6">
        <w:rPr>
          <w:rFonts w:ascii="Times New Roman" w:hAnsi="Times New Roman" w:cs="B Nazanin"/>
          <w:sz w:val="26"/>
          <w:szCs w:val="28"/>
          <w:rtl/>
          <w:lang w:bidi="fa-IR"/>
        </w:rPr>
        <w:t xml:space="preserve"> و </w:t>
      </w:r>
      <w:r w:rsidR="006A3CAA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داده‌ها را </w:t>
      </w:r>
      <w:r w:rsidRPr="00E910E6">
        <w:rPr>
          <w:rFonts w:ascii="Times New Roman" w:hAnsi="Times New Roman" w:cs="B Nazanin"/>
          <w:sz w:val="26"/>
          <w:szCs w:val="28"/>
          <w:rtl/>
          <w:lang w:bidi="fa-IR"/>
        </w:rPr>
        <w:t>از آن بخوان</w:t>
      </w:r>
      <w:r w:rsidRPr="00E910E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910E6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E910E6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6907D6DC" w14:textId="77777777" w:rsidR="00F77C48" w:rsidRPr="00294735" w:rsidRDefault="00F77C48" w:rsidP="00F77C48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راه‌حل</w:t>
      </w:r>
    </w:p>
    <w:p w14:paraId="6CCA91EE" w14:textId="4FF3ABE0" w:rsidR="00F77C48" w:rsidRPr="00294735" w:rsidRDefault="00B621FA" w:rsidP="00F77C48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B621F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621FA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B621FA">
        <w:rPr>
          <w:rFonts w:ascii="Times New Roman" w:hAnsi="Times New Roman" w:cs="B Nazanin"/>
          <w:sz w:val="26"/>
          <w:szCs w:val="28"/>
          <w:rtl/>
          <w:lang w:bidi="fa-IR"/>
        </w:rPr>
        <w:t xml:space="preserve"> اتصال با </w:t>
      </w:r>
      <w:proofErr w:type="spellStart"/>
      <w:r w:rsidRPr="00B621FA">
        <w:rPr>
          <w:rFonts w:ascii="Times New Roman" w:hAnsi="Times New Roman" w:cs="B Nazanin"/>
          <w:sz w:val="26"/>
          <w:szCs w:val="28"/>
          <w:lang w:bidi="fa-IR"/>
        </w:rPr>
        <w:t>pymysql</w:t>
      </w:r>
      <w:proofErr w:type="spellEnd"/>
      <w:r w:rsidRPr="00B621FA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B621F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621FA">
        <w:rPr>
          <w:rFonts w:ascii="Times New Roman" w:hAnsi="Times New Roman" w:cs="B Nazanin" w:hint="eastAsia"/>
          <w:sz w:val="26"/>
          <w:szCs w:val="28"/>
          <w:rtl/>
          <w:lang w:bidi="fa-IR"/>
        </w:rPr>
        <w:t>جاد</w:t>
      </w:r>
      <w:r w:rsidRPr="00B621FA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B621F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621FA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B621FA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آن را با </w:t>
      </w:r>
      <w:r>
        <w:rPr>
          <w:rFonts w:ascii="Times New Roman" w:hAnsi="Times New Roman" w:cs="B Nazanin"/>
          <w:sz w:val="26"/>
          <w:szCs w:val="28"/>
          <w:lang w:bidi="fa-IR"/>
        </w:rPr>
        <w:t>Pandas</w:t>
      </w:r>
      <w:r w:rsidRPr="00B621FA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‌ی</w:t>
      </w:r>
      <w:r w:rsidRPr="00B621FA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B621F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>
        <w:rPr>
          <w:rFonts w:ascii="Times New Roman" w:hAnsi="Times New Roman" w:cs="B Nazanin"/>
          <w:sz w:val="26"/>
          <w:szCs w:val="28"/>
          <w:lang w:bidi="fa-IR"/>
        </w:rPr>
        <w:t>DataFrame</w:t>
      </w:r>
      <w:proofErr w:type="spellEnd"/>
      <w:r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w:r w:rsidRPr="00B621FA">
        <w:rPr>
          <w:rFonts w:ascii="Times New Roman" w:hAnsi="Times New Roman" w:cs="B Nazanin"/>
          <w:sz w:val="26"/>
          <w:szCs w:val="28"/>
          <w:rtl/>
          <w:lang w:bidi="fa-IR"/>
        </w:rPr>
        <w:t>بخوان</w:t>
      </w:r>
      <w:r w:rsidRPr="00B621F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621FA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B621FA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p w14:paraId="324D59C3" w14:textId="77777777" w:rsidR="00F77C48" w:rsidRDefault="00F77C48" w:rsidP="00F77C48">
      <w:pPr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5677" w14:anchorId="2AD9DB65">
          <v:shape id="_x0000_i1029" type="#_x0000_t75" style="width:523.5pt;height:283.5pt" o:ole="">
            <v:imagedata r:id="rId13" o:title=""/>
          </v:shape>
          <o:OLEObject Type="Embed" ProgID="Word.OpenDocumentText.12" ShapeID="_x0000_i1029" DrawAspect="Content" ObjectID="_1760826030" r:id="rId20"/>
        </w:object>
      </w: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2671"/>
        <w:gridCol w:w="2671"/>
        <w:gridCol w:w="2671"/>
        <w:gridCol w:w="2671"/>
      </w:tblGrid>
      <w:tr w:rsidR="00360CFA" w14:paraId="6CB31E22" w14:textId="4F89E6EA" w:rsidTr="002D15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1" w:type="dxa"/>
          </w:tcPr>
          <w:p w14:paraId="5C7962E2" w14:textId="77777777" w:rsidR="00360CFA" w:rsidRDefault="00360CFA" w:rsidP="00360CFA">
            <w:pPr>
              <w:jc w:val="lowKashida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</w:p>
        </w:tc>
        <w:tc>
          <w:tcPr>
            <w:tcW w:w="2671" w:type="dxa"/>
          </w:tcPr>
          <w:p w14:paraId="11442971" w14:textId="6D0CDFA6" w:rsidR="00360CFA" w:rsidRDefault="00360CFA" w:rsidP="00360CFA">
            <w:pPr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عدد</w:t>
            </w:r>
          </w:p>
        </w:tc>
        <w:tc>
          <w:tcPr>
            <w:tcW w:w="2671" w:type="dxa"/>
          </w:tcPr>
          <w:p w14:paraId="41E9F17D" w14:textId="77777777" w:rsidR="00360CFA" w:rsidRDefault="00360CFA" w:rsidP="00360CFA">
            <w:pPr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تاریخ و زمان</w:t>
            </w:r>
          </w:p>
        </w:tc>
        <w:tc>
          <w:tcPr>
            <w:tcW w:w="2671" w:type="dxa"/>
          </w:tcPr>
          <w:p w14:paraId="786C7FD0" w14:textId="0B9670AB" w:rsidR="00360CFA" w:rsidRDefault="00360CFA" w:rsidP="00360CFA">
            <w:pPr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دسته بندی</w:t>
            </w:r>
          </w:p>
        </w:tc>
      </w:tr>
      <w:tr w:rsidR="00360CFA" w14:paraId="6F94C69D" w14:textId="75704279" w:rsidTr="002D1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1" w:type="dxa"/>
          </w:tcPr>
          <w:p w14:paraId="2E97FF14" w14:textId="77777777" w:rsidR="00360CFA" w:rsidRDefault="00360CFA" w:rsidP="00360CFA">
            <w:pPr>
              <w:jc w:val="lowKashida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0</w:t>
            </w:r>
          </w:p>
        </w:tc>
        <w:tc>
          <w:tcPr>
            <w:tcW w:w="2671" w:type="dxa"/>
          </w:tcPr>
          <w:p w14:paraId="55FE9214" w14:textId="21ECC4DD" w:rsidR="00360CFA" w:rsidRDefault="00360CFA" w:rsidP="00360CFA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5</w:t>
            </w:r>
          </w:p>
        </w:tc>
        <w:tc>
          <w:tcPr>
            <w:tcW w:w="2671" w:type="dxa"/>
          </w:tcPr>
          <w:p w14:paraId="57FEE557" w14:textId="77777777" w:rsidR="00360CFA" w:rsidRDefault="00360CFA" w:rsidP="00360CFA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00:00:00 2015-01-01</w:t>
            </w:r>
          </w:p>
        </w:tc>
        <w:tc>
          <w:tcPr>
            <w:tcW w:w="2671" w:type="dxa"/>
          </w:tcPr>
          <w:p w14:paraId="6EB31C28" w14:textId="256D1941" w:rsidR="00360CFA" w:rsidRDefault="00360CFA" w:rsidP="00360CFA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0</w:t>
            </w:r>
          </w:p>
        </w:tc>
      </w:tr>
      <w:tr w:rsidR="00360CFA" w14:paraId="551CA323" w14:textId="684C22A4" w:rsidTr="002D1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1" w:type="dxa"/>
          </w:tcPr>
          <w:p w14:paraId="3994698D" w14:textId="77777777" w:rsidR="00360CFA" w:rsidRDefault="00360CFA" w:rsidP="00360CFA">
            <w:pPr>
              <w:jc w:val="lowKashida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1</w:t>
            </w:r>
          </w:p>
        </w:tc>
        <w:tc>
          <w:tcPr>
            <w:tcW w:w="2671" w:type="dxa"/>
          </w:tcPr>
          <w:p w14:paraId="32E6641D" w14:textId="134918F2" w:rsidR="00360CFA" w:rsidRDefault="00360CFA" w:rsidP="00360CFA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5</w:t>
            </w:r>
          </w:p>
        </w:tc>
        <w:tc>
          <w:tcPr>
            <w:tcW w:w="2671" w:type="dxa"/>
          </w:tcPr>
          <w:p w14:paraId="1C8FFBB3" w14:textId="77777777" w:rsidR="00360CFA" w:rsidRDefault="00360CFA" w:rsidP="00360C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00:00:01 2015-01-01</w:t>
            </w:r>
          </w:p>
        </w:tc>
        <w:tc>
          <w:tcPr>
            <w:tcW w:w="2671" w:type="dxa"/>
          </w:tcPr>
          <w:p w14:paraId="4BD9CE03" w14:textId="656E90E0" w:rsidR="00360CFA" w:rsidRDefault="00360CFA" w:rsidP="00360C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0</w:t>
            </w:r>
          </w:p>
        </w:tc>
      </w:tr>
    </w:tbl>
    <w:p w14:paraId="46AB5C71" w14:textId="77777777" w:rsidR="00F77C48" w:rsidRPr="00294735" w:rsidRDefault="00F77C48" w:rsidP="00F77C48">
      <w:pPr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37063604" w14:textId="77777777" w:rsidR="00F77C48" w:rsidRPr="00294735" w:rsidRDefault="00F77C48" w:rsidP="00F77C48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بحث</w:t>
      </w:r>
    </w:p>
    <w:p w14:paraId="0452FE90" w14:textId="1EFB1CCB" w:rsidR="00F77C48" w:rsidRPr="00294735" w:rsidRDefault="006202D0" w:rsidP="00F77C48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6202D0">
        <w:rPr>
          <w:rFonts w:ascii="Times New Roman" w:hAnsi="Times New Roman" w:cs="B Nazanin"/>
          <w:sz w:val="26"/>
          <w:szCs w:val="28"/>
          <w:rtl/>
          <w:lang w:bidi="fa-IR"/>
        </w:rPr>
        <w:t>از ب</w:t>
      </w:r>
      <w:r w:rsidRPr="006202D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202D0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6202D0">
        <w:rPr>
          <w:rFonts w:ascii="Times New Roman" w:hAnsi="Times New Roman" w:cs="B Nazanin"/>
          <w:sz w:val="26"/>
          <w:szCs w:val="28"/>
          <w:rtl/>
          <w:lang w:bidi="fa-IR"/>
        </w:rPr>
        <w:t xml:space="preserve"> تمام دستور العمل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6202D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202D0">
        <w:rPr>
          <w:rFonts w:ascii="Times New Roman" w:hAnsi="Times New Roman" w:cs="B Nazanin"/>
          <w:sz w:val="26"/>
          <w:szCs w:val="28"/>
          <w:rtl/>
          <w:lang w:bidi="fa-IR"/>
        </w:rPr>
        <w:t xml:space="preserve"> ارائه شده در ا</w:t>
      </w:r>
      <w:r w:rsidRPr="006202D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202D0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6202D0">
        <w:rPr>
          <w:rFonts w:ascii="Times New Roman" w:hAnsi="Times New Roman" w:cs="B Nazanin"/>
          <w:sz w:val="26"/>
          <w:szCs w:val="28"/>
          <w:rtl/>
          <w:lang w:bidi="fa-IR"/>
        </w:rPr>
        <w:t xml:space="preserve"> فصل، احتمالاً ا</w:t>
      </w:r>
      <w:r w:rsidRPr="006202D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202D0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6202D0">
        <w:rPr>
          <w:rFonts w:ascii="Times New Roman" w:hAnsi="Times New Roman" w:cs="B Nazanin"/>
          <w:sz w:val="26"/>
          <w:szCs w:val="28"/>
          <w:rtl/>
          <w:lang w:bidi="fa-IR"/>
        </w:rPr>
        <w:t xml:space="preserve"> دستور العمل</w:t>
      </w:r>
      <w:r w:rsidRPr="006202D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202D0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 که ب</w:t>
      </w:r>
      <w:r w:rsidRPr="006202D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202D0">
        <w:rPr>
          <w:rFonts w:ascii="Times New Roman" w:hAnsi="Times New Roman" w:cs="B Nazanin" w:hint="eastAsia"/>
          <w:sz w:val="26"/>
          <w:szCs w:val="28"/>
          <w:rtl/>
          <w:lang w:bidi="fa-IR"/>
        </w:rPr>
        <w:t>شتر</w:t>
      </w:r>
      <w:r w:rsidRPr="006202D0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دن</w:t>
      </w:r>
      <w:r w:rsidRPr="006202D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202D0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6202D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202D0">
        <w:rPr>
          <w:rFonts w:ascii="Times New Roman" w:hAnsi="Times New Roman" w:cs="B Nazanin"/>
          <w:sz w:val="26"/>
          <w:szCs w:val="28"/>
          <w:rtl/>
          <w:lang w:bidi="fa-IR"/>
        </w:rPr>
        <w:t xml:space="preserve"> واقع</w:t>
      </w:r>
      <w:r w:rsidRPr="006202D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202D0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خواه</w:t>
      </w:r>
      <w:r w:rsidRPr="006202D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202D0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6202D0">
        <w:rPr>
          <w:rFonts w:ascii="Times New Roman" w:hAnsi="Times New Roman" w:cs="B Nazanin"/>
          <w:sz w:val="26"/>
          <w:szCs w:val="28"/>
          <w:rtl/>
          <w:lang w:bidi="fa-IR"/>
        </w:rPr>
        <w:t xml:space="preserve"> کرد. در حال</w:t>
      </w:r>
      <w:r w:rsidRPr="006202D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202D0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اتصال و خواندن از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‌ی</w:t>
      </w:r>
      <w:r w:rsidRPr="006202D0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6202D0">
        <w:rPr>
          <w:rFonts w:ascii="Times New Roman" w:hAnsi="Times New Roman" w:cs="B Nazanin"/>
          <w:sz w:val="26"/>
          <w:szCs w:val="28"/>
          <w:rtl/>
          <w:lang w:bidi="fa-IR"/>
        </w:rPr>
        <w:t xml:space="preserve"> پا</w:t>
      </w:r>
      <w:r w:rsidRPr="006202D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202D0">
        <w:rPr>
          <w:rFonts w:ascii="Times New Roman" w:hAnsi="Times New Roman" w:cs="B Nazanin" w:hint="eastAsia"/>
          <w:sz w:val="26"/>
          <w:szCs w:val="28"/>
          <w:rtl/>
          <w:lang w:bidi="fa-IR"/>
        </w:rPr>
        <w:t>گاه</w:t>
      </w:r>
      <w:r w:rsidRPr="006202D0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داده نمونه</w:t>
      </w:r>
      <w:r w:rsidR="005B494A">
        <w:rPr>
          <w:rFonts w:ascii="Times New Roman" w:hAnsi="Times New Roman" w:cs="B Nazanin" w:hint="cs"/>
          <w:sz w:val="26"/>
          <w:szCs w:val="28"/>
          <w:rtl/>
          <w:lang w:bidi="fa-IR"/>
        </w:rPr>
        <w:t>‌ی</w:t>
      </w:r>
      <w:r w:rsidRPr="006202D0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6202D0">
        <w:rPr>
          <w:rFonts w:ascii="Times New Roman" w:hAnsi="Times New Roman" w:cs="B Nazanin"/>
          <w:sz w:val="26"/>
          <w:szCs w:val="28"/>
          <w:lang w:bidi="fa-IR"/>
        </w:rPr>
        <w:t>sqlite</w:t>
      </w:r>
      <w:proofErr w:type="spellEnd"/>
      <w:r w:rsidRPr="006202D0">
        <w:rPr>
          <w:rFonts w:ascii="Times New Roman" w:hAnsi="Times New Roman" w:cs="B Nazanin"/>
          <w:sz w:val="26"/>
          <w:szCs w:val="28"/>
          <w:rtl/>
          <w:lang w:bidi="fa-IR"/>
        </w:rPr>
        <w:t xml:space="preserve"> مف</w:t>
      </w:r>
      <w:r w:rsidRPr="006202D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202D0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6202D0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است، احتمالاً نما</w:t>
      </w:r>
      <w:r w:rsidRPr="006202D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202D0">
        <w:rPr>
          <w:rFonts w:ascii="Times New Roman" w:hAnsi="Times New Roman" w:cs="B Nazanin" w:hint="eastAsia"/>
          <w:sz w:val="26"/>
          <w:szCs w:val="28"/>
          <w:rtl/>
          <w:lang w:bidi="fa-IR"/>
        </w:rPr>
        <w:t>نده</w:t>
      </w:r>
      <w:r w:rsidR="00A46661">
        <w:rPr>
          <w:rFonts w:ascii="Times New Roman" w:hAnsi="Times New Roman" w:cs="B Nazanin" w:hint="eastAsia"/>
          <w:sz w:val="26"/>
          <w:szCs w:val="28"/>
          <w:lang w:bidi="fa-IR"/>
        </w:rPr>
        <w:t>‌</w:t>
      </w:r>
      <w:r w:rsidR="00A4666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202D0">
        <w:rPr>
          <w:rFonts w:ascii="Times New Roman" w:hAnsi="Times New Roman" w:cs="B Nazanin"/>
          <w:sz w:val="26"/>
          <w:szCs w:val="28"/>
          <w:rtl/>
          <w:lang w:bidi="fa-IR"/>
        </w:rPr>
        <w:t xml:space="preserve"> جداول</w:t>
      </w:r>
      <w:r w:rsidRPr="006202D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202D0">
        <w:rPr>
          <w:rFonts w:ascii="Times New Roman" w:hAnsi="Times New Roman" w:cs="B Nazanin"/>
          <w:sz w:val="26"/>
          <w:szCs w:val="28"/>
          <w:rtl/>
          <w:lang w:bidi="fa-IR"/>
        </w:rPr>
        <w:t xml:space="preserve"> ن</w:t>
      </w:r>
      <w:r w:rsidRPr="006202D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202D0">
        <w:rPr>
          <w:rFonts w:ascii="Times New Roman" w:hAnsi="Times New Roman" w:cs="B Nazanin" w:hint="eastAsia"/>
          <w:sz w:val="26"/>
          <w:szCs w:val="28"/>
          <w:rtl/>
          <w:lang w:bidi="fa-IR"/>
        </w:rPr>
        <w:t>ست</w:t>
      </w:r>
      <w:r w:rsidRPr="006202D0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</w:t>
      </w:r>
      <w:r w:rsidRPr="006202D0">
        <w:rPr>
          <w:rFonts w:ascii="Times New Roman" w:hAnsi="Times New Roman" w:cs="B Nazanin"/>
          <w:sz w:val="26"/>
          <w:szCs w:val="28"/>
          <w:rtl/>
          <w:lang w:bidi="fa-IR"/>
        </w:rPr>
        <w:lastRenderedPageBreak/>
        <w:t>با</w:t>
      </w:r>
      <w:r w:rsidRPr="006202D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202D0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6202D0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‌ی</w:t>
      </w:r>
      <w:r w:rsidRPr="006202D0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6202D0">
        <w:rPr>
          <w:rFonts w:ascii="Times New Roman" w:hAnsi="Times New Roman" w:cs="B Nazanin"/>
          <w:sz w:val="26"/>
          <w:szCs w:val="28"/>
          <w:rtl/>
          <w:lang w:bidi="fa-IR"/>
        </w:rPr>
        <w:t xml:space="preserve"> مح</w:t>
      </w:r>
      <w:r w:rsidRPr="006202D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202D0">
        <w:rPr>
          <w:rFonts w:ascii="Times New Roman" w:hAnsi="Times New Roman" w:cs="B Nazanin" w:hint="eastAsia"/>
          <w:sz w:val="26"/>
          <w:szCs w:val="28"/>
          <w:rtl/>
          <w:lang w:bidi="fa-IR"/>
        </w:rPr>
        <w:t>ط</w:t>
      </w:r>
      <w:r w:rsidRPr="006202D0">
        <w:rPr>
          <w:rFonts w:ascii="Times New Roman" w:hAnsi="Times New Roman" w:cs="B Nazanin"/>
          <w:sz w:val="26"/>
          <w:szCs w:val="28"/>
          <w:rtl/>
          <w:lang w:bidi="fa-IR"/>
        </w:rPr>
        <w:t xml:space="preserve"> سازمان</w:t>
      </w:r>
      <w:r w:rsidRPr="006202D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202D0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آنها م</w:t>
      </w:r>
      <w:r w:rsidRPr="006202D0">
        <w:rPr>
          <w:rFonts w:ascii="Times New Roman" w:hAnsi="Times New Roman" w:cs="B Nazanin" w:hint="eastAsia"/>
          <w:sz w:val="26"/>
          <w:szCs w:val="28"/>
          <w:rtl/>
          <w:lang w:bidi="fa-IR"/>
        </w:rPr>
        <w:t>تصل</w:t>
      </w:r>
      <w:r w:rsidRPr="006202D0">
        <w:rPr>
          <w:rFonts w:ascii="Times New Roman" w:hAnsi="Times New Roman" w:cs="B Nazanin"/>
          <w:sz w:val="26"/>
          <w:szCs w:val="28"/>
          <w:rtl/>
          <w:lang w:bidi="fa-IR"/>
        </w:rPr>
        <w:t xml:space="preserve"> شو</w:t>
      </w:r>
      <w:r w:rsidRPr="006202D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202D0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6202D0">
        <w:rPr>
          <w:rFonts w:ascii="Times New Roman" w:hAnsi="Times New Roman" w:cs="B Nazanin"/>
          <w:sz w:val="26"/>
          <w:szCs w:val="28"/>
          <w:rtl/>
          <w:lang w:bidi="fa-IR"/>
        </w:rPr>
        <w:t>. اکثر نمونه‌ها</w:t>
      </w:r>
      <w:r w:rsidRPr="006202D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202D0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6202D0">
        <w:rPr>
          <w:rFonts w:ascii="Times New Roman" w:hAnsi="Times New Roman" w:cs="B Nazanin"/>
          <w:sz w:val="26"/>
          <w:szCs w:val="28"/>
          <w:lang w:bidi="fa-IR"/>
        </w:rPr>
        <w:t>SQL</w:t>
      </w:r>
      <w:r w:rsidRPr="006202D0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به آن‌ها متصل م</w:t>
      </w:r>
      <w:r w:rsidRPr="006202D0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6202D0">
        <w:rPr>
          <w:rFonts w:ascii="Times New Roman" w:hAnsi="Times New Roman" w:cs="B Nazanin" w:hint="eastAsia"/>
          <w:sz w:val="26"/>
          <w:szCs w:val="28"/>
          <w:rtl/>
          <w:lang w:bidi="fa-IR"/>
        </w:rPr>
        <w:t>شو</w:t>
      </w:r>
      <w:r w:rsidRPr="006202D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202D0">
        <w:rPr>
          <w:rFonts w:ascii="Times New Roman" w:hAnsi="Times New Roman" w:cs="B Nazanin" w:hint="eastAsia"/>
          <w:sz w:val="26"/>
          <w:szCs w:val="28"/>
          <w:rtl/>
          <w:lang w:bidi="fa-IR"/>
        </w:rPr>
        <w:t>د،</w:t>
      </w:r>
      <w:r w:rsidRPr="006202D0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شما م</w:t>
      </w:r>
      <w:r w:rsidRPr="006202D0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6202D0">
        <w:rPr>
          <w:rFonts w:ascii="Times New Roman" w:hAnsi="Times New Roman" w:cs="B Nazanin" w:hint="eastAsia"/>
          <w:sz w:val="26"/>
          <w:szCs w:val="28"/>
          <w:rtl/>
          <w:lang w:bidi="fa-IR"/>
        </w:rPr>
        <w:t>خواهند</w:t>
      </w:r>
      <w:r w:rsidRPr="006202D0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به م</w:t>
      </w:r>
      <w:r w:rsidRPr="006202D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202D0">
        <w:rPr>
          <w:rFonts w:ascii="Times New Roman" w:hAnsi="Times New Roman" w:cs="B Nazanin" w:hint="eastAsia"/>
          <w:sz w:val="26"/>
          <w:szCs w:val="28"/>
          <w:rtl/>
          <w:lang w:bidi="fa-IR"/>
        </w:rPr>
        <w:t>زبان</w:t>
      </w:r>
      <w:r w:rsidRPr="006202D0">
        <w:rPr>
          <w:rFonts w:ascii="Times New Roman" w:hAnsi="Times New Roman" w:cs="B Nazanin"/>
          <w:sz w:val="26"/>
          <w:szCs w:val="28"/>
          <w:rtl/>
          <w:lang w:bidi="fa-IR"/>
        </w:rPr>
        <w:t xml:space="preserve"> و پورت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‌ی</w:t>
      </w:r>
      <w:r w:rsidRPr="006202D0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6202D0">
        <w:rPr>
          <w:rFonts w:ascii="Times New Roman" w:hAnsi="Times New Roman" w:cs="B Nazanin"/>
          <w:sz w:val="26"/>
          <w:szCs w:val="28"/>
          <w:rtl/>
          <w:lang w:bidi="fa-IR"/>
        </w:rPr>
        <w:t xml:space="preserve"> دستگاه </w:t>
      </w:r>
      <w:r w:rsidR="0056785C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از </w:t>
      </w:r>
      <w:r w:rsidRPr="006202D0">
        <w:rPr>
          <w:rFonts w:ascii="Times New Roman" w:hAnsi="Times New Roman" w:cs="B Nazanin"/>
          <w:sz w:val="26"/>
          <w:szCs w:val="28"/>
          <w:rtl/>
          <w:lang w:bidi="fa-IR"/>
        </w:rPr>
        <w:t>راه دور متصل شو</w:t>
      </w:r>
      <w:r w:rsidRPr="006202D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202D0">
        <w:rPr>
          <w:rFonts w:ascii="Times New Roman" w:hAnsi="Times New Roman" w:cs="B Nazanin" w:hint="eastAsia"/>
          <w:sz w:val="26"/>
          <w:szCs w:val="28"/>
          <w:rtl/>
          <w:lang w:bidi="fa-IR"/>
        </w:rPr>
        <w:t>د،</w:t>
      </w:r>
      <w:r w:rsidRPr="006202D0">
        <w:rPr>
          <w:rFonts w:ascii="Times New Roman" w:hAnsi="Times New Roman" w:cs="B Nazanin"/>
          <w:sz w:val="26"/>
          <w:szCs w:val="28"/>
          <w:rtl/>
          <w:lang w:bidi="fa-IR"/>
        </w:rPr>
        <w:t xml:space="preserve"> و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‌ی</w:t>
      </w:r>
      <w:r w:rsidRPr="006202D0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6202D0">
        <w:rPr>
          <w:rFonts w:ascii="Times New Roman" w:hAnsi="Times New Roman" w:cs="B Nazanin"/>
          <w:sz w:val="26"/>
          <w:szCs w:val="28"/>
          <w:rtl/>
          <w:lang w:bidi="fa-IR"/>
        </w:rPr>
        <w:t xml:space="preserve"> نام کاربر</w:t>
      </w:r>
      <w:r w:rsidRPr="006202D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202D0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رمز عبور برا</w:t>
      </w:r>
      <w:r w:rsidRPr="006202D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202D0">
        <w:rPr>
          <w:rFonts w:ascii="Times New Roman" w:hAnsi="Times New Roman" w:cs="B Nazanin"/>
          <w:sz w:val="26"/>
          <w:szCs w:val="28"/>
          <w:rtl/>
          <w:lang w:bidi="fa-IR"/>
        </w:rPr>
        <w:t xml:space="preserve"> احراز هو</w:t>
      </w:r>
      <w:r w:rsidRPr="006202D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202D0">
        <w:rPr>
          <w:rFonts w:ascii="Times New Roman" w:hAnsi="Times New Roman" w:cs="B Nazanin" w:hint="eastAsia"/>
          <w:sz w:val="26"/>
          <w:szCs w:val="28"/>
          <w:rtl/>
          <w:lang w:bidi="fa-IR"/>
        </w:rPr>
        <w:t>ت</w:t>
      </w:r>
      <w:r w:rsidRPr="006202D0">
        <w:rPr>
          <w:rFonts w:ascii="Times New Roman" w:hAnsi="Times New Roman" w:cs="B Nazanin"/>
          <w:sz w:val="26"/>
          <w:szCs w:val="28"/>
          <w:rtl/>
          <w:lang w:bidi="fa-IR"/>
        </w:rPr>
        <w:t xml:space="preserve"> مشخص کن</w:t>
      </w:r>
      <w:r w:rsidRPr="006202D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202D0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6202D0">
        <w:rPr>
          <w:rFonts w:ascii="Times New Roman" w:hAnsi="Times New Roman" w:cs="B Nazanin"/>
          <w:sz w:val="26"/>
          <w:szCs w:val="28"/>
          <w:rtl/>
          <w:lang w:bidi="fa-IR"/>
        </w:rPr>
        <w:t>. ا</w:t>
      </w:r>
      <w:r w:rsidRPr="006202D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202D0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6202D0">
        <w:rPr>
          <w:rFonts w:ascii="Times New Roman" w:hAnsi="Times New Roman" w:cs="B Nazanin"/>
          <w:sz w:val="26"/>
          <w:szCs w:val="28"/>
          <w:rtl/>
          <w:lang w:bidi="fa-IR"/>
        </w:rPr>
        <w:t xml:space="preserve"> مثال از شما م</w:t>
      </w:r>
      <w:r w:rsidRPr="006202D0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6202D0">
        <w:rPr>
          <w:rFonts w:ascii="Times New Roman" w:hAnsi="Times New Roman" w:cs="B Nazanin" w:hint="eastAsia"/>
          <w:sz w:val="26"/>
          <w:szCs w:val="28"/>
          <w:rtl/>
          <w:lang w:bidi="fa-IR"/>
        </w:rPr>
        <w:t>خواهد</w:t>
      </w:r>
      <w:r w:rsidRPr="006202D0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‌ی</w:t>
      </w:r>
      <w:r w:rsidRPr="006202D0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6202D0">
        <w:rPr>
          <w:rFonts w:ascii="Times New Roman" w:hAnsi="Times New Roman" w:cs="B Nazanin"/>
          <w:sz w:val="26"/>
          <w:szCs w:val="28"/>
          <w:rtl/>
          <w:lang w:bidi="fa-IR"/>
        </w:rPr>
        <w:t xml:space="preserve"> نمونه </w:t>
      </w:r>
      <w:r w:rsidRPr="006202D0">
        <w:rPr>
          <w:rFonts w:ascii="Times New Roman" w:hAnsi="Times New Roman" w:cs="B Nazanin"/>
          <w:sz w:val="26"/>
          <w:szCs w:val="28"/>
          <w:lang w:bidi="fa-IR"/>
        </w:rPr>
        <w:t>SQL</w:t>
      </w:r>
      <w:r w:rsidRPr="006202D0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حال اجرا را </w:t>
      </w:r>
      <w:r w:rsidR="000966EF">
        <w:rPr>
          <w:rFonts w:ascii="Times New Roman" w:hAnsi="Times New Roman" w:cs="B Nazanin"/>
          <w:sz w:val="26"/>
          <w:szCs w:val="28"/>
          <w:rtl/>
          <w:lang w:bidi="fa-IR"/>
        </w:rPr>
        <w:fldChar w:fldCharType="begin"/>
      </w:r>
      <w:r w:rsidR="000966EF">
        <w:rPr>
          <w:rFonts w:ascii="Times New Roman" w:hAnsi="Times New Roman" w:cs="B Nazanin"/>
          <w:sz w:val="26"/>
          <w:szCs w:val="28"/>
          <w:lang w:bidi="fa-IR"/>
        </w:rPr>
        <w:instrText>HYPERLINK</w:instrText>
      </w:r>
      <w:r w:rsidR="000966EF">
        <w:rPr>
          <w:rFonts w:ascii="Times New Roman" w:hAnsi="Times New Roman" w:cs="B Nazanin"/>
          <w:sz w:val="26"/>
          <w:szCs w:val="28"/>
          <w:rtl/>
          <w:lang w:bidi="fa-IR"/>
        </w:rPr>
        <w:instrText xml:space="preserve"> "</w:instrText>
      </w:r>
      <w:r w:rsidR="000966EF">
        <w:rPr>
          <w:rFonts w:ascii="Times New Roman" w:hAnsi="Times New Roman" w:cs="B Nazanin"/>
          <w:sz w:val="26"/>
          <w:szCs w:val="28"/>
          <w:lang w:bidi="fa-IR"/>
        </w:rPr>
        <w:instrText>https://github.com/kylegallatin/mysql-db-example</w:instrText>
      </w:r>
      <w:r w:rsidR="000966EF">
        <w:rPr>
          <w:rFonts w:ascii="Times New Roman" w:hAnsi="Times New Roman" w:cs="B Nazanin"/>
          <w:sz w:val="26"/>
          <w:szCs w:val="28"/>
          <w:rtl/>
          <w:lang w:bidi="fa-IR"/>
        </w:rPr>
        <w:instrText>"</w:instrText>
      </w:r>
      <w:r w:rsidR="000966EF">
        <w:rPr>
          <w:rFonts w:ascii="Times New Roman" w:hAnsi="Times New Roman" w:cs="B Nazanin"/>
          <w:sz w:val="26"/>
          <w:szCs w:val="28"/>
          <w:rtl/>
          <w:lang w:bidi="fa-IR"/>
        </w:rPr>
      </w:r>
      <w:r w:rsidR="000966EF">
        <w:rPr>
          <w:rFonts w:ascii="Times New Roman" w:hAnsi="Times New Roman" w:cs="B Nazanin"/>
          <w:sz w:val="26"/>
          <w:szCs w:val="28"/>
          <w:rtl/>
          <w:lang w:bidi="fa-IR"/>
        </w:rPr>
        <w:fldChar w:fldCharType="separate"/>
      </w:r>
      <w:r w:rsidRPr="000966EF">
        <w:rPr>
          <w:rStyle w:val="Hyperlink"/>
          <w:rFonts w:ascii="Times New Roman" w:hAnsi="Times New Roman" w:cs="B Nazanin"/>
          <w:sz w:val="26"/>
          <w:szCs w:val="28"/>
          <w:rtl/>
          <w:lang w:bidi="fa-IR"/>
        </w:rPr>
        <w:t>به صورت محل</w:t>
      </w:r>
      <w:r w:rsidRPr="000966EF">
        <w:rPr>
          <w:rStyle w:val="Hyperlink"/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966EF">
        <w:rPr>
          <w:rStyle w:val="Hyperlink"/>
          <w:rFonts w:ascii="Times New Roman" w:hAnsi="Times New Roman" w:cs="B Nazanin"/>
          <w:sz w:val="26"/>
          <w:szCs w:val="28"/>
          <w:rtl/>
          <w:lang w:bidi="fa-IR"/>
        </w:rPr>
        <w:t xml:space="preserve"> راه‌انداز</w:t>
      </w:r>
      <w:r w:rsidRPr="000966EF">
        <w:rPr>
          <w:rStyle w:val="Hyperlink"/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966EF">
        <w:rPr>
          <w:rStyle w:val="Hyperlink"/>
          <w:rFonts w:ascii="Times New Roman" w:hAnsi="Times New Roman" w:cs="B Nazanin"/>
          <w:sz w:val="26"/>
          <w:szCs w:val="28"/>
          <w:rtl/>
          <w:lang w:bidi="fa-IR"/>
        </w:rPr>
        <w:t xml:space="preserve"> ک</w:t>
      </w:r>
      <w:r w:rsidRPr="000966EF">
        <w:rPr>
          <w:rStyle w:val="Hyperlink"/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0966EF">
        <w:rPr>
          <w:rStyle w:val="Hyperlink"/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966EF">
        <w:rPr>
          <w:rStyle w:val="Hyperlink"/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="000966EF">
        <w:rPr>
          <w:rFonts w:ascii="Times New Roman" w:hAnsi="Times New Roman" w:cs="B Nazanin"/>
          <w:sz w:val="26"/>
          <w:szCs w:val="28"/>
          <w:rtl/>
          <w:lang w:bidi="fa-IR"/>
        </w:rPr>
        <w:fldChar w:fldCharType="end"/>
      </w:r>
      <w:r w:rsidRPr="006202D0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از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‌ی</w:t>
      </w:r>
      <w:r w:rsidRPr="006202D0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6202D0">
        <w:rPr>
          <w:rFonts w:ascii="Times New Roman" w:hAnsi="Times New Roman" w:cs="B Nazanin"/>
          <w:sz w:val="26"/>
          <w:szCs w:val="28"/>
          <w:rtl/>
          <w:lang w:bidi="fa-IR"/>
        </w:rPr>
        <w:t xml:space="preserve"> سرور راه دور در لوکال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6202D0">
        <w:rPr>
          <w:rFonts w:ascii="Times New Roman" w:hAnsi="Times New Roman" w:cs="B Nazanin"/>
          <w:sz w:val="26"/>
          <w:szCs w:val="28"/>
          <w:rtl/>
          <w:lang w:bidi="fa-IR"/>
        </w:rPr>
        <w:t>ست تقل</w:t>
      </w:r>
      <w:r w:rsidRPr="006202D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202D0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6202D0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6202D0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6202D0">
        <w:rPr>
          <w:rFonts w:ascii="Times New Roman" w:hAnsi="Times New Roman" w:cs="B Nazanin" w:hint="eastAsia"/>
          <w:sz w:val="26"/>
          <w:szCs w:val="28"/>
          <w:rtl/>
          <w:lang w:bidi="fa-IR"/>
        </w:rPr>
        <w:t>کند</w:t>
      </w:r>
      <w:r w:rsidRPr="006202D0">
        <w:rPr>
          <w:rFonts w:ascii="Times New Roman" w:hAnsi="Times New Roman" w:cs="B Nazanin"/>
          <w:sz w:val="26"/>
          <w:szCs w:val="28"/>
          <w:rtl/>
          <w:lang w:bidi="fa-IR"/>
        </w:rPr>
        <w:t xml:space="preserve"> تا بتوان</w:t>
      </w:r>
      <w:r w:rsidRPr="006202D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202D0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6202D0">
        <w:rPr>
          <w:rFonts w:ascii="Times New Roman" w:hAnsi="Times New Roman" w:cs="B Nazanin"/>
          <w:sz w:val="26"/>
          <w:szCs w:val="28"/>
          <w:rtl/>
          <w:lang w:bidi="fa-IR"/>
        </w:rPr>
        <w:t xml:space="preserve"> حس</w:t>
      </w:r>
      <w:r w:rsidRPr="006202D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202D0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گردش کار در</w:t>
      </w:r>
      <w:r w:rsidRPr="006202D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202D0">
        <w:rPr>
          <w:rFonts w:ascii="Times New Roman" w:hAnsi="Times New Roman" w:cs="B Nazanin" w:hint="eastAsia"/>
          <w:sz w:val="26"/>
          <w:szCs w:val="28"/>
          <w:rtl/>
          <w:lang w:bidi="fa-IR"/>
        </w:rPr>
        <w:t>افت</w:t>
      </w:r>
      <w:r w:rsidRPr="006202D0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6202D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202D0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6202D0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4628F8B4" w14:textId="6001E6FF" w:rsidR="002640AF" w:rsidRPr="006A05C0" w:rsidRDefault="00F77C48" w:rsidP="002640AF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6A05C0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همچنین ببینید:</w:t>
      </w:r>
    </w:p>
    <w:p w14:paraId="20D12670" w14:textId="7108C002" w:rsidR="002640AF" w:rsidRDefault="00000000" w:rsidP="002640AF">
      <w:pPr>
        <w:pStyle w:val="ListParagraph"/>
        <w:numPr>
          <w:ilvl w:val="0"/>
          <w:numId w:val="10"/>
        </w:num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hyperlink r:id="rId21" w:history="1">
        <w:r w:rsidR="002640AF" w:rsidRPr="003C5197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 xml:space="preserve">مستندات </w:t>
        </w:r>
        <w:proofErr w:type="spellStart"/>
        <w:r w:rsidR="002640AF" w:rsidRPr="003C5197">
          <w:rPr>
            <w:rStyle w:val="Hyperlink"/>
            <w:rFonts w:ascii="Times New Roman" w:hAnsi="Times New Roman" w:cs="B Nazanin"/>
            <w:sz w:val="26"/>
            <w:szCs w:val="28"/>
            <w:lang w:bidi="fa-IR"/>
          </w:rPr>
          <w:t>PyMySQL</w:t>
        </w:r>
        <w:proofErr w:type="spellEnd"/>
      </w:hyperlink>
    </w:p>
    <w:p w14:paraId="02FA6B3C" w14:textId="77C253FE" w:rsidR="002640AF" w:rsidRPr="002640AF" w:rsidRDefault="00000000" w:rsidP="002640AF">
      <w:pPr>
        <w:pStyle w:val="ListParagraph"/>
        <w:numPr>
          <w:ilvl w:val="0"/>
          <w:numId w:val="10"/>
        </w:num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hyperlink r:id="rId22" w:history="1">
        <w:r w:rsidR="002640AF" w:rsidRPr="003C5197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 xml:space="preserve">مستندات </w:t>
        </w:r>
        <w:r w:rsidR="002640AF" w:rsidRPr="003C5197">
          <w:rPr>
            <w:rStyle w:val="Hyperlink"/>
            <w:rFonts w:ascii="Times New Roman" w:hAnsi="Times New Roman" w:cs="B Nazanin"/>
            <w:sz w:val="26"/>
            <w:szCs w:val="28"/>
            <w:lang w:bidi="fa-IR"/>
          </w:rPr>
          <w:t>Read SQL</w:t>
        </w:r>
        <w:r w:rsidR="002640AF" w:rsidRPr="003C5197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 xml:space="preserve"> در کتابخانه‌ی </w:t>
        </w:r>
        <w:r w:rsidR="002640AF" w:rsidRPr="003C5197">
          <w:rPr>
            <w:rStyle w:val="Hyperlink"/>
            <w:rFonts w:ascii="Times New Roman" w:hAnsi="Times New Roman" w:cs="B Nazanin"/>
            <w:sz w:val="26"/>
            <w:szCs w:val="28"/>
            <w:lang w:bidi="fa-IR"/>
          </w:rPr>
          <w:t>Pandas</w:t>
        </w:r>
      </w:hyperlink>
    </w:p>
    <w:p w14:paraId="745D1438" w14:textId="77777777" w:rsidR="002640AF" w:rsidRDefault="002640AF" w:rsidP="002640AF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</w:p>
    <w:p w14:paraId="0FA6632C" w14:textId="521CD563" w:rsidR="00F77C48" w:rsidRPr="00294735" w:rsidRDefault="00F77C48" w:rsidP="00F77C48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2.</w:t>
      </w:r>
      <w:r w:rsidR="00C22011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10</w:t>
      </w: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 </w:t>
      </w:r>
      <w:r w:rsidR="005A5221" w:rsidRPr="005A5221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بارگ</w:t>
      </w:r>
      <w:r w:rsidR="005A5221" w:rsidRPr="005A5221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5A5221" w:rsidRPr="005A5221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ر</w:t>
      </w:r>
      <w:r w:rsidR="005A5221" w:rsidRPr="005A5221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5A5221" w:rsidRPr="005A5221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داده</w:t>
      </w:r>
      <w:r w:rsidR="00061D1C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‌ها</w:t>
      </w:r>
      <w:r w:rsidR="005A5221" w:rsidRPr="005A5221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از </w:t>
      </w:r>
      <w:r w:rsidR="005A5221" w:rsidRPr="005A5221">
        <w:rPr>
          <w:rFonts w:ascii="Times New Roman" w:hAnsi="Times New Roman" w:cs="B Nazanin"/>
          <w:b/>
          <w:bCs/>
          <w:sz w:val="26"/>
          <w:szCs w:val="28"/>
          <w:lang w:bidi="fa-IR"/>
        </w:rPr>
        <w:t>Google</w:t>
      </w:r>
      <w:r w:rsidR="00B87928">
        <w:rPr>
          <w:rFonts w:ascii="Times New Roman" w:hAnsi="Times New Roman" w:cs="B Nazanin"/>
          <w:b/>
          <w:bCs/>
          <w:sz w:val="26"/>
          <w:szCs w:val="28"/>
          <w:lang w:bidi="fa-IR"/>
        </w:rPr>
        <w:t xml:space="preserve"> Sheet</w:t>
      </w:r>
    </w:p>
    <w:p w14:paraId="7D373FC2" w14:textId="77777777" w:rsidR="00F77C48" w:rsidRPr="00294735" w:rsidRDefault="00F77C48" w:rsidP="00F77C48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مسئله</w:t>
      </w:r>
    </w:p>
    <w:p w14:paraId="4B95FF32" w14:textId="3EA80E88" w:rsidR="00F77C48" w:rsidRPr="00294735" w:rsidRDefault="00822146" w:rsidP="00F77C48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822146">
        <w:rPr>
          <w:rFonts w:ascii="Times New Roman" w:hAnsi="Times New Roman" w:cs="B Nazanin"/>
          <w:sz w:val="26"/>
          <w:szCs w:val="28"/>
          <w:rtl/>
          <w:lang w:bidi="fa-IR"/>
        </w:rPr>
        <w:t>شما با</w:t>
      </w:r>
      <w:r w:rsidRPr="0082214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22146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822146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داده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822146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مستق</w:t>
      </w:r>
      <w:r w:rsidRPr="0082214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22146">
        <w:rPr>
          <w:rFonts w:ascii="Times New Roman" w:hAnsi="Times New Roman" w:cs="B Nazanin" w:hint="eastAsia"/>
          <w:sz w:val="26"/>
          <w:szCs w:val="28"/>
          <w:rtl/>
          <w:lang w:bidi="fa-IR"/>
        </w:rPr>
        <w:t>ماً</w:t>
      </w:r>
      <w:r w:rsidRPr="00822146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</w:t>
      </w:r>
      <w:r w:rsidRPr="00822146">
        <w:rPr>
          <w:rFonts w:ascii="Times New Roman" w:hAnsi="Times New Roman" w:cs="B Nazanin"/>
          <w:sz w:val="26"/>
          <w:szCs w:val="28"/>
          <w:lang w:bidi="fa-IR"/>
        </w:rPr>
        <w:t>Google</w:t>
      </w:r>
      <w:r w:rsidR="00D95D58">
        <w:rPr>
          <w:rFonts w:ascii="Times New Roman" w:hAnsi="Times New Roman" w:cs="B Nazanin"/>
          <w:sz w:val="26"/>
          <w:szCs w:val="28"/>
          <w:lang w:bidi="fa-IR"/>
        </w:rPr>
        <w:t xml:space="preserve"> Sheet</w:t>
      </w:r>
      <w:r w:rsidRPr="00822146">
        <w:rPr>
          <w:rFonts w:ascii="Times New Roman" w:hAnsi="Times New Roman" w:cs="B Nazanin"/>
          <w:sz w:val="26"/>
          <w:szCs w:val="28"/>
          <w:rtl/>
          <w:lang w:bidi="fa-IR"/>
        </w:rPr>
        <w:t xml:space="preserve"> بخوان</w:t>
      </w:r>
      <w:r w:rsidRPr="0082214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22146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822146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546BF59B" w14:textId="77777777" w:rsidR="00F77C48" w:rsidRPr="00294735" w:rsidRDefault="00F77C48" w:rsidP="00F77C48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راه‌حل</w:t>
      </w:r>
    </w:p>
    <w:p w14:paraId="4CBA3059" w14:textId="577F146D" w:rsidR="00F77C48" w:rsidRPr="00294735" w:rsidRDefault="002F7F23" w:rsidP="00F77C48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F7F23">
        <w:rPr>
          <w:rFonts w:ascii="Times New Roman" w:hAnsi="Times New Roman" w:cs="B Nazanin"/>
          <w:sz w:val="26"/>
          <w:szCs w:val="28"/>
          <w:rtl/>
          <w:lang w:bidi="fa-IR"/>
        </w:rPr>
        <w:t xml:space="preserve">از </w:t>
      </w:r>
      <w:proofErr w:type="spellStart"/>
      <w:r w:rsidRPr="002F7F23">
        <w:rPr>
          <w:rFonts w:ascii="Times New Roman" w:hAnsi="Times New Roman" w:cs="B Nazanin"/>
          <w:sz w:val="26"/>
          <w:szCs w:val="28"/>
          <w:lang w:bidi="fa-IR"/>
        </w:rPr>
        <w:t>read_CSV</w:t>
      </w:r>
      <w:proofErr w:type="spellEnd"/>
      <w:r w:rsidR="0054262D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در کتابخانه‌ی </w:t>
      </w:r>
      <w:r w:rsidR="0054262D" w:rsidRPr="002F7F23">
        <w:rPr>
          <w:rFonts w:ascii="Times New Roman" w:hAnsi="Times New Roman" w:cs="B Nazanin"/>
          <w:sz w:val="26"/>
          <w:szCs w:val="28"/>
          <w:lang w:bidi="fa-IR"/>
        </w:rPr>
        <w:t>pandas</w:t>
      </w:r>
      <w:r w:rsidR="0054262D" w:rsidRPr="002F7F23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2F7F23">
        <w:rPr>
          <w:rFonts w:ascii="Times New Roman" w:hAnsi="Times New Roman" w:cs="B Nazanin"/>
          <w:sz w:val="26"/>
          <w:szCs w:val="28"/>
          <w:rtl/>
          <w:lang w:bidi="fa-IR"/>
        </w:rPr>
        <w:t>استفاده کن</w:t>
      </w:r>
      <w:r w:rsidRPr="002F7F2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F7F23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2F7F23">
        <w:rPr>
          <w:rFonts w:ascii="Times New Roman" w:hAnsi="Times New Roman" w:cs="B Nazanin"/>
          <w:sz w:val="26"/>
          <w:szCs w:val="28"/>
          <w:rtl/>
          <w:lang w:bidi="fa-IR"/>
        </w:rPr>
        <w:t xml:space="preserve"> و نشان</w:t>
      </w:r>
      <w:r w:rsidRPr="002F7F2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F7F23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2F7F2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F7F23">
        <w:rPr>
          <w:rFonts w:ascii="Times New Roman" w:hAnsi="Times New Roman" w:cs="B Nazanin" w:hint="eastAsia"/>
          <w:sz w:val="26"/>
          <w:szCs w:val="28"/>
          <w:rtl/>
          <w:lang w:bidi="fa-IR"/>
        </w:rPr>
        <w:t>نترنت</w:t>
      </w:r>
      <w:r w:rsidRPr="002F7F2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F7F23">
        <w:rPr>
          <w:rFonts w:ascii="Times New Roman" w:hAnsi="Times New Roman" w:cs="B Nazanin"/>
          <w:sz w:val="26"/>
          <w:szCs w:val="28"/>
          <w:rtl/>
          <w:lang w:bidi="fa-IR"/>
        </w:rPr>
        <w:t xml:space="preserve"> ارسال کن</w:t>
      </w:r>
      <w:r w:rsidRPr="002F7F2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F7F23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2F7F23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</w:t>
      </w:r>
      <w:r w:rsidRPr="002F7F23">
        <w:rPr>
          <w:rFonts w:ascii="Times New Roman" w:hAnsi="Times New Roman" w:cs="B Nazanin"/>
          <w:sz w:val="26"/>
          <w:szCs w:val="28"/>
          <w:lang w:bidi="fa-IR"/>
        </w:rPr>
        <w:t>Google</w:t>
      </w:r>
      <w:r w:rsidR="00B85B83">
        <w:rPr>
          <w:rFonts w:ascii="Times New Roman" w:hAnsi="Times New Roman" w:cs="B Nazanin"/>
          <w:sz w:val="26"/>
          <w:szCs w:val="28"/>
          <w:lang w:bidi="fa-IR"/>
        </w:rPr>
        <w:t xml:space="preserve"> Sheet</w:t>
      </w:r>
      <w:r w:rsidR="00B85B83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w:r w:rsidRPr="002F7F23">
        <w:rPr>
          <w:rFonts w:ascii="Times New Roman" w:hAnsi="Times New Roman" w:cs="B Nazanin"/>
          <w:sz w:val="26"/>
          <w:szCs w:val="28"/>
          <w:rtl/>
          <w:lang w:bidi="fa-IR"/>
        </w:rPr>
        <w:t xml:space="preserve">را به‌عنوان </w:t>
      </w:r>
      <w:r w:rsidRPr="002F7F23">
        <w:rPr>
          <w:rFonts w:ascii="Times New Roman" w:hAnsi="Times New Roman" w:cs="B Nazanin"/>
          <w:sz w:val="26"/>
          <w:szCs w:val="28"/>
          <w:lang w:bidi="fa-IR"/>
        </w:rPr>
        <w:t>CSV</w:t>
      </w:r>
      <w:r w:rsidRPr="002F7F23">
        <w:rPr>
          <w:rFonts w:ascii="Times New Roman" w:hAnsi="Times New Roman" w:cs="B Nazanin"/>
          <w:sz w:val="26"/>
          <w:szCs w:val="28"/>
          <w:rtl/>
          <w:lang w:bidi="fa-IR"/>
        </w:rPr>
        <w:t xml:space="preserve"> صادر م</w:t>
      </w:r>
      <w:r w:rsidRPr="002F7F23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2F7F23">
        <w:rPr>
          <w:rFonts w:ascii="Times New Roman" w:hAnsi="Times New Roman" w:cs="B Nazanin" w:hint="eastAsia"/>
          <w:sz w:val="26"/>
          <w:szCs w:val="28"/>
          <w:rtl/>
          <w:lang w:bidi="fa-IR"/>
        </w:rPr>
        <w:t>کند</w:t>
      </w:r>
      <w:r w:rsidRPr="002F7F23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5" w:name="_MON_1760479251"/>
    <w:bookmarkEnd w:id="5"/>
    <w:p w14:paraId="1DDD9589" w14:textId="442EB4CD" w:rsidR="00F77C48" w:rsidRDefault="00201805" w:rsidP="00F77C48">
      <w:pPr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4298" w14:anchorId="751DB49A">
          <v:shape id="_x0000_i1030" type="#_x0000_t75" style="width:523.5pt;height:214.5pt" o:ole="">
            <v:imagedata r:id="rId23" o:title=""/>
          </v:shape>
          <o:OLEObject Type="Embed" ProgID="Word.OpenDocumentText.12" ShapeID="_x0000_i1030" DrawAspect="Content" ObjectID="_1760826031" r:id="rId24"/>
        </w:object>
      </w:r>
    </w:p>
    <w:tbl>
      <w:tblPr>
        <w:tblStyle w:val="ListTable1Light"/>
        <w:tblW w:w="10685" w:type="dxa"/>
        <w:tblLook w:val="04A0" w:firstRow="1" w:lastRow="0" w:firstColumn="1" w:lastColumn="0" w:noHBand="0" w:noVBand="1"/>
      </w:tblPr>
      <w:tblGrid>
        <w:gridCol w:w="2671"/>
        <w:gridCol w:w="2671"/>
        <w:gridCol w:w="2671"/>
        <w:gridCol w:w="2672"/>
      </w:tblGrid>
      <w:tr w:rsidR="00201805" w14:paraId="26587107" w14:textId="77777777" w:rsidTr="002018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1" w:type="dxa"/>
          </w:tcPr>
          <w:p w14:paraId="58BE5C05" w14:textId="77777777" w:rsidR="00201805" w:rsidRDefault="00201805" w:rsidP="00201805">
            <w:pPr>
              <w:jc w:val="lowKashida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</w:p>
        </w:tc>
        <w:tc>
          <w:tcPr>
            <w:tcW w:w="2671" w:type="dxa"/>
          </w:tcPr>
          <w:p w14:paraId="0FFA0159" w14:textId="2CC774AF" w:rsidR="00201805" w:rsidRDefault="00201805" w:rsidP="00201805">
            <w:pPr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عدد</w:t>
            </w:r>
          </w:p>
        </w:tc>
        <w:tc>
          <w:tcPr>
            <w:tcW w:w="2671" w:type="dxa"/>
          </w:tcPr>
          <w:p w14:paraId="50933FAA" w14:textId="0FE2EF10" w:rsidR="00201805" w:rsidRDefault="00201805" w:rsidP="00201805">
            <w:pPr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تاریخ و زمان</w:t>
            </w:r>
          </w:p>
        </w:tc>
        <w:tc>
          <w:tcPr>
            <w:tcW w:w="2672" w:type="dxa"/>
          </w:tcPr>
          <w:p w14:paraId="5D4C8807" w14:textId="41B024F6" w:rsidR="00201805" w:rsidRDefault="00201805" w:rsidP="00201805">
            <w:pPr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دسته بندی</w:t>
            </w:r>
          </w:p>
        </w:tc>
      </w:tr>
      <w:tr w:rsidR="00201805" w14:paraId="4B386203" w14:textId="77777777" w:rsidTr="00201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1" w:type="dxa"/>
          </w:tcPr>
          <w:p w14:paraId="29F4D69C" w14:textId="77777777" w:rsidR="00201805" w:rsidRDefault="00201805" w:rsidP="00201805">
            <w:pPr>
              <w:jc w:val="lowKashida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0</w:t>
            </w:r>
          </w:p>
        </w:tc>
        <w:tc>
          <w:tcPr>
            <w:tcW w:w="2671" w:type="dxa"/>
          </w:tcPr>
          <w:p w14:paraId="2EBB2C67" w14:textId="7AD41F6F" w:rsidR="00201805" w:rsidRDefault="00201805" w:rsidP="00201805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5</w:t>
            </w:r>
          </w:p>
        </w:tc>
        <w:tc>
          <w:tcPr>
            <w:tcW w:w="2671" w:type="dxa"/>
          </w:tcPr>
          <w:p w14:paraId="355628CE" w14:textId="05126BB8" w:rsidR="00201805" w:rsidRDefault="00201805" w:rsidP="00201805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00:00:00 2015-01-01</w:t>
            </w:r>
          </w:p>
        </w:tc>
        <w:tc>
          <w:tcPr>
            <w:tcW w:w="2672" w:type="dxa"/>
          </w:tcPr>
          <w:p w14:paraId="394C3174" w14:textId="1D86BBEC" w:rsidR="00201805" w:rsidRDefault="00201805" w:rsidP="00201805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0</w:t>
            </w:r>
          </w:p>
        </w:tc>
      </w:tr>
      <w:tr w:rsidR="00201805" w14:paraId="223EA4F9" w14:textId="77777777" w:rsidTr="00201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1" w:type="dxa"/>
          </w:tcPr>
          <w:p w14:paraId="4D14E2A8" w14:textId="77777777" w:rsidR="00201805" w:rsidRDefault="00201805" w:rsidP="00201805">
            <w:pPr>
              <w:jc w:val="lowKashida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1</w:t>
            </w:r>
          </w:p>
        </w:tc>
        <w:tc>
          <w:tcPr>
            <w:tcW w:w="2671" w:type="dxa"/>
          </w:tcPr>
          <w:p w14:paraId="587E7AEC" w14:textId="36C6D891" w:rsidR="00201805" w:rsidRDefault="00201805" w:rsidP="00201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5</w:t>
            </w:r>
          </w:p>
        </w:tc>
        <w:tc>
          <w:tcPr>
            <w:tcW w:w="2671" w:type="dxa"/>
          </w:tcPr>
          <w:p w14:paraId="2D9FFFFA" w14:textId="5DA3303D" w:rsidR="00201805" w:rsidRDefault="00201805" w:rsidP="00201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00:00:01 2015-01-01</w:t>
            </w:r>
          </w:p>
        </w:tc>
        <w:tc>
          <w:tcPr>
            <w:tcW w:w="2672" w:type="dxa"/>
          </w:tcPr>
          <w:p w14:paraId="3ED26CA4" w14:textId="54E41C4F" w:rsidR="00201805" w:rsidRDefault="00201805" w:rsidP="00201805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0</w:t>
            </w:r>
          </w:p>
        </w:tc>
      </w:tr>
    </w:tbl>
    <w:p w14:paraId="584BA1D2" w14:textId="77777777" w:rsidR="00F77C48" w:rsidRPr="00294735" w:rsidRDefault="00F77C48" w:rsidP="00F77C48">
      <w:pPr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688BEC6C" w14:textId="77777777" w:rsidR="00F77C48" w:rsidRPr="00294735" w:rsidRDefault="00F77C48" w:rsidP="00F77C48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بحث</w:t>
      </w:r>
    </w:p>
    <w:p w14:paraId="5AF9E418" w14:textId="5F8853F0" w:rsidR="00F77C48" w:rsidRPr="00294735" w:rsidRDefault="00860850" w:rsidP="00F77C48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860850">
        <w:rPr>
          <w:rFonts w:ascii="Times New Roman" w:hAnsi="Times New Roman" w:cs="B Nazanin"/>
          <w:sz w:val="26"/>
          <w:szCs w:val="28"/>
          <w:rtl/>
          <w:lang w:bidi="fa-IR"/>
        </w:rPr>
        <w:lastRenderedPageBreak/>
        <w:t>در حال</w:t>
      </w:r>
      <w:r w:rsidRPr="0086085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60850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</w:t>
      </w:r>
      <w:r w:rsidRPr="00860850">
        <w:rPr>
          <w:rFonts w:ascii="Times New Roman" w:hAnsi="Times New Roman" w:cs="B Nazanin"/>
          <w:sz w:val="26"/>
          <w:szCs w:val="28"/>
          <w:lang w:bidi="fa-IR"/>
        </w:rPr>
        <w:t>Google Sheets</w:t>
      </w:r>
      <w:r w:rsidRPr="00860850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860850">
        <w:rPr>
          <w:rFonts w:ascii="Times New Roman" w:hAnsi="Times New Roman" w:cs="B Nazanin"/>
          <w:sz w:val="26"/>
          <w:szCs w:val="28"/>
          <w:rtl/>
          <w:lang w:bidi="fa-IR"/>
        </w:rPr>
        <w:t>توان به راحت</w:t>
      </w:r>
      <w:r w:rsidRPr="0086085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60850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دانلود کرد، گاه</w:t>
      </w:r>
      <w:r w:rsidRPr="0086085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60850">
        <w:rPr>
          <w:rFonts w:ascii="Times New Roman" w:hAnsi="Times New Roman" w:cs="B Nazanin"/>
          <w:sz w:val="26"/>
          <w:szCs w:val="28"/>
          <w:rtl/>
          <w:lang w:bidi="fa-IR"/>
        </w:rPr>
        <w:t xml:space="preserve"> اوقات مف</w:t>
      </w:r>
      <w:r w:rsidRPr="0086085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60850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860850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 که بتوان</w:t>
      </w:r>
      <w:r w:rsidRPr="0086085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60850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860850">
        <w:rPr>
          <w:rFonts w:ascii="Times New Roman" w:hAnsi="Times New Roman" w:cs="B Nazanin"/>
          <w:sz w:val="26"/>
          <w:szCs w:val="28"/>
          <w:rtl/>
          <w:lang w:bidi="fa-IR"/>
        </w:rPr>
        <w:t xml:space="preserve"> آنها را مستق</w:t>
      </w:r>
      <w:r w:rsidRPr="0086085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60850">
        <w:rPr>
          <w:rFonts w:ascii="Times New Roman" w:hAnsi="Times New Roman" w:cs="B Nazanin" w:hint="eastAsia"/>
          <w:sz w:val="26"/>
          <w:szCs w:val="28"/>
          <w:rtl/>
          <w:lang w:bidi="fa-IR"/>
        </w:rPr>
        <w:t>ماً</w:t>
      </w:r>
      <w:r w:rsidRPr="00860850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پا</w:t>
      </w:r>
      <w:r w:rsidRPr="0086085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60850">
        <w:rPr>
          <w:rFonts w:ascii="Times New Roman" w:hAnsi="Times New Roman" w:cs="B Nazanin" w:hint="eastAsia"/>
          <w:sz w:val="26"/>
          <w:szCs w:val="28"/>
          <w:rtl/>
          <w:lang w:bidi="fa-IR"/>
        </w:rPr>
        <w:t>تون</w:t>
      </w:r>
      <w:r w:rsidRPr="00860850">
        <w:rPr>
          <w:rFonts w:ascii="Times New Roman" w:hAnsi="Times New Roman" w:cs="B Nazanin"/>
          <w:sz w:val="26"/>
          <w:szCs w:val="28"/>
          <w:rtl/>
          <w:lang w:bidi="fa-IR"/>
        </w:rPr>
        <w:t xml:space="preserve"> بدون ه</w:t>
      </w:r>
      <w:r w:rsidRPr="0086085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60850">
        <w:rPr>
          <w:rFonts w:ascii="Times New Roman" w:hAnsi="Times New Roman" w:cs="B Nazanin" w:hint="eastAsia"/>
          <w:sz w:val="26"/>
          <w:szCs w:val="28"/>
          <w:rtl/>
          <w:lang w:bidi="fa-IR"/>
        </w:rPr>
        <w:t>چ</w:t>
      </w:r>
      <w:r w:rsidRPr="00860850">
        <w:rPr>
          <w:rFonts w:ascii="Times New Roman" w:hAnsi="Times New Roman" w:cs="B Nazanin"/>
          <w:sz w:val="26"/>
          <w:szCs w:val="28"/>
          <w:rtl/>
          <w:lang w:bidi="fa-IR"/>
        </w:rPr>
        <w:t xml:space="preserve"> مرحله م</w:t>
      </w:r>
      <w:r w:rsidRPr="0086085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60850">
        <w:rPr>
          <w:rFonts w:ascii="Times New Roman" w:hAnsi="Times New Roman" w:cs="B Nazanin" w:hint="eastAsia"/>
          <w:sz w:val="26"/>
          <w:szCs w:val="28"/>
          <w:rtl/>
          <w:lang w:bidi="fa-IR"/>
        </w:rPr>
        <w:t>ان</w:t>
      </w:r>
      <w:r w:rsidRPr="0086085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60850">
        <w:rPr>
          <w:rFonts w:ascii="Times New Roman" w:hAnsi="Times New Roman" w:cs="B Nazanin"/>
          <w:sz w:val="26"/>
          <w:szCs w:val="28"/>
          <w:rtl/>
          <w:lang w:bidi="fa-IR"/>
        </w:rPr>
        <w:t xml:space="preserve"> بخوان</w:t>
      </w:r>
      <w:r w:rsidRPr="0086085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60850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860850">
        <w:rPr>
          <w:rFonts w:ascii="Times New Roman" w:hAnsi="Times New Roman" w:cs="B Nazanin"/>
          <w:sz w:val="26"/>
          <w:szCs w:val="28"/>
          <w:rtl/>
          <w:lang w:bidi="fa-IR"/>
        </w:rPr>
        <w:t>. پارامتر</w:t>
      </w:r>
      <w:r w:rsidR="009A1EFC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کوئری</w:t>
      </w:r>
      <w:r w:rsidRPr="00860850">
        <w:rPr>
          <w:rFonts w:ascii="Times New Roman" w:hAnsi="Times New Roman" w:cs="B Nazanin"/>
          <w:sz w:val="26"/>
          <w:szCs w:val="28"/>
          <w:rtl/>
          <w:lang w:bidi="fa-IR"/>
        </w:rPr>
        <w:t xml:space="preserve"> /</w:t>
      </w:r>
      <w:proofErr w:type="spellStart"/>
      <w:r w:rsidRPr="00860850">
        <w:rPr>
          <w:rFonts w:ascii="Times New Roman" w:hAnsi="Times New Roman" w:cs="B Nazanin"/>
          <w:sz w:val="26"/>
          <w:szCs w:val="28"/>
          <w:lang w:bidi="fa-IR"/>
        </w:rPr>
        <w:t>export?format</w:t>
      </w:r>
      <w:proofErr w:type="spellEnd"/>
      <w:r w:rsidRPr="00860850">
        <w:rPr>
          <w:rFonts w:ascii="Times New Roman" w:hAnsi="Times New Roman" w:cs="B Nazanin"/>
          <w:sz w:val="26"/>
          <w:szCs w:val="28"/>
          <w:lang w:bidi="fa-IR"/>
        </w:rPr>
        <w:t>=csv</w:t>
      </w:r>
      <w:r w:rsidRPr="00860850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انتها</w:t>
      </w:r>
      <w:r w:rsidRPr="0086085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60850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860850">
        <w:rPr>
          <w:rFonts w:ascii="Times New Roman" w:hAnsi="Times New Roman" w:cs="B Nazanin"/>
          <w:sz w:val="26"/>
          <w:szCs w:val="28"/>
          <w:lang w:bidi="fa-IR"/>
        </w:rPr>
        <w:t>URL</w:t>
      </w:r>
      <w:r w:rsidRPr="00860850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بالا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‌ی</w:t>
      </w:r>
      <w:r w:rsidRPr="00860850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860850">
        <w:rPr>
          <w:rFonts w:ascii="Times New Roman" w:hAnsi="Times New Roman" w:cs="B Nazanin"/>
          <w:sz w:val="26"/>
          <w:szCs w:val="28"/>
          <w:rtl/>
          <w:lang w:bidi="fa-IR"/>
        </w:rPr>
        <w:t xml:space="preserve"> نقطه پا</w:t>
      </w:r>
      <w:r w:rsidRPr="0086085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60850">
        <w:rPr>
          <w:rFonts w:ascii="Times New Roman" w:hAnsi="Times New Roman" w:cs="B Nazanin" w:hint="eastAsia"/>
          <w:sz w:val="26"/>
          <w:szCs w:val="28"/>
          <w:rtl/>
          <w:lang w:bidi="fa-IR"/>
        </w:rPr>
        <w:t>ان</w:t>
      </w:r>
      <w:r w:rsidRPr="0086085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60850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86085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60850">
        <w:rPr>
          <w:rFonts w:ascii="Times New Roman" w:hAnsi="Times New Roman" w:cs="B Nazanin" w:hint="eastAsia"/>
          <w:sz w:val="26"/>
          <w:szCs w:val="28"/>
          <w:rtl/>
          <w:lang w:bidi="fa-IR"/>
        </w:rPr>
        <w:t>جاد</w:t>
      </w:r>
      <w:r w:rsidRPr="00860850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860850">
        <w:rPr>
          <w:rFonts w:ascii="Times New Roman" w:hAnsi="Times New Roman" w:cs="B Nazanin"/>
          <w:sz w:val="26"/>
          <w:szCs w:val="28"/>
          <w:rtl/>
          <w:lang w:bidi="fa-IR"/>
        </w:rPr>
        <w:t xml:space="preserve">کند که 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860850">
        <w:rPr>
          <w:rFonts w:ascii="Times New Roman" w:hAnsi="Times New Roman" w:cs="B Nazanin"/>
          <w:sz w:val="26"/>
          <w:szCs w:val="28"/>
          <w:rtl/>
          <w:lang w:bidi="fa-IR"/>
        </w:rPr>
        <w:t>توان</w:t>
      </w:r>
      <w:r w:rsidRPr="0086085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60850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860850">
        <w:rPr>
          <w:rFonts w:ascii="Times New Roman" w:hAnsi="Times New Roman" w:cs="B Nazanin"/>
          <w:sz w:val="26"/>
          <w:szCs w:val="28"/>
          <w:rtl/>
          <w:lang w:bidi="fa-IR"/>
        </w:rPr>
        <w:t xml:space="preserve"> فا</w:t>
      </w:r>
      <w:r w:rsidRPr="0086085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60850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860850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دانلود </w:t>
      </w:r>
      <w:r w:rsidRPr="00860850">
        <w:rPr>
          <w:rFonts w:ascii="Times New Roman" w:hAnsi="Times New Roman" w:cs="B Nazanin" w:hint="eastAsia"/>
          <w:sz w:val="26"/>
          <w:szCs w:val="28"/>
          <w:rtl/>
          <w:lang w:bidi="fa-IR"/>
        </w:rPr>
        <w:t>کن</w:t>
      </w:r>
      <w:r w:rsidRPr="0086085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60850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="00B15EA3">
        <w:rPr>
          <w:rFonts w:ascii="Times New Roman" w:hAnsi="Times New Roman" w:cs="B Nazanin"/>
          <w:sz w:val="26"/>
          <w:szCs w:val="28"/>
          <w:rtl/>
          <w:lang w:bidi="fa-IR"/>
        </w:rPr>
        <w:t xml:space="preserve"> یا</w:t>
      </w:r>
      <w:r w:rsidRPr="00860850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</w:t>
      </w:r>
      <w:r w:rsidR="008A7AA4">
        <w:rPr>
          <w:rFonts w:ascii="Times New Roman" w:hAnsi="Times New Roman" w:cs="B Nazanin"/>
          <w:sz w:val="26"/>
          <w:szCs w:val="28"/>
          <w:lang w:bidi="fa-IR"/>
        </w:rPr>
        <w:t>Pandas</w:t>
      </w:r>
      <w:r w:rsidRPr="00860850">
        <w:rPr>
          <w:rFonts w:ascii="Times New Roman" w:hAnsi="Times New Roman" w:cs="B Nazanin"/>
          <w:sz w:val="26"/>
          <w:szCs w:val="28"/>
          <w:rtl/>
          <w:lang w:bidi="fa-IR"/>
        </w:rPr>
        <w:t xml:space="preserve"> بخوان</w:t>
      </w:r>
      <w:r w:rsidRPr="0086085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60850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860850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7999683A" w14:textId="17FD7343" w:rsidR="00F77C48" w:rsidRPr="00A96108" w:rsidRDefault="00F77C48" w:rsidP="00DA6CEC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A96108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همچنین ببینید:</w:t>
      </w:r>
    </w:p>
    <w:p w14:paraId="227860CF" w14:textId="18D49035" w:rsidR="003D732C" w:rsidRDefault="00000000" w:rsidP="007212C0">
      <w:pPr>
        <w:pStyle w:val="ListParagraph"/>
        <w:numPr>
          <w:ilvl w:val="0"/>
          <w:numId w:val="10"/>
        </w:num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hyperlink r:id="rId25" w:history="1">
        <w:r w:rsidR="00DA6CEC" w:rsidRPr="00523C54">
          <w:rPr>
            <w:rStyle w:val="Hyperlink"/>
            <w:rFonts w:ascii="Times New Roman" w:hAnsi="Times New Roman" w:cs="B Nazanin"/>
            <w:sz w:val="26"/>
            <w:szCs w:val="28"/>
            <w:lang w:bidi="fa-IR"/>
          </w:rPr>
          <w:t>Google Sheets API</w:t>
        </w:r>
      </w:hyperlink>
      <w:bookmarkEnd w:id="0"/>
    </w:p>
    <w:p w14:paraId="61D33D79" w14:textId="77777777" w:rsidR="007212C0" w:rsidRDefault="007212C0" w:rsidP="007212C0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1D17533A" w14:textId="7D21B418" w:rsidR="007212C0" w:rsidRPr="00294735" w:rsidRDefault="007212C0" w:rsidP="007212C0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2.</w:t>
      </w:r>
      <w:r w:rsidR="00A10ABE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11</w:t>
      </w: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 </w:t>
      </w:r>
      <w:r w:rsidR="00A17EEC" w:rsidRPr="00A17EEC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بارگ</w:t>
      </w:r>
      <w:r w:rsidR="00A17EEC" w:rsidRPr="00A17EEC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A17EEC" w:rsidRPr="00A17EEC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ر</w:t>
      </w:r>
      <w:r w:rsidR="00A17EEC" w:rsidRPr="00A17EEC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A17EEC" w:rsidRPr="00A17EEC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داده</w:t>
      </w:r>
      <w:r w:rsidR="00061D1C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‌ها</w:t>
      </w:r>
      <w:r w:rsidR="00A17EEC" w:rsidRPr="00A17EEC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از سطل</w:t>
      </w:r>
      <w:r w:rsidR="00117EFA">
        <w:rPr>
          <w:rStyle w:val="FootnoteReference"/>
          <w:rFonts w:ascii="Times New Roman" w:hAnsi="Times New Roman" w:cs="B Nazanin"/>
          <w:b/>
          <w:bCs/>
          <w:sz w:val="26"/>
          <w:szCs w:val="28"/>
          <w:rtl/>
          <w:lang w:bidi="fa-IR"/>
        </w:rPr>
        <w:footnoteReference w:id="6"/>
      </w:r>
      <w:r w:rsidR="00A17EEC" w:rsidRPr="00A17EEC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</w:t>
      </w:r>
      <w:r w:rsidR="00A17EEC" w:rsidRPr="00A17EEC">
        <w:rPr>
          <w:rFonts w:ascii="Times New Roman" w:hAnsi="Times New Roman" w:cs="B Nazanin"/>
          <w:b/>
          <w:bCs/>
          <w:sz w:val="26"/>
          <w:szCs w:val="28"/>
          <w:lang w:bidi="fa-IR"/>
        </w:rPr>
        <w:t>S</w:t>
      </w:r>
      <w:r w:rsidR="00A17EEC" w:rsidRPr="00C87F4E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3</w:t>
      </w:r>
    </w:p>
    <w:p w14:paraId="22E09F2E" w14:textId="77777777" w:rsidR="007212C0" w:rsidRPr="00294735" w:rsidRDefault="007212C0" w:rsidP="007212C0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مسئله</w:t>
      </w:r>
    </w:p>
    <w:p w14:paraId="1E4769A6" w14:textId="444AA6D4" w:rsidR="007212C0" w:rsidRPr="00294735" w:rsidRDefault="001C22FF" w:rsidP="007212C0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1C22FF">
        <w:rPr>
          <w:rFonts w:ascii="Times New Roman" w:hAnsi="Times New Roman" w:cs="B Nazanin"/>
          <w:sz w:val="26"/>
          <w:szCs w:val="28"/>
          <w:rtl/>
          <w:lang w:bidi="fa-IR"/>
        </w:rPr>
        <w:t>شما با</w:t>
      </w:r>
      <w:r w:rsidRPr="001C22F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C22FF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‌ی</w:t>
      </w:r>
      <w:r w:rsidRPr="001C22FF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1C22FF">
        <w:rPr>
          <w:rFonts w:ascii="Times New Roman" w:hAnsi="Times New Roman" w:cs="B Nazanin"/>
          <w:sz w:val="26"/>
          <w:szCs w:val="28"/>
          <w:rtl/>
          <w:lang w:bidi="fa-IR"/>
        </w:rPr>
        <w:t xml:space="preserve"> فا</w:t>
      </w:r>
      <w:r w:rsidRPr="001C22F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C22FF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1C22FF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C22FF">
        <w:rPr>
          <w:rFonts w:ascii="Times New Roman" w:hAnsi="Times New Roman" w:cs="B Nazanin"/>
          <w:sz w:val="26"/>
          <w:szCs w:val="28"/>
          <w:lang w:bidi="fa-IR"/>
        </w:rPr>
        <w:t>CSV</w:t>
      </w:r>
      <w:r w:rsidRPr="001C22FF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از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‌ی</w:t>
      </w:r>
      <w:r w:rsidRPr="001C22FF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1C22FF">
        <w:rPr>
          <w:rFonts w:ascii="Times New Roman" w:hAnsi="Times New Roman" w:cs="B Nazanin"/>
          <w:sz w:val="26"/>
          <w:szCs w:val="28"/>
          <w:rtl/>
          <w:lang w:bidi="fa-IR"/>
        </w:rPr>
        <w:t xml:space="preserve"> سطل </w:t>
      </w:r>
      <w:r w:rsidRPr="001C22FF">
        <w:rPr>
          <w:rFonts w:ascii="Times New Roman" w:hAnsi="Times New Roman" w:cs="B Nazanin"/>
          <w:sz w:val="26"/>
          <w:szCs w:val="28"/>
          <w:lang w:bidi="fa-IR"/>
        </w:rPr>
        <w:t>S</w:t>
      </w:r>
      <w:r w:rsidRPr="00C87F4E">
        <w:rPr>
          <w:rFonts w:ascii="Times New Roman" w:hAnsi="Times New Roman" w:cs="B Nazanin"/>
          <w:sz w:val="26"/>
          <w:szCs w:val="28"/>
          <w:rtl/>
          <w:lang w:bidi="fa-IR"/>
        </w:rPr>
        <w:t>3</w:t>
      </w:r>
      <w:r w:rsidRPr="001C22FF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به آن دسترس</w:t>
      </w:r>
      <w:r w:rsidRPr="001C22F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C22FF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دار</w:t>
      </w:r>
      <w:r w:rsidRPr="001C22F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C22FF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1C22FF">
        <w:rPr>
          <w:rFonts w:ascii="Times New Roman" w:hAnsi="Times New Roman" w:cs="B Nazanin"/>
          <w:sz w:val="26"/>
          <w:szCs w:val="28"/>
          <w:rtl/>
          <w:lang w:bidi="fa-IR"/>
        </w:rPr>
        <w:t xml:space="preserve"> بخوان</w:t>
      </w:r>
      <w:r w:rsidRPr="001C22F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C22FF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1C22FF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34ACD927" w14:textId="77777777" w:rsidR="007212C0" w:rsidRPr="00294735" w:rsidRDefault="007212C0" w:rsidP="007212C0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راه‌حل</w:t>
      </w:r>
    </w:p>
    <w:p w14:paraId="66136A75" w14:textId="53FF3D08" w:rsidR="007212C0" w:rsidRPr="00294735" w:rsidRDefault="00725939" w:rsidP="007212C0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725939">
        <w:rPr>
          <w:rFonts w:ascii="Times New Roman" w:hAnsi="Times New Roman" w:cs="B Nazanin"/>
          <w:sz w:val="26"/>
          <w:szCs w:val="28"/>
          <w:rtl/>
          <w:lang w:bidi="fa-IR"/>
        </w:rPr>
        <w:t>گز</w:t>
      </w:r>
      <w:r w:rsidRPr="0072593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25939">
        <w:rPr>
          <w:rFonts w:ascii="Times New Roman" w:hAnsi="Times New Roman" w:cs="B Nazanin" w:hint="eastAsia"/>
          <w:sz w:val="26"/>
          <w:szCs w:val="28"/>
          <w:rtl/>
          <w:lang w:bidi="fa-IR"/>
        </w:rPr>
        <w:t>نه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72593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25939">
        <w:rPr>
          <w:rFonts w:ascii="Times New Roman" w:hAnsi="Times New Roman" w:cs="B Nazanin"/>
          <w:sz w:val="26"/>
          <w:szCs w:val="28"/>
          <w:rtl/>
          <w:lang w:bidi="fa-IR"/>
        </w:rPr>
        <w:t xml:space="preserve"> ذخ</w:t>
      </w:r>
      <w:r w:rsidRPr="0072593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25939">
        <w:rPr>
          <w:rFonts w:ascii="Times New Roman" w:hAnsi="Times New Roman" w:cs="B Nazanin" w:hint="eastAsia"/>
          <w:sz w:val="26"/>
          <w:szCs w:val="28"/>
          <w:rtl/>
          <w:lang w:bidi="fa-IR"/>
        </w:rPr>
        <w:t>ره</w:t>
      </w:r>
      <w:r w:rsidRPr="00725939">
        <w:rPr>
          <w:rFonts w:ascii="Times New Roman" w:hAnsi="Times New Roman" w:cs="B Nazanin"/>
          <w:sz w:val="26"/>
          <w:szCs w:val="28"/>
          <w:rtl/>
          <w:lang w:bidi="fa-IR"/>
        </w:rPr>
        <w:t xml:space="preserve"> ساز</w:t>
      </w:r>
      <w:r w:rsidRPr="0072593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25939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به </w:t>
      </w:r>
      <w:r w:rsidR="006F6309">
        <w:rPr>
          <w:rFonts w:ascii="Times New Roman" w:hAnsi="Times New Roman" w:cs="Calibri"/>
          <w:sz w:val="26"/>
          <w:szCs w:val="28"/>
          <w:lang w:bidi="fa-IR"/>
        </w:rPr>
        <w:t>Pandas</w:t>
      </w:r>
      <w:r w:rsidRPr="00725939">
        <w:rPr>
          <w:rFonts w:ascii="Times New Roman" w:hAnsi="Times New Roman" w:cs="B Nazanin"/>
          <w:sz w:val="26"/>
          <w:szCs w:val="28"/>
          <w:rtl/>
          <w:lang w:bidi="fa-IR"/>
        </w:rPr>
        <w:t xml:space="preserve"> اضافه کن</w:t>
      </w:r>
      <w:r w:rsidRPr="0072593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25939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725939">
        <w:rPr>
          <w:rFonts w:ascii="Times New Roman" w:hAnsi="Times New Roman" w:cs="B Nazanin"/>
          <w:sz w:val="26"/>
          <w:szCs w:val="28"/>
          <w:rtl/>
          <w:lang w:bidi="fa-IR"/>
        </w:rPr>
        <w:t xml:space="preserve"> تا به ش</w:t>
      </w:r>
      <w:r w:rsidRPr="0072593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DF07C1">
        <w:rPr>
          <w:rFonts w:ascii="Times New Roman" w:hAnsi="Times New Roman" w:cs="B Nazanin" w:hint="cs"/>
          <w:sz w:val="26"/>
          <w:szCs w:val="28"/>
          <w:rtl/>
          <w:lang w:bidi="fa-IR"/>
        </w:rPr>
        <w:t>ء</w:t>
      </w:r>
      <w:r w:rsidR="005517DF">
        <w:rPr>
          <w:rStyle w:val="FootnoteReference"/>
          <w:rFonts w:ascii="Times New Roman" w:hAnsi="Times New Roman" w:cs="B Nazanin"/>
          <w:sz w:val="26"/>
          <w:szCs w:val="28"/>
          <w:rtl/>
          <w:lang w:bidi="fa-IR"/>
        </w:rPr>
        <w:footnoteReference w:id="7"/>
      </w:r>
      <w:r w:rsidRPr="00725939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725939">
        <w:rPr>
          <w:rFonts w:ascii="Times New Roman" w:hAnsi="Times New Roman" w:cs="B Nazanin"/>
          <w:sz w:val="26"/>
          <w:szCs w:val="28"/>
          <w:lang w:bidi="fa-IR"/>
        </w:rPr>
        <w:t>S</w:t>
      </w:r>
      <w:r w:rsidRPr="00C87F4E">
        <w:rPr>
          <w:rFonts w:ascii="Times New Roman" w:hAnsi="Times New Roman" w:cs="B Nazanin"/>
          <w:sz w:val="26"/>
          <w:szCs w:val="28"/>
          <w:rtl/>
          <w:lang w:bidi="fa-IR"/>
        </w:rPr>
        <w:t>3</w:t>
      </w:r>
      <w:r w:rsidRPr="00725939">
        <w:rPr>
          <w:rFonts w:ascii="Times New Roman" w:hAnsi="Times New Roman" w:cs="B Nazanin"/>
          <w:sz w:val="26"/>
          <w:szCs w:val="28"/>
          <w:rtl/>
          <w:lang w:bidi="fa-IR"/>
        </w:rPr>
        <w:t xml:space="preserve"> دسترس</w:t>
      </w:r>
      <w:r w:rsidRPr="0072593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25939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داشته باشد:</w:t>
      </w:r>
    </w:p>
    <w:bookmarkStart w:id="6" w:name="_MON_1760479721"/>
    <w:bookmarkEnd w:id="6"/>
    <w:p w14:paraId="11E7FAAD" w14:textId="215E39CF" w:rsidR="007212C0" w:rsidRDefault="00201805" w:rsidP="007212C0">
      <w:pPr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6261" w14:anchorId="69B9EF1E">
          <v:shape id="_x0000_i1031" type="#_x0000_t75" style="width:523.5pt;height:312.75pt" o:ole="">
            <v:imagedata r:id="rId26" o:title=""/>
          </v:shape>
          <o:OLEObject Type="Embed" ProgID="Word.OpenDocumentText.12" ShapeID="_x0000_i1031" DrawAspect="Content" ObjectID="_1760826032" r:id="rId27"/>
        </w:object>
      </w: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2671"/>
        <w:gridCol w:w="2671"/>
        <w:gridCol w:w="2671"/>
        <w:gridCol w:w="2671"/>
      </w:tblGrid>
      <w:tr w:rsidR="008269F4" w14:paraId="0F94DC99" w14:textId="3442DB0B" w:rsidTr="00D60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1" w:type="dxa"/>
          </w:tcPr>
          <w:p w14:paraId="0B886F1B" w14:textId="77777777" w:rsidR="008269F4" w:rsidRDefault="008269F4" w:rsidP="008269F4">
            <w:pPr>
              <w:jc w:val="lowKashida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</w:p>
        </w:tc>
        <w:tc>
          <w:tcPr>
            <w:tcW w:w="2671" w:type="dxa"/>
          </w:tcPr>
          <w:p w14:paraId="7C2622F8" w14:textId="136407E8" w:rsidR="008269F4" w:rsidRDefault="008269F4" w:rsidP="008269F4">
            <w:pPr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عدد</w:t>
            </w:r>
          </w:p>
        </w:tc>
        <w:tc>
          <w:tcPr>
            <w:tcW w:w="2671" w:type="dxa"/>
          </w:tcPr>
          <w:p w14:paraId="0576CDBF" w14:textId="77777777" w:rsidR="008269F4" w:rsidRDefault="008269F4" w:rsidP="008269F4">
            <w:pPr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تاریخ و زمان</w:t>
            </w:r>
          </w:p>
        </w:tc>
        <w:tc>
          <w:tcPr>
            <w:tcW w:w="2671" w:type="dxa"/>
          </w:tcPr>
          <w:p w14:paraId="03DA12E3" w14:textId="027B84A9" w:rsidR="008269F4" w:rsidRDefault="008269F4" w:rsidP="008269F4">
            <w:pPr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دسته بندی</w:t>
            </w:r>
          </w:p>
        </w:tc>
      </w:tr>
      <w:tr w:rsidR="008269F4" w14:paraId="708516C2" w14:textId="6013326E" w:rsidTr="00D60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1" w:type="dxa"/>
          </w:tcPr>
          <w:p w14:paraId="5CDF82DE" w14:textId="77777777" w:rsidR="008269F4" w:rsidRDefault="008269F4" w:rsidP="008269F4">
            <w:pPr>
              <w:jc w:val="lowKashida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0</w:t>
            </w:r>
          </w:p>
        </w:tc>
        <w:tc>
          <w:tcPr>
            <w:tcW w:w="2671" w:type="dxa"/>
          </w:tcPr>
          <w:p w14:paraId="6CD1D25A" w14:textId="7F901CC1" w:rsidR="008269F4" w:rsidRDefault="008269F4" w:rsidP="008269F4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5</w:t>
            </w:r>
          </w:p>
        </w:tc>
        <w:tc>
          <w:tcPr>
            <w:tcW w:w="2671" w:type="dxa"/>
          </w:tcPr>
          <w:p w14:paraId="40471F85" w14:textId="77777777" w:rsidR="008269F4" w:rsidRDefault="008269F4" w:rsidP="008269F4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00:00:00 2015-01-01</w:t>
            </w:r>
          </w:p>
        </w:tc>
        <w:tc>
          <w:tcPr>
            <w:tcW w:w="2671" w:type="dxa"/>
          </w:tcPr>
          <w:p w14:paraId="5B8286FE" w14:textId="579CFC98" w:rsidR="008269F4" w:rsidRDefault="008269F4" w:rsidP="008269F4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0</w:t>
            </w:r>
          </w:p>
        </w:tc>
      </w:tr>
      <w:tr w:rsidR="008269F4" w14:paraId="6EC01CC0" w14:textId="3981A0BB" w:rsidTr="00D60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1" w:type="dxa"/>
          </w:tcPr>
          <w:p w14:paraId="3CC7049E" w14:textId="77777777" w:rsidR="008269F4" w:rsidRDefault="008269F4" w:rsidP="008269F4">
            <w:pPr>
              <w:jc w:val="lowKashida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1</w:t>
            </w:r>
          </w:p>
        </w:tc>
        <w:tc>
          <w:tcPr>
            <w:tcW w:w="2671" w:type="dxa"/>
          </w:tcPr>
          <w:p w14:paraId="67A26706" w14:textId="56AC1145" w:rsidR="008269F4" w:rsidRDefault="008269F4" w:rsidP="008269F4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5</w:t>
            </w:r>
          </w:p>
        </w:tc>
        <w:tc>
          <w:tcPr>
            <w:tcW w:w="2671" w:type="dxa"/>
          </w:tcPr>
          <w:p w14:paraId="030042D7" w14:textId="77777777" w:rsidR="008269F4" w:rsidRDefault="008269F4" w:rsidP="00826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00:00:01 2015-01-01</w:t>
            </w:r>
          </w:p>
        </w:tc>
        <w:tc>
          <w:tcPr>
            <w:tcW w:w="2671" w:type="dxa"/>
          </w:tcPr>
          <w:p w14:paraId="3CFFF356" w14:textId="3C932BB6" w:rsidR="008269F4" w:rsidRDefault="008269F4" w:rsidP="00826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0</w:t>
            </w:r>
          </w:p>
        </w:tc>
      </w:tr>
    </w:tbl>
    <w:p w14:paraId="5B1BDFE5" w14:textId="77777777" w:rsidR="007212C0" w:rsidRPr="00294735" w:rsidRDefault="007212C0" w:rsidP="007212C0">
      <w:pPr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57692EA1" w14:textId="77777777" w:rsidR="007212C0" w:rsidRPr="00294735" w:rsidRDefault="007212C0" w:rsidP="007212C0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lastRenderedPageBreak/>
        <w:t>بحث</w:t>
      </w:r>
    </w:p>
    <w:p w14:paraId="792EB98A" w14:textId="7E188613" w:rsidR="007212C0" w:rsidRPr="00294735" w:rsidRDefault="00B2652B" w:rsidP="007212C0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B2652B">
        <w:rPr>
          <w:rFonts w:ascii="Times New Roman" w:hAnsi="Times New Roman" w:cs="B Nazanin"/>
          <w:sz w:val="26"/>
          <w:szCs w:val="28"/>
          <w:rtl/>
          <w:lang w:bidi="fa-IR"/>
        </w:rPr>
        <w:t>اکنون بس</w:t>
      </w:r>
      <w:r w:rsidRPr="00B2652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2652B">
        <w:rPr>
          <w:rFonts w:ascii="Times New Roman" w:hAnsi="Times New Roman" w:cs="B Nazanin" w:hint="eastAsia"/>
          <w:sz w:val="26"/>
          <w:szCs w:val="28"/>
          <w:rtl/>
          <w:lang w:bidi="fa-IR"/>
        </w:rPr>
        <w:t>ار</w:t>
      </w:r>
      <w:r w:rsidRPr="00B2652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2652B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شرکت‌ها داده‌ها را در فروشگاه‌ها</w:t>
      </w:r>
      <w:r w:rsidRPr="00B2652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2652B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DE2F88">
        <w:rPr>
          <w:rFonts w:ascii="Times New Roman" w:hAnsi="Times New Roman" w:cs="B Nazanin"/>
          <w:sz w:val="26"/>
          <w:szCs w:val="28"/>
          <w:lang w:bidi="fa-IR"/>
        </w:rPr>
        <w:t>blob</w:t>
      </w:r>
      <w:r w:rsidRPr="00B2652B">
        <w:rPr>
          <w:rFonts w:ascii="Times New Roman" w:hAnsi="Times New Roman" w:cs="B Nazanin"/>
          <w:sz w:val="26"/>
          <w:szCs w:val="28"/>
          <w:rtl/>
          <w:lang w:bidi="fa-IR"/>
        </w:rPr>
        <w:t xml:space="preserve"> ارائه‌دهنده ابر</w:t>
      </w:r>
      <w:r w:rsidRPr="00B2652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2652B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مانند</w:t>
      </w:r>
      <w:r w:rsidRPr="00B2652B">
        <w:rPr>
          <w:rFonts w:ascii="Times New Roman" w:hAnsi="Times New Roman" w:cs="B Nazanin"/>
          <w:sz w:val="26"/>
          <w:szCs w:val="28"/>
          <w:lang w:bidi="fa-IR"/>
        </w:rPr>
        <w:t>Amazon S</w:t>
      </w:r>
      <w:r w:rsidRPr="00C87F4E">
        <w:rPr>
          <w:rFonts w:ascii="Times New Roman" w:hAnsi="Times New Roman" w:cs="B Nazanin"/>
          <w:sz w:val="26"/>
          <w:szCs w:val="28"/>
          <w:rtl/>
          <w:lang w:bidi="fa-IR"/>
        </w:rPr>
        <w:t>3</w:t>
      </w:r>
      <w:r w:rsidR="00B15EA3">
        <w:rPr>
          <w:rFonts w:ascii="Times New Roman" w:hAnsi="Times New Roman" w:cs="B Nazanin"/>
          <w:sz w:val="26"/>
          <w:szCs w:val="28"/>
          <w:rtl/>
          <w:lang w:bidi="fa-IR"/>
        </w:rPr>
        <w:t xml:space="preserve"> یا</w:t>
      </w:r>
      <w:r w:rsidRPr="00B2652B">
        <w:rPr>
          <w:rFonts w:ascii="Times New Roman" w:hAnsi="Times New Roman" w:cs="B Nazanin"/>
          <w:sz w:val="26"/>
          <w:szCs w:val="28"/>
          <w:lang w:bidi="fa-IR"/>
        </w:rPr>
        <w:t>Google Cloud Storage(GCS)</w:t>
      </w:r>
      <w:r w:rsidRPr="00B2652B">
        <w:rPr>
          <w:rFonts w:ascii="Times New Roman" w:hAnsi="Times New Roman" w:cs="B Nazanin"/>
          <w:sz w:val="26"/>
          <w:szCs w:val="28"/>
          <w:rtl/>
          <w:lang w:bidi="fa-IR"/>
        </w:rPr>
        <w:t xml:space="preserve"> نگهدار</w:t>
      </w:r>
      <w:r w:rsidRPr="00B2652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2652B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B2652B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B2652B">
        <w:rPr>
          <w:rFonts w:ascii="Times New Roman" w:hAnsi="Times New Roman" w:cs="B Nazanin" w:hint="eastAsia"/>
          <w:sz w:val="26"/>
          <w:szCs w:val="28"/>
          <w:rtl/>
          <w:lang w:bidi="fa-IR"/>
        </w:rPr>
        <w:t>کنند</w:t>
      </w:r>
      <w:r w:rsidRPr="00B2652B">
        <w:rPr>
          <w:rFonts w:ascii="Times New Roman" w:hAnsi="Times New Roman" w:cs="B Nazanin"/>
          <w:sz w:val="26"/>
          <w:szCs w:val="28"/>
          <w:rtl/>
          <w:lang w:bidi="fa-IR"/>
        </w:rPr>
        <w:t>. معمولاً متخصصان</w:t>
      </w:r>
      <w:r w:rsidR="00B15EA3">
        <w:rPr>
          <w:rFonts w:ascii="Times New Roman" w:hAnsi="Times New Roman" w:cs="B Nazanin"/>
          <w:sz w:val="26"/>
          <w:szCs w:val="28"/>
          <w:rtl/>
          <w:lang w:bidi="fa-IR"/>
        </w:rPr>
        <w:t xml:space="preserve"> یا</w:t>
      </w:r>
      <w:r w:rsidRPr="00B2652B">
        <w:rPr>
          <w:rFonts w:ascii="Times New Roman" w:hAnsi="Times New Roman" w:cs="B Nazanin" w:hint="eastAsia"/>
          <w:sz w:val="26"/>
          <w:szCs w:val="28"/>
          <w:rtl/>
          <w:lang w:bidi="fa-IR"/>
        </w:rPr>
        <w:t>دگ</w:t>
      </w:r>
      <w:r w:rsidRPr="00B2652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2652B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B2652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2652B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ماش</w:t>
      </w:r>
      <w:r w:rsidRPr="00B2652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2652B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B2652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2652B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B2652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2652B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باز</w:t>
      </w:r>
      <w:r w:rsidRPr="00B2652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2652B">
        <w:rPr>
          <w:rFonts w:ascii="Times New Roman" w:hAnsi="Times New Roman" w:cs="B Nazanin" w:hint="eastAsia"/>
          <w:sz w:val="26"/>
          <w:szCs w:val="28"/>
          <w:rtl/>
          <w:lang w:bidi="fa-IR"/>
        </w:rPr>
        <w:t>اب</w:t>
      </w:r>
      <w:r w:rsidRPr="00B2652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2652B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داده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B2652B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ا</w:t>
      </w:r>
      <w:r w:rsidRPr="00B2652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2652B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B2652B">
        <w:rPr>
          <w:rFonts w:ascii="Times New Roman" w:hAnsi="Times New Roman" w:cs="B Nazanin"/>
          <w:sz w:val="26"/>
          <w:szCs w:val="28"/>
          <w:rtl/>
          <w:lang w:bidi="fa-IR"/>
        </w:rPr>
        <w:t xml:space="preserve"> منابع متصل 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B2652B">
        <w:rPr>
          <w:rFonts w:ascii="Times New Roman" w:hAnsi="Times New Roman" w:cs="B Nazanin"/>
          <w:sz w:val="26"/>
          <w:szCs w:val="28"/>
          <w:rtl/>
          <w:lang w:bidi="fa-IR"/>
        </w:rPr>
        <w:t xml:space="preserve">شوند. اگرچه </w:t>
      </w:r>
      <w:r w:rsidRPr="00B2652B">
        <w:rPr>
          <w:rFonts w:ascii="Times New Roman" w:hAnsi="Times New Roman" w:cs="B Nazanin"/>
          <w:sz w:val="26"/>
          <w:szCs w:val="28"/>
          <w:lang w:bidi="fa-IR"/>
        </w:rPr>
        <w:t>S</w:t>
      </w:r>
      <w:r w:rsidRPr="00C87F4E">
        <w:rPr>
          <w:rFonts w:ascii="Times New Roman" w:hAnsi="Times New Roman" w:cs="B Nazanin"/>
          <w:sz w:val="26"/>
          <w:szCs w:val="28"/>
          <w:rtl/>
          <w:lang w:bidi="fa-IR"/>
        </w:rPr>
        <w:t>3</w:t>
      </w:r>
      <w:r w:rsidRPr="00B2652B">
        <w:rPr>
          <w:rFonts w:ascii="Times New Roman" w:hAnsi="Times New Roman" w:cs="B Nazanin"/>
          <w:sz w:val="26"/>
          <w:szCs w:val="28"/>
          <w:lang w:bidi="fa-IR"/>
        </w:rPr>
        <w:t xml:space="preserve"> URI (s</w:t>
      </w:r>
      <w:r w:rsidRPr="00C87F4E">
        <w:rPr>
          <w:rFonts w:ascii="Times New Roman" w:hAnsi="Times New Roman" w:cs="B Nazanin"/>
          <w:sz w:val="26"/>
          <w:szCs w:val="28"/>
          <w:rtl/>
          <w:lang w:bidi="fa-IR"/>
        </w:rPr>
        <w:t>3</w:t>
      </w:r>
      <w:r w:rsidRPr="00B2652B">
        <w:rPr>
          <w:rFonts w:ascii="Times New Roman" w:hAnsi="Times New Roman" w:cs="B Nazanin"/>
          <w:sz w:val="26"/>
          <w:szCs w:val="28"/>
          <w:lang w:bidi="fa-IR"/>
        </w:rPr>
        <w:t>://machine-learning-python-cookbook/data.csv)</w:t>
      </w:r>
      <w:r w:rsidRPr="00B2652B">
        <w:rPr>
          <w:rFonts w:ascii="Times New Roman" w:hAnsi="Times New Roman" w:cs="B Nazanin"/>
          <w:sz w:val="26"/>
          <w:szCs w:val="28"/>
          <w:rtl/>
          <w:lang w:bidi="fa-IR"/>
        </w:rPr>
        <w:t xml:space="preserve"> عمو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B2652B">
        <w:rPr>
          <w:rFonts w:ascii="Times New Roman" w:hAnsi="Times New Roman" w:cs="B Nazanin"/>
          <w:sz w:val="26"/>
          <w:szCs w:val="28"/>
          <w:rtl/>
          <w:lang w:bidi="fa-IR"/>
        </w:rPr>
        <w:t>است، اما همچنان از شما م</w:t>
      </w:r>
      <w:r w:rsidRPr="00B2652B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B2652B">
        <w:rPr>
          <w:rFonts w:ascii="Times New Roman" w:hAnsi="Times New Roman" w:cs="B Nazanin" w:hint="eastAsia"/>
          <w:sz w:val="26"/>
          <w:szCs w:val="28"/>
          <w:rtl/>
          <w:lang w:bidi="fa-IR"/>
        </w:rPr>
        <w:t>خواهد</w:t>
      </w:r>
      <w:r w:rsidRPr="00B2652B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اعتبار دسترس</w:t>
      </w:r>
      <w:r w:rsidRPr="00B2652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2652B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B2652B">
        <w:rPr>
          <w:rFonts w:ascii="Times New Roman" w:hAnsi="Times New Roman" w:cs="B Nazanin"/>
          <w:sz w:val="26"/>
          <w:szCs w:val="28"/>
          <w:lang w:bidi="fa-IR"/>
        </w:rPr>
        <w:t>AWS</w:t>
      </w:r>
      <w:r w:rsidRPr="00B2652B">
        <w:rPr>
          <w:rFonts w:ascii="Times New Roman" w:hAnsi="Times New Roman" w:cs="B Nazanin"/>
          <w:sz w:val="26"/>
          <w:szCs w:val="28"/>
          <w:rtl/>
          <w:lang w:bidi="fa-IR"/>
        </w:rPr>
        <w:t xml:space="preserve"> خود را برا</w:t>
      </w:r>
      <w:r w:rsidRPr="00B2652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2652B">
        <w:rPr>
          <w:rFonts w:ascii="Times New Roman" w:hAnsi="Times New Roman" w:cs="B Nazanin"/>
          <w:sz w:val="26"/>
          <w:szCs w:val="28"/>
          <w:rtl/>
          <w:lang w:bidi="fa-IR"/>
        </w:rPr>
        <w:t xml:space="preserve"> دسترس</w:t>
      </w:r>
      <w:r w:rsidRPr="00B2652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2652B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آن ارائه ده</w:t>
      </w:r>
      <w:r w:rsidRPr="00B2652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2652B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B2652B">
        <w:rPr>
          <w:rFonts w:ascii="Times New Roman" w:hAnsi="Times New Roman" w:cs="B Nazanin"/>
          <w:sz w:val="26"/>
          <w:szCs w:val="28"/>
          <w:rtl/>
          <w:lang w:bidi="fa-IR"/>
        </w:rPr>
        <w:t>. شا</w:t>
      </w:r>
      <w:r w:rsidRPr="00B2652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2652B">
        <w:rPr>
          <w:rFonts w:ascii="Times New Roman" w:hAnsi="Times New Roman" w:cs="B Nazanin" w:hint="eastAsia"/>
          <w:sz w:val="26"/>
          <w:szCs w:val="28"/>
          <w:rtl/>
          <w:lang w:bidi="fa-IR"/>
        </w:rPr>
        <w:t>ان</w:t>
      </w:r>
      <w:r w:rsidRPr="00B2652B">
        <w:rPr>
          <w:rFonts w:ascii="Times New Roman" w:hAnsi="Times New Roman" w:cs="B Nazanin"/>
          <w:sz w:val="26"/>
          <w:szCs w:val="28"/>
          <w:rtl/>
          <w:lang w:bidi="fa-IR"/>
        </w:rPr>
        <w:t xml:space="preserve"> ذکر است که اش</w:t>
      </w:r>
      <w:r w:rsidRPr="00B2652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2652B">
        <w:rPr>
          <w:rFonts w:ascii="Times New Roman" w:hAnsi="Times New Roman" w:cs="B Nazanin" w:hint="eastAsia"/>
          <w:sz w:val="26"/>
          <w:szCs w:val="28"/>
          <w:rtl/>
          <w:lang w:bidi="fa-IR"/>
        </w:rPr>
        <w:t>اء</w:t>
      </w:r>
      <w:r w:rsidRPr="00B2652B">
        <w:rPr>
          <w:rFonts w:ascii="Times New Roman" w:hAnsi="Times New Roman" w:cs="B Nazanin"/>
          <w:sz w:val="26"/>
          <w:szCs w:val="28"/>
          <w:rtl/>
          <w:lang w:bidi="fa-IR"/>
        </w:rPr>
        <w:t xml:space="preserve"> عمو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B2652B">
        <w:rPr>
          <w:rFonts w:ascii="Times New Roman" w:hAnsi="Times New Roman" w:cs="B Nazanin"/>
          <w:sz w:val="26"/>
          <w:szCs w:val="28"/>
          <w:rtl/>
          <w:lang w:bidi="fa-IR"/>
        </w:rPr>
        <w:t>همچن</w:t>
      </w:r>
      <w:r w:rsidRPr="00B2652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2652B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B2652B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دارا</w:t>
      </w:r>
      <w:r w:rsidRPr="00B2652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2652B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B2652B">
        <w:rPr>
          <w:rFonts w:ascii="Times New Roman" w:hAnsi="Times New Roman" w:cs="B Nazanin"/>
          <w:sz w:val="26"/>
          <w:szCs w:val="28"/>
          <w:lang w:bidi="fa-IR"/>
        </w:rPr>
        <w:t>URL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B2652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2652B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B2652B">
        <w:rPr>
          <w:rFonts w:ascii="Times New Roman" w:hAnsi="Times New Roman" w:cs="B Nazanin"/>
          <w:sz w:val="26"/>
          <w:szCs w:val="28"/>
          <w:lang w:bidi="fa-IR"/>
        </w:rPr>
        <w:t>HTTP</w:t>
      </w:r>
      <w:r w:rsidRPr="00B2652B">
        <w:rPr>
          <w:rFonts w:ascii="Times New Roman" w:hAnsi="Times New Roman" w:cs="B Nazanin"/>
          <w:sz w:val="26"/>
          <w:szCs w:val="28"/>
          <w:rtl/>
          <w:lang w:bidi="fa-IR"/>
        </w:rPr>
        <w:t xml:space="preserve"> هستند که 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B2652B">
        <w:rPr>
          <w:rFonts w:ascii="Times New Roman" w:hAnsi="Times New Roman" w:cs="B Nazanin"/>
          <w:sz w:val="26"/>
          <w:szCs w:val="28"/>
          <w:rtl/>
          <w:lang w:bidi="fa-IR"/>
        </w:rPr>
        <w:t>توانند فا</w:t>
      </w:r>
      <w:r w:rsidRPr="00B2652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2652B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B2652B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از آن دانلود کنند، مانند </w:t>
      </w:r>
      <w:hyperlink r:id="rId28" w:history="1">
        <w:r w:rsidRPr="00DE192D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>ا</w:t>
        </w:r>
        <w:r w:rsidRPr="00DE192D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</w:t>
        </w:r>
        <w:r w:rsidRPr="00DE192D">
          <w:rPr>
            <w:rStyle w:val="Hyperlink"/>
            <w:rFonts w:ascii="Times New Roman" w:hAnsi="Times New Roman" w:cs="B Nazanin" w:hint="eastAsia"/>
            <w:sz w:val="26"/>
            <w:szCs w:val="28"/>
            <w:rtl/>
            <w:lang w:bidi="fa-IR"/>
          </w:rPr>
          <w:t>ن</w:t>
        </w:r>
        <w:r w:rsidRPr="00DE192D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 مورد برا</w:t>
        </w:r>
        <w:r w:rsidRPr="00DE192D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</w:t>
        </w:r>
        <w:r w:rsidRPr="00DE192D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 فا</w:t>
        </w:r>
        <w:r w:rsidRPr="00DE192D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</w:t>
        </w:r>
        <w:r w:rsidRPr="00DE192D">
          <w:rPr>
            <w:rStyle w:val="Hyperlink"/>
            <w:rFonts w:ascii="Times New Roman" w:hAnsi="Times New Roman" w:cs="B Nazanin" w:hint="eastAsia"/>
            <w:sz w:val="26"/>
            <w:szCs w:val="28"/>
            <w:rtl/>
            <w:lang w:bidi="fa-IR"/>
          </w:rPr>
          <w:t>ل</w:t>
        </w:r>
        <w:r w:rsidRPr="00DE192D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 </w:t>
        </w:r>
        <w:r w:rsidRPr="00DE192D">
          <w:rPr>
            <w:rStyle w:val="Hyperlink"/>
            <w:rFonts w:ascii="Times New Roman" w:hAnsi="Times New Roman" w:cs="B Nazanin"/>
            <w:sz w:val="26"/>
            <w:szCs w:val="28"/>
            <w:lang w:bidi="fa-IR"/>
          </w:rPr>
          <w:t>CSV</w:t>
        </w:r>
      </w:hyperlink>
      <w:r w:rsidRPr="00B2652B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4B9D39A9" w14:textId="07DA99F1" w:rsidR="007212C0" w:rsidRPr="009F5198" w:rsidRDefault="007212C0" w:rsidP="00401D15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  <w:r w:rsidRPr="009F5198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همچنین ببینید:</w:t>
      </w:r>
    </w:p>
    <w:p w14:paraId="7243EB3C" w14:textId="0C82D02A" w:rsidR="00401D15" w:rsidRDefault="00000000" w:rsidP="006F0B70">
      <w:pPr>
        <w:pStyle w:val="ListParagraph"/>
        <w:numPr>
          <w:ilvl w:val="0"/>
          <w:numId w:val="10"/>
        </w:num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hyperlink r:id="rId29" w:history="1">
        <w:r w:rsidR="006F0B70" w:rsidRPr="00CD1F2B">
          <w:rPr>
            <w:rStyle w:val="Hyperlink"/>
            <w:rFonts w:ascii="Times New Roman" w:hAnsi="Times New Roman" w:cs="B Nazanin"/>
            <w:sz w:val="26"/>
            <w:szCs w:val="28"/>
            <w:lang w:bidi="fa-IR"/>
          </w:rPr>
          <w:t>Amazon S</w:t>
        </w:r>
        <w:r w:rsidR="006F0B70" w:rsidRPr="00C87F4E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>3</w:t>
        </w:r>
      </w:hyperlink>
    </w:p>
    <w:p w14:paraId="016F3159" w14:textId="7CAA866C" w:rsidR="006F0B70" w:rsidRPr="006F0B70" w:rsidRDefault="00000000" w:rsidP="006F0B70">
      <w:pPr>
        <w:pStyle w:val="ListParagraph"/>
        <w:numPr>
          <w:ilvl w:val="0"/>
          <w:numId w:val="10"/>
        </w:num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hyperlink r:id="rId30" w:history="1">
        <w:r w:rsidR="006F0B70" w:rsidRPr="00CD1F2B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>اعتبارنامه امن</w:t>
        </w:r>
        <w:r w:rsidR="006F0B70" w:rsidRPr="00CD1F2B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</w:t>
        </w:r>
        <w:r w:rsidR="006F0B70" w:rsidRPr="00CD1F2B">
          <w:rPr>
            <w:rStyle w:val="Hyperlink"/>
            <w:rFonts w:ascii="Times New Roman" w:hAnsi="Times New Roman" w:cs="B Nazanin" w:hint="eastAsia"/>
            <w:sz w:val="26"/>
            <w:szCs w:val="28"/>
            <w:rtl/>
            <w:lang w:bidi="fa-IR"/>
          </w:rPr>
          <w:t>ت</w:t>
        </w:r>
        <w:r w:rsidR="006F0B70" w:rsidRPr="00CD1F2B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</w:t>
        </w:r>
        <w:r w:rsidR="006F0B70" w:rsidRPr="00CD1F2B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 </w:t>
        </w:r>
        <w:r w:rsidR="006F0B70" w:rsidRPr="00CD1F2B">
          <w:rPr>
            <w:rStyle w:val="Hyperlink"/>
            <w:rFonts w:ascii="Times New Roman" w:hAnsi="Times New Roman" w:cs="B Nazanin"/>
            <w:sz w:val="26"/>
            <w:szCs w:val="28"/>
            <w:lang w:bidi="fa-IR"/>
          </w:rPr>
          <w:t>AWS</w:t>
        </w:r>
      </w:hyperlink>
    </w:p>
    <w:p w14:paraId="643D9571" w14:textId="77777777" w:rsidR="00401D15" w:rsidRDefault="00401D15" w:rsidP="00401D15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0599EBCF" w14:textId="236A6D1F" w:rsidR="007212C0" w:rsidRPr="00294735" w:rsidRDefault="007212C0" w:rsidP="007212C0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2.</w:t>
      </w:r>
      <w:r w:rsidR="001C40C1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12</w:t>
      </w: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 </w:t>
      </w:r>
      <w:r w:rsidR="00957E49" w:rsidRPr="00957E49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بارگذار</w:t>
      </w:r>
      <w:r w:rsidR="00957E49" w:rsidRPr="00957E49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957E49" w:rsidRPr="00957E49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داده</w:t>
      </w:r>
      <w:r w:rsidR="00061D1C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‌ها</w:t>
      </w:r>
      <w:r w:rsidR="00957E49" w:rsidRPr="00957E49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957E49" w:rsidRPr="00957E49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بدون ساختار</w:t>
      </w:r>
    </w:p>
    <w:p w14:paraId="7CF81AAB" w14:textId="77777777" w:rsidR="007212C0" w:rsidRPr="00294735" w:rsidRDefault="007212C0" w:rsidP="007212C0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مسئله</w:t>
      </w:r>
    </w:p>
    <w:p w14:paraId="55241458" w14:textId="5FF00BDD" w:rsidR="007212C0" w:rsidRPr="00294735" w:rsidRDefault="0022777C" w:rsidP="007212C0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22777C">
        <w:rPr>
          <w:rFonts w:ascii="Times New Roman" w:hAnsi="Times New Roman" w:cs="B Nazanin"/>
          <w:sz w:val="26"/>
          <w:szCs w:val="28"/>
          <w:rtl/>
          <w:lang w:bidi="fa-IR"/>
        </w:rPr>
        <w:t>شما با</w:t>
      </w:r>
      <w:r w:rsidRPr="0022777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2777C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22777C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داده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22777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2777C">
        <w:rPr>
          <w:rFonts w:ascii="Times New Roman" w:hAnsi="Times New Roman" w:cs="B Nazanin"/>
          <w:sz w:val="26"/>
          <w:szCs w:val="28"/>
          <w:rtl/>
          <w:lang w:bidi="fa-IR"/>
        </w:rPr>
        <w:t xml:space="preserve"> بدون ساختار مانند متن</w:t>
      </w:r>
      <w:r w:rsidR="00B15EA3">
        <w:rPr>
          <w:rFonts w:ascii="Times New Roman" w:hAnsi="Times New Roman" w:cs="B Nazanin"/>
          <w:sz w:val="26"/>
          <w:szCs w:val="28"/>
          <w:rtl/>
          <w:lang w:bidi="fa-IR"/>
        </w:rPr>
        <w:t xml:space="preserve"> یا</w:t>
      </w:r>
      <w:r w:rsidRPr="0022777C">
        <w:rPr>
          <w:rFonts w:ascii="Times New Roman" w:hAnsi="Times New Roman" w:cs="B Nazanin"/>
          <w:sz w:val="26"/>
          <w:szCs w:val="28"/>
          <w:rtl/>
          <w:lang w:bidi="fa-IR"/>
        </w:rPr>
        <w:t xml:space="preserve"> تصاو</w:t>
      </w:r>
      <w:r w:rsidRPr="0022777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2777C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22777C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بارگ</w:t>
      </w:r>
      <w:r w:rsidRPr="0022777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2777C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22777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2777C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22777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2777C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22777C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642D687B" w14:textId="77777777" w:rsidR="007212C0" w:rsidRPr="00294735" w:rsidRDefault="007212C0" w:rsidP="007212C0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راه‌حل</w:t>
      </w:r>
    </w:p>
    <w:p w14:paraId="3D0E21D5" w14:textId="2E45D7EF" w:rsidR="007212C0" w:rsidRPr="00294735" w:rsidRDefault="002E63CE" w:rsidP="007212C0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E63CE">
        <w:rPr>
          <w:rFonts w:ascii="Times New Roman" w:hAnsi="Times New Roman" w:cs="B Nazanin"/>
          <w:sz w:val="26"/>
          <w:szCs w:val="28"/>
          <w:rtl/>
          <w:lang w:bidi="fa-IR"/>
        </w:rPr>
        <w:t>از تابع باز پا</w:t>
      </w:r>
      <w:r w:rsidRPr="002E63C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E63CE">
        <w:rPr>
          <w:rFonts w:ascii="Times New Roman" w:hAnsi="Times New Roman" w:cs="B Nazanin" w:hint="eastAsia"/>
          <w:sz w:val="26"/>
          <w:szCs w:val="28"/>
          <w:rtl/>
          <w:lang w:bidi="fa-IR"/>
        </w:rPr>
        <w:t>تون</w:t>
      </w:r>
      <w:r w:rsidRPr="002E63CE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2E63C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E63CE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بارگذار</w:t>
      </w:r>
      <w:r w:rsidRPr="002E63C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E63CE">
        <w:rPr>
          <w:rFonts w:ascii="Times New Roman" w:hAnsi="Times New Roman" w:cs="B Nazanin"/>
          <w:sz w:val="26"/>
          <w:szCs w:val="28"/>
          <w:rtl/>
          <w:lang w:bidi="fa-IR"/>
        </w:rPr>
        <w:t xml:space="preserve"> اطلاعات استفاده کن</w:t>
      </w:r>
      <w:r w:rsidRPr="002E63C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E63CE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2E63CE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7" w:name="_MON_1760480148"/>
    <w:bookmarkEnd w:id="7"/>
    <w:p w14:paraId="6234B87A" w14:textId="4640EEE7" w:rsidR="007212C0" w:rsidRDefault="00E27BB3" w:rsidP="007212C0">
      <w:pPr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6748" w14:anchorId="74DAB68B">
          <v:shape id="_x0000_i1032" type="#_x0000_t75" style="width:523.5pt;height:336.75pt" o:ole="">
            <v:imagedata r:id="rId31" o:title=""/>
          </v:shape>
          <o:OLEObject Type="Embed" ProgID="Word.OpenDocumentText.12" ShapeID="_x0000_i1032" DrawAspect="Content" ObjectID="_1760826033" r:id="rId32"/>
        </w:object>
      </w: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2671"/>
        <w:gridCol w:w="2671"/>
        <w:gridCol w:w="2671"/>
        <w:gridCol w:w="2672"/>
      </w:tblGrid>
      <w:tr w:rsidR="007212C0" w14:paraId="7CF6E902" w14:textId="77777777" w:rsidTr="002D1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1" w:type="dxa"/>
          </w:tcPr>
          <w:p w14:paraId="1B9600D5" w14:textId="77777777" w:rsidR="007212C0" w:rsidRDefault="007212C0" w:rsidP="002D10C1">
            <w:pPr>
              <w:jc w:val="lowKashida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</w:p>
        </w:tc>
        <w:tc>
          <w:tcPr>
            <w:tcW w:w="2671" w:type="dxa"/>
          </w:tcPr>
          <w:p w14:paraId="64AA9D0E" w14:textId="77777777" w:rsidR="007212C0" w:rsidRDefault="007212C0" w:rsidP="002D10C1">
            <w:pPr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دسته بندی</w:t>
            </w:r>
          </w:p>
        </w:tc>
        <w:tc>
          <w:tcPr>
            <w:tcW w:w="2671" w:type="dxa"/>
          </w:tcPr>
          <w:p w14:paraId="00580C57" w14:textId="77777777" w:rsidR="007212C0" w:rsidRDefault="007212C0" w:rsidP="002D10C1">
            <w:pPr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تاریخ و زمان</w:t>
            </w:r>
          </w:p>
        </w:tc>
        <w:tc>
          <w:tcPr>
            <w:tcW w:w="2672" w:type="dxa"/>
          </w:tcPr>
          <w:p w14:paraId="4CDE0872" w14:textId="77777777" w:rsidR="007212C0" w:rsidRDefault="007212C0" w:rsidP="002D10C1">
            <w:pPr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عدد</w:t>
            </w:r>
          </w:p>
        </w:tc>
      </w:tr>
      <w:tr w:rsidR="007212C0" w14:paraId="25BCC00F" w14:textId="77777777" w:rsidTr="002D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1" w:type="dxa"/>
          </w:tcPr>
          <w:p w14:paraId="2755FA06" w14:textId="77777777" w:rsidR="007212C0" w:rsidRDefault="007212C0" w:rsidP="002D10C1">
            <w:pPr>
              <w:jc w:val="lowKashida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0</w:t>
            </w:r>
          </w:p>
        </w:tc>
        <w:tc>
          <w:tcPr>
            <w:tcW w:w="2671" w:type="dxa"/>
          </w:tcPr>
          <w:p w14:paraId="28657B3E" w14:textId="77777777" w:rsidR="007212C0" w:rsidRDefault="007212C0" w:rsidP="002D10C1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0</w:t>
            </w:r>
          </w:p>
        </w:tc>
        <w:tc>
          <w:tcPr>
            <w:tcW w:w="2671" w:type="dxa"/>
          </w:tcPr>
          <w:p w14:paraId="5835C2CD" w14:textId="77777777" w:rsidR="007212C0" w:rsidRDefault="007212C0" w:rsidP="002D10C1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00:00:00 2015-01-01</w:t>
            </w:r>
          </w:p>
        </w:tc>
        <w:tc>
          <w:tcPr>
            <w:tcW w:w="2672" w:type="dxa"/>
          </w:tcPr>
          <w:p w14:paraId="217F250A" w14:textId="77777777" w:rsidR="007212C0" w:rsidRDefault="007212C0" w:rsidP="002D10C1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5</w:t>
            </w:r>
          </w:p>
        </w:tc>
      </w:tr>
      <w:tr w:rsidR="007212C0" w14:paraId="798BEF07" w14:textId="77777777" w:rsidTr="002D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1" w:type="dxa"/>
          </w:tcPr>
          <w:p w14:paraId="5520C79B" w14:textId="77777777" w:rsidR="007212C0" w:rsidRDefault="007212C0" w:rsidP="002D10C1">
            <w:pPr>
              <w:jc w:val="lowKashida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1</w:t>
            </w:r>
          </w:p>
        </w:tc>
        <w:tc>
          <w:tcPr>
            <w:tcW w:w="2671" w:type="dxa"/>
          </w:tcPr>
          <w:p w14:paraId="65965C13" w14:textId="77777777" w:rsidR="007212C0" w:rsidRDefault="007212C0" w:rsidP="002D10C1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0</w:t>
            </w:r>
          </w:p>
        </w:tc>
        <w:tc>
          <w:tcPr>
            <w:tcW w:w="2671" w:type="dxa"/>
          </w:tcPr>
          <w:p w14:paraId="54572BC7" w14:textId="77777777" w:rsidR="007212C0" w:rsidRDefault="007212C0" w:rsidP="002D1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00:00:01 2015-01-01</w:t>
            </w:r>
          </w:p>
        </w:tc>
        <w:tc>
          <w:tcPr>
            <w:tcW w:w="2672" w:type="dxa"/>
          </w:tcPr>
          <w:p w14:paraId="2F375A32" w14:textId="77777777" w:rsidR="007212C0" w:rsidRDefault="007212C0" w:rsidP="002D10C1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5</w:t>
            </w:r>
          </w:p>
        </w:tc>
      </w:tr>
    </w:tbl>
    <w:p w14:paraId="085DC899" w14:textId="77777777" w:rsidR="007212C0" w:rsidRPr="00294735" w:rsidRDefault="007212C0" w:rsidP="007212C0">
      <w:pPr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10E53C2C" w14:textId="77777777" w:rsidR="007212C0" w:rsidRPr="00294735" w:rsidRDefault="007212C0" w:rsidP="007212C0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بحث</w:t>
      </w:r>
    </w:p>
    <w:p w14:paraId="45422C5D" w14:textId="0E62F5D8" w:rsidR="007212C0" w:rsidRPr="00294735" w:rsidRDefault="00E27BB3" w:rsidP="007212C0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E27BB3">
        <w:rPr>
          <w:rFonts w:ascii="Times New Roman" w:hAnsi="Times New Roman" w:cs="B Nazanin"/>
          <w:sz w:val="26"/>
          <w:szCs w:val="28"/>
          <w:rtl/>
          <w:lang w:bidi="fa-IR"/>
        </w:rPr>
        <w:t>در حال</w:t>
      </w:r>
      <w:r w:rsidRPr="00E27BB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27BB3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داده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E27BB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27BB3">
        <w:rPr>
          <w:rFonts w:ascii="Times New Roman" w:hAnsi="Times New Roman" w:cs="B Nazanin"/>
          <w:sz w:val="26"/>
          <w:szCs w:val="28"/>
          <w:rtl/>
          <w:lang w:bidi="fa-IR"/>
        </w:rPr>
        <w:t xml:space="preserve"> ساختار</w:t>
      </w:r>
      <w:r w:rsidRPr="00E27BB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27BB3">
        <w:rPr>
          <w:rFonts w:ascii="Times New Roman" w:hAnsi="Times New Roman" w:cs="B Nazanin" w:hint="eastAsia"/>
          <w:sz w:val="26"/>
          <w:szCs w:val="28"/>
          <w:rtl/>
          <w:lang w:bidi="fa-IR"/>
        </w:rPr>
        <w:t>افته</w:t>
      </w:r>
      <w:r w:rsidRPr="00E27BB3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E27BB3">
        <w:rPr>
          <w:rFonts w:ascii="Times New Roman" w:hAnsi="Times New Roman" w:cs="B Nazanin"/>
          <w:sz w:val="26"/>
          <w:szCs w:val="28"/>
          <w:rtl/>
          <w:lang w:bidi="fa-IR"/>
        </w:rPr>
        <w:t>توان به راحت</w:t>
      </w:r>
      <w:r w:rsidRPr="00E27BB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27BB3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</w:t>
      </w:r>
      <w:r w:rsidRPr="00E27BB3">
        <w:rPr>
          <w:rFonts w:ascii="Times New Roman" w:hAnsi="Times New Roman" w:cs="B Nazanin"/>
          <w:sz w:val="26"/>
          <w:szCs w:val="28"/>
          <w:lang w:bidi="fa-IR"/>
        </w:rPr>
        <w:t>CSV</w:t>
      </w:r>
      <w:r w:rsidRPr="00E27BB3">
        <w:rPr>
          <w:rFonts w:ascii="Times New Roman" w:hAnsi="Times New Roman" w:cs="B Nazanin"/>
          <w:sz w:val="26"/>
          <w:szCs w:val="28"/>
          <w:rtl/>
          <w:lang w:bidi="fa-IR"/>
        </w:rPr>
        <w:t xml:space="preserve">، </w:t>
      </w:r>
      <w:r w:rsidRPr="00E27BB3">
        <w:rPr>
          <w:rFonts w:ascii="Times New Roman" w:hAnsi="Times New Roman" w:cs="B Nazanin"/>
          <w:sz w:val="26"/>
          <w:szCs w:val="28"/>
          <w:lang w:bidi="fa-IR"/>
        </w:rPr>
        <w:t>JSON</w:t>
      </w:r>
      <w:r w:rsidR="00B15EA3">
        <w:rPr>
          <w:rFonts w:ascii="Times New Roman" w:hAnsi="Times New Roman" w:cs="B Nazanin"/>
          <w:sz w:val="26"/>
          <w:szCs w:val="28"/>
          <w:rtl/>
          <w:lang w:bidi="fa-IR"/>
        </w:rPr>
        <w:t xml:space="preserve"> یا</w:t>
      </w:r>
      <w:r w:rsidRPr="00E27BB3">
        <w:rPr>
          <w:rFonts w:ascii="Times New Roman" w:hAnsi="Times New Roman" w:cs="B Nazanin"/>
          <w:sz w:val="26"/>
          <w:szCs w:val="28"/>
          <w:rtl/>
          <w:lang w:bidi="fa-IR"/>
        </w:rPr>
        <w:t xml:space="preserve"> پا</w:t>
      </w:r>
      <w:r w:rsidRPr="00E27BB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27BB3">
        <w:rPr>
          <w:rFonts w:ascii="Times New Roman" w:hAnsi="Times New Roman" w:cs="B Nazanin" w:hint="eastAsia"/>
          <w:sz w:val="26"/>
          <w:szCs w:val="28"/>
          <w:rtl/>
          <w:lang w:bidi="fa-IR"/>
        </w:rPr>
        <w:t>گاه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E27BB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27BB3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داده مختلف خواند، داده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E27BB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27BB3">
        <w:rPr>
          <w:rFonts w:ascii="Times New Roman" w:hAnsi="Times New Roman" w:cs="B Nazanin"/>
          <w:sz w:val="26"/>
          <w:szCs w:val="28"/>
          <w:rtl/>
          <w:lang w:bidi="fa-IR"/>
        </w:rPr>
        <w:t xml:space="preserve"> بدون ساختار 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E27BB3">
        <w:rPr>
          <w:rFonts w:ascii="Times New Roman" w:hAnsi="Times New Roman" w:cs="B Nazanin"/>
          <w:sz w:val="26"/>
          <w:szCs w:val="28"/>
          <w:rtl/>
          <w:lang w:bidi="fa-IR"/>
        </w:rPr>
        <w:t>توانند چالش برانگ</w:t>
      </w:r>
      <w:r w:rsidRPr="00E27BB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27BB3">
        <w:rPr>
          <w:rFonts w:ascii="Times New Roman" w:hAnsi="Times New Roman" w:cs="B Nazanin" w:hint="eastAsia"/>
          <w:sz w:val="26"/>
          <w:szCs w:val="28"/>
          <w:rtl/>
          <w:lang w:bidi="fa-IR"/>
        </w:rPr>
        <w:t>زتر</w:t>
      </w:r>
      <w:r w:rsidRPr="00E27BB3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باشند و ممکن است ن</w:t>
      </w:r>
      <w:r w:rsidRPr="00E27BB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27BB3">
        <w:rPr>
          <w:rFonts w:ascii="Times New Roman" w:hAnsi="Times New Roman" w:cs="B Nazanin" w:hint="eastAsia"/>
          <w:sz w:val="26"/>
          <w:szCs w:val="28"/>
          <w:rtl/>
          <w:lang w:bidi="fa-IR"/>
        </w:rPr>
        <w:t>از</w:t>
      </w:r>
      <w:r w:rsidRPr="00E27BB3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پردازش سفارش</w:t>
      </w:r>
      <w:r w:rsidRPr="00E27BB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27BB3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داشته باشند. گاه</w:t>
      </w:r>
      <w:r w:rsidRPr="00E27BB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27BB3">
        <w:rPr>
          <w:rFonts w:ascii="Times New Roman" w:hAnsi="Times New Roman" w:cs="B Nazanin"/>
          <w:sz w:val="26"/>
          <w:szCs w:val="28"/>
          <w:rtl/>
          <w:lang w:bidi="fa-IR"/>
        </w:rPr>
        <w:t xml:space="preserve"> اوقات باز کردن و خواندن فا</w:t>
      </w:r>
      <w:r w:rsidRPr="00E27BB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27BB3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E27BB3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استفاده از تابع باز ا</w:t>
      </w:r>
      <w:r w:rsidRPr="00E27BB3">
        <w:rPr>
          <w:rFonts w:ascii="Times New Roman" w:hAnsi="Times New Roman" w:cs="B Nazanin" w:hint="eastAsia"/>
          <w:sz w:val="26"/>
          <w:szCs w:val="28"/>
          <w:rtl/>
          <w:lang w:bidi="fa-IR"/>
        </w:rPr>
        <w:t>صل</w:t>
      </w:r>
      <w:r w:rsidRPr="00E27BB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27BB3">
        <w:rPr>
          <w:rFonts w:ascii="Times New Roman" w:hAnsi="Times New Roman" w:cs="B Nazanin"/>
          <w:sz w:val="26"/>
          <w:szCs w:val="28"/>
          <w:rtl/>
          <w:lang w:bidi="fa-IR"/>
        </w:rPr>
        <w:t xml:space="preserve"> پا</w:t>
      </w:r>
      <w:r w:rsidRPr="00E27BB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27BB3">
        <w:rPr>
          <w:rFonts w:ascii="Times New Roman" w:hAnsi="Times New Roman" w:cs="B Nazanin" w:hint="eastAsia"/>
          <w:sz w:val="26"/>
          <w:szCs w:val="28"/>
          <w:rtl/>
          <w:lang w:bidi="fa-IR"/>
        </w:rPr>
        <w:t>تون</w:t>
      </w:r>
      <w:r w:rsidRPr="00E27BB3">
        <w:rPr>
          <w:rFonts w:ascii="Times New Roman" w:hAnsi="Times New Roman" w:cs="B Nazanin"/>
          <w:sz w:val="26"/>
          <w:szCs w:val="28"/>
          <w:rtl/>
          <w:lang w:bidi="fa-IR"/>
        </w:rPr>
        <w:t xml:space="preserve"> مف</w:t>
      </w:r>
      <w:r w:rsidRPr="00E27BB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27BB3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E27BB3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است. ا</w:t>
      </w:r>
      <w:r w:rsidRPr="00E27BB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27BB3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E27BB3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D00B0E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مورد </w:t>
      </w:r>
      <w:r w:rsidRPr="00E27BB3">
        <w:rPr>
          <w:rFonts w:ascii="Times New Roman" w:hAnsi="Times New Roman" w:cs="B Nazanin"/>
          <w:sz w:val="26"/>
          <w:szCs w:val="28"/>
          <w:rtl/>
          <w:lang w:bidi="fa-IR"/>
        </w:rPr>
        <w:t xml:space="preserve">به ما امکان 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E27BB3">
        <w:rPr>
          <w:rFonts w:ascii="Times New Roman" w:hAnsi="Times New Roman" w:cs="B Nazanin"/>
          <w:sz w:val="26"/>
          <w:szCs w:val="28"/>
          <w:rtl/>
          <w:lang w:bidi="fa-IR"/>
        </w:rPr>
        <w:t>دهد فا</w:t>
      </w:r>
      <w:r w:rsidRPr="00E27BB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27BB3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E27BB3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باز کن</w:t>
      </w:r>
      <w:r w:rsidRPr="00E27BB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27BB3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E27BB3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سپس محتوا</w:t>
      </w:r>
      <w:r w:rsidRPr="00E27BB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27BB3">
        <w:rPr>
          <w:rFonts w:ascii="Times New Roman" w:hAnsi="Times New Roman" w:cs="B Nazanin"/>
          <w:sz w:val="26"/>
          <w:szCs w:val="28"/>
          <w:rtl/>
          <w:lang w:bidi="fa-IR"/>
        </w:rPr>
        <w:t xml:space="preserve"> آن فا</w:t>
      </w:r>
      <w:r w:rsidRPr="00E27BB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27BB3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E27BB3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بخوان</w:t>
      </w:r>
      <w:r w:rsidRPr="00E27BB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27BB3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E27BB3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296A7A18" w14:textId="5F091560" w:rsidR="007212C0" w:rsidRPr="000B4A16" w:rsidRDefault="007212C0" w:rsidP="00E27BB3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0B4A16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همچنین ببینید:</w:t>
      </w:r>
    </w:p>
    <w:p w14:paraId="7DED97C2" w14:textId="232D4F85" w:rsidR="00E27BB3" w:rsidRDefault="00000000" w:rsidP="00282543">
      <w:pPr>
        <w:pStyle w:val="ListParagraph"/>
        <w:numPr>
          <w:ilvl w:val="0"/>
          <w:numId w:val="10"/>
        </w:num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hyperlink r:id="rId33" w:anchor="open" w:history="1">
        <w:r w:rsidR="00282543" w:rsidRPr="003862AA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>تابع باز پا</w:t>
        </w:r>
        <w:r w:rsidR="00282543" w:rsidRPr="003862AA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</w:t>
        </w:r>
        <w:r w:rsidR="00282543" w:rsidRPr="003862AA">
          <w:rPr>
            <w:rStyle w:val="Hyperlink"/>
            <w:rFonts w:ascii="Times New Roman" w:hAnsi="Times New Roman" w:cs="B Nazanin" w:hint="eastAsia"/>
            <w:sz w:val="26"/>
            <w:szCs w:val="28"/>
            <w:rtl/>
            <w:lang w:bidi="fa-IR"/>
          </w:rPr>
          <w:t>تون</w:t>
        </w:r>
      </w:hyperlink>
    </w:p>
    <w:p w14:paraId="50BE64CD" w14:textId="389AB54F" w:rsidR="009B429F" w:rsidRPr="00E739E1" w:rsidRDefault="00000000" w:rsidP="00E739E1">
      <w:pPr>
        <w:pStyle w:val="ListParagraph"/>
        <w:numPr>
          <w:ilvl w:val="0"/>
          <w:numId w:val="10"/>
        </w:num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hyperlink r:id="rId34" w:history="1">
        <w:r w:rsidR="00282543" w:rsidRPr="003862AA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>مد</w:t>
        </w:r>
        <w:r w:rsidR="00282543" w:rsidRPr="003862AA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</w:t>
        </w:r>
        <w:r w:rsidR="00282543" w:rsidRPr="003862AA">
          <w:rPr>
            <w:rStyle w:val="Hyperlink"/>
            <w:rFonts w:ascii="Times New Roman" w:hAnsi="Times New Roman" w:cs="B Nazanin" w:hint="eastAsia"/>
            <w:sz w:val="26"/>
            <w:szCs w:val="28"/>
            <w:rtl/>
            <w:lang w:bidi="fa-IR"/>
          </w:rPr>
          <w:t>ران</w:t>
        </w:r>
        <w:r w:rsidR="00282543" w:rsidRPr="003862AA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 </w:t>
        </w:r>
        <w:r w:rsidR="00282543" w:rsidRPr="003862AA">
          <w:rPr>
            <w:rStyle w:val="Hyperlink"/>
            <w:rFonts w:ascii="Times New Roman" w:hAnsi="Times New Roman" w:cs="B Nazanin"/>
            <w:sz w:val="26"/>
            <w:szCs w:val="28"/>
            <w:lang w:bidi="fa-IR"/>
          </w:rPr>
          <w:t>context</w:t>
        </w:r>
        <w:r w:rsidR="00282543" w:rsidRPr="003862AA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 در پا</w:t>
        </w:r>
        <w:r w:rsidR="00282543" w:rsidRPr="003862AA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</w:t>
        </w:r>
        <w:r w:rsidR="00282543" w:rsidRPr="003862AA">
          <w:rPr>
            <w:rStyle w:val="Hyperlink"/>
            <w:rFonts w:ascii="Times New Roman" w:hAnsi="Times New Roman" w:cs="B Nazanin" w:hint="eastAsia"/>
            <w:sz w:val="26"/>
            <w:szCs w:val="28"/>
            <w:rtl/>
            <w:lang w:bidi="fa-IR"/>
          </w:rPr>
          <w:t>تون</w:t>
        </w:r>
      </w:hyperlink>
    </w:p>
    <w:p w14:paraId="1F7C60A8" w14:textId="77777777" w:rsidR="00CA135F" w:rsidRDefault="00CA135F" w:rsidP="00CA135F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5DD16B86" w14:textId="77777777" w:rsidR="00C34AC4" w:rsidRPr="00294735" w:rsidRDefault="00C34AC4" w:rsidP="00C34AC4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3.2 </w:t>
      </w:r>
      <w:r w:rsidRPr="00B5410F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در</w:t>
      </w:r>
      <w:r w:rsidRPr="00B5410F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B5410F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افت</w:t>
      </w:r>
      <w:r w:rsidRPr="00B5410F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اطلاعات در مورد داده ها</w:t>
      </w:r>
    </w:p>
    <w:p w14:paraId="4616DC48" w14:textId="77777777" w:rsidR="00C34AC4" w:rsidRPr="00294735" w:rsidRDefault="00C34AC4" w:rsidP="00C34AC4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مسئله</w:t>
      </w:r>
    </w:p>
    <w:p w14:paraId="760D7F82" w14:textId="74ABA8CD" w:rsidR="00C34AC4" w:rsidRPr="00294735" w:rsidRDefault="00C34AC4" w:rsidP="00C34AC4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422651">
        <w:rPr>
          <w:rFonts w:ascii="Times New Roman" w:hAnsi="Times New Roman" w:cs="B Nazanin"/>
          <w:sz w:val="26"/>
          <w:szCs w:val="28"/>
          <w:rtl/>
          <w:lang w:bidi="fa-IR"/>
        </w:rPr>
        <w:t xml:space="preserve">شما 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422651">
        <w:rPr>
          <w:rFonts w:ascii="Times New Roman" w:hAnsi="Times New Roman" w:cs="B Nazanin"/>
          <w:sz w:val="26"/>
          <w:szCs w:val="28"/>
          <w:rtl/>
          <w:lang w:bidi="fa-IR"/>
        </w:rPr>
        <w:t>خواه</w:t>
      </w:r>
      <w:r w:rsidRPr="0042265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22651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422651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برخ</w:t>
      </w:r>
      <w:r w:rsidRPr="0042265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22651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و</w:t>
      </w:r>
      <w:r w:rsidRPr="0042265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22651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42265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 xml:space="preserve">‌های </w:t>
      </w:r>
      <w:r w:rsidRPr="0042265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22651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422651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422651">
        <w:rPr>
          <w:rFonts w:ascii="Times New Roman" w:hAnsi="Times New Roman" w:cs="B Nazanin"/>
          <w:sz w:val="26"/>
          <w:szCs w:val="28"/>
          <w:lang w:bidi="fa-IR"/>
        </w:rPr>
        <w:t>DataFrame</w:t>
      </w:r>
      <w:proofErr w:type="spellEnd"/>
      <w:r w:rsidRPr="00422651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مشاهده کن</w:t>
      </w:r>
      <w:r w:rsidRPr="0042265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22651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422651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7EE197C2" w14:textId="77777777" w:rsidR="00C34AC4" w:rsidRPr="00294735" w:rsidRDefault="00C34AC4" w:rsidP="00C34AC4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راه‌حل</w:t>
      </w:r>
    </w:p>
    <w:p w14:paraId="2F87DF4B" w14:textId="77777777" w:rsidR="00C34AC4" w:rsidRPr="00294735" w:rsidRDefault="00C34AC4" w:rsidP="00C34AC4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AD553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D5533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AD553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D5533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ساده‌تر</w:t>
      </w:r>
      <w:r w:rsidRPr="00AD553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D5533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AD5533">
        <w:rPr>
          <w:rFonts w:ascii="Times New Roman" w:hAnsi="Times New Roman" w:cs="B Nazanin"/>
          <w:sz w:val="26"/>
          <w:szCs w:val="28"/>
          <w:rtl/>
          <w:lang w:bidi="fa-IR"/>
        </w:rPr>
        <w:t xml:space="preserve"> کارها</w:t>
      </w:r>
      <w:r w:rsidRPr="00AD5533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AD5533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م</w:t>
      </w:r>
      <w:r w:rsidRPr="00AD5533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AD5533">
        <w:rPr>
          <w:rFonts w:ascii="Times New Roman" w:hAnsi="Times New Roman" w:cs="B Nazanin" w:hint="eastAsia"/>
          <w:sz w:val="26"/>
          <w:szCs w:val="28"/>
          <w:rtl/>
          <w:lang w:bidi="fa-IR"/>
        </w:rPr>
        <w:t>توان</w:t>
      </w:r>
      <w:r w:rsidRPr="00AD553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D5533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AD5533">
        <w:rPr>
          <w:rFonts w:ascii="Times New Roman" w:hAnsi="Times New Roman" w:cs="B Nazanin"/>
          <w:sz w:val="26"/>
          <w:szCs w:val="28"/>
          <w:rtl/>
          <w:lang w:bidi="fa-IR"/>
        </w:rPr>
        <w:t xml:space="preserve"> پس از بارگذار</w:t>
      </w:r>
      <w:r w:rsidRPr="00AD553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D5533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داده‌ها انجام ده</w:t>
      </w:r>
      <w:r w:rsidRPr="00AD553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D5533">
        <w:rPr>
          <w:rFonts w:ascii="Times New Roman" w:hAnsi="Times New Roman" w:cs="B Nazanin" w:hint="eastAsia"/>
          <w:sz w:val="26"/>
          <w:szCs w:val="28"/>
          <w:rtl/>
          <w:lang w:bidi="fa-IR"/>
        </w:rPr>
        <w:t>م،</w:t>
      </w:r>
      <w:r w:rsidRPr="00AD5533">
        <w:rPr>
          <w:rFonts w:ascii="Times New Roman" w:hAnsi="Times New Roman" w:cs="B Nazanin"/>
          <w:sz w:val="26"/>
          <w:szCs w:val="28"/>
          <w:rtl/>
          <w:lang w:bidi="fa-IR"/>
        </w:rPr>
        <w:t xml:space="preserve"> مشاهده چند رد</w:t>
      </w:r>
      <w:r w:rsidRPr="00AD553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D5533">
        <w:rPr>
          <w:rFonts w:ascii="Times New Roman" w:hAnsi="Times New Roman" w:cs="B Nazanin" w:hint="eastAsia"/>
          <w:sz w:val="26"/>
          <w:szCs w:val="28"/>
          <w:rtl/>
          <w:lang w:bidi="fa-IR"/>
        </w:rPr>
        <w:t>ف</w:t>
      </w:r>
      <w:r w:rsidRPr="00AD5533">
        <w:rPr>
          <w:rFonts w:ascii="Times New Roman" w:hAnsi="Times New Roman" w:cs="B Nazanin"/>
          <w:sz w:val="26"/>
          <w:szCs w:val="28"/>
          <w:rtl/>
          <w:lang w:bidi="fa-IR"/>
        </w:rPr>
        <w:t xml:space="preserve"> اول با استفاده از </w:t>
      </w:r>
      <w:r w:rsidRPr="00AD5533">
        <w:rPr>
          <w:rFonts w:ascii="Times New Roman" w:hAnsi="Times New Roman" w:cs="B Nazanin"/>
          <w:sz w:val="26"/>
          <w:szCs w:val="28"/>
          <w:lang w:bidi="fa-IR"/>
        </w:rPr>
        <w:t>head</w:t>
      </w:r>
      <w:r w:rsidRPr="00AD5533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است:</w:t>
      </w:r>
    </w:p>
    <w:p w14:paraId="0A8E16CB" w14:textId="77777777" w:rsidR="00C34AC4" w:rsidRDefault="00C34AC4" w:rsidP="00C34AC4">
      <w:pPr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4298" w14:anchorId="6C4BC0F6">
          <v:shape id="_x0000_i1033" type="#_x0000_t75" style="width:523.5pt;height:214.5pt" o:ole="">
            <v:imagedata r:id="rId35" o:title=""/>
          </v:shape>
          <o:OLEObject Type="Embed" ProgID="Word.OpenDocumentText.12" ShapeID="_x0000_i1033" DrawAspect="Content" ObjectID="_1760826034" r:id="rId36"/>
        </w:object>
      </w: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2082"/>
        <w:gridCol w:w="2122"/>
        <w:gridCol w:w="2276"/>
        <w:gridCol w:w="2146"/>
        <w:gridCol w:w="2059"/>
      </w:tblGrid>
      <w:tr w:rsidR="00C34AC4" w14:paraId="16C26D9A" w14:textId="77777777" w:rsidTr="009F3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080D155C" w14:textId="77777777" w:rsidR="00C34AC4" w:rsidRDefault="00C34AC4" w:rsidP="009F37BE">
            <w:pPr>
              <w:jc w:val="lowKashida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</w:p>
        </w:tc>
        <w:tc>
          <w:tcPr>
            <w:tcW w:w="2122" w:type="dxa"/>
          </w:tcPr>
          <w:p w14:paraId="78F912F4" w14:textId="77777777" w:rsidR="00C34AC4" w:rsidRDefault="00C34AC4" w:rsidP="009F37BE">
            <w:pPr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نام</w:t>
            </w:r>
          </w:p>
        </w:tc>
        <w:tc>
          <w:tcPr>
            <w:tcW w:w="2276" w:type="dxa"/>
          </w:tcPr>
          <w:p w14:paraId="0659251D" w14:textId="77777777" w:rsidR="00C34AC4" w:rsidRDefault="00C34AC4" w:rsidP="009F37BE">
            <w:pPr>
              <w:bidi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 xml:space="preserve">کلاس </w:t>
            </w:r>
            <w:r>
              <w:rPr>
                <w:rFonts w:ascii="Times New Roman" w:hAnsi="Times New Roman" w:cs="B Nazanin"/>
                <w:sz w:val="26"/>
                <w:szCs w:val="28"/>
                <w:lang w:bidi="fa-IR"/>
              </w:rPr>
              <w:t>P</w:t>
            </w: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 xml:space="preserve"> </w:t>
            </w:r>
          </w:p>
        </w:tc>
        <w:tc>
          <w:tcPr>
            <w:tcW w:w="2146" w:type="dxa"/>
          </w:tcPr>
          <w:p w14:paraId="24F1706D" w14:textId="77777777" w:rsidR="00C34AC4" w:rsidRDefault="00C34AC4" w:rsidP="009F37BE">
            <w:pPr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سن</w:t>
            </w:r>
          </w:p>
        </w:tc>
        <w:tc>
          <w:tcPr>
            <w:tcW w:w="2059" w:type="dxa"/>
          </w:tcPr>
          <w:p w14:paraId="5D72C37D" w14:textId="77777777" w:rsidR="00C34AC4" w:rsidRDefault="00C34AC4" w:rsidP="009F37BE">
            <w:pPr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جنسیت</w:t>
            </w:r>
          </w:p>
        </w:tc>
      </w:tr>
      <w:tr w:rsidR="00C34AC4" w14:paraId="44EB9593" w14:textId="77777777" w:rsidTr="009F3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3BF36298" w14:textId="77777777" w:rsidR="00C34AC4" w:rsidRDefault="00C34AC4" w:rsidP="009F37BE">
            <w:pPr>
              <w:jc w:val="lowKashida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lastRenderedPageBreak/>
              <w:t>0</w:t>
            </w:r>
          </w:p>
        </w:tc>
        <w:tc>
          <w:tcPr>
            <w:tcW w:w="2122" w:type="dxa"/>
          </w:tcPr>
          <w:p w14:paraId="031A3D29" w14:textId="77777777" w:rsidR="00C34AC4" w:rsidRDefault="00C34AC4" w:rsidP="009F37BE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 w:rsidRPr="0063293C">
              <w:rPr>
                <w:rFonts w:ascii="Times New Roman" w:hAnsi="Times New Roman" w:cs="B Nazanin"/>
                <w:sz w:val="26"/>
                <w:szCs w:val="28"/>
                <w:lang w:bidi="fa-IR"/>
              </w:rPr>
              <w:t>Allen, Miss Elisabeth Walton</w:t>
            </w:r>
          </w:p>
        </w:tc>
        <w:tc>
          <w:tcPr>
            <w:tcW w:w="2276" w:type="dxa"/>
          </w:tcPr>
          <w:p w14:paraId="20A8FC81" w14:textId="4F824D3E" w:rsidR="00C34AC4" w:rsidRDefault="00EA605D" w:rsidP="009F37BE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اول</w:t>
            </w:r>
          </w:p>
        </w:tc>
        <w:tc>
          <w:tcPr>
            <w:tcW w:w="2146" w:type="dxa"/>
          </w:tcPr>
          <w:p w14:paraId="0DEB9398" w14:textId="77777777" w:rsidR="00C34AC4" w:rsidRDefault="00C34AC4" w:rsidP="009F37BE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29.0</w:t>
            </w:r>
          </w:p>
        </w:tc>
        <w:tc>
          <w:tcPr>
            <w:tcW w:w="2059" w:type="dxa"/>
          </w:tcPr>
          <w:p w14:paraId="2189F793" w14:textId="77777777" w:rsidR="00C34AC4" w:rsidRDefault="00C34AC4" w:rsidP="009F37BE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زن</w:t>
            </w:r>
          </w:p>
        </w:tc>
      </w:tr>
      <w:tr w:rsidR="00C34AC4" w14:paraId="1FC6DC8E" w14:textId="77777777" w:rsidTr="009F3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1CD5F3B5" w14:textId="77777777" w:rsidR="00C34AC4" w:rsidRDefault="00C34AC4" w:rsidP="009F37BE">
            <w:pPr>
              <w:jc w:val="lowKashida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1</w:t>
            </w:r>
          </w:p>
        </w:tc>
        <w:tc>
          <w:tcPr>
            <w:tcW w:w="2122" w:type="dxa"/>
          </w:tcPr>
          <w:p w14:paraId="56F32F49" w14:textId="77777777" w:rsidR="00C34AC4" w:rsidRDefault="00C34AC4" w:rsidP="009F37BE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 w:rsidRPr="0063293C">
              <w:rPr>
                <w:rFonts w:ascii="Times New Roman" w:hAnsi="Times New Roman" w:cs="B Nazanin"/>
                <w:sz w:val="26"/>
                <w:szCs w:val="28"/>
                <w:lang w:bidi="fa-IR"/>
              </w:rPr>
              <w:t>Allison, Miss Helen Loraine</w:t>
            </w:r>
          </w:p>
        </w:tc>
        <w:tc>
          <w:tcPr>
            <w:tcW w:w="2276" w:type="dxa"/>
          </w:tcPr>
          <w:p w14:paraId="4A69D6C4" w14:textId="29CC79AA" w:rsidR="00C34AC4" w:rsidRDefault="00EA605D" w:rsidP="009F3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اول</w:t>
            </w:r>
          </w:p>
        </w:tc>
        <w:tc>
          <w:tcPr>
            <w:tcW w:w="2146" w:type="dxa"/>
          </w:tcPr>
          <w:p w14:paraId="5960EF79" w14:textId="77777777" w:rsidR="00C34AC4" w:rsidRDefault="00C34AC4" w:rsidP="009F37BE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2.0</w:t>
            </w:r>
          </w:p>
        </w:tc>
        <w:tc>
          <w:tcPr>
            <w:tcW w:w="2059" w:type="dxa"/>
          </w:tcPr>
          <w:p w14:paraId="76CFDFBA" w14:textId="77777777" w:rsidR="00C34AC4" w:rsidRDefault="00C34AC4" w:rsidP="009F37BE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زن</w:t>
            </w:r>
          </w:p>
        </w:tc>
      </w:tr>
    </w:tbl>
    <w:p w14:paraId="2B080256" w14:textId="77777777" w:rsidR="00C34AC4" w:rsidRDefault="00C34AC4" w:rsidP="00C34AC4">
      <w:pPr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6D4E7368" w14:textId="23D44DDB" w:rsidR="00C34AC4" w:rsidRDefault="00C34AC4" w:rsidP="00C34AC4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805E4F">
        <w:rPr>
          <w:rFonts w:ascii="Times New Roman" w:hAnsi="Times New Roman" w:cs="B Nazanin"/>
          <w:sz w:val="26"/>
          <w:szCs w:val="28"/>
          <w:rtl/>
          <w:lang w:bidi="fa-IR"/>
        </w:rPr>
        <w:t>همچن</w:t>
      </w:r>
      <w:r w:rsidRPr="00805E4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05E4F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805E4F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805E4F">
        <w:rPr>
          <w:rFonts w:ascii="Times New Roman" w:hAnsi="Times New Roman" w:cs="B Nazanin"/>
          <w:sz w:val="26"/>
          <w:szCs w:val="28"/>
          <w:rtl/>
          <w:lang w:bidi="fa-IR"/>
        </w:rPr>
        <w:t>توان</w:t>
      </w:r>
      <w:r w:rsidRPr="00805E4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05E4F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805E4F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تعداد سطرها و ستون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 xml:space="preserve">‌ها </w:t>
      </w:r>
      <w:r w:rsidRPr="00805E4F">
        <w:rPr>
          <w:rFonts w:ascii="Times New Roman" w:hAnsi="Times New Roman" w:cs="B Nazanin"/>
          <w:sz w:val="26"/>
          <w:szCs w:val="28"/>
          <w:rtl/>
          <w:lang w:bidi="fa-IR"/>
        </w:rPr>
        <w:t>نگاه</w:t>
      </w:r>
      <w:r w:rsidRPr="00805E4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05E4F">
        <w:rPr>
          <w:rFonts w:ascii="Times New Roman" w:hAnsi="Times New Roman" w:cs="B Nazanin"/>
          <w:sz w:val="26"/>
          <w:szCs w:val="28"/>
          <w:rtl/>
          <w:lang w:bidi="fa-IR"/>
        </w:rPr>
        <w:t xml:space="preserve"> ب</w:t>
      </w:r>
      <w:r w:rsidRPr="00805E4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05E4F">
        <w:rPr>
          <w:rFonts w:ascii="Times New Roman" w:hAnsi="Times New Roman" w:cs="B Nazanin" w:hint="eastAsia"/>
          <w:sz w:val="26"/>
          <w:szCs w:val="28"/>
          <w:rtl/>
          <w:lang w:bidi="fa-IR"/>
        </w:rPr>
        <w:t>نداز</w:t>
      </w:r>
      <w:r w:rsidRPr="00805E4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05E4F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805E4F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p w14:paraId="75AE58A3" w14:textId="77777777" w:rsidR="00C34AC4" w:rsidRDefault="00C34AC4" w:rsidP="00C34AC4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1164" w14:anchorId="31368478">
          <v:shape id="_x0000_i1034" type="#_x0000_t75" style="width:523.5pt;height:57.75pt" o:ole="">
            <v:imagedata r:id="rId37" o:title=""/>
          </v:shape>
          <o:OLEObject Type="Embed" ProgID="Word.OpenDocumentText.12" ShapeID="_x0000_i1034" DrawAspect="Content" ObjectID="_1760826035" r:id="rId38"/>
        </w:object>
      </w:r>
    </w:p>
    <w:p w14:paraId="3C8B48CC" w14:textId="12BE78D1" w:rsidR="00C34AC4" w:rsidRDefault="00C34AC4" w:rsidP="00C34AC4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0104BE">
        <w:rPr>
          <w:rFonts w:ascii="Times New Roman" w:hAnsi="Times New Roman" w:cs="B Nazanin"/>
          <w:sz w:val="26"/>
          <w:szCs w:val="28"/>
          <w:rtl/>
          <w:lang w:bidi="fa-IR"/>
        </w:rPr>
        <w:t xml:space="preserve">ما 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0104BE">
        <w:rPr>
          <w:rFonts w:ascii="Times New Roman" w:hAnsi="Times New Roman" w:cs="B Nazanin"/>
          <w:sz w:val="26"/>
          <w:szCs w:val="28"/>
          <w:rtl/>
          <w:lang w:bidi="fa-IR"/>
        </w:rPr>
        <w:t>توان</w:t>
      </w:r>
      <w:r w:rsidRPr="000104B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104BE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0104BE">
        <w:rPr>
          <w:rFonts w:ascii="Times New Roman" w:hAnsi="Times New Roman" w:cs="B Nazanin"/>
          <w:sz w:val="26"/>
          <w:szCs w:val="28"/>
          <w:rtl/>
          <w:lang w:bidi="fa-IR"/>
        </w:rPr>
        <w:t xml:space="preserve"> آمار توص</w:t>
      </w:r>
      <w:r w:rsidRPr="000104B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104BE">
        <w:rPr>
          <w:rFonts w:ascii="Times New Roman" w:hAnsi="Times New Roman" w:cs="B Nazanin" w:hint="eastAsia"/>
          <w:sz w:val="26"/>
          <w:szCs w:val="28"/>
          <w:rtl/>
          <w:lang w:bidi="fa-IR"/>
        </w:rPr>
        <w:t>ف</w:t>
      </w:r>
      <w:r w:rsidRPr="000104B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104BE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0104B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104BE">
        <w:rPr>
          <w:rFonts w:ascii="Times New Roman" w:hAnsi="Times New Roman" w:cs="B Nazanin"/>
          <w:sz w:val="26"/>
          <w:szCs w:val="28"/>
          <w:rtl/>
          <w:lang w:bidi="fa-IR"/>
        </w:rPr>
        <w:t xml:space="preserve"> هر ستون عدد</w:t>
      </w:r>
      <w:r w:rsidRPr="000104B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104BE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با استفاده از </w:t>
      </w:r>
      <w:r w:rsidRPr="000104BE">
        <w:rPr>
          <w:rFonts w:ascii="Times New Roman" w:hAnsi="Times New Roman" w:cs="B Nazanin"/>
          <w:sz w:val="26"/>
          <w:szCs w:val="28"/>
          <w:lang w:bidi="fa-IR"/>
        </w:rPr>
        <w:t>describe</w:t>
      </w:r>
      <w:r w:rsidRPr="000104BE">
        <w:rPr>
          <w:rFonts w:ascii="Times New Roman" w:hAnsi="Times New Roman" w:cs="B Nazanin"/>
          <w:sz w:val="26"/>
          <w:szCs w:val="28"/>
          <w:rtl/>
          <w:lang w:bidi="fa-IR"/>
        </w:rPr>
        <w:t xml:space="preserve"> بدست آور</w:t>
      </w:r>
      <w:r w:rsidRPr="000104B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104BE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0104BE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p w14:paraId="46747D05" w14:textId="77777777" w:rsidR="00C34AC4" w:rsidRPr="00294735" w:rsidRDefault="00C34AC4" w:rsidP="00C34AC4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723" w14:anchorId="1384C70A">
          <v:shape id="_x0000_i1035" type="#_x0000_t75" style="width:523.5pt;height:36pt" o:ole="">
            <v:imagedata r:id="rId39" o:title=""/>
          </v:shape>
          <o:OLEObject Type="Embed" ProgID="Word.OpenDocumentText.12" ShapeID="_x0000_i1035" DrawAspect="Content" ObjectID="_1760826036" r:id="rId40"/>
        </w:object>
      </w:r>
    </w:p>
    <w:tbl>
      <w:tblPr>
        <w:tblStyle w:val="ListTable1Light"/>
        <w:tblW w:w="0" w:type="auto"/>
        <w:tblInd w:w="786" w:type="dxa"/>
        <w:tblLook w:val="04A0" w:firstRow="1" w:lastRow="0" w:firstColumn="1" w:lastColumn="0" w:noHBand="0" w:noVBand="1"/>
      </w:tblPr>
      <w:tblGrid>
        <w:gridCol w:w="2082"/>
        <w:gridCol w:w="2142"/>
        <w:gridCol w:w="2345"/>
        <w:gridCol w:w="2345"/>
      </w:tblGrid>
      <w:tr w:rsidR="00C34AC4" w:rsidRPr="00C87F4E" w14:paraId="5A23D17D" w14:textId="77777777" w:rsidTr="009F3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7DED0A85" w14:textId="77777777" w:rsidR="00C34AC4" w:rsidRPr="00C87F4E" w:rsidRDefault="00C34AC4" w:rsidP="009F37BE">
            <w:pPr>
              <w:jc w:val="lowKashida"/>
              <w:rPr>
                <w:rFonts w:ascii="Times New Roman" w:hAnsi="Times New Roman" w:cs="B Nazanin"/>
                <w:bCs w:val="0"/>
                <w:sz w:val="40"/>
                <w:szCs w:val="42"/>
                <w:lang w:bidi="fa-IR"/>
              </w:rPr>
            </w:pPr>
          </w:p>
        </w:tc>
        <w:tc>
          <w:tcPr>
            <w:tcW w:w="2142" w:type="dxa"/>
          </w:tcPr>
          <w:p w14:paraId="09B98B21" w14:textId="77777777" w:rsidR="00C34AC4" w:rsidRPr="00C87F4E" w:rsidRDefault="00C34AC4" w:rsidP="009F37BE">
            <w:pPr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Cs w:val="0"/>
                <w:sz w:val="40"/>
                <w:szCs w:val="42"/>
                <w:rtl/>
                <w:lang w:bidi="fa-IR"/>
              </w:rPr>
            </w:pPr>
            <w:r w:rsidRPr="00C87F4E">
              <w:rPr>
                <w:rFonts w:ascii="Times New Roman" w:hAnsi="Times New Roman" w:cs="B Nazanin"/>
                <w:bCs w:val="0"/>
                <w:sz w:val="40"/>
                <w:szCs w:val="42"/>
                <w:rtl/>
                <w:lang w:bidi="fa-IR"/>
              </w:rPr>
              <w:t>سن</w:t>
            </w:r>
          </w:p>
        </w:tc>
        <w:tc>
          <w:tcPr>
            <w:tcW w:w="2345" w:type="dxa"/>
          </w:tcPr>
          <w:p w14:paraId="2E1B1960" w14:textId="77777777" w:rsidR="00C34AC4" w:rsidRPr="00C87F4E" w:rsidRDefault="00C34AC4" w:rsidP="009F37BE">
            <w:pPr>
              <w:bidi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Cs w:val="0"/>
                <w:sz w:val="40"/>
                <w:szCs w:val="42"/>
                <w:lang w:bidi="fa-IR"/>
              </w:rPr>
            </w:pPr>
            <w:r w:rsidRPr="00C87F4E">
              <w:rPr>
                <w:rFonts w:ascii="Times New Roman" w:hAnsi="Times New Roman" w:cs="B Nazanin"/>
                <w:bCs w:val="0"/>
                <w:sz w:val="40"/>
                <w:szCs w:val="42"/>
                <w:rtl/>
                <w:lang w:bidi="fa-IR"/>
              </w:rPr>
              <w:t>زنده مانده</w:t>
            </w:r>
          </w:p>
        </w:tc>
        <w:tc>
          <w:tcPr>
            <w:tcW w:w="2345" w:type="dxa"/>
          </w:tcPr>
          <w:p w14:paraId="60A94E0A" w14:textId="77777777" w:rsidR="00C34AC4" w:rsidRPr="00C87F4E" w:rsidRDefault="00C34AC4" w:rsidP="009F37BE">
            <w:pPr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Cs w:val="0"/>
                <w:sz w:val="40"/>
                <w:szCs w:val="42"/>
                <w:rtl/>
                <w:lang w:bidi="fa-IR"/>
              </w:rPr>
            </w:pPr>
            <w:r w:rsidRPr="00C87F4E">
              <w:rPr>
                <w:rFonts w:ascii="Times New Roman" w:hAnsi="Times New Roman" w:cs="B Nazanin"/>
                <w:bCs w:val="0"/>
                <w:sz w:val="40"/>
                <w:szCs w:val="42"/>
                <w:rtl/>
                <w:lang w:bidi="fa-IR"/>
              </w:rPr>
              <w:t>کد جنسیت</w:t>
            </w:r>
          </w:p>
        </w:tc>
      </w:tr>
      <w:tr w:rsidR="00C34AC4" w:rsidRPr="00C87F4E" w14:paraId="67DAEB8C" w14:textId="77777777" w:rsidTr="009F3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2B288BEB" w14:textId="77777777" w:rsidR="00C34AC4" w:rsidRPr="00C87F4E" w:rsidRDefault="00C34AC4" w:rsidP="009F37BE">
            <w:pPr>
              <w:jc w:val="lowKashida"/>
              <w:rPr>
                <w:rFonts w:ascii="Times New Roman" w:hAnsi="Times New Roman" w:cs="B Nazanin"/>
                <w:bCs w:val="0"/>
                <w:sz w:val="40"/>
                <w:szCs w:val="42"/>
                <w:rtl/>
                <w:lang w:bidi="fa-IR"/>
              </w:rPr>
            </w:pPr>
            <w:r w:rsidRPr="00C87F4E">
              <w:rPr>
                <w:rFonts w:cs="B Nazanin"/>
                <w:bCs w:val="0"/>
                <w:sz w:val="40"/>
                <w:szCs w:val="42"/>
                <w:rtl/>
              </w:rPr>
              <w:t>تعداد</w:t>
            </w:r>
            <w:r w:rsidRPr="00C87F4E">
              <w:rPr>
                <w:rFonts w:cs="B Nazanin"/>
                <w:bCs w:val="0"/>
                <w:sz w:val="40"/>
                <w:szCs w:val="42"/>
              </w:rPr>
              <w:t xml:space="preserve"> </w:t>
            </w:r>
          </w:p>
        </w:tc>
        <w:tc>
          <w:tcPr>
            <w:tcW w:w="2142" w:type="dxa"/>
          </w:tcPr>
          <w:p w14:paraId="4D8C723D" w14:textId="77777777" w:rsidR="00C34AC4" w:rsidRPr="00C87F4E" w:rsidRDefault="00C34AC4" w:rsidP="009F37BE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40"/>
                <w:szCs w:val="42"/>
                <w:lang w:bidi="fa-IR"/>
              </w:rPr>
            </w:pPr>
            <w:r w:rsidRPr="00C87F4E">
              <w:rPr>
                <w:rFonts w:cs="B Nazanin"/>
                <w:sz w:val="40"/>
                <w:szCs w:val="42"/>
                <w:rtl/>
                <w:lang w:bidi="fa-IR"/>
              </w:rPr>
              <w:t>756</w:t>
            </w:r>
            <w:r w:rsidRPr="00C87F4E">
              <w:rPr>
                <w:rFonts w:cs="B Nazanin"/>
                <w:sz w:val="40"/>
                <w:szCs w:val="42"/>
              </w:rPr>
              <w:t>.</w:t>
            </w:r>
            <w:r w:rsidRPr="00C87F4E">
              <w:rPr>
                <w:rFonts w:cs="B Nazanin"/>
                <w:sz w:val="40"/>
                <w:szCs w:val="42"/>
                <w:rtl/>
                <w:lang w:bidi="fa-IR"/>
              </w:rPr>
              <w:t>000000</w:t>
            </w:r>
            <w:r w:rsidRPr="00C87F4E">
              <w:rPr>
                <w:rFonts w:cs="B Nazanin"/>
                <w:sz w:val="40"/>
                <w:szCs w:val="42"/>
              </w:rPr>
              <w:t xml:space="preserve"> </w:t>
            </w:r>
          </w:p>
        </w:tc>
        <w:tc>
          <w:tcPr>
            <w:tcW w:w="2345" w:type="dxa"/>
          </w:tcPr>
          <w:p w14:paraId="20076D06" w14:textId="77777777" w:rsidR="00C34AC4" w:rsidRPr="00C87F4E" w:rsidRDefault="00C34AC4" w:rsidP="009F37BE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40"/>
                <w:szCs w:val="42"/>
                <w:lang w:bidi="fa-IR"/>
              </w:rPr>
            </w:pPr>
            <w:r w:rsidRPr="00C87F4E">
              <w:rPr>
                <w:rFonts w:cs="B Nazanin"/>
                <w:sz w:val="40"/>
                <w:szCs w:val="42"/>
                <w:rtl/>
                <w:lang w:bidi="fa-IR"/>
              </w:rPr>
              <w:t>1313</w:t>
            </w:r>
            <w:r w:rsidRPr="00C87F4E">
              <w:rPr>
                <w:rFonts w:cs="B Nazanin"/>
                <w:sz w:val="40"/>
                <w:szCs w:val="42"/>
              </w:rPr>
              <w:t>.</w:t>
            </w:r>
            <w:r w:rsidRPr="00C87F4E">
              <w:rPr>
                <w:rFonts w:cs="B Nazanin"/>
                <w:sz w:val="40"/>
                <w:szCs w:val="42"/>
                <w:rtl/>
                <w:lang w:bidi="fa-IR"/>
              </w:rPr>
              <w:t>000000</w:t>
            </w:r>
            <w:r w:rsidRPr="00C87F4E">
              <w:rPr>
                <w:rFonts w:cs="B Nazanin"/>
                <w:sz w:val="40"/>
                <w:szCs w:val="42"/>
              </w:rPr>
              <w:t xml:space="preserve"> </w:t>
            </w:r>
          </w:p>
        </w:tc>
        <w:tc>
          <w:tcPr>
            <w:tcW w:w="2345" w:type="dxa"/>
          </w:tcPr>
          <w:p w14:paraId="57EE3102" w14:textId="77777777" w:rsidR="00C34AC4" w:rsidRPr="00C87F4E" w:rsidRDefault="00C34AC4" w:rsidP="009F37BE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40"/>
                <w:szCs w:val="42"/>
                <w:rtl/>
                <w:lang w:bidi="fa-IR"/>
              </w:rPr>
            </w:pPr>
            <w:r w:rsidRPr="00C87F4E">
              <w:rPr>
                <w:rFonts w:cs="B Nazanin"/>
                <w:sz w:val="40"/>
                <w:szCs w:val="42"/>
                <w:rtl/>
                <w:lang w:bidi="fa-IR"/>
              </w:rPr>
              <w:t>1313</w:t>
            </w:r>
            <w:r w:rsidRPr="00C87F4E">
              <w:rPr>
                <w:rFonts w:cs="B Nazanin"/>
                <w:sz w:val="40"/>
                <w:szCs w:val="42"/>
              </w:rPr>
              <w:t>.</w:t>
            </w:r>
            <w:r w:rsidRPr="00C87F4E">
              <w:rPr>
                <w:rFonts w:cs="B Nazanin"/>
                <w:sz w:val="40"/>
                <w:szCs w:val="42"/>
                <w:rtl/>
                <w:lang w:bidi="fa-IR"/>
              </w:rPr>
              <w:t>000000</w:t>
            </w:r>
          </w:p>
        </w:tc>
      </w:tr>
      <w:tr w:rsidR="00C34AC4" w:rsidRPr="00C87F4E" w14:paraId="68C0D71F" w14:textId="77777777" w:rsidTr="009F3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548B412F" w14:textId="77777777" w:rsidR="00C34AC4" w:rsidRPr="00C87F4E" w:rsidRDefault="00C34AC4" w:rsidP="009F37BE">
            <w:pPr>
              <w:jc w:val="lowKashida"/>
              <w:rPr>
                <w:rFonts w:ascii="Times New Roman" w:hAnsi="Times New Roman" w:cs="B Nazanin"/>
                <w:bCs w:val="0"/>
                <w:sz w:val="40"/>
                <w:szCs w:val="42"/>
                <w:lang w:bidi="fa-IR"/>
              </w:rPr>
            </w:pPr>
            <w:r w:rsidRPr="00C87F4E">
              <w:rPr>
                <w:rFonts w:cs="B Nazanin"/>
                <w:bCs w:val="0"/>
                <w:sz w:val="40"/>
                <w:szCs w:val="42"/>
                <w:rtl/>
              </w:rPr>
              <w:t>میانگین</w:t>
            </w:r>
          </w:p>
        </w:tc>
        <w:tc>
          <w:tcPr>
            <w:tcW w:w="2142" w:type="dxa"/>
          </w:tcPr>
          <w:p w14:paraId="7D50946B" w14:textId="77777777" w:rsidR="00C34AC4" w:rsidRPr="00C87F4E" w:rsidRDefault="00C34AC4" w:rsidP="009F37BE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40"/>
                <w:szCs w:val="42"/>
                <w:lang w:bidi="fa-IR"/>
              </w:rPr>
            </w:pPr>
            <w:r w:rsidRPr="00C87F4E">
              <w:rPr>
                <w:rFonts w:cs="B Nazanin"/>
                <w:sz w:val="40"/>
                <w:szCs w:val="42"/>
                <w:rtl/>
                <w:lang w:bidi="fa-IR"/>
              </w:rPr>
              <w:t>30</w:t>
            </w:r>
            <w:r w:rsidRPr="00C87F4E">
              <w:rPr>
                <w:rFonts w:cs="B Nazanin"/>
                <w:sz w:val="40"/>
                <w:szCs w:val="42"/>
              </w:rPr>
              <w:t>.</w:t>
            </w:r>
            <w:r w:rsidRPr="00C87F4E">
              <w:rPr>
                <w:rFonts w:cs="B Nazanin"/>
                <w:sz w:val="40"/>
                <w:szCs w:val="42"/>
                <w:rtl/>
                <w:lang w:bidi="fa-IR"/>
              </w:rPr>
              <w:t>397989</w:t>
            </w:r>
            <w:r w:rsidRPr="00C87F4E">
              <w:rPr>
                <w:rFonts w:cs="B Nazanin"/>
                <w:sz w:val="40"/>
                <w:szCs w:val="42"/>
              </w:rPr>
              <w:t xml:space="preserve"> </w:t>
            </w:r>
          </w:p>
        </w:tc>
        <w:tc>
          <w:tcPr>
            <w:tcW w:w="2345" w:type="dxa"/>
          </w:tcPr>
          <w:p w14:paraId="175ABFBD" w14:textId="77777777" w:rsidR="00C34AC4" w:rsidRPr="00C87F4E" w:rsidRDefault="00C34AC4" w:rsidP="009F3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40"/>
                <w:szCs w:val="42"/>
                <w:lang w:bidi="fa-IR"/>
              </w:rPr>
            </w:pPr>
            <w:r w:rsidRPr="00C87F4E">
              <w:rPr>
                <w:rFonts w:cs="B Nazanin"/>
                <w:sz w:val="40"/>
                <w:szCs w:val="42"/>
                <w:rtl/>
                <w:lang w:bidi="fa-IR"/>
              </w:rPr>
              <w:t>0</w:t>
            </w:r>
            <w:r w:rsidRPr="00C87F4E">
              <w:rPr>
                <w:rFonts w:cs="B Nazanin"/>
                <w:sz w:val="40"/>
                <w:szCs w:val="42"/>
              </w:rPr>
              <w:t>.</w:t>
            </w:r>
            <w:r w:rsidRPr="00C87F4E">
              <w:rPr>
                <w:rFonts w:cs="B Nazanin"/>
                <w:sz w:val="40"/>
                <w:szCs w:val="42"/>
                <w:rtl/>
                <w:lang w:bidi="fa-IR"/>
              </w:rPr>
              <w:t>342727</w:t>
            </w:r>
            <w:r w:rsidRPr="00C87F4E">
              <w:rPr>
                <w:rFonts w:cs="B Nazanin"/>
                <w:sz w:val="40"/>
                <w:szCs w:val="42"/>
              </w:rPr>
              <w:t xml:space="preserve"> </w:t>
            </w:r>
          </w:p>
        </w:tc>
        <w:tc>
          <w:tcPr>
            <w:tcW w:w="2345" w:type="dxa"/>
          </w:tcPr>
          <w:p w14:paraId="0F7A7AAC" w14:textId="77777777" w:rsidR="00C34AC4" w:rsidRPr="00C87F4E" w:rsidRDefault="00C34AC4" w:rsidP="009F37BE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40"/>
                <w:szCs w:val="42"/>
                <w:rtl/>
                <w:lang w:bidi="fa-IR"/>
              </w:rPr>
            </w:pPr>
            <w:r w:rsidRPr="00C87F4E">
              <w:rPr>
                <w:rFonts w:cs="B Nazanin"/>
                <w:sz w:val="40"/>
                <w:szCs w:val="42"/>
                <w:rtl/>
                <w:lang w:bidi="fa-IR"/>
              </w:rPr>
              <w:t>0</w:t>
            </w:r>
            <w:r w:rsidRPr="00C87F4E">
              <w:rPr>
                <w:rFonts w:cs="B Nazanin"/>
                <w:sz w:val="40"/>
                <w:szCs w:val="42"/>
              </w:rPr>
              <w:t>.</w:t>
            </w:r>
            <w:r w:rsidRPr="00C87F4E">
              <w:rPr>
                <w:rFonts w:cs="B Nazanin"/>
                <w:sz w:val="40"/>
                <w:szCs w:val="42"/>
                <w:rtl/>
                <w:lang w:bidi="fa-IR"/>
              </w:rPr>
              <w:t>351866</w:t>
            </w:r>
          </w:p>
        </w:tc>
      </w:tr>
      <w:tr w:rsidR="00C34AC4" w:rsidRPr="00C87F4E" w14:paraId="285A60CF" w14:textId="77777777" w:rsidTr="009F3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4909BAC5" w14:textId="77777777" w:rsidR="00C34AC4" w:rsidRPr="00C87F4E" w:rsidRDefault="00C34AC4" w:rsidP="009F37BE">
            <w:pPr>
              <w:jc w:val="lowKashida"/>
              <w:rPr>
                <w:rFonts w:ascii="Times New Roman" w:hAnsi="Times New Roman" w:cs="B Nazanin"/>
                <w:bCs w:val="0"/>
                <w:sz w:val="40"/>
                <w:szCs w:val="42"/>
                <w:rtl/>
                <w:lang w:bidi="fa-IR"/>
              </w:rPr>
            </w:pPr>
            <w:r w:rsidRPr="00C87F4E">
              <w:rPr>
                <w:rFonts w:cs="B Nazanin"/>
                <w:bCs w:val="0"/>
                <w:sz w:val="40"/>
                <w:szCs w:val="42"/>
              </w:rPr>
              <w:t xml:space="preserve">std </w:t>
            </w:r>
          </w:p>
        </w:tc>
        <w:tc>
          <w:tcPr>
            <w:tcW w:w="2142" w:type="dxa"/>
          </w:tcPr>
          <w:p w14:paraId="154EF0BC" w14:textId="77777777" w:rsidR="00C34AC4" w:rsidRPr="00C87F4E" w:rsidRDefault="00C34AC4" w:rsidP="009F37BE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40"/>
                <w:szCs w:val="42"/>
                <w:lang w:bidi="fa-IR"/>
              </w:rPr>
            </w:pPr>
            <w:r w:rsidRPr="00C87F4E">
              <w:rPr>
                <w:rFonts w:cs="B Nazanin"/>
                <w:sz w:val="40"/>
                <w:szCs w:val="42"/>
                <w:rtl/>
                <w:lang w:bidi="fa-IR"/>
              </w:rPr>
              <w:t>14</w:t>
            </w:r>
            <w:r w:rsidRPr="00C87F4E">
              <w:rPr>
                <w:rFonts w:cs="B Nazanin"/>
                <w:sz w:val="40"/>
                <w:szCs w:val="42"/>
              </w:rPr>
              <w:t>.</w:t>
            </w:r>
            <w:r w:rsidRPr="00C87F4E">
              <w:rPr>
                <w:rFonts w:cs="B Nazanin"/>
                <w:sz w:val="40"/>
                <w:szCs w:val="42"/>
                <w:rtl/>
                <w:lang w:bidi="fa-IR"/>
              </w:rPr>
              <w:t>259049</w:t>
            </w:r>
            <w:r w:rsidRPr="00C87F4E">
              <w:rPr>
                <w:rFonts w:cs="B Nazanin"/>
                <w:sz w:val="40"/>
                <w:szCs w:val="42"/>
              </w:rPr>
              <w:t xml:space="preserve"> </w:t>
            </w:r>
          </w:p>
        </w:tc>
        <w:tc>
          <w:tcPr>
            <w:tcW w:w="2345" w:type="dxa"/>
          </w:tcPr>
          <w:p w14:paraId="1076159F" w14:textId="77777777" w:rsidR="00C34AC4" w:rsidRPr="00C87F4E" w:rsidRDefault="00C34AC4" w:rsidP="009F3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40"/>
                <w:szCs w:val="42"/>
                <w:rtl/>
                <w:lang w:bidi="fa-IR"/>
              </w:rPr>
            </w:pPr>
            <w:r w:rsidRPr="00C87F4E">
              <w:rPr>
                <w:rFonts w:cs="B Nazanin"/>
                <w:sz w:val="40"/>
                <w:szCs w:val="42"/>
                <w:rtl/>
                <w:lang w:bidi="fa-IR"/>
              </w:rPr>
              <w:t>0</w:t>
            </w:r>
            <w:r w:rsidRPr="00C87F4E">
              <w:rPr>
                <w:rFonts w:cs="B Nazanin"/>
                <w:sz w:val="40"/>
                <w:szCs w:val="42"/>
              </w:rPr>
              <w:t>.</w:t>
            </w:r>
            <w:r w:rsidRPr="00C87F4E">
              <w:rPr>
                <w:rFonts w:cs="B Nazanin"/>
                <w:sz w:val="40"/>
                <w:szCs w:val="42"/>
                <w:rtl/>
                <w:lang w:bidi="fa-IR"/>
              </w:rPr>
              <w:t>474802</w:t>
            </w:r>
            <w:r w:rsidRPr="00C87F4E">
              <w:rPr>
                <w:rFonts w:cs="B Nazanin"/>
                <w:sz w:val="40"/>
                <w:szCs w:val="42"/>
              </w:rPr>
              <w:t xml:space="preserve"> </w:t>
            </w:r>
          </w:p>
        </w:tc>
        <w:tc>
          <w:tcPr>
            <w:tcW w:w="2345" w:type="dxa"/>
          </w:tcPr>
          <w:p w14:paraId="1D282684" w14:textId="77777777" w:rsidR="00C34AC4" w:rsidRPr="00C87F4E" w:rsidRDefault="00C34AC4" w:rsidP="009F37BE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40"/>
                <w:szCs w:val="42"/>
                <w:rtl/>
                <w:lang w:bidi="fa-IR"/>
              </w:rPr>
            </w:pPr>
            <w:r w:rsidRPr="00C87F4E">
              <w:rPr>
                <w:rFonts w:cs="B Nazanin"/>
                <w:sz w:val="40"/>
                <w:szCs w:val="42"/>
                <w:rtl/>
                <w:lang w:bidi="fa-IR"/>
              </w:rPr>
              <w:t>0</w:t>
            </w:r>
            <w:r w:rsidRPr="00C87F4E">
              <w:rPr>
                <w:rFonts w:cs="B Nazanin"/>
                <w:sz w:val="40"/>
                <w:szCs w:val="42"/>
              </w:rPr>
              <w:t>.</w:t>
            </w:r>
            <w:r w:rsidRPr="00C87F4E">
              <w:rPr>
                <w:rFonts w:cs="B Nazanin"/>
                <w:sz w:val="40"/>
                <w:szCs w:val="42"/>
                <w:rtl/>
                <w:lang w:bidi="fa-IR"/>
              </w:rPr>
              <w:t>477734</w:t>
            </w:r>
          </w:p>
        </w:tc>
      </w:tr>
      <w:tr w:rsidR="00C34AC4" w:rsidRPr="00C87F4E" w14:paraId="1A4459A8" w14:textId="77777777" w:rsidTr="009F3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2E40AA49" w14:textId="77777777" w:rsidR="00C34AC4" w:rsidRPr="00C87F4E" w:rsidRDefault="00C34AC4" w:rsidP="009F37BE">
            <w:pPr>
              <w:jc w:val="lowKashida"/>
              <w:rPr>
                <w:rFonts w:ascii="Times New Roman" w:hAnsi="Times New Roman" w:cs="B Nazanin"/>
                <w:bCs w:val="0"/>
                <w:sz w:val="40"/>
                <w:szCs w:val="42"/>
                <w:rtl/>
                <w:lang w:bidi="fa-IR"/>
              </w:rPr>
            </w:pPr>
            <w:r w:rsidRPr="00C87F4E">
              <w:rPr>
                <w:rFonts w:cs="B Nazanin"/>
                <w:bCs w:val="0"/>
                <w:sz w:val="40"/>
                <w:szCs w:val="42"/>
                <w:rtl/>
              </w:rPr>
              <w:t>مینیمم</w:t>
            </w:r>
            <w:r w:rsidRPr="00C87F4E">
              <w:rPr>
                <w:rFonts w:cs="B Nazanin"/>
                <w:bCs w:val="0"/>
                <w:sz w:val="40"/>
                <w:szCs w:val="42"/>
              </w:rPr>
              <w:t xml:space="preserve"> </w:t>
            </w:r>
          </w:p>
        </w:tc>
        <w:tc>
          <w:tcPr>
            <w:tcW w:w="2142" w:type="dxa"/>
          </w:tcPr>
          <w:p w14:paraId="01D17822" w14:textId="77777777" w:rsidR="00C34AC4" w:rsidRPr="00C87F4E" w:rsidRDefault="00C34AC4" w:rsidP="009F37BE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40"/>
                <w:szCs w:val="42"/>
                <w:lang w:bidi="fa-IR"/>
              </w:rPr>
            </w:pPr>
            <w:r w:rsidRPr="00C87F4E">
              <w:rPr>
                <w:rFonts w:cs="B Nazanin"/>
                <w:sz w:val="40"/>
                <w:szCs w:val="42"/>
                <w:rtl/>
                <w:lang w:bidi="fa-IR"/>
              </w:rPr>
              <w:t>0</w:t>
            </w:r>
            <w:r w:rsidRPr="00C87F4E">
              <w:rPr>
                <w:rFonts w:cs="B Nazanin"/>
                <w:sz w:val="40"/>
                <w:szCs w:val="42"/>
              </w:rPr>
              <w:t>.</w:t>
            </w:r>
            <w:r w:rsidRPr="00C87F4E">
              <w:rPr>
                <w:rFonts w:cs="B Nazanin"/>
                <w:sz w:val="40"/>
                <w:szCs w:val="42"/>
                <w:rtl/>
                <w:lang w:bidi="fa-IR"/>
              </w:rPr>
              <w:t>170000</w:t>
            </w:r>
            <w:r w:rsidRPr="00C87F4E">
              <w:rPr>
                <w:rFonts w:cs="B Nazanin"/>
                <w:sz w:val="40"/>
                <w:szCs w:val="42"/>
              </w:rPr>
              <w:t xml:space="preserve"> </w:t>
            </w:r>
          </w:p>
        </w:tc>
        <w:tc>
          <w:tcPr>
            <w:tcW w:w="2345" w:type="dxa"/>
          </w:tcPr>
          <w:p w14:paraId="5BFA5A03" w14:textId="77777777" w:rsidR="00C34AC4" w:rsidRPr="00C87F4E" w:rsidRDefault="00C34AC4" w:rsidP="009F3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40"/>
                <w:szCs w:val="42"/>
                <w:rtl/>
                <w:lang w:bidi="fa-IR"/>
              </w:rPr>
            </w:pPr>
            <w:r w:rsidRPr="00C87F4E">
              <w:rPr>
                <w:rFonts w:cs="B Nazanin"/>
                <w:sz w:val="40"/>
                <w:szCs w:val="42"/>
                <w:rtl/>
                <w:lang w:bidi="fa-IR"/>
              </w:rPr>
              <w:t>0</w:t>
            </w:r>
            <w:r w:rsidRPr="00C87F4E">
              <w:rPr>
                <w:rFonts w:cs="B Nazanin"/>
                <w:sz w:val="40"/>
                <w:szCs w:val="42"/>
              </w:rPr>
              <w:t>.</w:t>
            </w:r>
            <w:r w:rsidRPr="00C87F4E">
              <w:rPr>
                <w:rFonts w:cs="B Nazanin"/>
                <w:sz w:val="40"/>
                <w:szCs w:val="42"/>
                <w:rtl/>
                <w:lang w:bidi="fa-IR"/>
              </w:rPr>
              <w:t>000000</w:t>
            </w:r>
            <w:r w:rsidRPr="00C87F4E">
              <w:rPr>
                <w:rFonts w:cs="B Nazanin"/>
                <w:sz w:val="40"/>
                <w:szCs w:val="42"/>
              </w:rPr>
              <w:t xml:space="preserve"> </w:t>
            </w:r>
          </w:p>
        </w:tc>
        <w:tc>
          <w:tcPr>
            <w:tcW w:w="2345" w:type="dxa"/>
          </w:tcPr>
          <w:p w14:paraId="2E5BFEA2" w14:textId="77777777" w:rsidR="00C34AC4" w:rsidRPr="00C87F4E" w:rsidRDefault="00C34AC4" w:rsidP="009F37BE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40"/>
                <w:szCs w:val="42"/>
                <w:rtl/>
                <w:lang w:bidi="fa-IR"/>
              </w:rPr>
            </w:pPr>
            <w:r w:rsidRPr="00C87F4E">
              <w:rPr>
                <w:rFonts w:cs="B Nazanin"/>
                <w:sz w:val="40"/>
                <w:szCs w:val="42"/>
                <w:rtl/>
                <w:lang w:bidi="fa-IR"/>
              </w:rPr>
              <w:t>0</w:t>
            </w:r>
            <w:r w:rsidRPr="00C87F4E">
              <w:rPr>
                <w:rFonts w:cs="B Nazanin"/>
                <w:sz w:val="40"/>
                <w:szCs w:val="42"/>
              </w:rPr>
              <w:t>.</w:t>
            </w:r>
            <w:r w:rsidRPr="00C87F4E">
              <w:rPr>
                <w:rFonts w:cs="B Nazanin"/>
                <w:sz w:val="40"/>
                <w:szCs w:val="42"/>
                <w:rtl/>
                <w:lang w:bidi="fa-IR"/>
              </w:rPr>
              <w:t>000000</w:t>
            </w:r>
          </w:p>
        </w:tc>
      </w:tr>
      <w:tr w:rsidR="00C34AC4" w:rsidRPr="00C87F4E" w14:paraId="71E58938" w14:textId="77777777" w:rsidTr="009F3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4B303C7A" w14:textId="77777777" w:rsidR="00C34AC4" w:rsidRPr="00C87F4E" w:rsidRDefault="00C34AC4" w:rsidP="009F37BE">
            <w:pPr>
              <w:jc w:val="lowKashida"/>
              <w:rPr>
                <w:rFonts w:ascii="Times New Roman" w:hAnsi="Times New Roman" w:cs="B Nazanin"/>
                <w:bCs w:val="0"/>
                <w:sz w:val="40"/>
                <w:szCs w:val="42"/>
                <w:rtl/>
                <w:lang w:bidi="fa-IR"/>
              </w:rPr>
            </w:pPr>
            <w:r w:rsidRPr="00C87F4E">
              <w:rPr>
                <w:rFonts w:cs="B Nazanin"/>
                <w:bCs w:val="0"/>
                <w:sz w:val="40"/>
                <w:szCs w:val="42"/>
                <w:rtl/>
                <w:lang w:bidi="fa-IR"/>
              </w:rPr>
              <w:t>25</w:t>
            </w:r>
            <w:r w:rsidRPr="00C87F4E">
              <w:rPr>
                <w:rFonts w:cs="B Nazanin"/>
                <w:bCs w:val="0"/>
                <w:sz w:val="40"/>
                <w:szCs w:val="42"/>
              </w:rPr>
              <w:t xml:space="preserve">% </w:t>
            </w:r>
          </w:p>
        </w:tc>
        <w:tc>
          <w:tcPr>
            <w:tcW w:w="2142" w:type="dxa"/>
          </w:tcPr>
          <w:p w14:paraId="148CE1E0" w14:textId="77777777" w:rsidR="00C34AC4" w:rsidRPr="00C87F4E" w:rsidRDefault="00C34AC4" w:rsidP="009F37BE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40"/>
                <w:szCs w:val="42"/>
                <w:lang w:bidi="fa-IR"/>
              </w:rPr>
            </w:pPr>
            <w:r w:rsidRPr="00C87F4E">
              <w:rPr>
                <w:rFonts w:cs="B Nazanin"/>
                <w:sz w:val="40"/>
                <w:szCs w:val="42"/>
                <w:rtl/>
                <w:lang w:bidi="fa-IR"/>
              </w:rPr>
              <w:t>21</w:t>
            </w:r>
            <w:r w:rsidRPr="00C87F4E">
              <w:rPr>
                <w:rFonts w:cs="B Nazanin"/>
                <w:sz w:val="40"/>
                <w:szCs w:val="42"/>
              </w:rPr>
              <w:t>.</w:t>
            </w:r>
            <w:r w:rsidRPr="00C87F4E">
              <w:rPr>
                <w:rFonts w:cs="B Nazanin"/>
                <w:sz w:val="40"/>
                <w:szCs w:val="42"/>
                <w:rtl/>
                <w:lang w:bidi="fa-IR"/>
              </w:rPr>
              <w:t>000000</w:t>
            </w:r>
            <w:r w:rsidRPr="00C87F4E">
              <w:rPr>
                <w:rFonts w:cs="B Nazanin"/>
                <w:sz w:val="40"/>
                <w:szCs w:val="42"/>
              </w:rPr>
              <w:t xml:space="preserve"> </w:t>
            </w:r>
          </w:p>
        </w:tc>
        <w:tc>
          <w:tcPr>
            <w:tcW w:w="2345" w:type="dxa"/>
          </w:tcPr>
          <w:p w14:paraId="7BC201C6" w14:textId="77777777" w:rsidR="00C34AC4" w:rsidRPr="00C87F4E" w:rsidRDefault="00C34AC4" w:rsidP="009F3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40"/>
                <w:szCs w:val="42"/>
                <w:rtl/>
                <w:lang w:bidi="fa-IR"/>
              </w:rPr>
            </w:pPr>
            <w:r w:rsidRPr="00C87F4E">
              <w:rPr>
                <w:rFonts w:cs="B Nazanin"/>
                <w:sz w:val="40"/>
                <w:szCs w:val="42"/>
                <w:rtl/>
                <w:lang w:bidi="fa-IR"/>
              </w:rPr>
              <w:t>0</w:t>
            </w:r>
            <w:r w:rsidRPr="00C87F4E">
              <w:rPr>
                <w:rFonts w:cs="B Nazanin"/>
                <w:sz w:val="40"/>
                <w:szCs w:val="42"/>
              </w:rPr>
              <w:t>.</w:t>
            </w:r>
            <w:r w:rsidRPr="00C87F4E">
              <w:rPr>
                <w:rFonts w:cs="B Nazanin"/>
                <w:sz w:val="40"/>
                <w:szCs w:val="42"/>
                <w:rtl/>
                <w:lang w:bidi="fa-IR"/>
              </w:rPr>
              <w:t>000000</w:t>
            </w:r>
            <w:r w:rsidRPr="00C87F4E">
              <w:rPr>
                <w:rFonts w:cs="B Nazanin"/>
                <w:sz w:val="40"/>
                <w:szCs w:val="42"/>
              </w:rPr>
              <w:t xml:space="preserve"> </w:t>
            </w:r>
          </w:p>
        </w:tc>
        <w:tc>
          <w:tcPr>
            <w:tcW w:w="2345" w:type="dxa"/>
          </w:tcPr>
          <w:p w14:paraId="5CCAF9FF" w14:textId="77777777" w:rsidR="00C34AC4" w:rsidRPr="00C87F4E" w:rsidRDefault="00C34AC4" w:rsidP="009F37BE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40"/>
                <w:szCs w:val="42"/>
                <w:rtl/>
                <w:lang w:bidi="fa-IR"/>
              </w:rPr>
            </w:pPr>
            <w:r w:rsidRPr="00C87F4E">
              <w:rPr>
                <w:rFonts w:cs="B Nazanin"/>
                <w:sz w:val="40"/>
                <w:szCs w:val="42"/>
                <w:rtl/>
                <w:lang w:bidi="fa-IR"/>
              </w:rPr>
              <w:t>0</w:t>
            </w:r>
            <w:r w:rsidRPr="00C87F4E">
              <w:rPr>
                <w:rFonts w:cs="B Nazanin"/>
                <w:sz w:val="40"/>
                <w:szCs w:val="42"/>
              </w:rPr>
              <w:t>.</w:t>
            </w:r>
            <w:r w:rsidRPr="00C87F4E">
              <w:rPr>
                <w:rFonts w:cs="B Nazanin"/>
                <w:sz w:val="40"/>
                <w:szCs w:val="42"/>
                <w:rtl/>
                <w:lang w:bidi="fa-IR"/>
              </w:rPr>
              <w:t>000000</w:t>
            </w:r>
          </w:p>
        </w:tc>
      </w:tr>
      <w:tr w:rsidR="00C34AC4" w:rsidRPr="00C87F4E" w14:paraId="33C33046" w14:textId="77777777" w:rsidTr="009F3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0DCE2487" w14:textId="77777777" w:rsidR="00C34AC4" w:rsidRPr="00C87F4E" w:rsidRDefault="00C34AC4" w:rsidP="009F37BE">
            <w:pPr>
              <w:jc w:val="lowKashida"/>
              <w:rPr>
                <w:rFonts w:ascii="Times New Roman" w:hAnsi="Times New Roman" w:cs="B Nazanin"/>
                <w:bCs w:val="0"/>
                <w:sz w:val="40"/>
                <w:szCs w:val="42"/>
                <w:rtl/>
                <w:lang w:bidi="fa-IR"/>
              </w:rPr>
            </w:pPr>
            <w:r w:rsidRPr="00C87F4E">
              <w:rPr>
                <w:rFonts w:cs="B Nazanin"/>
                <w:bCs w:val="0"/>
                <w:sz w:val="40"/>
                <w:szCs w:val="42"/>
                <w:rtl/>
                <w:lang w:bidi="fa-IR"/>
              </w:rPr>
              <w:t>50</w:t>
            </w:r>
            <w:r w:rsidRPr="00C87F4E">
              <w:rPr>
                <w:rFonts w:cs="B Nazanin"/>
                <w:bCs w:val="0"/>
                <w:sz w:val="40"/>
                <w:szCs w:val="42"/>
              </w:rPr>
              <w:t xml:space="preserve">% </w:t>
            </w:r>
          </w:p>
        </w:tc>
        <w:tc>
          <w:tcPr>
            <w:tcW w:w="2142" w:type="dxa"/>
          </w:tcPr>
          <w:p w14:paraId="385C1A32" w14:textId="77777777" w:rsidR="00C34AC4" w:rsidRPr="00C87F4E" w:rsidRDefault="00C34AC4" w:rsidP="009F37BE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40"/>
                <w:szCs w:val="42"/>
                <w:lang w:bidi="fa-IR"/>
              </w:rPr>
            </w:pPr>
            <w:r w:rsidRPr="00C87F4E">
              <w:rPr>
                <w:rFonts w:cs="B Nazanin"/>
                <w:sz w:val="40"/>
                <w:szCs w:val="42"/>
                <w:rtl/>
                <w:lang w:bidi="fa-IR"/>
              </w:rPr>
              <w:t>28</w:t>
            </w:r>
            <w:r w:rsidRPr="00C87F4E">
              <w:rPr>
                <w:rFonts w:cs="B Nazanin"/>
                <w:sz w:val="40"/>
                <w:szCs w:val="42"/>
              </w:rPr>
              <w:t>.</w:t>
            </w:r>
            <w:r w:rsidRPr="00C87F4E">
              <w:rPr>
                <w:rFonts w:cs="B Nazanin"/>
                <w:sz w:val="40"/>
                <w:szCs w:val="42"/>
                <w:rtl/>
                <w:lang w:bidi="fa-IR"/>
              </w:rPr>
              <w:t>000000</w:t>
            </w:r>
            <w:r w:rsidRPr="00C87F4E">
              <w:rPr>
                <w:rFonts w:cs="B Nazanin"/>
                <w:sz w:val="40"/>
                <w:szCs w:val="42"/>
              </w:rPr>
              <w:t xml:space="preserve"> </w:t>
            </w:r>
          </w:p>
        </w:tc>
        <w:tc>
          <w:tcPr>
            <w:tcW w:w="2345" w:type="dxa"/>
          </w:tcPr>
          <w:p w14:paraId="4065D11F" w14:textId="77777777" w:rsidR="00C34AC4" w:rsidRPr="00C87F4E" w:rsidRDefault="00C34AC4" w:rsidP="009F3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40"/>
                <w:szCs w:val="42"/>
                <w:rtl/>
                <w:lang w:bidi="fa-IR"/>
              </w:rPr>
            </w:pPr>
            <w:r w:rsidRPr="00C87F4E">
              <w:rPr>
                <w:rFonts w:cs="B Nazanin"/>
                <w:sz w:val="40"/>
                <w:szCs w:val="42"/>
                <w:rtl/>
                <w:lang w:bidi="fa-IR"/>
              </w:rPr>
              <w:t>0</w:t>
            </w:r>
            <w:r w:rsidRPr="00C87F4E">
              <w:rPr>
                <w:rFonts w:cs="B Nazanin"/>
                <w:sz w:val="40"/>
                <w:szCs w:val="42"/>
              </w:rPr>
              <w:t>.</w:t>
            </w:r>
            <w:r w:rsidRPr="00C87F4E">
              <w:rPr>
                <w:rFonts w:cs="B Nazanin"/>
                <w:sz w:val="40"/>
                <w:szCs w:val="42"/>
                <w:rtl/>
                <w:lang w:bidi="fa-IR"/>
              </w:rPr>
              <w:t>000000</w:t>
            </w:r>
            <w:r w:rsidRPr="00C87F4E">
              <w:rPr>
                <w:rFonts w:cs="B Nazanin"/>
                <w:sz w:val="40"/>
                <w:szCs w:val="42"/>
              </w:rPr>
              <w:t xml:space="preserve"> </w:t>
            </w:r>
          </w:p>
        </w:tc>
        <w:tc>
          <w:tcPr>
            <w:tcW w:w="2345" w:type="dxa"/>
          </w:tcPr>
          <w:p w14:paraId="1D146DC0" w14:textId="77777777" w:rsidR="00C34AC4" w:rsidRPr="00C87F4E" w:rsidRDefault="00C34AC4" w:rsidP="009F37BE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40"/>
                <w:szCs w:val="42"/>
                <w:rtl/>
                <w:lang w:bidi="fa-IR"/>
              </w:rPr>
            </w:pPr>
            <w:r w:rsidRPr="00C87F4E">
              <w:rPr>
                <w:rFonts w:cs="B Nazanin"/>
                <w:sz w:val="40"/>
                <w:szCs w:val="42"/>
                <w:rtl/>
                <w:lang w:bidi="fa-IR"/>
              </w:rPr>
              <w:t>0</w:t>
            </w:r>
            <w:r w:rsidRPr="00C87F4E">
              <w:rPr>
                <w:rFonts w:cs="B Nazanin"/>
                <w:sz w:val="40"/>
                <w:szCs w:val="42"/>
              </w:rPr>
              <w:t>.</w:t>
            </w:r>
            <w:r w:rsidRPr="00C87F4E">
              <w:rPr>
                <w:rFonts w:cs="B Nazanin"/>
                <w:sz w:val="40"/>
                <w:szCs w:val="42"/>
                <w:rtl/>
                <w:lang w:bidi="fa-IR"/>
              </w:rPr>
              <w:t>000000</w:t>
            </w:r>
          </w:p>
        </w:tc>
      </w:tr>
      <w:tr w:rsidR="00C34AC4" w:rsidRPr="00C87F4E" w14:paraId="0FF41A0E" w14:textId="77777777" w:rsidTr="009F3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621FB8E1" w14:textId="77777777" w:rsidR="00C34AC4" w:rsidRPr="00C87F4E" w:rsidRDefault="00C34AC4" w:rsidP="009F37BE">
            <w:pPr>
              <w:jc w:val="lowKashida"/>
              <w:rPr>
                <w:rFonts w:ascii="Times New Roman" w:hAnsi="Times New Roman" w:cs="B Nazanin"/>
                <w:bCs w:val="0"/>
                <w:sz w:val="40"/>
                <w:szCs w:val="42"/>
                <w:rtl/>
                <w:lang w:bidi="fa-IR"/>
              </w:rPr>
            </w:pPr>
            <w:r w:rsidRPr="00C87F4E">
              <w:rPr>
                <w:rFonts w:cs="B Nazanin"/>
                <w:bCs w:val="0"/>
                <w:sz w:val="40"/>
                <w:szCs w:val="42"/>
                <w:rtl/>
                <w:lang w:bidi="fa-IR"/>
              </w:rPr>
              <w:t>75</w:t>
            </w:r>
            <w:r w:rsidRPr="00C87F4E">
              <w:rPr>
                <w:rFonts w:cs="B Nazanin"/>
                <w:bCs w:val="0"/>
                <w:sz w:val="40"/>
                <w:szCs w:val="42"/>
              </w:rPr>
              <w:t xml:space="preserve">% </w:t>
            </w:r>
          </w:p>
        </w:tc>
        <w:tc>
          <w:tcPr>
            <w:tcW w:w="2142" w:type="dxa"/>
          </w:tcPr>
          <w:p w14:paraId="76048C91" w14:textId="77777777" w:rsidR="00C34AC4" w:rsidRPr="00C87F4E" w:rsidRDefault="00C34AC4" w:rsidP="009F37BE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40"/>
                <w:szCs w:val="42"/>
                <w:lang w:bidi="fa-IR"/>
              </w:rPr>
            </w:pPr>
            <w:r w:rsidRPr="00C87F4E">
              <w:rPr>
                <w:rFonts w:cs="B Nazanin"/>
                <w:sz w:val="40"/>
                <w:szCs w:val="42"/>
                <w:rtl/>
                <w:lang w:bidi="fa-IR"/>
              </w:rPr>
              <w:t>39</w:t>
            </w:r>
            <w:r w:rsidRPr="00C87F4E">
              <w:rPr>
                <w:rFonts w:cs="B Nazanin"/>
                <w:sz w:val="40"/>
                <w:szCs w:val="42"/>
              </w:rPr>
              <w:t>.</w:t>
            </w:r>
            <w:r w:rsidRPr="00C87F4E">
              <w:rPr>
                <w:rFonts w:cs="B Nazanin"/>
                <w:sz w:val="40"/>
                <w:szCs w:val="42"/>
                <w:rtl/>
                <w:lang w:bidi="fa-IR"/>
              </w:rPr>
              <w:t>000000</w:t>
            </w:r>
            <w:r w:rsidRPr="00C87F4E">
              <w:rPr>
                <w:rFonts w:cs="B Nazanin"/>
                <w:sz w:val="40"/>
                <w:szCs w:val="42"/>
              </w:rPr>
              <w:t xml:space="preserve"> </w:t>
            </w:r>
          </w:p>
        </w:tc>
        <w:tc>
          <w:tcPr>
            <w:tcW w:w="2345" w:type="dxa"/>
          </w:tcPr>
          <w:p w14:paraId="2791880B" w14:textId="77777777" w:rsidR="00C34AC4" w:rsidRPr="00C87F4E" w:rsidRDefault="00C34AC4" w:rsidP="009F3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40"/>
                <w:szCs w:val="42"/>
                <w:rtl/>
                <w:lang w:bidi="fa-IR"/>
              </w:rPr>
            </w:pPr>
            <w:r w:rsidRPr="00C87F4E">
              <w:rPr>
                <w:rFonts w:cs="B Nazanin"/>
                <w:sz w:val="40"/>
                <w:szCs w:val="42"/>
                <w:rtl/>
                <w:lang w:bidi="fa-IR"/>
              </w:rPr>
              <w:t>1</w:t>
            </w:r>
            <w:r w:rsidRPr="00C87F4E">
              <w:rPr>
                <w:rFonts w:cs="B Nazanin"/>
                <w:sz w:val="40"/>
                <w:szCs w:val="42"/>
              </w:rPr>
              <w:t>.</w:t>
            </w:r>
            <w:r w:rsidRPr="00C87F4E">
              <w:rPr>
                <w:rFonts w:cs="B Nazanin"/>
                <w:sz w:val="40"/>
                <w:szCs w:val="42"/>
                <w:rtl/>
                <w:lang w:bidi="fa-IR"/>
              </w:rPr>
              <w:t>000000</w:t>
            </w:r>
            <w:r w:rsidRPr="00C87F4E">
              <w:rPr>
                <w:rFonts w:cs="B Nazanin"/>
                <w:sz w:val="40"/>
                <w:szCs w:val="42"/>
              </w:rPr>
              <w:t xml:space="preserve"> </w:t>
            </w:r>
          </w:p>
        </w:tc>
        <w:tc>
          <w:tcPr>
            <w:tcW w:w="2345" w:type="dxa"/>
          </w:tcPr>
          <w:p w14:paraId="151CE118" w14:textId="77777777" w:rsidR="00C34AC4" w:rsidRPr="00C87F4E" w:rsidRDefault="00C34AC4" w:rsidP="009F37BE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40"/>
                <w:szCs w:val="42"/>
                <w:rtl/>
                <w:lang w:bidi="fa-IR"/>
              </w:rPr>
            </w:pPr>
            <w:r w:rsidRPr="00C87F4E">
              <w:rPr>
                <w:rFonts w:cs="B Nazanin"/>
                <w:sz w:val="40"/>
                <w:szCs w:val="42"/>
                <w:rtl/>
                <w:lang w:bidi="fa-IR"/>
              </w:rPr>
              <w:t>1</w:t>
            </w:r>
            <w:r w:rsidRPr="00C87F4E">
              <w:rPr>
                <w:rFonts w:cs="B Nazanin"/>
                <w:sz w:val="40"/>
                <w:szCs w:val="42"/>
              </w:rPr>
              <w:t>.</w:t>
            </w:r>
            <w:r w:rsidRPr="00C87F4E">
              <w:rPr>
                <w:rFonts w:cs="B Nazanin"/>
                <w:sz w:val="40"/>
                <w:szCs w:val="42"/>
                <w:rtl/>
                <w:lang w:bidi="fa-IR"/>
              </w:rPr>
              <w:t>000000</w:t>
            </w:r>
          </w:p>
        </w:tc>
      </w:tr>
      <w:tr w:rsidR="00C34AC4" w:rsidRPr="00C87F4E" w14:paraId="6CE5FE3E" w14:textId="77777777" w:rsidTr="009F3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229857BD" w14:textId="77777777" w:rsidR="00C34AC4" w:rsidRPr="00C87F4E" w:rsidRDefault="00C34AC4" w:rsidP="009F37BE">
            <w:pPr>
              <w:jc w:val="lowKashida"/>
              <w:rPr>
                <w:rFonts w:ascii="Times New Roman" w:hAnsi="Times New Roman" w:cs="B Nazanin"/>
                <w:bCs w:val="0"/>
                <w:sz w:val="40"/>
                <w:szCs w:val="42"/>
                <w:rtl/>
                <w:lang w:bidi="fa-IR"/>
              </w:rPr>
            </w:pPr>
            <w:r w:rsidRPr="00C87F4E">
              <w:rPr>
                <w:rFonts w:cs="B Nazanin"/>
                <w:bCs w:val="0"/>
                <w:sz w:val="40"/>
                <w:szCs w:val="42"/>
                <w:rtl/>
              </w:rPr>
              <w:t>ماکزیمم</w:t>
            </w:r>
            <w:r w:rsidRPr="00C87F4E">
              <w:rPr>
                <w:rFonts w:cs="B Nazanin"/>
                <w:bCs w:val="0"/>
                <w:sz w:val="40"/>
                <w:szCs w:val="42"/>
              </w:rPr>
              <w:t xml:space="preserve"> </w:t>
            </w:r>
          </w:p>
        </w:tc>
        <w:tc>
          <w:tcPr>
            <w:tcW w:w="2142" w:type="dxa"/>
          </w:tcPr>
          <w:p w14:paraId="496AC088" w14:textId="77777777" w:rsidR="00C34AC4" w:rsidRPr="00C87F4E" w:rsidRDefault="00C34AC4" w:rsidP="009F37BE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40"/>
                <w:szCs w:val="42"/>
                <w:lang w:bidi="fa-IR"/>
              </w:rPr>
            </w:pPr>
            <w:r w:rsidRPr="00C87F4E">
              <w:rPr>
                <w:rFonts w:cs="B Nazanin"/>
                <w:sz w:val="40"/>
                <w:szCs w:val="42"/>
                <w:rtl/>
                <w:lang w:bidi="fa-IR"/>
              </w:rPr>
              <w:t>71</w:t>
            </w:r>
            <w:r w:rsidRPr="00C87F4E">
              <w:rPr>
                <w:rFonts w:cs="B Nazanin"/>
                <w:sz w:val="40"/>
                <w:szCs w:val="42"/>
              </w:rPr>
              <w:t>.</w:t>
            </w:r>
            <w:r w:rsidRPr="00C87F4E">
              <w:rPr>
                <w:rFonts w:cs="B Nazanin"/>
                <w:sz w:val="40"/>
                <w:szCs w:val="42"/>
                <w:rtl/>
                <w:lang w:bidi="fa-IR"/>
              </w:rPr>
              <w:t>000000</w:t>
            </w:r>
            <w:r w:rsidRPr="00C87F4E">
              <w:rPr>
                <w:rFonts w:cs="B Nazanin"/>
                <w:sz w:val="40"/>
                <w:szCs w:val="42"/>
              </w:rPr>
              <w:t xml:space="preserve"> </w:t>
            </w:r>
          </w:p>
        </w:tc>
        <w:tc>
          <w:tcPr>
            <w:tcW w:w="2345" w:type="dxa"/>
          </w:tcPr>
          <w:p w14:paraId="1F68F734" w14:textId="77777777" w:rsidR="00C34AC4" w:rsidRPr="00C87F4E" w:rsidRDefault="00C34AC4" w:rsidP="009F3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40"/>
                <w:szCs w:val="42"/>
                <w:rtl/>
                <w:lang w:bidi="fa-IR"/>
              </w:rPr>
            </w:pPr>
            <w:r w:rsidRPr="00C87F4E">
              <w:rPr>
                <w:rFonts w:cs="B Nazanin"/>
                <w:sz w:val="40"/>
                <w:szCs w:val="42"/>
                <w:rtl/>
                <w:lang w:bidi="fa-IR"/>
              </w:rPr>
              <w:t>1</w:t>
            </w:r>
            <w:r w:rsidRPr="00C87F4E">
              <w:rPr>
                <w:rFonts w:cs="B Nazanin"/>
                <w:sz w:val="40"/>
                <w:szCs w:val="42"/>
              </w:rPr>
              <w:t>.</w:t>
            </w:r>
            <w:r w:rsidRPr="00C87F4E">
              <w:rPr>
                <w:rFonts w:cs="B Nazanin"/>
                <w:sz w:val="40"/>
                <w:szCs w:val="42"/>
                <w:rtl/>
                <w:lang w:bidi="fa-IR"/>
              </w:rPr>
              <w:t>000000</w:t>
            </w:r>
            <w:r w:rsidRPr="00C87F4E">
              <w:rPr>
                <w:rFonts w:cs="B Nazanin"/>
                <w:sz w:val="40"/>
                <w:szCs w:val="42"/>
              </w:rPr>
              <w:t xml:space="preserve"> </w:t>
            </w:r>
          </w:p>
        </w:tc>
        <w:tc>
          <w:tcPr>
            <w:tcW w:w="2345" w:type="dxa"/>
          </w:tcPr>
          <w:p w14:paraId="18E0388B" w14:textId="77777777" w:rsidR="00C34AC4" w:rsidRPr="00C87F4E" w:rsidRDefault="00C34AC4" w:rsidP="009F37BE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40"/>
                <w:szCs w:val="42"/>
                <w:rtl/>
                <w:lang w:bidi="fa-IR"/>
              </w:rPr>
            </w:pPr>
            <w:r w:rsidRPr="00C87F4E">
              <w:rPr>
                <w:rFonts w:cs="B Nazanin"/>
                <w:sz w:val="40"/>
                <w:szCs w:val="42"/>
                <w:rtl/>
                <w:lang w:bidi="fa-IR"/>
              </w:rPr>
              <w:t>1</w:t>
            </w:r>
            <w:r w:rsidRPr="00C87F4E">
              <w:rPr>
                <w:rFonts w:cs="B Nazanin"/>
                <w:sz w:val="40"/>
                <w:szCs w:val="42"/>
              </w:rPr>
              <w:t>.</w:t>
            </w:r>
            <w:r w:rsidRPr="00C87F4E">
              <w:rPr>
                <w:rFonts w:cs="B Nazanin"/>
                <w:sz w:val="40"/>
                <w:szCs w:val="42"/>
                <w:rtl/>
                <w:lang w:bidi="fa-IR"/>
              </w:rPr>
              <w:t>000000</w:t>
            </w:r>
          </w:p>
        </w:tc>
      </w:tr>
    </w:tbl>
    <w:p w14:paraId="4E5770E1" w14:textId="77777777" w:rsidR="00C34AC4" w:rsidRDefault="00C34AC4" w:rsidP="00C34AC4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</w:p>
    <w:p w14:paraId="0B92585C" w14:textId="77777777" w:rsidR="00C34AC4" w:rsidRDefault="00C34AC4" w:rsidP="00C34AC4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  <w:r w:rsidRPr="00A46408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علاوه بر ا</w:t>
      </w:r>
      <w:r w:rsidRPr="00A46408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A46408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ن،</w:t>
      </w:r>
      <w:r w:rsidRPr="00A46408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روش</w:t>
      </w:r>
      <w:r>
        <w:rPr>
          <w:rFonts w:ascii="Times New Roman" w:hAnsi="Times New Roman" w:cs="B Nazanin"/>
          <w:b/>
          <w:bCs/>
          <w:sz w:val="26"/>
          <w:szCs w:val="28"/>
          <w:lang w:bidi="fa-IR"/>
        </w:rPr>
        <w:t xml:space="preserve"> info </w:t>
      </w:r>
      <w:r w:rsidRPr="00A46408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م</w:t>
      </w:r>
      <w:r w:rsidRPr="00A46408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ی‌</w:t>
      </w:r>
      <w:r w:rsidRPr="00A46408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تواند</w:t>
      </w:r>
      <w:r w:rsidRPr="00A46408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اطلاعات مف</w:t>
      </w:r>
      <w:r w:rsidRPr="00A46408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A46408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د</w:t>
      </w:r>
      <w:r w:rsidRPr="00A46408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A46408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را نشان دهد:</w:t>
      </w:r>
    </w:p>
    <w:p w14:paraId="08547520" w14:textId="77777777" w:rsidR="00C34AC4" w:rsidRDefault="00C34AC4" w:rsidP="00C34AC4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5302" w14:anchorId="67D47D22">
          <v:shape id="_x0000_i1036" type="#_x0000_t75" style="width:523.5pt;height:264.75pt" o:ole="">
            <v:imagedata r:id="rId41" o:title=""/>
          </v:shape>
          <o:OLEObject Type="Embed" ProgID="Word.OpenDocumentText.12" ShapeID="_x0000_i1036" DrawAspect="Content" ObjectID="_1760826037" r:id="rId42"/>
        </w:object>
      </w:r>
    </w:p>
    <w:p w14:paraId="2B1E0CD7" w14:textId="77777777" w:rsidR="00C34AC4" w:rsidRPr="00294735" w:rsidRDefault="00C34AC4" w:rsidP="00C34AC4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بحث</w:t>
      </w:r>
    </w:p>
    <w:p w14:paraId="3ADF6122" w14:textId="65F9ACBB" w:rsidR="00C34AC4" w:rsidRPr="00642972" w:rsidRDefault="00C34AC4" w:rsidP="00C34AC4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>پس از بارگ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برخ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داده ها، ا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ده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خوب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 که بفهم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ساختار آن چگونه است و چه نوع اطلاعات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آن وجود دارد. در حالت ا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ده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آل، ما داده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 xml:space="preserve">‌های 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>کامل را مستق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ماً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مشاهده 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>کن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>. اما در ب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شتر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موارد دن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واقع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،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داده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>‌ها می‌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>توانند هزاران تا صدها هزار تا م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 xml:space="preserve">‌ها 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>س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طر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ستون داشته باشند. در عوض، برا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مشاهده برش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 xml:space="preserve">‌های 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>کوچک و محاسبه آمار خلاصه داده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 xml:space="preserve">‌ها 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>با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کش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دن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نمونه تک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ه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269E24B4" w14:textId="2D3F7FE3" w:rsidR="00C34AC4" w:rsidRPr="00642972" w:rsidRDefault="00C34AC4" w:rsidP="00C34AC4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در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راه حل خود، ما از مجموعه داده اسباب باز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مسافران تا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تان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>کن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. با استفاده از </w:t>
      </w:r>
      <w:r w:rsidRPr="00642972">
        <w:rPr>
          <w:rFonts w:ascii="Times New Roman" w:hAnsi="Times New Roman" w:cs="B Nazanin"/>
          <w:sz w:val="26"/>
          <w:szCs w:val="28"/>
          <w:lang w:bidi="fa-IR"/>
        </w:rPr>
        <w:t>head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، 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>توان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چند رد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ف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اول (پنج به طور پ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فرض) داده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 xml:space="preserve">‌ها 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>نگاه کن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>. از طرف د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گر،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توان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</w:t>
      </w:r>
      <w:r w:rsidRPr="00642972">
        <w:rPr>
          <w:rFonts w:ascii="Times New Roman" w:hAnsi="Times New Roman" w:cs="B Nazanin"/>
          <w:sz w:val="26"/>
          <w:szCs w:val="28"/>
          <w:lang w:bidi="fa-IR"/>
        </w:rPr>
        <w:t>tail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مشاهده چند رد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ف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آخر استفاده کن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. با شکل 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>توان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بب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</w:t>
      </w:r>
      <w:proofErr w:type="spellStart"/>
      <w:r w:rsidRPr="00642972">
        <w:rPr>
          <w:rFonts w:ascii="Times New Roman" w:hAnsi="Times New Roman" w:cs="B Nazanin"/>
          <w:sz w:val="26"/>
          <w:szCs w:val="28"/>
          <w:lang w:bidi="fa-IR"/>
        </w:rPr>
        <w:t>DataFrame</w:t>
      </w:r>
      <w:proofErr w:type="spellEnd"/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 شامل چند رد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ف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ستون است. با توص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ف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توان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برخ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آمار توص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ف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اول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ه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هر ستون عدد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بب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>. و در نها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ت،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اطلاعات تعداد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نقاط داده مف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در مورد </w:t>
      </w:r>
      <w:proofErr w:type="spellStart"/>
      <w:r w:rsidRPr="00642972">
        <w:rPr>
          <w:rFonts w:ascii="Times New Roman" w:hAnsi="Times New Roman" w:cs="B Nazanin"/>
          <w:sz w:val="26"/>
          <w:szCs w:val="28"/>
          <w:lang w:bidi="fa-IR"/>
        </w:rPr>
        <w:t>DataFrame</w:t>
      </w:r>
      <w:proofErr w:type="spellEnd"/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نشان 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>دهد، از جمله انواع داده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 xml:space="preserve">‌های 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>شاخص و ستون، مقاد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غ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ته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و م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زان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استفاده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حافظه.</w:t>
      </w:r>
    </w:p>
    <w:p w14:paraId="1BF2CE95" w14:textId="67E724AC" w:rsidR="00C34AC4" w:rsidRDefault="00C34AC4" w:rsidP="00C34AC4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شا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ان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ذکر است که آمار خلاصه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،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هم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شه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داستان کامل را ب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ان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ن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کند. به عنوان مثال، </w:t>
      </w:r>
      <w:r w:rsidR="00B54518">
        <w:rPr>
          <w:rFonts w:ascii="Times New Roman" w:hAnsi="Times New Roman" w:cs="B Nazanin"/>
          <w:sz w:val="26"/>
          <w:szCs w:val="28"/>
          <w:lang w:bidi="fa-IR"/>
        </w:rPr>
        <w:t>Pandas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ستون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 xml:space="preserve">‌های 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زنده‌مانده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و 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کد جنسیتی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عنوان ستون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 xml:space="preserve">‌های 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>عدد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رفتار 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>کنند ز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را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دارا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1 و 0 هستند. با ا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حال، در ا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مورد مقاد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عدد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نشان دهنده دسته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 xml:space="preserve">‌ها 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>هستند. به عنوان مثال، ا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گر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642972">
        <w:rPr>
          <w:rFonts w:ascii="Times New Roman" w:hAnsi="Times New Roman" w:cs="B Nazanin"/>
          <w:sz w:val="26"/>
          <w:szCs w:val="28"/>
          <w:lang w:bidi="fa-IR"/>
        </w:rPr>
        <w:t>Survived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برابر با 1 باشد، نشان 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>دهد که مسافر از فاجعه جان سالم به در برده است. به هم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دل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ل،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برخ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آمار خلاصه</w:t>
      </w:r>
      <w:r w:rsidR="00CD3424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‌ی 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>ارائه شده منطق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ن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ستند،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مانند انحراف استاندارد ستون 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کد جنسیتی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(نشانگر جنس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ت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مسافر).</w:t>
      </w:r>
    </w:p>
    <w:p w14:paraId="06D31EA8" w14:textId="77777777" w:rsidR="00C34AC4" w:rsidRDefault="00C34AC4" w:rsidP="00C34AC4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612367A8" w14:textId="0EDDC425" w:rsidR="00C34AC4" w:rsidRPr="00294735" w:rsidRDefault="00C34AC4" w:rsidP="00C34AC4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3.</w:t>
      </w:r>
      <w:r w:rsidR="004D2AE4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3</w:t>
      </w: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 </w:t>
      </w:r>
      <w:r w:rsidR="00841470" w:rsidRPr="00841470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برش </w:t>
      </w:r>
      <w:proofErr w:type="spellStart"/>
      <w:r w:rsidR="00841470" w:rsidRPr="00841470">
        <w:rPr>
          <w:rFonts w:ascii="Times New Roman" w:hAnsi="Times New Roman" w:cs="B Nazanin"/>
          <w:b/>
          <w:bCs/>
          <w:sz w:val="26"/>
          <w:szCs w:val="28"/>
          <w:lang w:bidi="fa-IR"/>
        </w:rPr>
        <w:t>DataFrame</w:t>
      </w:r>
      <w:proofErr w:type="spellEnd"/>
      <w:r w:rsidR="00C7594D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 ها</w:t>
      </w:r>
    </w:p>
    <w:p w14:paraId="264C783E" w14:textId="77777777" w:rsidR="00C34AC4" w:rsidRPr="00294735" w:rsidRDefault="00C34AC4" w:rsidP="00C34AC4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مسئله</w:t>
      </w:r>
    </w:p>
    <w:p w14:paraId="5EAD9EB0" w14:textId="472659BC" w:rsidR="00C34AC4" w:rsidRPr="00294735" w:rsidRDefault="002F0F64" w:rsidP="00C34AC4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2F0F64">
        <w:rPr>
          <w:rFonts w:ascii="Times New Roman" w:hAnsi="Times New Roman" w:cs="B Nazanin"/>
          <w:sz w:val="26"/>
          <w:szCs w:val="28"/>
          <w:rtl/>
          <w:lang w:bidi="fa-IR"/>
        </w:rPr>
        <w:t>شما با</w:t>
      </w:r>
      <w:r w:rsidRPr="002F0F6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F0F64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2F0F64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2F0F6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F0F64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2F0F64">
        <w:rPr>
          <w:rFonts w:ascii="Times New Roman" w:hAnsi="Times New Roman" w:cs="B Nazanin"/>
          <w:sz w:val="26"/>
          <w:szCs w:val="28"/>
          <w:rtl/>
          <w:lang w:bidi="fa-IR"/>
        </w:rPr>
        <w:t xml:space="preserve"> ز</w:t>
      </w:r>
      <w:r w:rsidRPr="002F0F6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F0F64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2F0F64">
        <w:rPr>
          <w:rFonts w:ascii="Times New Roman" w:hAnsi="Times New Roman" w:cs="B Nazanin"/>
          <w:sz w:val="26"/>
          <w:szCs w:val="28"/>
          <w:rtl/>
          <w:lang w:bidi="fa-IR"/>
        </w:rPr>
        <w:t xml:space="preserve"> مجموعه داده </w:t>
      </w:r>
      <w:r w:rsidRPr="002F0F6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F0F64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2F0F64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برش</w:t>
      </w:r>
      <w:r w:rsidR="001C14CA">
        <w:rPr>
          <w:rFonts w:ascii="Times New Roman" w:hAnsi="Times New Roman" w:cs="B Nazanin"/>
          <w:sz w:val="26"/>
          <w:szCs w:val="28"/>
          <w:rtl/>
          <w:lang w:bidi="fa-IR"/>
        </w:rPr>
        <w:t>‌های</w:t>
      </w:r>
      <w:r w:rsidRPr="002F0F6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F0F64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</w:t>
      </w:r>
      <w:r w:rsidRPr="002F0F6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F0F64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2F0F64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2F0F64">
        <w:rPr>
          <w:rFonts w:ascii="Times New Roman" w:hAnsi="Times New Roman" w:cs="B Nazanin"/>
          <w:sz w:val="26"/>
          <w:szCs w:val="28"/>
          <w:lang w:bidi="fa-IR"/>
        </w:rPr>
        <w:t>DataFrame</w:t>
      </w:r>
      <w:proofErr w:type="spellEnd"/>
      <w:r w:rsidRPr="002F0F64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انتخاب کن</w:t>
      </w:r>
      <w:r w:rsidRPr="002F0F6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F0F64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2F0F64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45ADC0AC" w14:textId="77777777" w:rsidR="00C34AC4" w:rsidRPr="00294735" w:rsidRDefault="00C34AC4" w:rsidP="00C34AC4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lastRenderedPageBreak/>
        <w:t>راه‌حل</w:t>
      </w:r>
    </w:p>
    <w:p w14:paraId="35C54E31" w14:textId="1DA0391C" w:rsidR="00C34AC4" w:rsidRPr="00294735" w:rsidRDefault="00593ADC" w:rsidP="00C34AC4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593ADC">
        <w:rPr>
          <w:rFonts w:ascii="Times New Roman" w:hAnsi="Times New Roman" w:cs="B Nazanin"/>
          <w:sz w:val="26"/>
          <w:szCs w:val="28"/>
          <w:rtl/>
          <w:lang w:bidi="fa-IR"/>
        </w:rPr>
        <w:t xml:space="preserve">از </w:t>
      </w:r>
      <w:r w:rsidRPr="00593ADC">
        <w:rPr>
          <w:rFonts w:ascii="Times New Roman" w:hAnsi="Times New Roman" w:cs="B Nazanin"/>
          <w:sz w:val="26"/>
          <w:szCs w:val="28"/>
          <w:lang w:bidi="fa-IR"/>
        </w:rPr>
        <w:t>loc</w:t>
      </w:r>
      <w:r w:rsidRPr="00593AD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593AD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93ADC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593AD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593ADC">
        <w:rPr>
          <w:rFonts w:ascii="Times New Roman" w:hAnsi="Times New Roman" w:cs="B Nazanin"/>
          <w:sz w:val="26"/>
          <w:szCs w:val="28"/>
          <w:lang w:bidi="fa-IR"/>
        </w:rPr>
        <w:t>iloc</w:t>
      </w:r>
      <w:proofErr w:type="spellEnd"/>
      <w:r w:rsidRPr="00593ADC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593AD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93ADC">
        <w:rPr>
          <w:rFonts w:ascii="Times New Roman" w:hAnsi="Times New Roman" w:cs="B Nazanin"/>
          <w:sz w:val="26"/>
          <w:szCs w:val="28"/>
          <w:rtl/>
          <w:lang w:bidi="fa-IR"/>
        </w:rPr>
        <w:t xml:space="preserve"> انتخاب </w:t>
      </w:r>
      <w:r w:rsidRPr="00593AD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93ADC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593AD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593AD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93ADC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593ADC">
        <w:rPr>
          <w:rFonts w:ascii="Times New Roman" w:hAnsi="Times New Roman" w:cs="B Nazanin"/>
          <w:sz w:val="26"/>
          <w:szCs w:val="28"/>
          <w:rtl/>
          <w:lang w:bidi="fa-IR"/>
        </w:rPr>
        <w:t xml:space="preserve"> چند رد</w:t>
      </w:r>
      <w:r w:rsidRPr="00593AD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93ADC">
        <w:rPr>
          <w:rFonts w:ascii="Times New Roman" w:hAnsi="Times New Roman" w:cs="B Nazanin" w:hint="eastAsia"/>
          <w:sz w:val="26"/>
          <w:szCs w:val="28"/>
          <w:rtl/>
          <w:lang w:bidi="fa-IR"/>
        </w:rPr>
        <w:t>ف</w:t>
      </w:r>
      <w:r w:rsidRPr="00593AD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593AD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93ADC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593ADC">
        <w:rPr>
          <w:rFonts w:ascii="Times New Roman" w:hAnsi="Times New Roman" w:cs="B Nazanin"/>
          <w:sz w:val="26"/>
          <w:szCs w:val="28"/>
          <w:rtl/>
          <w:lang w:bidi="fa-IR"/>
        </w:rPr>
        <w:t xml:space="preserve"> مقدار استفاده کن</w:t>
      </w:r>
      <w:r w:rsidRPr="00593AD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93ADC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593ADC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8" w:name="_MON_1760568739"/>
    <w:bookmarkEnd w:id="8"/>
    <w:p w14:paraId="6D55811E" w14:textId="31E2752D" w:rsidR="00C34AC4" w:rsidRDefault="00EB29AA" w:rsidP="00C34AC4">
      <w:pPr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6267" w14:anchorId="7AC71AC6">
          <v:shape id="_x0000_i1037" type="#_x0000_t75" style="width:523.5pt;height:312.75pt" o:ole="">
            <v:imagedata r:id="rId43" o:title=""/>
          </v:shape>
          <o:OLEObject Type="Embed" ProgID="Word.OpenDocumentText.12" ShapeID="_x0000_i1037" DrawAspect="Content" ObjectID="_1760826038" r:id="rId44"/>
        </w:object>
      </w:r>
    </w:p>
    <w:p w14:paraId="3501D241" w14:textId="214F9AAD" w:rsidR="00C34AC4" w:rsidRDefault="00CD3424" w:rsidP="00C34AC4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="00EB29AA" w:rsidRPr="00EB29AA">
        <w:rPr>
          <w:rFonts w:ascii="Times New Roman" w:hAnsi="Times New Roman" w:cs="B Nazanin"/>
          <w:sz w:val="26"/>
          <w:szCs w:val="28"/>
          <w:rtl/>
          <w:lang w:bidi="fa-IR"/>
        </w:rPr>
        <w:t>توان</w:t>
      </w:r>
      <w:r w:rsidR="00EB29AA" w:rsidRPr="00EB29A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EB29AA" w:rsidRPr="00EB29AA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="00EB29AA" w:rsidRPr="00EB29AA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: برا</w:t>
      </w:r>
      <w:r w:rsidR="00EB29AA" w:rsidRPr="00EB29A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EB29AA" w:rsidRPr="00EB29AA">
        <w:rPr>
          <w:rFonts w:ascii="Times New Roman" w:hAnsi="Times New Roman" w:cs="B Nazanin"/>
          <w:sz w:val="26"/>
          <w:szCs w:val="28"/>
          <w:rtl/>
          <w:lang w:bidi="fa-IR"/>
        </w:rPr>
        <w:t xml:space="preserve"> تعر</w:t>
      </w:r>
      <w:r w:rsidR="00EB29AA" w:rsidRPr="00EB29A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EB29AA" w:rsidRPr="00EB29AA">
        <w:rPr>
          <w:rFonts w:ascii="Times New Roman" w:hAnsi="Times New Roman" w:cs="B Nazanin" w:hint="eastAsia"/>
          <w:sz w:val="26"/>
          <w:szCs w:val="28"/>
          <w:rtl/>
          <w:lang w:bidi="fa-IR"/>
        </w:rPr>
        <w:t>ف</w:t>
      </w:r>
      <w:r w:rsidR="00EB29AA" w:rsidRPr="00EB29AA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برش رد</w:t>
      </w:r>
      <w:r w:rsidR="00EB29AA" w:rsidRPr="00EB29A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EB29AA" w:rsidRPr="00EB29AA">
        <w:rPr>
          <w:rFonts w:ascii="Times New Roman" w:hAnsi="Times New Roman" w:cs="B Nazanin" w:hint="eastAsia"/>
          <w:sz w:val="26"/>
          <w:szCs w:val="28"/>
          <w:rtl/>
          <w:lang w:bidi="fa-IR"/>
        </w:rPr>
        <w:t>ف</w:t>
      </w:r>
      <w:r w:rsidR="001C14CA">
        <w:rPr>
          <w:rFonts w:ascii="Times New Roman" w:hAnsi="Times New Roman" w:cs="B Nazanin"/>
          <w:sz w:val="26"/>
          <w:szCs w:val="28"/>
          <w:rtl/>
          <w:lang w:bidi="fa-IR"/>
        </w:rPr>
        <w:t>‌های</w:t>
      </w:r>
      <w:r w:rsidR="00EB29AA" w:rsidRPr="00EB29A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EB29AA" w:rsidRPr="00EB29AA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</w:t>
      </w:r>
      <w:r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="00EB29AA" w:rsidRPr="00EB29AA">
        <w:rPr>
          <w:rFonts w:ascii="Times New Roman" w:hAnsi="Times New Roman" w:cs="B Nazanin"/>
          <w:sz w:val="26"/>
          <w:szCs w:val="28"/>
          <w:rtl/>
          <w:lang w:bidi="fa-IR"/>
        </w:rPr>
        <w:t>خواه</w:t>
      </w:r>
      <w:r w:rsidR="00EB29AA" w:rsidRPr="00EB29A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EB29AA" w:rsidRPr="00EB29AA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="00D57286">
        <w:rPr>
          <w:rFonts w:ascii="Times New Roman" w:hAnsi="Times New Roman" w:cs="B Nazanin" w:hint="cs"/>
          <w:sz w:val="26"/>
          <w:szCs w:val="28"/>
          <w:rtl/>
          <w:lang w:bidi="fa-IR"/>
        </w:rPr>
        <w:t>،</w:t>
      </w:r>
      <w:r w:rsidR="00EB29AA" w:rsidRPr="00EB29AA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کن</w:t>
      </w:r>
      <w:r w:rsidR="00EB29AA" w:rsidRPr="00EB29A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EB29AA" w:rsidRPr="00EB29AA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="00AB06C7">
        <w:rPr>
          <w:rFonts w:ascii="Times New Roman" w:hAnsi="Times New Roman" w:cs="B Nazanin" w:hint="cs"/>
          <w:sz w:val="26"/>
          <w:szCs w:val="28"/>
          <w:rtl/>
          <w:lang w:bidi="fa-IR"/>
        </w:rPr>
        <w:t>.</w:t>
      </w:r>
      <w:r w:rsidR="00EB29AA" w:rsidRPr="00EB29AA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مانند انتخاب رد</w:t>
      </w:r>
      <w:r w:rsidR="00EB29AA" w:rsidRPr="00EB29A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EB29AA" w:rsidRPr="00EB29AA">
        <w:rPr>
          <w:rFonts w:ascii="Times New Roman" w:hAnsi="Times New Roman" w:cs="B Nazanin" w:hint="eastAsia"/>
          <w:sz w:val="26"/>
          <w:szCs w:val="28"/>
          <w:rtl/>
          <w:lang w:bidi="fa-IR"/>
        </w:rPr>
        <w:t>ف</w:t>
      </w:r>
      <w:r>
        <w:rPr>
          <w:rFonts w:ascii="Times New Roman" w:hAnsi="Times New Roman" w:cs="B Nazanin"/>
          <w:sz w:val="26"/>
          <w:szCs w:val="28"/>
          <w:rtl/>
          <w:lang w:bidi="fa-IR"/>
        </w:rPr>
        <w:t xml:space="preserve">‌های </w:t>
      </w:r>
      <w:r w:rsidR="00EB29AA" w:rsidRPr="00EB29AA">
        <w:rPr>
          <w:rFonts w:ascii="Times New Roman" w:hAnsi="Times New Roman" w:cs="B Nazanin"/>
          <w:sz w:val="26"/>
          <w:szCs w:val="28"/>
          <w:rtl/>
          <w:lang w:bidi="fa-IR"/>
        </w:rPr>
        <w:t>دوم، سوم و چهارم:</w:t>
      </w:r>
    </w:p>
    <w:bookmarkStart w:id="9" w:name="_MON_1760568940"/>
    <w:bookmarkEnd w:id="9"/>
    <w:p w14:paraId="21EBC954" w14:textId="1CB0347A" w:rsidR="00C34AC4" w:rsidRDefault="00832EA0" w:rsidP="00C34AC4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723" w14:anchorId="435B10A5">
          <v:shape id="_x0000_i1038" type="#_x0000_t75" style="width:523.5pt;height:36pt" o:ole="">
            <v:imagedata r:id="rId45" o:title=""/>
          </v:shape>
          <o:OLEObject Type="Embed" ProgID="Word.OpenDocumentText.12" ShapeID="_x0000_i1038" DrawAspect="Content" ObjectID="_1760826039" r:id="rId46"/>
        </w:object>
      </w: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2082"/>
        <w:gridCol w:w="2122"/>
        <w:gridCol w:w="2276"/>
        <w:gridCol w:w="2146"/>
        <w:gridCol w:w="2059"/>
      </w:tblGrid>
      <w:tr w:rsidR="00897A32" w14:paraId="23A8B319" w14:textId="77777777" w:rsidTr="009F3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55D9A9A6" w14:textId="77777777" w:rsidR="00897A32" w:rsidRDefault="00897A32" w:rsidP="009F37BE">
            <w:pPr>
              <w:jc w:val="lowKashida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</w:p>
        </w:tc>
        <w:tc>
          <w:tcPr>
            <w:tcW w:w="2122" w:type="dxa"/>
          </w:tcPr>
          <w:p w14:paraId="1A4E1CC0" w14:textId="77777777" w:rsidR="00897A32" w:rsidRDefault="00897A32" w:rsidP="009F37BE">
            <w:pPr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نام</w:t>
            </w:r>
          </w:p>
        </w:tc>
        <w:tc>
          <w:tcPr>
            <w:tcW w:w="2276" w:type="dxa"/>
          </w:tcPr>
          <w:p w14:paraId="41B1A440" w14:textId="77777777" w:rsidR="00897A32" w:rsidRDefault="00897A32" w:rsidP="009F37BE">
            <w:pPr>
              <w:bidi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 xml:space="preserve">کلاس </w:t>
            </w:r>
            <w:r>
              <w:rPr>
                <w:rFonts w:ascii="Times New Roman" w:hAnsi="Times New Roman" w:cs="B Nazanin"/>
                <w:sz w:val="26"/>
                <w:szCs w:val="28"/>
                <w:lang w:bidi="fa-IR"/>
              </w:rPr>
              <w:t>P</w:t>
            </w: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 xml:space="preserve"> </w:t>
            </w:r>
          </w:p>
        </w:tc>
        <w:tc>
          <w:tcPr>
            <w:tcW w:w="2146" w:type="dxa"/>
          </w:tcPr>
          <w:p w14:paraId="56F7156C" w14:textId="77777777" w:rsidR="00897A32" w:rsidRDefault="00897A32" w:rsidP="009F37BE">
            <w:pPr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سن</w:t>
            </w:r>
          </w:p>
        </w:tc>
        <w:tc>
          <w:tcPr>
            <w:tcW w:w="2059" w:type="dxa"/>
          </w:tcPr>
          <w:p w14:paraId="5FFDB8D5" w14:textId="77777777" w:rsidR="00897A32" w:rsidRDefault="00897A32" w:rsidP="009F37BE">
            <w:pPr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جنسیت</w:t>
            </w:r>
          </w:p>
        </w:tc>
      </w:tr>
      <w:tr w:rsidR="00897A32" w14:paraId="58CB0FD1" w14:textId="77777777" w:rsidTr="009F3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19EB9941" w14:textId="432E35AF" w:rsidR="00897A32" w:rsidRDefault="002715EB" w:rsidP="009F37BE">
            <w:pPr>
              <w:jc w:val="lowKashida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1</w:t>
            </w:r>
          </w:p>
        </w:tc>
        <w:tc>
          <w:tcPr>
            <w:tcW w:w="2122" w:type="dxa"/>
          </w:tcPr>
          <w:p w14:paraId="7E631DEA" w14:textId="3266BC22" w:rsidR="00897A32" w:rsidRDefault="007E7470" w:rsidP="009F37BE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 w:rsidRPr="007E7470">
              <w:rPr>
                <w:rFonts w:ascii="Times New Roman" w:hAnsi="Times New Roman" w:cs="B Nazanin"/>
                <w:sz w:val="26"/>
                <w:szCs w:val="28"/>
                <w:lang w:bidi="fa-IR"/>
              </w:rPr>
              <w:t>Allison, Miss Helen Loraine</w:t>
            </w:r>
          </w:p>
        </w:tc>
        <w:tc>
          <w:tcPr>
            <w:tcW w:w="2276" w:type="dxa"/>
          </w:tcPr>
          <w:p w14:paraId="3B7F88E7" w14:textId="0F72DEAD" w:rsidR="00897A32" w:rsidRDefault="00F1053E" w:rsidP="009F37BE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اول</w:t>
            </w:r>
          </w:p>
        </w:tc>
        <w:tc>
          <w:tcPr>
            <w:tcW w:w="2146" w:type="dxa"/>
          </w:tcPr>
          <w:p w14:paraId="26B3D92A" w14:textId="6027BC75" w:rsidR="00897A32" w:rsidRDefault="004E60D9" w:rsidP="009F37BE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2.0</w:t>
            </w:r>
          </w:p>
        </w:tc>
        <w:tc>
          <w:tcPr>
            <w:tcW w:w="2059" w:type="dxa"/>
          </w:tcPr>
          <w:p w14:paraId="5C9EF287" w14:textId="77777777" w:rsidR="00897A32" w:rsidRDefault="00897A32" w:rsidP="009F37BE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زن</w:t>
            </w:r>
          </w:p>
        </w:tc>
      </w:tr>
      <w:tr w:rsidR="00897A32" w14:paraId="5A8E787E" w14:textId="77777777" w:rsidTr="009F3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012A988D" w14:textId="29D47759" w:rsidR="00897A32" w:rsidRDefault="002715EB" w:rsidP="009F37BE">
            <w:pPr>
              <w:jc w:val="lowKashida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2</w:t>
            </w:r>
          </w:p>
        </w:tc>
        <w:tc>
          <w:tcPr>
            <w:tcW w:w="2122" w:type="dxa"/>
          </w:tcPr>
          <w:p w14:paraId="5A2B019C" w14:textId="28E55FCE" w:rsidR="00897A32" w:rsidRDefault="00B6514A" w:rsidP="009F37BE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 w:rsidRPr="00B6514A">
              <w:rPr>
                <w:rFonts w:ascii="Times New Roman" w:hAnsi="Times New Roman" w:cs="B Nazanin"/>
                <w:sz w:val="26"/>
                <w:szCs w:val="28"/>
                <w:lang w:bidi="fa-IR"/>
              </w:rPr>
              <w:t xml:space="preserve">Allison, </w:t>
            </w:r>
            <w:proofErr w:type="spellStart"/>
            <w:r w:rsidRPr="00B6514A">
              <w:rPr>
                <w:rFonts w:ascii="Times New Roman" w:hAnsi="Times New Roman" w:cs="B Nazanin"/>
                <w:sz w:val="26"/>
                <w:szCs w:val="28"/>
                <w:lang w:bidi="fa-IR"/>
              </w:rPr>
              <w:t>Mr</w:t>
            </w:r>
            <w:proofErr w:type="spellEnd"/>
            <w:r w:rsidRPr="00B6514A">
              <w:rPr>
                <w:rFonts w:ascii="Times New Roman" w:hAnsi="Times New Roman" w:cs="B Nazanin"/>
                <w:sz w:val="26"/>
                <w:szCs w:val="28"/>
                <w:lang w:bidi="fa-IR"/>
              </w:rPr>
              <w:t xml:space="preserve"> Hudson Joshua Creighton</w:t>
            </w:r>
          </w:p>
        </w:tc>
        <w:tc>
          <w:tcPr>
            <w:tcW w:w="2276" w:type="dxa"/>
          </w:tcPr>
          <w:p w14:paraId="3EE993D7" w14:textId="40D38507" w:rsidR="00897A32" w:rsidRDefault="00F1053E" w:rsidP="009F3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اول</w:t>
            </w:r>
          </w:p>
        </w:tc>
        <w:tc>
          <w:tcPr>
            <w:tcW w:w="2146" w:type="dxa"/>
          </w:tcPr>
          <w:p w14:paraId="21D98011" w14:textId="4FF39F9A" w:rsidR="00897A32" w:rsidRDefault="004E60D9" w:rsidP="009F37BE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30.0</w:t>
            </w:r>
          </w:p>
        </w:tc>
        <w:tc>
          <w:tcPr>
            <w:tcW w:w="2059" w:type="dxa"/>
          </w:tcPr>
          <w:p w14:paraId="3012C14D" w14:textId="3DF47022" w:rsidR="00897A32" w:rsidRDefault="00C4266F" w:rsidP="009F37BE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مرد</w:t>
            </w:r>
          </w:p>
        </w:tc>
      </w:tr>
      <w:tr w:rsidR="0085746B" w14:paraId="26D8B56D" w14:textId="77777777" w:rsidTr="009F3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49D707F7" w14:textId="56F36673" w:rsidR="0085746B" w:rsidRDefault="002715EB" w:rsidP="009F37BE">
            <w:pPr>
              <w:jc w:val="lowKashida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3</w:t>
            </w:r>
          </w:p>
        </w:tc>
        <w:tc>
          <w:tcPr>
            <w:tcW w:w="2122" w:type="dxa"/>
          </w:tcPr>
          <w:p w14:paraId="59596FFC" w14:textId="28C3332C" w:rsidR="0085746B" w:rsidRPr="00B6514A" w:rsidRDefault="0085746B" w:rsidP="009F37BE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 w:rsidRPr="0085746B">
              <w:rPr>
                <w:rFonts w:ascii="Times New Roman" w:hAnsi="Times New Roman" w:cs="B Nazanin"/>
                <w:sz w:val="26"/>
                <w:szCs w:val="28"/>
                <w:lang w:bidi="fa-IR"/>
              </w:rPr>
              <w:t xml:space="preserve">Allison, </w:t>
            </w:r>
            <w:proofErr w:type="spellStart"/>
            <w:r w:rsidRPr="0085746B">
              <w:rPr>
                <w:rFonts w:ascii="Times New Roman" w:hAnsi="Times New Roman" w:cs="B Nazanin"/>
                <w:sz w:val="26"/>
                <w:szCs w:val="28"/>
                <w:lang w:bidi="fa-IR"/>
              </w:rPr>
              <w:t>Mrs</w:t>
            </w:r>
            <w:proofErr w:type="spellEnd"/>
            <w:r w:rsidRPr="0085746B">
              <w:rPr>
                <w:rFonts w:ascii="Times New Roman" w:hAnsi="Times New Roman" w:cs="B Nazanin"/>
                <w:sz w:val="26"/>
                <w:szCs w:val="28"/>
                <w:lang w:bidi="fa-IR"/>
              </w:rPr>
              <w:t xml:space="preserve"> Hudson JC (Bessie Waldo Daniels)</w:t>
            </w:r>
          </w:p>
        </w:tc>
        <w:tc>
          <w:tcPr>
            <w:tcW w:w="2276" w:type="dxa"/>
          </w:tcPr>
          <w:p w14:paraId="572A0DE8" w14:textId="3E594699" w:rsidR="0085746B" w:rsidRDefault="00F1053E" w:rsidP="009F3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اول</w:t>
            </w:r>
          </w:p>
        </w:tc>
        <w:tc>
          <w:tcPr>
            <w:tcW w:w="2146" w:type="dxa"/>
          </w:tcPr>
          <w:p w14:paraId="036464B0" w14:textId="785712D8" w:rsidR="0085746B" w:rsidRDefault="008513DE" w:rsidP="009F37BE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25.0</w:t>
            </w:r>
          </w:p>
        </w:tc>
        <w:tc>
          <w:tcPr>
            <w:tcW w:w="2059" w:type="dxa"/>
          </w:tcPr>
          <w:p w14:paraId="3D775A87" w14:textId="10B72500" w:rsidR="0085746B" w:rsidRDefault="00C4266F" w:rsidP="009F37BE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زن</w:t>
            </w:r>
          </w:p>
        </w:tc>
      </w:tr>
    </w:tbl>
    <w:p w14:paraId="592E991E" w14:textId="77777777" w:rsidR="00832EA0" w:rsidRDefault="00832EA0" w:rsidP="00832EA0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6D975A74" w14:textId="0F7ABD3A" w:rsidR="00C34AC4" w:rsidRDefault="00E73E7F" w:rsidP="00C34AC4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E73E7F">
        <w:rPr>
          <w:rFonts w:ascii="Times New Roman" w:hAnsi="Times New Roman" w:cs="B Nazanin"/>
          <w:sz w:val="26"/>
          <w:szCs w:val="28"/>
          <w:rtl/>
          <w:lang w:bidi="fa-IR"/>
        </w:rPr>
        <w:t>حت</w:t>
      </w:r>
      <w:r w:rsidRPr="00E73E7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73E7F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E73E7F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E73E7F">
        <w:rPr>
          <w:rFonts w:ascii="Times New Roman" w:hAnsi="Times New Roman" w:cs="B Nazanin" w:hint="eastAsia"/>
          <w:sz w:val="26"/>
          <w:szCs w:val="28"/>
          <w:rtl/>
          <w:lang w:bidi="fa-IR"/>
        </w:rPr>
        <w:t>توان</w:t>
      </w:r>
      <w:r w:rsidRPr="00E73E7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73E7F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E73E7F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آن برا</w:t>
      </w:r>
      <w:r w:rsidRPr="00E73E7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73E7F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دست آوردن تمام رد</w:t>
      </w:r>
      <w:r w:rsidRPr="00E73E7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73E7F">
        <w:rPr>
          <w:rFonts w:ascii="Times New Roman" w:hAnsi="Times New Roman" w:cs="B Nazanin" w:hint="eastAsia"/>
          <w:sz w:val="26"/>
          <w:szCs w:val="28"/>
          <w:rtl/>
          <w:lang w:bidi="fa-IR"/>
        </w:rPr>
        <w:t>ف‌ها</w:t>
      </w:r>
      <w:r w:rsidRPr="00E73E7F">
        <w:rPr>
          <w:rFonts w:ascii="Times New Roman" w:hAnsi="Times New Roman" w:cs="B Nazanin"/>
          <w:sz w:val="26"/>
          <w:szCs w:val="28"/>
          <w:rtl/>
          <w:lang w:bidi="fa-IR"/>
        </w:rPr>
        <w:t xml:space="preserve"> تا </w:t>
      </w:r>
      <w:r w:rsidRPr="00E73E7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73E7F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E73E7F">
        <w:rPr>
          <w:rFonts w:ascii="Times New Roman" w:hAnsi="Times New Roman" w:cs="B Nazanin"/>
          <w:sz w:val="26"/>
          <w:szCs w:val="28"/>
          <w:rtl/>
          <w:lang w:bidi="fa-IR"/>
        </w:rPr>
        <w:t xml:space="preserve"> نقطه استفاده کن</w:t>
      </w:r>
      <w:r w:rsidRPr="00E73E7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73E7F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="00A9712B">
        <w:rPr>
          <w:rFonts w:ascii="Times New Roman" w:hAnsi="Times New Roman" w:cs="B Nazanin" w:hint="cs"/>
          <w:sz w:val="26"/>
          <w:szCs w:val="28"/>
          <w:rtl/>
          <w:lang w:bidi="fa-IR"/>
        </w:rPr>
        <w:t>.</w:t>
      </w:r>
      <w:r w:rsidRPr="00E73E7F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مانند همه رد</w:t>
      </w:r>
      <w:r w:rsidRPr="00E73E7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73E7F">
        <w:rPr>
          <w:rFonts w:ascii="Times New Roman" w:hAnsi="Times New Roman" w:cs="B Nazanin" w:hint="eastAsia"/>
          <w:sz w:val="26"/>
          <w:szCs w:val="28"/>
          <w:rtl/>
          <w:lang w:bidi="fa-IR"/>
        </w:rPr>
        <w:t>ف‌ها</w:t>
      </w:r>
      <w:r w:rsidRPr="00E73E7F">
        <w:rPr>
          <w:rFonts w:ascii="Times New Roman" w:hAnsi="Times New Roman" w:cs="B Nazanin"/>
          <w:sz w:val="26"/>
          <w:szCs w:val="28"/>
          <w:rtl/>
          <w:lang w:bidi="fa-IR"/>
        </w:rPr>
        <w:t xml:space="preserve"> تا رد</w:t>
      </w:r>
      <w:r w:rsidRPr="00E73E7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73E7F">
        <w:rPr>
          <w:rFonts w:ascii="Times New Roman" w:hAnsi="Times New Roman" w:cs="B Nazanin" w:hint="eastAsia"/>
          <w:sz w:val="26"/>
          <w:szCs w:val="28"/>
          <w:rtl/>
          <w:lang w:bidi="fa-IR"/>
        </w:rPr>
        <w:t>ف</w:t>
      </w:r>
      <w:r w:rsidRPr="00E73E7F">
        <w:rPr>
          <w:rFonts w:ascii="Times New Roman" w:hAnsi="Times New Roman" w:cs="B Nazanin"/>
          <w:sz w:val="26"/>
          <w:szCs w:val="28"/>
          <w:rtl/>
          <w:lang w:bidi="fa-IR"/>
        </w:rPr>
        <w:t xml:space="preserve"> چهارم:</w:t>
      </w:r>
    </w:p>
    <w:bookmarkStart w:id="10" w:name="_MON_1760569476"/>
    <w:bookmarkEnd w:id="10"/>
    <w:p w14:paraId="62760428" w14:textId="6816761C" w:rsidR="00C34AC4" w:rsidRPr="00294735" w:rsidRDefault="00AA7874" w:rsidP="00C34AC4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723" w14:anchorId="179A6761">
          <v:shape id="_x0000_i1039" type="#_x0000_t75" style="width:523.5pt;height:36pt" o:ole="">
            <v:imagedata r:id="rId47" o:title=""/>
          </v:shape>
          <o:OLEObject Type="Embed" ProgID="Word.OpenDocumentText.12" ShapeID="_x0000_i1039" DrawAspect="Content" ObjectID="_1760826040" r:id="rId48"/>
        </w:object>
      </w: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2082"/>
        <w:gridCol w:w="2122"/>
        <w:gridCol w:w="2276"/>
        <w:gridCol w:w="2146"/>
        <w:gridCol w:w="2059"/>
      </w:tblGrid>
      <w:tr w:rsidR="00AA7874" w14:paraId="1926194B" w14:textId="77777777" w:rsidTr="009F3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34CA9ADB" w14:textId="77777777" w:rsidR="00AA7874" w:rsidRDefault="00AA7874" w:rsidP="009F37BE">
            <w:pPr>
              <w:jc w:val="lowKashida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</w:p>
        </w:tc>
        <w:tc>
          <w:tcPr>
            <w:tcW w:w="2122" w:type="dxa"/>
          </w:tcPr>
          <w:p w14:paraId="5BA3900F" w14:textId="77777777" w:rsidR="00AA7874" w:rsidRDefault="00AA7874" w:rsidP="009F37BE">
            <w:pPr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نام</w:t>
            </w:r>
          </w:p>
        </w:tc>
        <w:tc>
          <w:tcPr>
            <w:tcW w:w="2276" w:type="dxa"/>
          </w:tcPr>
          <w:p w14:paraId="2CDA7ABF" w14:textId="77777777" w:rsidR="00AA7874" w:rsidRDefault="00AA7874" w:rsidP="009F37BE">
            <w:pPr>
              <w:bidi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 xml:space="preserve">کلاس </w:t>
            </w:r>
            <w:r>
              <w:rPr>
                <w:rFonts w:ascii="Times New Roman" w:hAnsi="Times New Roman" w:cs="B Nazanin"/>
                <w:sz w:val="26"/>
                <w:szCs w:val="28"/>
                <w:lang w:bidi="fa-IR"/>
              </w:rPr>
              <w:t>P</w:t>
            </w: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 xml:space="preserve"> </w:t>
            </w:r>
          </w:p>
        </w:tc>
        <w:tc>
          <w:tcPr>
            <w:tcW w:w="2146" w:type="dxa"/>
          </w:tcPr>
          <w:p w14:paraId="54A3CF6C" w14:textId="77777777" w:rsidR="00AA7874" w:rsidRDefault="00AA7874" w:rsidP="009F37BE">
            <w:pPr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سن</w:t>
            </w:r>
          </w:p>
        </w:tc>
        <w:tc>
          <w:tcPr>
            <w:tcW w:w="2059" w:type="dxa"/>
          </w:tcPr>
          <w:p w14:paraId="2B593A80" w14:textId="77777777" w:rsidR="00AA7874" w:rsidRDefault="00AA7874" w:rsidP="009F37BE">
            <w:pPr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جنسیت</w:t>
            </w:r>
          </w:p>
        </w:tc>
      </w:tr>
      <w:tr w:rsidR="000129D3" w14:paraId="653C91B3" w14:textId="77777777" w:rsidTr="009F3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1CE70F4B" w14:textId="70AA7CF3" w:rsidR="000129D3" w:rsidRDefault="000129D3" w:rsidP="000129D3">
            <w:pPr>
              <w:jc w:val="lowKashida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0</w:t>
            </w:r>
          </w:p>
        </w:tc>
        <w:tc>
          <w:tcPr>
            <w:tcW w:w="2122" w:type="dxa"/>
          </w:tcPr>
          <w:p w14:paraId="67426285" w14:textId="5788702F" w:rsidR="000129D3" w:rsidRDefault="000129D3" w:rsidP="000129D3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 w:rsidRPr="0063293C">
              <w:rPr>
                <w:rFonts w:ascii="Times New Roman" w:hAnsi="Times New Roman" w:cs="B Nazanin"/>
                <w:sz w:val="26"/>
                <w:szCs w:val="28"/>
                <w:lang w:bidi="fa-IR"/>
              </w:rPr>
              <w:t xml:space="preserve">Allen, Miss </w:t>
            </w:r>
            <w:r w:rsidRPr="0063293C">
              <w:rPr>
                <w:rFonts w:ascii="Times New Roman" w:hAnsi="Times New Roman" w:cs="B Nazanin"/>
                <w:sz w:val="26"/>
                <w:szCs w:val="28"/>
                <w:lang w:bidi="fa-IR"/>
              </w:rPr>
              <w:lastRenderedPageBreak/>
              <w:t>Elisabeth Walton</w:t>
            </w:r>
          </w:p>
        </w:tc>
        <w:tc>
          <w:tcPr>
            <w:tcW w:w="2276" w:type="dxa"/>
          </w:tcPr>
          <w:p w14:paraId="78CA83F2" w14:textId="2844A94C" w:rsidR="000129D3" w:rsidRDefault="000129D3" w:rsidP="000129D3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lastRenderedPageBreak/>
              <w:t>اول</w:t>
            </w:r>
          </w:p>
        </w:tc>
        <w:tc>
          <w:tcPr>
            <w:tcW w:w="2146" w:type="dxa"/>
          </w:tcPr>
          <w:p w14:paraId="0C34CFE1" w14:textId="6D1F8380" w:rsidR="000129D3" w:rsidRDefault="000129D3" w:rsidP="000129D3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29.0</w:t>
            </w:r>
          </w:p>
        </w:tc>
        <w:tc>
          <w:tcPr>
            <w:tcW w:w="2059" w:type="dxa"/>
          </w:tcPr>
          <w:p w14:paraId="6117B30B" w14:textId="6D04BCDC" w:rsidR="000129D3" w:rsidRDefault="000129D3" w:rsidP="000129D3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زن</w:t>
            </w:r>
          </w:p>
        </w:tc>
      </w:tr>
      <w:tr w:rsidR="000129D3" w14:paraId="5E02C894" w14:textId="77777777" w:rsidTr="009F3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65A50F16" w14:textId="2563BC0D" w:rsidR="000129D3" w:rsidRDefault="000129D3" w:rsidP="000129D3">
            <w:pPr>
              <w:jc w:val="lowKashida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1</w:t>
            </w:r>
          </w:p>
        </w:tc>
        <w:tc>
          <w:tcPr>
            <w:tcW w:w="2122" w:type="dxa"/>
          </w:tcPr>
          <w:p w14:paraId="0840ABB8" w14:textId="60B49734" w:rsidR="000129D3" w:rsidRDefault="000129D3" w:rsidP="000129D3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 w:rsidRPr="0063293C">
              <w:rPr>
                <w:rFonts w:ascii="Times New Roman" w:hAnsi="Times New Roman" w:cs="B Nazanin"/>
                <w:sz w:val="26"/>
                <w:szCs w:val="28"/>
                <w:lang w:bidi="fa-IR"/>
              </w:rPr>
              <w:t>Allison, Miss Helen Loraine</w:t>
            </w:r>
          </w:p>
        </w:tc>
        <w:tc>
          <w:tcPr>
            <w:tcW w:w="2276" w:type="dxa"/>
          </w:tcPr>
          <w:p w14:paraId="34085476" w14:textId="6BE9FEBE" w:rsidR="000129D3" w:rsidRDefault="000129D3" w:rsidP="000129D3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اول</w:t>
            </w:r>
          </w:p>
        </w:tc>
        <w:tc>
          <w:tcPr>
            <w:tcW w:w="2146" w:type="dxa"/>
          </w:tcPr>
          <w:p w14:paraId="3E9D098F" w14:textId="1B0DCBD7" w:rsidR="000129D3" w:rsidRDefault="000129D3" w:rsidP="000129D3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2.0</w:t>
            </w:r>
          </w:p>
        </w:tc>
        <w:tc>
          <w:tcPr>
            <w:tcW w:w="2059" w:type="dxa"/>
          </w:tcPr>
          <w:p w14:paraId="298492DC" w14:textId="0B5C9604" w:rsidR="000129D3" w:rsidRDefault="000129D3" w:rsidP="000129D3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زن</w:t>
            </w:r>
          </w:p>
        </w:tc>
      </w:tr>
      <w:tr w:rsidR="00AA7874" w14:paraId="2837C6C0" w14:textId="77777777" w:rsidTr="009F3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2BD5BA9F" w14:textId="77777777" w:rsidR="00AA7874" w:rsidRDefault="00AA7874" w:rsidP="009F37BE">
            <w:pPr>
              <w:jc w:val="lowKashida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2</w:t>
            </w:r>
          </w:p>
        </w:tc>
        <w:tc>
          <w:tcPr>
            <w:tcW w:w="2122" w:type="dxa"/>
          </w:tcPr>
          <w:p w14:paraId="41652BF8" w14:textId="77777777" w:rsidR="00AA7874" w:rsidRDefault="00AA7874" w:rsidP="009F37BE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 w:rsidRPr="00B6514A">
              <w:rPr>
                <w:rFonts w:ascii="Times New Roman" w:hAnsi="Times New Roman" w:cs="B Nazanin"/>
                <w:sz w:val="26"/>
                <w:szCs w:val="28"/>
                <w:lang w:bidi="fa-IR"/>
              </w:rPr>
              <w:t xml:space="preserve">Allison, </w:t>
            </w:r>
            <w:proofErr w:type="spellStart"/>
            <w:r w:rsidRPr="00B6514A">
              <w:rPr>
                <w:rFonts w:ascii="Times New Roman" w:hAnsi="Times New Roman" w:cs="B Nazanin"/>
                <w:sz w:val="26"/>
                <w:szCs w:val="28"/>
                <w:lang w:bidi="fa-IR"/>
              </w:rPr>
              <w:t>Mr</w:t>
            </w:r>
            <w:proofErr w:type="spellEnd"/>
            <w:r w:rsidRPr="00B6514A">
              <w:rPr>
                <w:rFonts w:ascii="Times New Roman" w:hAnsi="Times New Roman" w:cs="B Nazanin"/>
                <w:sz w:val="26"/>
                <w:szCs w:val="28"/>
                <w:lang w:bidi="fa-IR"/>
              </w:rPr>
              <w:t xml:space="preserve"> Hudson Joshua Creighton</w:t>
            </w:r>
          </w:p>
        </w:tc>
        <w:tc>
          <w:tcPr>
            <w:tcW w:w="2276" w:type="dxa"/>
          </w:tcPr>
          <w:p w14:paraId="6154AA80" w14:textId="77777777" w:rsidR="00AA7874" w:rsidRDefault="00AA7874" w:rsidP="009F3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اول</w:t>
            </w:r>
          </w:p>
        </w:tc>
        <w:tc>
          <w:tcPr>
            <w:tcW w:w="2146" w:type="dxa"/>
          </w:tcPr>
          <w:p w14:paraId="081DCF70" w14:textId="77777777" w:rsidR="00AA7874" w:rsidRDefault="00AA7874" w:rsidP="009F37BE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30.0</w:t>
            </w:r>
          </w:p>
        </w:tc>
        <w:tc>
          <w:tcPr>
            <w:tcW w:w="2059" w:type="dxa"/>
          </w:tcPr>
          <w:p w14:paraId="7AABB47B" w14:textId="77777777" w:rsidR="00AA7874" w:rsidRDefault="00AA7874" w:rsidP="009F37BE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مرد</w:t>
            </w:r>
          </w:p>
        </w:tc>
      </w:tr>
      <w:tr w:rsidR="00AA7874" w14:paraId="4DD2BA4C" w14:textId="77777777" w:rsidTr="009F3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7ED07529" w14:textId="77777777" w:rsidR="00AA7874" w:rsidRDefault="00AA7874" w:rsidP="009F37BE">
            <w:pPr>
              <w:jc w:val="lowKashida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3</w:t>
            </w:r>
          </w:p>
        </w:tc>
        <w:tc>
          <w:tcPr>
            <w:tcW w:w="2122" w:type="dxa"/>
          </w:tcPr>
          <w:p w14:paraId="1E2B95B1" w14:textId="77777777" w:rsidR="00AA7874" w:rsidRPr="00B6514A" w:rsidRDefault="00AA7874" w:rsidP="009F37BE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 w:rsidRPr="0085746B">
              <w:rPr>
                <w:rFonts w:ascii="Times New Roman" w:hAnsi="Times New Roman" w:cs="B Nazanin"/>
                <w:sz w:val="26"/>
                <w:szCs w:val="28"/>
                <w:lang w:bidi="fa-IR"/>
              </w:rPr>
              <w:t xml:space="preserve">Allison, </w:t>
            </w:r>
            <w:proofErr w:type="spellStart"/>
            <w:r w:rsidRPr="0085746B">
              <w:rPr>
                <w:rFonts w:ascii="Times New Roman" w:hAnsi="Times New Roman" w:cs="B Nazanin"/>
                <w:sz w:val="26"/>
                <w:szCs w:val="28"/>
                <w:lang w:bidi="fa-IR"/>
              </w:rPr>
              <w:t>Mrs</w:t>
            </w:r>
            <w:proofErr w:type="spellEnd"/>
            <w:r w:rsidRPr="0085746B">
              <w:rPr>
                <w:rFonts w:ascii="Times New Roman" w:hAnsi="Times New Roman" w:cs="B Nazanin"/>
                <w:sz w:val="26"/>
                <w:szCs w:val="28"/>
                <w:lang w:bidi="fa-IR"/>
              </w:rPr>
              <w:t xml:space="preserve"> Hudson JC (Bessie Waldo Daniels)</w:t>
            </w:r>
          </w:p>
        </w:tc>
        <w:tc>
          <w:tcPr>
            <w:tcW w:w="2276" w:type="dxa"/>
          </w:tcPr>
          <w:p w14:paraId="091A5B14" w14:textId="77777777" w:rsidR="00AA7874" w:rsidRDefault="00AA7874" w:rsidP="009F3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اول</w:t>
            </w:r>
          </w:p>
        </w:tc>
        <w:tc>
          <w:tcPr>
            <w:tcW w:w="2146" w:type="dxa"/>
          </w:tcPr>
          <w:p w14:paraId="5324D572" w14:textId="77777777" w:rsidR="00AA7874" w:rsidRDefault="00AA7874" w:rsidP="009F37BE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25.0</w:t>
            </w:r>
          </w:p>
        </w:tc>
        <w:tc>
          <w:tcPr>
            <w:tcW w:w="2059" w:type="dxa"/>
          </w:tcPr>
          <w:p w14:paraId="471D65AF" w14:textId="77777777" w:rsidR="00AA7874" w:rsidRDefault="00AA7874" w:rsidP="009F37BE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زن</w:t>
            </w:r>
          </w:p>
        </w:tc>
      </w:tr>
    </w:tbl>
    <w:p w14:paraId="7AE967A1" w14:textId="77777777" w:rsidR="00C34AC4" w:rsidRDefault="00C34AC4" w:rsidP="00C34AC4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</w:p>
    <w:p w14:paraId="67397CDA" w14:textId="07C71749" w:rsidR="00C34AC4" w:rsidRDefault="005752F1" w:rsidP="00C34AC4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  <w:proofErr w:type="spellStart"/>
      <w:r w:rsidRPr="005752F1">
        <w:rPr>
          <w:rFonts w:ascii="Times New Roman" w:hAnsi="Times New Roman" w:cs="B Nazanin"/>
          <w:b/>
          <w:bCs/>
          <w:sz w:val="26"/>
          <w:szCs w:val="28"/>
          <w:lang w:bidi="fa-IR"/>
        </w:rPr>
        <w:t>DataFrame</w:t>
      </w:r>
      <w:proofErr w:type="spellEnd"/>
      <w:r w:rsidR="00CD3424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‌ها </w:t>
      </w:r>
      <w:r w:rsidRPr="005752F1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ن</w:t>
      </w:r>
      <w:r w:rsidRPr="005752F1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5752F1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از</w:t>
      </w:r>
      <w:r w:rsidRPr="005752F1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5752F1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به ا</w:t>
      </w:r>
      <w:r w:rsidRPr="005752F1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5752F1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ندکس</w:t>
      </w:r>
      <w:r w:rsidRPr="005752F1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شدن عدد</w:t>
      </w:r>
      <w:r w:rsidRPr="005752F1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5752F1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ندارند. ما </w:t>
      </w:r>
      <w:r w:rsidR="00CD3424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می‌</w:t>
      </w:r>
      <w:r w:rsidRPr="005752F1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توان</w:t>
      </w:r>
      <w:r w:rsidRPr="005752F1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5752F1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م</w:t>
      </w:r>
      <w:r w:rsidRPr="005752F1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ا</w:t>
      </w:r>
      <w:r w:rsidRPr="005752F1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5752F1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ندکس</w:t>
      </w:r>
      <w:r w:rsidRPr="005752F1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</w:t>
      </w:r>
      <w:r w:rsidRPr="005752F1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5752F1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ک</w:t>
      </w:r>
      <w:r w:rsidRPr="005752F1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</w:t>
      </w:r>
      <w:proofErr w:type="spellStart"/>
      <w:r w:rsidRPr="005752F1">
        <w:rPr>
          <w:rFonts w:ascii="Times New Roman" w:hAnsi="Times New Roman" w:cs="B Nazanin"/>
          <w:b/>
          <w:bCs/>
          <w:sz w:val="26"/>
          <w:szCs w:val="28"/>
          <w:lang w:bidi="fa-IR"/>
        </w:rPr>
        <w:t>DataFrame</w:t>
      </w:r>
      <w:proofErr w:type="spellEnd"/>
      <w:r w:rsidRPr="005752F1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را رو</w:t>
      </w:r>
      <w:r w:rsidRPr="005752F1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5752F1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هر مقدار</w:t>
      </w:r>
      <w:r w:rsidRPr="005752F1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5752F1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که مقدار آن برا</w:t>
      </w:r>
      <w:r w:rsidRPr="005752F1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5752F1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هر رد</w:t>
      </w:r>
      <w:r w:rsidRPr="005752F1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5752F1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ف</w:t>
      </w:r>
      <w:r w:rsidRPr="005752F1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منحصر به فرد باشد، تنظ</w:t>
      </w:r>
      <w:r w:rsidRPr="005752F1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5752F1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م</w:t>
      </w:r>
      <w:r w:rsidRPr="005752F1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کن</w:t>
      </w:r>
      <w:r w:rsidRPr="005752F1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5752F1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م</w:t>
      </w:r>
      <w:r w:rsidRPr="005752F1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. برا</w:t>
      </w:r>
      <w:r w:rsidRPr="005752F1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5752F1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مثال، م</w:t>
      </w:r>
      <w:r w:rsidRPr="005752F1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ی‌</w:t>
      </w:r>
      <w:r w:rsidRPr="005752F1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توان</w:t>
      </w:r>
      <w:r w:rsidRPr="005752F1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5752F1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م</w:t>
      </w:r>
      <w:r w:rsidRPr="005752F1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فهرست را به‌عنوان نام مسافران تنظ</w:t>
      </w:r>
      <w:r w:rsidRPr="005752F1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5752F1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م</w:t>
      </w:r>
      <w:r w:rsidRPr="005752F1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کن</w:t>
      </w:r>
      <w:r w:rsidRPr="005752F1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5752F1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م</w:t>
      </w:r>
      <w:r w:rsidRPr="005752F1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و سپس رد</w:t>
      </w:r>
      <w:r w:rsidRPr="005752F1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5752F1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ف‌ها</w:t>
      </w:r>
      <w:r w:rsidRPr="005752F1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را با استفاده از </w:t>
      </w:r>
      <w:r w:rsidRPr="005752F1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5752F1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ک</w:t>
      </w:r>
      <w:r w:rsidRPr="005752F1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نام انتخ</w:t>
      </w:r>
      <w:r w:rsidRPr="005752F1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اب</w:t>
      </w:r>
      <w:r w:rsidRPr="005752F1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کن</w:t>
      </w:r>
      <w:r w:rsidRPr="005752F1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5752F1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م</w:t>
      </w:r>
      <w:r w:rsidRPr="005752F1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:</w:t>
      </w:r>
    </w:p>
    <w:bookmarkStart w:id="11" w:name="_MON_1760569715"/>
    <w:bookmarkEnd w:id="11"/>
    <w:p w14:paraId="2377B0A8" w14:textId="0ED6FF4D" w:rsidR="00C34AC4" w:rsidRDefault="0058456D" w:rsidP="00C34AC4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3708" w14:anchorId="197CBB20">
          <v:shape id="_x0000_i1040" type="#_x0000_t75" style="width:523.5pt;height:185.25pt" o:ole="">
            <v:imagedata r:id="rId49" o:title=""/>
          </v:shape>
          <o:OLEObject Type="Embed" ProgID="Word.OpenDocumentText.12" ShapeID="_x0000_i1040" DrawAspect="Content" ObjectID="_1760826041" r:id="rId50"/>
        </w:object>
      </w:r>
    </w:p>
    <w:p w14:paraId="41C0E15E" w14:textId="77777777" w:rsidR="00C34AC4" w:rsidRPr="00294735" w:rsidRDefault="00C34AC4" w:rsidP="00C34AC4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بحث</w:t>
      </w:r>
    </w:p>
    <w:p w14:paraId="1B0F5BC4" w14:textId="1FC0C369" w:rsidR="00C34AC4" w:rsidRDefault="0058456D" w:rsidP="00C34AC4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58456D">
        <w:rPr>
          <w:rFonts w:ascii="Times New Roman" w:hAnsi="Times New Roman" w:cs="B Nazanin"/>
          <w:sz w:val="26"/>
          <w:szCs w:val="28"/>
          <w:rtl/>
          <w:lang w:bidi="fa-IR"/>
        </w:rPr>
        <w:t xml:space="preserve">همه سطرها در </w:t>
      </w:r>
      <w:proofErr w:type="spellStart"/>
      <w:r w:rsidRPr="0058456D">
        <w:rPr>
          <w:rFonts w:ascii="Times New Roman" w:hAnsi="Times New Roman" w:cs="B Nazanin"/>
          <w:sz w:val="26"/>
          <w:szCs w:val="28"/>
          <w:lang w:bidi="fa-IR"/>
        </w:rPr>
        <w:t>DataFrame</w:t>
      </w:r>
      <w:proofErr w:type="spellEnd"/>
      <w:r w:rsidRPr="0058456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DA70F7">
        <w:rPr>
          <w:rFonts w:ascii="Times New Roman" w:hAnsi="Times New Roman" w:cs="B Nazanin" w:hint="cs"/>
          <w:sz w:val="26"/>
          <w:szCs w:val="28"/>
          <w:rtl/>
          <w:lang w:bidi="fa-IR"/>
        </w:rPr>
        <w:t>در</w:t>
      </w:r>
      <w:r w:rsidR="00550ED2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کتابخانه‌ی</w:t>
      </w:r>
      <w:r w:rsidR="00DA70F7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w:r w:rsidR="00DA70F7">
        <w:rPr>
          <w:rFonts w:ascii="Times New Roman" w:hAnsi="Times New Roman" w:cs="B Nazanin"/>
          <w:sz w:val="26"/>
          <w:szCs w:val="28"/>
          <w:lang w:bidi="fa-IR"/>
        </w:rPr>
        <w:t>Pandas</w:t>
      </w:r>
      <w:r w:rsidRPr="0058456D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دارا</w:t>
      </w:r>
      <w:r w:rsidRPr="0058456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8456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58456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8456D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58456D">
        <w:rPr>
          <w:rFonts w:ascii="Times New Roman" w:hAnsi="Times New Roman" w:cs="B Nazanin"/>
          <w:sz w:val="26"/>
          <w:szCs w:val="28"/>
          <w:rtl/>
          <w:lang w:bidi="fa-IR"/>
        </w:rPr>
        <w:t xml:space="preserve"> مقدار شاخص منحصر به فرد</w:t>
      </w:r>
      <w:r w:rsidR="00BF2A18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است</w:t>
      </w:r>
      <w:r w:rsidRPr="0058456D">
        <w:rPr>
          <w:rFonts w:ascii="Times New Roman" w:hAnsi="Times New Roman" w:cs="B Nazanin"/>
          <w:sz w:val="26"/>
          <w:szCs w:val="28"/>
          <w:rtl/>
          <w:lang w:bidi="fa-IR"/>
        </w:rPr>
        <w:t>. به طور پ</w:t>
      </w:r>
      <w:r w:rsidRPr="0058456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8456D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Pr="0058456D">
        <w:rPr>
          <w:rFonts w:ascii="Times New Roman" w:hAnsi="Times New Roman" w:cs="B Nazanin"/>
          <w:sz w:val="26"/>
          <w:szCs w:val="28"/>
          <w:rtl/>
          <w:lang w:bidi="fa-IR"/>
        </w:rPr>
        <w:t xml:space="preserve"> فرض، ا</w:t>
      </w:r>
      <w:r w:rsidRPr="0058456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8456D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58456D">
        <w:rPr>
          <w:rFonts w:ascii="Times New Roman" w:hAnsi="Times New Roman" w:cs="B Nazanin"/>
          <w:sz w:val="26"/>
          <w:szCs w:val="28"/>
          <w:rtl/>
          <w:lang w:bidi="fa-IR"/>
        </w:rPr>
        <w:t xml:space="preserve"> شاخص </w:t>
      </w:r>
      <w:r w:rsidRPr="0058456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8456D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58456D">
        <w:rPr>
          <w:rFonts w:ascii="Times New Roman" w:hAnsi="Times New Roman" w:cs="B Nazanin"/>
          <w:sz w:val="26"/>
          <w:szCs w:val="28"/>
          <w:rtl/>
          <w:lang w:bidi="fa-IR"/>
        </w:rPr>
        <w:t xml:space="preserve"> عدد صح</w:t>
      </w:r>
      <w:r w:rsidRPr="0058456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8456D">
        <w:rPr>
          <w:rFonts w:ascii="Times New Roman" w:hAnsi="Times New Roman" w:cs="B Nazanin" w:hint="eastAsia"/>
          <w:sz w:val="26"/>
          <w:szCs w:val="28"/>
          <w:rtl/>
          <w:lang w:bidi="fa-IR"/>
        </w:rPr>
        <w:t>ح</w:t>
      </w:r>
      <w:r w:rsidRPr="0058456D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 که موقع</w:t>
      </w:r>
      <w:r w:rsidRPr="0058456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8456D">
        <w:rPr>
          <w:rFonts w:ascii="Times New Roman" w:hAnsi="Times New Roman" w:cs="B Nazanin" w:hint="eastAsia"/>
          <w:sz w:val="26"/>
          <w:szCs w:val="28"/>
          <w:rtl/>
          <w:lang w:bidi="fa-IR"/>
        </w:rPr>
        <w:t>ت</w:t>
      </w:r>
      <w:r w:rsidRPr="0058456D">
        <w:rPr>
          <w:rFonts w:ascii="Times New Roman" w:hAnsi="Times New Roman" w:cs="B Nazanin"/>
          <w:sz w:val="26"/>
          <w:szCs w:val="28"/>
          <w:rtl/>
          <w:lang w:bidi="fa-IR"/>
        </w:rPr>
        <w:t xml:space="preserve"> رد</w:t>
      </w:r>
      <w:r w:rsidRPr="0058456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8456D">
        <w:rPr>
          <w:rFonts w:ascii="Times New Roman" w:hAnsi="Times New Roman" w:cs="B Nazanin" w:hint="eastAsia"/>
          <w:sz w:val="26"/>
          <w:szCs w:val="28"/>
          <w:rtl/>
          <w:lang w:bidi="fa-IR"/>
        </w:rPr>
        <w:t>ف</w:t>
      </w:r>
      <w:r w:rsidRPr="0058456D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در </w:t>
      </w:r>
      <w:proofErr w:type="spellStart"/>
      <w:r w:rsidRPr="0058456D">
        <w:rPr>
          <w:rFonts w:ascii="Times New Roman" w:hAnsi="Times New Roman" w:cs="B Nazanin"/>
          <w:sz w:val="26"/>
          <w:szCs w:val="28"/>
          <w:lang w:bidi="fa-IR"/>
        </w:rPr>
        <w:t>DataFrame</w:t>
      </w:r>
      <w:proofErr w:type="spellEnd"/>
      <w:r w:rsidRPr="0058456D">
        <w:rPr>
          <w:rFonts w:ascii="Times New Roman" w:hAnsi="Times New Roman" w:cs="B Nazanin"/>
          <w:sz w:val="26"/>
          <w:szCs w:val="28"/>
          <w:rtl/>
          <w:lang w:bidi="fa-IR"/>
        </w:rPr>
        <w:t xml:space="preserve"> نشان 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58456D">
        <w:rPr>
          <w:rFonts w:ascii="Times New Roman" w:hAnsi="Times New Roman" w:cs="B Nazanin"/>
          <w:sz w:val="26"/>
          <w:szCs w:val="28"/>
          <w:rtl/>
          <w:lang w:bidi="fa-IR"/>
        </w:rPr>
        <w:t>دهد. با ا</w:t>
      </w:r>
      <w:r w:rsidRPr="0058456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8456D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58456D">
        <w:rPr>
          <w:rFonts w:ascii="Times New Roman" w:hAnsi="Times New Roman" w:cs="B Nazanin"/>
          <w:sz w:val="26"/>
          <w:szCs w:val="28"/>
          <w:rtl/>
          <w:lang w:bidi="fa-IR"/>
        </w:rPr>
        <w:t xml:space="preserve"> حال، لازم ن</w:t>
      </w:r>
      <w:r w:rsidRPr="0058456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8456D">
        <w:rPr>
          <w:rFonts w:ascii="Times New Roman" w:hAnsi="Times New Roman" w:cs="B Nazanin" w:hint="eastAsia"/>
          <w:sz w:val="26"/>
          <w:szCs w:val="28"/>
          <w:rtl/>
          <w:lang w:bidi="fa-IR"/>
        </w:rPr>
        <w:t>ست</w:t>
      </w:r>
      <w:r w:rsidRPr="0058456D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</w:t>
      </w:r>
      <w:r w:rsidR="00CC1B2B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حضور داشته</w:t>
      </w:r>
      <w:r w:rsidRPr="0058456D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باشد. شاخص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 xml:space="preserve">‌های </w:t>
      </w:r>
      <w:proofErr w:type="spellStart"/>
      <w:r w:rsidRPr="0058456D">
        <w:rPr>
          <w:rFonts w:ascii="Times New Roman" w:hAnsi="Times New Roman" w:cs="B Nazanin"/>
          <w:sz w:val="26"/>
          <w:szCs w:val="28"/>
          <w:lang w:bidi="fa-IR"/>
        </w:rPr>
        <w:t>DataFrame</w:t>
      </w:r>
      <w:proofErr w:type="spellEnd"/>
      <w:r w:rsidRPr="0058456D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58456D">
        <w:rPr>
          <w:rFonts w:ascii="Times New Roman" w:hAnsi="Times New Roman" w:cs="B Nazanin"/>
          <w:sz w:val="26"/>
          <w:szCs w:val="28"/>
          <w:rtl/>
          <w:lang w:bidi="fa-IR"/>
        </w:rPr>
        <w:t>توان به صورت رشته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 xml:space="preserve">‌های </w:t>
      </w:r>
      <w:r w:rsidRPr="0058456D">
        <w:rPr>
          <w:rFonts w:ascii="Times New Roman" w:hAnsi="Times New Roman" w:cs="B Nazanin"/>
          <w:sz w:val="26"/>
          <w:szCs w:val="28"/>
          <w:rtl/>
          <w:lang w:bidi="fa-IR"/>
        </w:rPr>
        <w:t>الفبا</w:t>
      </w:r>
      <w:r w:rsidRPr="0058456D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58456D">
        <w:rPr>
          <w:rFonts w:ascii="Times New Roman" w:hAnsi="Times New Roman" w:cs="B Nazanin"/>
          <w:sz w:val="26"/>
          <w:szCs w:val="28"/>
          <w:rtl/>
          <w:lang w:bidi="fa-IR"/>
        </w:rPr>
        <w:t xml:space="preserve"> منحصر به فرد </w:t>
      </w:r>
      <w:r w:rsidRPr="0058456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8456D">
        <w:rPr>
          <w:rFonts w:ascii="Times New Roman" w:hAnsi="Times New Roman" w:cs="B Nazanin"/>
          <w:sz w:val="26"/>
          <w:szCs w:val="28"/>
          <w:rtl/>
          <w:lang w:bidi="fa-IR"/>
        </w:rPr>
        <w:t>ا شماره مشتر</w:t>
      </w:r>
      <w:r w:rsidRPr="0058456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8456D">
        <w:rPr>
          <w:rFonts w:ascii="Times New Roman" w:hAnsi="Times New Roman" w:cs="B Nazanin"/>
          <w:sz w:val="26"/>
          <w:szCs w:val="28"/>
          <w:rtl/>
          <w:lang w:bidi="fa-IR"/>
        </w:rPr>
        <w:t xml:space="preserve"> تنظ</w:t>
      </w:r>
      <w:r w:rsidRPr="0058456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8456D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58456D">
        <w:rPr>
          <w:rFonts w:ascii="Times New Roman" w:hAnsi="Times New Roman" w:cs="B Nazanin"/>
          <w:sz w:val="26"/>
          <w:szCs w:val="28"/>
          <w:rtl/>
          <w:lang w:bidi="fa-IR"/>
        </w:rPr>
        <w:t xml:space="preserve"> کرد. </w:t>
      </w:r>
      <w:r w:rsidR="00AD1079">
        <w:rPr>
          <w:rFonts w:ascii="Times New Roman" w:hAnsi="Times New Roman" w:cs="B Nazanin"/>
          <w:sz w:val="26"/>
          <w:szCs w:val="28"/>
          <w:lang w:bidi="fa-IR"/>
        </w:rPr>
        <w:t>Pandas</w:t>
      </w:r>
      <w:r w:rsidRPr="0058456D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58456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8456D">
        <w:rPr>
          <w:rFonts w:ascii="Times New Roman" w:hAnsi="Times New Roman" w:cs="B Nazanin"/>
          <w:sz w:val="26"/>
          <w:szCs w:val="28"/>
          <w:rtl/>
          <w:lang w:bidi="fa-IR"/>
        </w:rPr>
        <w:t xml:space="preserve"> انتخاب رد</w:t>
      </w:r>
      <w:r w:rsidRPr="0058456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8456D">
        <w:rPr>
          <w:rFonts w:ascii="Times New Roman" w:hAnsi="Times New Roman" w:cs="B Nazanin" w:hint="eastAsia"/>
          <w:sz w:val="26"/>
          <w:szCs w:val="28"/>
          <w:rtl/>
          <w:lang w:bidi="fa-IR"/>
        </w:rPr>
        <w:t>ف‌ها</w:t>
      </w:r>
      <w:r w:rsidRPr="0058456D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تکه‌ها</w:t>
      </w:r>
      <w:r w:rsidRPr="0058456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8456D">
        <w:rPr>
          <w:rFonts w:ascii="Times New Roman" w:hAnsi="Times New Roman" w:cs="B Nazanin"/>
          <w:sz w:val="26"/>
          <w:szCs w:val="28"/>
          <w:rtl/>
          <w:lang w:bidi="fa-IR"/>
        </w:rPr>
        <w:t xml:space="preserve"> رد</w:t>
      </w:r>
      <w:r w:rsidRPr="0058456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8456D">
        <w:rPr>
          <w:rFonts w:ascii="Times New Roman" w:hAnsi="Times New Roman" w:cs="B Nazanin" w:hint="eastAsia"/>
          <w:sz w:val="26"/>
          <w:szCs w:val="28"/>
          <w:rtl/>
          <w:lang w:bidi="fa-IR"/>
        </w:rPr>
        <w:t>ف‌ها</w:t>
      </w:r>
      <w:r w:rsidRPr="0058456D">
        <w:rPr>
          <w:rFonts w:ascii="Times New Roman" w:hAnsi="Times New Roman" w:cs="B Nazanin"/>
          <w:sz w:val="26"/>
          <w:szCs w:val="28"/>
          <w:rtl/>
          <w:lang w:bidi="fa-IR"/>
        </w:rPr>
        <w:t xml:space="preserve"> دو روش ارائه م</w:t>
      </w:r>
      <w:r w:rsidRPr="0058456D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58456D">
        <w:rPr>
          <w:rFonts w:ascii="Times New Roman" w:hAnsi="Times New Roman" w:cs="B Nazanin" w:hint="eastAsia"/>
          <w:sz w:val="26"/>
          <w:szCs w:val="28"/>
          <w:rtl/>
          <w:lang w:bidi="fa-IR"/>
        </w:rPr>
        <w:t>دهد</w:t>
      </w:r>
      <w:r w:rsidRPr="0058456D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p w14:paraId="4AD63050" w14:textId="7AFF9DE2" w:rsidR="00DA2048" w:rsidRDefault="00DA2048" w:rsidP="00DA2048">
      <w:pPr>
        <w:pStyle w:val="ListParagraph"/>
        <w:numPr>
          <w:ilvl w:val="0"/>
          <w:numId w:val="10"/>
        </w:num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DA2048">
        <w:rPr>
          <w:rFonts w:ascii="Times New Roman" w:hAnsi="Times New Roman" w:cs="B Nazanin"/>
          <w:sz w:val="26"/>
          <w:szCs w:val="28"/>
          <w:lang w:bidi="fa-IR"/>
        </w:rPr>
        <w:t>loc</w:t>
      </w:r>
      <w:r w:rsidRPr="00DA2048">
        <w:rPr>
          <w:rFonts w:ascii="Times New Roman" w:hAnsi="Times New Roman" w:cs="B Nazanin"/>
          <w:sz w:val="26"/>
          <w:szCs w:val="28"/>
          <w:rtl/>
          <w:lang w:bidi="fa-IR"/>
        </w:rPr>
        <w:t xml:space="preserve"> زمان</w:t>
      </w:r>
      <w:r w:rsidRPr="00DA204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A2048">
        <w:rPr>
          <w:rFonts w:ascii="Times New Roman" w:hAnsi="Times New Roman" w:cs="B Nazanin"/>
          <w:sz w:val="26"/>
          <w:szCs w:val="28"/>
          <w:rtl/>
          <w:lang w:bidi="fa-IR"/>
        </w:rPr>
        <w:t xml:space="preserve"> مف</w:t>
      </w:r>
      <w:r w:rsidRPr="00DA204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A2048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DA2048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 که نما</w:t>
      </w:r>
      <w:r w:rsidRPr="00DA204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A2048">
        <w:rPr>
          <w:rFonts w:ascii="Times New Roman" w:hAnsi="Times New Roman" w:cs="B Nazanin" w:hint="eastAsia"/>
          <w:sz w:val="26"/>
          <w:szCs w:val="28"/>
          <w:rtl/>
          <w:lang w:bidi="fa-IR"/>
        </w:rPr>
        <w:t>ه</w:t>
      </w:r>
      <w:r w:rsidRPr="00DA2048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DA2048">
        <w:rPr>
          <w:rFonts w:ascii="Times New Roman" w:hAnsi="Times New Roman" w:cs="B Nazanin"/>
          <w:sz w:val="26"/>
          <w:szCs w:val="28"/>
          <w:lang w:bidi="fa-IR"/>
        </w:rPr>
        <w:t>DataFrame</w:t>
      </w:r>
      <w:proofErr w:type="spellEnd"/>
      <w:r w:rsidRPr="00DA2048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DA204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A2048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DA2048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برچسب (به عنوان مثال، </w:t>
      </w:r>
      <w:r w:rsidRPr="00DA204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A2048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DA2048">
        <w:rPr>
          <w:rFonts w:ascii="Times New Roman" w:hAnsi="Times New Roman" w:cs="B Nazanin"/>
          <w:sz w:val="26"/>
          <w:szCs w:val="28"/>
          <w:rtl/>
          <w:lang w:bidi="fa-IR"/>
        </w:rPr>
        <w:t xml:space="preserve"> رشته) باشد.</w:t>
      </w:r>
    </w:p>
    <w:p w14:paraId="5A052BCE" w14:textId="22C48F37" w:rsidR="00DA2048" w:rsidRDefault="00DA2048" w:rsidP="00DA2048">
      <w:pPr>
        <w:pStyle w:val="ListParagraph"/>
        <w:numPr>
          <w:ilvl w:val="0"/>
          <w:numId w:val="10"/>
        </w:num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proofErr w:type="spellStart"/>
      <w:r w:rsidRPr="00DA2048">
        <w:rPr>
          <w:rFonts w:ascii="Times New Roman" w:hAnsi="Times New Roman" w:cs="B Nazanin"/>
          <w:sz w:val="26"/>
          <w:szCs w:val="28"/>
          <w:lang w:bidi="fa-IR"/>
        </w:rPr>
        <w:t>iloc</w:t>
      </w:r>
      <w:proofErr w:type="spellEnd"/>
      <w:r w:rsidRPr="00DA2048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جستجو</w:t>
      </w:r>
      <w:r w:rsidRPr="00DA204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A2048">
        <w:rPr>
          <w:rFonts w:ascii="Times New Roman" w:hAnsi="Times New Roman" w:cs="B Nazanin"/>
          <w:sz w:val="26"/>
          <w:szCs w:val="28"/>
          <w:rtl/>
          <w:lang w:bidi="fa-IR"/>
        </w:rPr>
        <w:t xml:space="preserve"> موقع</w:t>
      </w:r>
      <w:r w:rsidRPr="00DA204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A2048">
        <w:rPr>
          <w:rFonts w:ascii="Times New Roman" w:hAnsi="Times New Roman" w:cs="B Nazanin" w:hint="eastAsia"/>
          <w:sz w:val="26"/>
          <w:szCs w:val="28"/>
          <w:rtl/>
          <w:lang w:bidi="fa-IR"/>
        </w:rPr>
        <w:t>ت</w:t>
      </w:r>
      <w:r w:rsidRPr="00DA2048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</w:t>
      </w:r>
      <w:proofErr w:type="spellStart"/>
      <w:r w:rsidRPr="00DA2048">
        <w:rPr>
          <w:rFonts w:ascii="Times New Roman" w:hAnsi="Times New Roman" w:cs="B Nazanin"/>
          <w:sz w:val="26"/>
          <w:szCs w:val="28"/>
          <w:lang w:bidi="fa-IR"/>
        </w:rPr>
        <w:t>DataFrame</w:t>
      </w:r>
      <w:proofErr w:type="spellEnd"/>
      <w:r w:rsidRPr="00DA2048">
        <w:rPr>
          <w:rFonts w:ascii="Times New Roman" w:hAnsi="Times New Roman" w:cs="B Nazanin"/>
          <w:sz w:val="26"/>
          <w:szCs w:val="28"/>
          <w:rtl/>
          <w:lang w:bidi="fa-IR"/>
        </w:rPr>
        <w:t xml:space="preserve"> کار 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DA2048">
        <w:rPr>
          <w:rFonts w:ascii="Times New Roman" w:hAnsi="Times New Roman" w:cs="B Nazanin"/>
          <w:sz w:val="26"/>
          <w:szCs w:val="28"/>
          <w:rtl/>
          <w:lang w:bidi="fa-IR"/>
        </w:rPr>
        <w:t>کند. برا</w:t>
      </w:r>
      <w:r w:rsidRPr="00DA204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A2048">
        <w:rPr>
          <w:rFonts w:ascii="Times New Roman" w:hAnsi="Times New Roman" w:cs="B Nazanin"/>
          <w:sz w:val="26"/>
          <w:szCs w:val="28"/>
          <w:rtl/>
          <w:lang w:bidi="fa-IR"/>
        </w:rPr>
        <w:t xml:space="preserve"> مثال، </w:t>
      </w:r>
      <w:proofErr w:type="spellStart"/>
      <w:r w:rsidR="004D50C6">
        <w:rPr>
          <w:rFonts w:ascii="Times New Roman" w:hAnsi="Times New Roman" w:cs="B Nazanin"/>
          <w:sz w:val="26"/>
          <w:szCs w:val="28"/>
          <w:lang w:bidi="fa-IR"/>
        </w:rPr>
        <w:t>iloc</w:t>
      </w:r>
      <w:proofErr w:type="spellEnd"/>
      <w:r w:rsidR="004D50C6">
        <w:rPr>
          <w:rFonts w:ascii="Times New Roman" w:hAnsi="Times New Roman" w:cs="B Nazanin"/>
          <w:sz w:val="26"/>
          <w:szCs w:val="28"/>
          <w:lang w:bidi="fa-IR"/>
        </w:rPr>
        <w:t>[0]</w:t>
      </w:r>
      <w:r w:rsidRPr="00DA2048">
        <w:rPr>
          <w:rFonts w:ascii="Times New Roman" w:hAnsi="Times New Roman" w:cs="B Nazanin"/>
          <w:sz w:val="26"/>
          <w:szCs w:val="28"/>
          <w:rtl/>
          <w:lang w:bidi="fa-IR"/>
        </w:rPr>
        <w:t xml:space="preserve"> بدون در نظر گرفتن ا</w:t>
      </w:r>
      <w:r w:rsidRPr="00DA204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A2048">
        <w:rPr>
          <w:rFonts w:ascii="Times New Roman" w:hAnsi="Times New Roman" w:cs="B Nazanin" w:hint="eastAsia"/>
          <w:sz w:val="26"/>
          <w:szCs w:val="28"/>
          <w:rtl/>
          <w:lang w:bidi="fa-IR"/>
        </w:rPr>
        <w:t>نکه</w:t>
      </w:r>
      <w:r w:rsidRPr="00DA2048">
        <w:rPr>
          <w:rFonts w:ascii="Times New Roman" w:hAnsi="Times New Roman" w:cs="B Nazanin"/>
          <w:sz w:val="26"/>
          <w:szCs w:val="28"/>
          <w:rtl/>
          <w:lang w:bidi="fa-IR"/>
        </w:rPr>
        <w:t xml:space="preserve"> شاخص </w:t>
      </w:r>
      <w:r w:rsidRPr="00DA204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A2048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DA2048">
        <w:rPr>
          <w:rFonts w:ascii="Times New Roman" w:hAnsi="Times New Roman" w:cs="B Nazanin"/>
          <w:sz w:val="26"/>
          <w:szCs w:val="28"/>
          <w:rtl/>
          <w:lang w:bidi="fa-IR"/>
        </w:rPr>
        <w:t xml:space="preserve"> عدد صح</w:t>
      </w:r>
      <w:r w:rsidRPr="00DA204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A2048">
        <w:rPr>
          <w:rFonts w:ascii="Times New Roman" w:hAnsi="Times New Roman" w:cs="B Nazanin" w:hint="eastAsia"/>
          <w:sz w:val="26"/>
          <w:szCs w:val="28"/>
          <w:rtl/>
          <w:lang w:bidi="fa-IR"/>
        </w:rPr>
        <w:t>ح</w:t>
      </w:r>
      <w:r w:rsidRPr="00DA2048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 </w:t>
      </w:r>
      <w:r w:rsidRPr="00DA204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A2048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DA2048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DA204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A2048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DA2048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برچسب، رد</w:t>
      </w:r>
      <w:r w:rsidRPr="00DA204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A2048">
        <w:rPr>
          <w:rFonts w:ascii="Times New Roman" w:hAnsi="Times New Roman" w:cs="B Nazanin" w:hint="eastAsia"/>
          <w:sz w:val="26"/>
          <w:szCs w:val="28"/>
          <w:rtl/>
          <w:lang w:bidi="fa-IR"/>
        </w:rPr>
        <w:t>ف</w:t>
      </w:r>
      <w:r w:rsidRPr="00DA2048">
        <w:rPr>
          <w:rFonts w:ascii="Times New Roman" w:hAnsi="Times New Roman" w:cs="B Nazanin"/>
          <w:sz w:val="26"/>
          <w:szCs w:val="28"/>
          <w:rtl/>
          <w:lang w:bidi="fa-IR"/>
        </w:rPr>
        <w:t xml:space="preserve"> اول را بر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DA2048">
        <w:rPr>
          <w:rFonts w:ascii="Times New Roman" w:hAnsi="Times New Roman" w:cs="B Nazanin"/>
          <w:sz w:val="26"/>
          <w:szCs w:val="28"/>
          <w:rtl/>
          <w:lang w:bidi="fa-IR"/>
        </w:rPr>
        <w:t>گرداند.</w:t>
      </w:r>
    </w:p>
    <w:p w14:paraId="4C860E4C" w14:textId="2D6C145E" w:rsidR="00DA2048" w:rsidRPr="00DA2048" w:rsidRDefault="000902DB" w:rsidP="00DA2048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استفاده زیاد و راحت بودن </w:t>
      </w:r>
      <w:r w:rsidR="00DA2048" w:rsidRPr="00DA2048">
        <w:rPr>
          <w:rFonts w:ascii="Times New Roman" w:hAnsi="Times New Roman" w:cs="B Nazanin"/>
          <w:sz w:val="26"/>
          <w:szCs w:val="28"/>
          <w:rtl/>
          <w:lang w:bidi="fa-IR"/>
        </w:rPr>
        <w:t xml:space="preserve">با </w:t>
      </w:r>
      <w:r w:rsidR="00DA2048" w:rsidRPr="00DA2048">
        <w:rPr>
          <w:rFonts w:ascii="Times New Roman" w:hAnsi="Times New Roman" w:cs="B Nazanin"/>
          <w:sz w:val="26"/>
          <w:szCs w:val="28"/>
          <w:lang w:bidi="fa-IR"/>
        </w:rPr>
        <w:t>loc</w:t>
      </w:r>
      <w:r w:rsidR="00DA2048" w:rsidRPr="00DA2048">
        <w:rPr>
          <w:rFonts w:ascii="Times New Roman" w:hAnsi="Times New Roman" w:cs="B Nazanin"/>
          <w:sz w:val="26"/>
          <w:szCs w:val="28"/>
          <w:rtl/>
          <w:lang w:bidi="fa-IR"/>
        </w:rPr>
        <w:t xml:space="preserve"> و </w:t>
      </w:r>
      <w:proofErr w:type="spellStart"/>
      <w:r w:rsidR="00DA2048" w:rsidRPr="00DA2048">
        <w:rPr>
          <w:rFonts w:ascii="Times New Roman" w:hAnsi="Times New Roman" w:cs="B Nazanin"/>
          <w:sz w:val="26"/>
          <w:szCs w:val="28"/>
          <w:lang w:bidi="fa-IR"/>
        </w:rPr>
        <w:t>iloc</w:t>
      </w:r>
      <w:proofErr w:type="spellEnd"/>
      <w:r w:rsidR="00DA2048" w:rsidRPr="00DA2048">
        <w:rPr>
          <w:rFonts w:ascii="Times New Roman" w:hAnsi="Times New Roman" w:cs="B Nazanin"/>
          <w:sz w:val="26"/>
          <w:szCs w:val="28"/>
          <w:rtl/>
          <w:lang w:bidi="fa-IR"/>
        </w:rPr>
        <w:t xml:space="preserve"> مف</w:t>
      </w:r>
      <w:r w:rsidR="00DA2048" w:rsidRPr="00DA204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DA2048" w:rsidRPr="00DA2048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="00DA2048" w:rsidRPr="00DA2048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 ز</w:t>
      </w:r>
      <w:r w:rsidR="00DA2048" w:rsidRPr="00DA204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DA2048" w:rsidRPr="00DA2048">
        <w:rPr>
          <w:rFonts w:ascii="Times New Roman" w:hAnsi="Times New Roman" w:cs="B Nazanin" w:hint="eastAsia"/>
          <w:sz w:val="26"/>
          <w:szCs w:val="28"/>
          <w:rtl/>
          <w:lang w:bidi="fa-IR"/>
        </w:rPr>
        <w:t>را</w:t>
      </w:r>
      <w:r w:rsidR="00DA2048" w:rsidRPr="00DA2048">
        <w:rPr>
          <w:rFonts w:ascii="Times New Roman" w:hAnsi="Times New Roman" w:cs="B Nazanin"/>
          <w:sz w:val="26"/>
          <w:szCs w:val="28"/>
          <w:rtl/>
          <w:lang w:bidi="fa-IR"/>
        </w:rPr>
        <w:t xml:space="preserve"> هنگام پاکساز</w:t>
      </w:r>
      <w:r w:rsidR="00DA2048" w:rsidRPr="00DA204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DA2048" w:rsidRPr="00DA2048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داده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 xml:space="preserve">‌ها </w:t>
      </w:r>
      <w:r w:rsidR="00DA2048" w:rsidRPr="00DA2048">
        <w:rPr>
          <w:rFonts w:ascii="Times New Roman" w:hAnsi="Times New Roman" w:cs="B Nazanin"/>
          <w:sz w:val="26"/>
          <w:szCs w:val="28"/>
          <w:rtl/>
          <w:lang w:bidi="fa-IR"/>
        </w:rPr>
        <w:t>ز</w:t>
      </w:r>
      <w:r w:rsidR="00DA2048" w:rsidRPr="00DA204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DA2048" w:rsidRPr="00DA2048">
        <w:rPr>
          <w:rFonts w:ascii="Times New Roman" w:hAnsi="Times New Roman" w:cs="B Nazanin" w:hint="eastAsia"/>
          <w:sz w:val="26"/>
          <w:szCs w:val="28"/>
          <w:rtl/>
          <w:lang w:bidi="fa-IR"/>
        </w:rPr>
        <w:t>اد</w:t>
      </w:r>
      <w:r w:rsidR="00DA2048" w:rsidRPr="00DA2048">
        <w:rPr>
          <w:rFonts w:ascii="Times New Roman" w:hAnsi="Times New Roman" w:cs="B Nazanin"/>
          <w:sz w:val="26"/>
          <w:szCs w:val="28"/>
          <w:rtl/>
          <w:lang w:bidi="fa-IR"/>
        </w:rPr>
        <w:t xml:space="preserve"> ظاهر 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="00DA2048" w:rsidRPr="00DA2048">
        <w:rPr>
          <w:rFonts w:ascii="Times New Roman" w:hAnsi="Times New Roman" w:cs="B Nazanin"/>
          <w:sz w:val="26"/>
          <w:szCs w:val="28"/>
          <w:rtl/>
          <w:lang w:bidi="fa-IR"/>
        </w:rPr>
        <w:t>شوند.</w:t>
      </w:r>
    </w:p>
    <w:p w14:paraId="099D8369" w14:textId="77777777" w:rsidR="00C34AC4" w:rsidRDefault="00C34AC4" w:rsidP="00C34AC4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37B7ED22" w14:textId="683C4C5D" w:rsidR="00C34AC4" w:rsidRPr="00294735" w:rsidRDefault="00C34AC4" w:rsidP="00C34AC4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3.</w:t>
      </w:r>
      <w:r w:rsidR="002C6084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5</w:t>
      </w: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 </w:t>
      </w:r>
      <w:r w:rsidR="00AC7648" w:rsidRPr="00AC7648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مرتب ساز</w:t>
      </w:r>
      <w:r w:rsidR="00AC7648" w:rsidRPr="00AC7648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AC7648" w:rsidRPr="00AC7648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مقاد</w:t>
      </w:r>
      <w:r w:rsidR="00AC7648" w:rsidRPr="00AC7648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AC7648" w:rsidRPr="00AC7648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ر</w:t>
      </w:r>
    </w:p>
    <w:p w14:paraId="2610FDB5" w14:textId="77777777" w:rsidR="00C34AC4" w:rsidRPr="00294735" w:rsidRDefault="00C34AC4" w:rsidP="00C34AC4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lastRenderedPageBreak/>
        <w:t>مسئله</w:t>
      </w:r>
    </w:p>
    <w:p w14:paraId="74E1BFC0" w14:textId="1D8C161C" w:rsidR="00C34AC4" w:rsidRPr="00294735" w:rsidRDefault="000E50A7" w:rsidP="00C34AC4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0E50A7">
        <w:rPr>
          <w:rFonts w:ascii="Times New Roman" w:hAnsi="Times New Roman" w:cs="B Nazanin"/>
          <w:sz w:val="26"/>
          <w:szCs w:val="28"/>
          <w:rtl/>
          <w:lang w:bidi="fa-IR"/>
        </w:rPr>
        <w:t>شما با</w:t>
      </w:r>
      <w:r w:rsidRPr="000E50A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E50A7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0E50A7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0E50A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E50A7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0E50A7">
        <w:rPr>
          <w:rFonts w:ascii="Times New Roman" w:hAnsi="Times New Roman" w:cs="B Nazanin"/>
          <w:sz w:val="26"/>
          <w:szCs w:val="28"/>
          <w:rtl/>
          <w:lang w:bidi="fa-IR"/>
        </w:rPr>
        <w:t xml:space="preserve"> د</w:t>
      </w:r>
      <w:r w:rsidRPr="000E50A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E50A7">
        <w:rPr>
          <w:rFonts w:ascii="Times New Roman" w:hAnsi="Times New Roman" w:cs="B Nazanin" w:hint="eastAsia"/>
          <w:sz w:val="26"/>
          <w:szCs w:val="28"/>
          <w:rtl/>
          <w:lang w:bidi="fa-IR"/>
        </w:rPr>
        <w:t>تافر</w:t>
      </w:r>
      <w:r w:rsidRPr="000E50A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E50A7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0E50A7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بر اساس مقاد</w:t>
      </w:r>
      <w:r w:rsidRPr="000E50A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E50A7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0E50A7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0E50A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E50A7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0E50A7">
        <w:rPr>
          <w:rFonts w:ascii="Times New Roman" w:hAnsi="Times New Roman" w:cs="B Nazanin"/>
          <w:sz w:val="26"/>
          <w:szCs w:val="28"/>
          <w:rtl/>
          <w:lang w:bidi="fa-IR"/>
        </w:rPr>
        <w:t xml:space="preserve"> ستون مرتب کن</w:t>
      </w:r>
      <w:r w:rsidRPr="000E50A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E50A7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0E50A7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13860F08" w14:textId="77777777" w:rsidR="00C34AC4" w:rsidRPr="00294735" w:rsidRDefault="00C34AC4" w:rsidP="00C34AC4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راه‌حل</w:t>
      </w:r>
    </w:p>
    <w:p w14:paraId="18FB5723" w14:textId="48FA7124" w:rsidR="00C34AC4" w:rsidRPr="00294735" w:rsidRDefault="00AA408A" w:rsidP="00C34AC4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AA408A">
        <w:rPr>
          <w:rFonts w:ascii="Times New Roman" w:hAnsi="Times New Roman" w:cs="B Nazanin"/>
          <w:sz w:val="26"/>
          <w:szCs w:val="28"/>
          <w:rtl/>
          <w:lang w:bidi="fa-IR"/>
        </w:rPr>
        <w:t xml:space="preserve">از تابع </w:t>
      </w:r>
      <w:proofErr w:type="spellStart"/>
      <w:r w:rsidRPr="00AA408A">
        <w:rPr>
          <w:rFonts w:ascii="Times New Roman" w:hAnsi="Times New Roman" w:cs="B Nazanin"/>
          <w:sz w:val="26"/>
          <w:szCs w:val="28"/>
          <w:lang w:bidi="fa-IR"/>
        </w:rPr>
        <w:t>sort_values</w:t>
      </w:r>
      <w:proofErr w:type="spellEnd"/>
      <w:r w:rsidRPr="00AA408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در کتابخانه‌ی </w:t>
      </w:r>
      <w:r w:rsidRPr="00AA408A">
        <w:rPr>
          <w:rFonts w:ascii="Times New Roman" w:hAnsi="Times New Roman" w:cs="B Nazanin"/>
          <w:sz w:val="26"/>
          <w:szCs w:val="28"/>
          <w:lang w:bidi="fa-IR"/>
        </w:rPr>
        <w:t>pandas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w:r w:rsidRPr="00AA408A">
        <w:rPr>
          <w:rFonts w:ascii="Times New Roman" w:hAnsi="Times New Roman" w:cs="B Nazanin"/>
          <w:sz w:val="26"/>
          <w:szCs w:val="28"/>
          <w:rtl/>
          <w:lang w:bidi="fa-IR"/>
        </w:rPr>
        <w:t>استفاده کن</w:t>
      </w:r>
      <w:r w:rsidRPr="00AA408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A408A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AA408A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12" w:name="_MON_1760570647"/>
    <w:bookmarkEnd w:id="12"/>
    <w:p w14:paraId="7D4A9A26" w14:textId="28CCF468" w:rsidR="00C34AC4" w:rsidRDefault="00C71C59" w:rsidP="00C34AC4">
      <w:pPr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4051" w14:anchorId="6801FA89">
          <v:shape id="_x0000_i1041" type="#_x0000_t75" style="width:523.5pt;height:202.5pt" o:ole="">
            <v:imagedata r:id="rId51" o:title=""/>
          </v:shape>
          <o:OLEObject Type="Embed" ProgID="Word.OpenDocumentText.12" ShapeID="_x0000_i1041" DrawAspect="Content" ObjectID="_1760826042" r:id="rId52"/>
        </w:object>
      </w: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2082"/>
        <w:gridCol w:w="2122"/>
        <w:gridCol w:w="2276"/>
        <w:gridCol w:w="2146"/>
        <w:gridCol w:w="2059"/>
      </w:tblGrid>
      <w:tr w:rsidR="00C34AC4" w14:paraId="14F133FF" w14:textId="77777777" w:rsidTr="009F3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3208AC1A" w14:textId="77777777" w:rsidR="00C34AC4" w:rsidRDefault="00C34AC4" w:rsidP="009F37BE">
            <w:pPr>
              <w:jc w:val="lowKashida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</w:p>
        </w:tc>
        <w:tc>
          <w:tcPr>
            <w:tcW w:w="2122" w:type="dxa"/>
          </w:tcPr>
          <w:p w14:paraId="11BF2482" w14:textId="77777777" w:rsidR="00C34AC4" w:rsidRDefault="00C34AC4" w:rsidP="009F37BE">
            <w:pPr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نام</w:t>
            </w:r>
          </w:p>
        </w:tc>
        <w:tc>
          <w:tcPr>
            <w:tcW w:w="2276" w:type="dxa"/>
          </w:tcPr>
          <w:p w14:paraId="6CE85881" w14:textId="77777777" w:rsidR="00C34AC4" w:rsidRDefault="00C34AC4" w:rsidP="009F37BE">
            <w:pPr>
              <w:bidi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 xml:space="preserve">کلاس </w:t>
            </w:r>
            <w:r>
              <w:rPr>
                <w:rFonts w:ascii="Times New Roman" w:hAnsi="Times New Roman" w:cs="B Nazanin"/>
                <w:sz w:val="26"/>
                <w:szCs w:val="28"/>
                <w:lang w:bidi="fa-IR"/>
              </w:rPr>
              <w:t>P</w:t>
            </w: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 xml:space="preserve"> </w:t>
            </w:r>
          </w:p>
        </w:tc>
        <w:tc>
          <w:tcPr>
            <w:tcW w:w="2146" w:type="dxa"/>
          </w:tcPr>
          <w:p w14:paraId="28983F6E" w14:textId="77777777" w:rsidR="00C34AC4" w:rsidRDefault="00C34AC4" w:rsidP="009F37BE">
            <w:pPr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سن</w:t>
            </w:r>
          </w:p>
        </w:tc>
        <w:tc>
          <w:tcPr>
            <w:tcW w:w="2059" w:type="dxa"/>
          </w:tcPr>
          <w:p w14:paraId="73C62E75" w14:textId="77777777" w:rsidR="00C34AC4" w:rsidRDefault="00C34AC4" w:rsidP="009F37BE">
            <w:pPr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جنسیت</w:t>
            </w:r>
          </w:p>
        </w:tc>
      </w:tr>
      <w:tr w:rsidR="00C34AC4" w14:paraId="49C6E1D5" w14:textId="77777777" w:rsidTr="009F3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046469EC" w14:textId="63FF1BE7" w:rsidR="00C34AC4" w:rsidRDefault="006E6F6A" w:rsidP="009F37BE">
            <w:pPr>
              <w:jc w:val="lowKashida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763</w:t>
            </w:r>
          </w:p>
        </w:tc>
        <w:tc>
          <w:tcPr>
            <w:tcW w:w="2122" w:type="dxa"/>
          </w:tcPr>
          <w:p w14:paraId="1B4043A0" w14:textId="29C92D3B" w:rsidR="00C34AC4" w:rsidRDefault="00C71C59" w:rsidP="009F37BE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 w:rsidRPr="00C71C59">
              <w:rPr>
                <w:rFonts w:ascii="Times New Roman" w:hAnsi="Times New Roman" w:cs="B Nazanin"/>
                <w:sz w:val="26"/>
                <w:szCs w:val="28"/>
                <w:lang w:bidi="fa-IR"/>
              </w:rPr>
              <w:t>Dean, Miss Elizabeth Gladys (</w:t>
            </w:r>
            <w:proofErr w:type="spellStart"/>
            <w:r w:rsidRPr="00C71C59">
              <w:rPr>
                <w:rFonts w:ascii="Times New Roman" w:hAnsi="Times New Roman" w:cs="B Nazanin"/>
                <w:sz w:val="26"/>
                <w:szCs w:val="28"/>
                <w:lang w:bidi="fa-IR"/>
              </w:rPr>
              <w:t>Millvena</w:t>
            </w:r>
            <w:proofErr w:type="spellEnd"/>
            <w:r w:rsidRPr="00C71C59">
              <w:rPr>
                <w:rFonts w:ascii="Times New Roman" w:hAnsi="Times New Roman" w:cs="B Nazanin"/>
                <w:sz w:val="26"/>
                <w:szCs w:val="28"/>
                <w:lang w:bidi="fa-IR"/>
              </w:rPr>
              <w:t>)</w:t>
            </w:r>
          </w:p>
        </w:tc>
        <w:tc>
          <w:tcPr>
            <w:tcW w:w="2276" w:type="dxa"/>
          </w:tcPr>
          <w:p w14:paraId="0B6F1025" w14:textId="6B16F2AD" w:rsidR="00C34AC4" w:rsidRDefault="0066399E" w:rsidP="009F37BE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سوم</w:t>
            </w:r>
          </w:p>
        </w:tc>
        <w:tc>
          <w:tcPr>
            <w:tcW w:w="2146" w:type="dxa"/>
          </w:tcPr>
          <w:p w14:paraId="3ECB05B4" w14:textId="0A94630C" w:rsidR="00C34AC4" w:rsidRDefault="0066399E" w:rsidP="009F37BE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0.17</w:t>
            </w:r>
          </w:p>
        </w:tc>
        <w:tc>
          <w:tcPr>
            <w:tcW w:w="2059" w:type="dxa"/>
          </w:tcPr>
          <w:p w14:paraId="0DA68EF4" w14:textId="3818238B" w:rsidR="00C34AC4" w:rsidRDefault="0066399E" w:rsidP="009F37BE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زن</w:t>
            </w:r>
          </w:p>
        </w:tc>
      </w:tr>
      <w:tr w:rsidR="00C34AC4" w14:paraId="30660516" w14:textId="77777777" w:rsidTr="009F3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6DD2953F" w14:textId="7D317DAA" w:rsidR="00C34AC4" w:rsidRDefault="006E6F6A" w:rsidP="009F37BE">
            <w:pPr>
              <w:jc w:val="lowKashida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751</w:t>
            </w:r>
          </w:p>
        </w:tc>
        <w:tc>
          <w:tcPr>
            <w:tcW w:w="2122" w:type="dxa"/>
          </w:tcPr>
          <w:p w14:paraId="42B48F2B" w14:textId="45C9230F" w:rsidR="00C34AC4" w:rsidRDefault="00C71C59" w:rsidP="009F37BE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 w:rsidRPr="00C71C59">
              <w:rPr>
                <w:rFonts w:ascii="Times New Roman" w:hAnsi="Times New Roman" w:cs="B Nazanin"/>
                <w:sz w:val="26"/>
                <w:szCs w:val="28"/>
                <w:lang w:bidi="fa-IR"/>
              </w:rPr>
              <w:t>Danbom, Master Gilbert Sigvard Emanuel</w:t>
            </w:r>
          </w:p>
        </w:tc>
        <w:tc>
          <w:tcPr>
            <w:tcW w:w="2276" w:type="dxa"/>
          </w:tcPr>
          <w:p w14:paraId="23E53313" w14:textId="187C230F" w:rsidR="00C34AC4" w:rsidRDefault="0066399E" w:rsidP="009F3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سوم</w:t>
            </w:r>
          </w:p>
        </w:tc>
        <w:tc>
          <w:tcPr>
            <w:tcW w:w="2146" w:type="dxa"/>
          </w:tcPr>
          <w:p w14:paraId="2AE51A33" w14:textId="55EC06AA" w:rsidR="00C34AC4" w:rsidRDefault="0066399E" w:rsidP="009F37BE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0.33</w:t>
            </w:r>
          </w:p>
        </w:tc>
        <w:tc>
          <w:tcPr>
            <w:tcW w:w="2059" w:type="dxa"/>
          </w:tcPr>
          <w:p w14:paraId="322AD625" w14:textId="48573C32" w:rsidR="00C34AC4" w:rsidRDefault="0066399E" w:rsidP="009F37BE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مرد</w:t>
            </w:r>
          </w:p>
        </w:tc>
      </w:tr>
    </w:tbl>
    <w:p w14:paraId="54DDE6F2" w14:textId="77777777" w:rsidR="00C34AC4" w:rsidRDefault="00C34AC4" w:rsidP="00C34AC4">
      <w:pPr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0E791B38" w14:textId="77777777" w:rsidR="00C34AC4" w:rsidRPr="00294735" w:rsidRDefault="00C34AC4" w:rsidP="00C34AC4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بحث</w:t>
      </w:r>
    </w:p>
    <w:p w14:paraId="4036215B" w14:textId="09F8A379" w:rsidR="009B3072" w:rsidRPr="009B3072" w:rsidRDefault="009B3072" w:rsidP="009B3072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9B3072">
        <w:rPr>
          <w:rFonts w:ascii="Times New Roman" w:hAnsi="Times New Roman" w:cs="B Nazanin"/>
          <w:sz w:val="26"/>
          <w:szCs w:val="28"/>
          <w:rtl/>
          <w:lang w:bidi="fa-IR"/>
        </w:rPr>
        <w:t>در طول تجز</w:t>
      </w:r>
      <w:r w:rsidRPr="009B30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B3072">
        <w:rPr>
          <w:rFonts w:ascii="Times New Roman" w:hAnsi="Times New Roman" w:cs="B Nazanin" w:hint="eastAsia"/>
          <w:sz w:val="26"/>
          <w:szCs w:val="28"/>
          <w:rtl/>
          <w:lang w:bidi="fa-IR"/>
        </w:rPr>
        <w:t>ه</w:t>
      </w:r>
      <w:r w:rsidRPr="009B3072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تحل</w:t>
      </w:r>
      <w:r w:rsidRPr="009B30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B3072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9B3072">
        <w:rPr>
          <w:rFonts w:ascii="Times New Roman" w:hAnsi="Times New Roman" w:cs="B Nazanin"/>
          <w:sz w:val="26"/>
          <w:szCs w:val="28"/>
          <w:rtl/>
          <w:lang w:bidi="fa-IR"/>
        </w:rPr>
        <w:t xml:space="preserve"> و کاوش داده ها، مرتب کردن </w:t>
      </w:r>
      <w:r w:rsidRPr="009B30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B3072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9B3072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9B3072">
        <w:rPr>
          <w:rFonts w:ascii="Times New Roman" w:hAnsi="Times New Roman" w:cs="B Nazanin"/>
          <w:sz w:val="26"/>
          <w:szCs w:val="28"/>
          <w:lang w:bidi="fa-IR"/>
        </w:rPr>
        <w:t>DataFrame</w:t>
      </w:r>
      <w:proofErr w:type="spellEnd"/>
      <w:r w:rsidRPr="009B3072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 اساس </w:t>
      </w:r>
      <w:r w:rsidRPr="009B30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B3072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9B3072">
        <w:rPr>
          <w:rFonts w:ascii="Times New Roman" w:hAnsi="Times New Roman" w:cs="B Nazanin"/>
          <w:sz w:val="26"/>
          <w:szCs w:val="28"/>
          <w:rtl/>
          <w:lang w:bidi="fa-IR"/>
        </w:rPr>
        <w:t xml:space="preserve"> ستون </w:t>
      </w:r>
      <w:r w:rsidRPr="009B30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B3072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9B3072">
        <w:rPr>
          <w:rFonts w:ascii="Times New Roman" w:hAnsi="Times New Roman" w:cs="B Nazanin"/>
          <w:sz w:val="26"/>
          <w:szCs w:val="28"/>
          <w:rtl/>
          <w:lang w:bidi="fa-IR"/>
        </w:rPr>
        <w:t xml:space="preserve"> مجموعه ا</w:t>
      </w:r>
      <w:r w:rsidRPr="009B30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B3072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ستون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 xml:space="preserve">‌های </w:t>
      </w:r>
      <w:r w:rsidRPr="009B3072">
        <w:rPr>
          <w:rFonts w:ascii="Times New Roman" w:hAnsi="Times New Roman" w:cs="B Nazanin"/>
          <w:sz w:val="26"/>
          <w:szCs w:val="28"/>
          <w:rtl/>
          <w:lang w:bidi="fa-IR"/>
        </w:rPr>
        <w:t>خاص اغلب مف</w:t>
      </w:r>
      <w:r w:rsidRPr="009B30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B3072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9B3072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است. آرگومان </w:t>
      </w:r>
      <w:r w:rsidRPr="009B3072">
        <w:rPr>
          <w:rFonts w:ascii="Times New Roman" w:hAnsi="Times New Roman" w:cs="B Nazanin"/>
          <w:sz w:val="26"/>
          <w:szCs w:val="28"/>
          <w:lang w:bidi="fa-IR"/>
        </w:rPr>
        <w:t>by</w:t>
      </w:r>
      <w:r w:rsidRPr="009B3072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627CEB">
        <w:rPr>
          <w:rFonts w:ascii="Times New Roman" w:hAnsi="Times New Roman" w:cs="B Nazanin" w:hint="cs"/>
          <w:sz w:val="26"/>
          <w:szCs w:val="28"/>
          <w:rtl/>
          <w:lang w:bidi="fa-IR"/>
        </w:rPr>
        <w:t>در</w:t>
      </w:r>
      <w:r w:rsidRPr="009B3072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9B3072">
        <w:rPr>
          <w:rFonts w:ascii="Times New Roman" w:hAnsi="Times New Roman" w:cs="B Nazanin"/>
          <w:sz w:val="26"/>
          <w:szCs w:val="28"/>
          <w:lang w:bidi="fa-IR"/>
        </w:rPr>
        <w:t>sort_values</w:t>
      </w:r>
      <w:proofErr w:type="spellEnd"/>
      <w:r w:rsidRPr="009B3072">
        <w:rPr>
          <w:rFonts w:ascii="Times New Roman" w:hAnsi="Times New Roman" w:cs="B Nazanin"/>
          <w:sz w:val="26"/>
          <w:szCs w:val="28"/>
          <w:rtl/>
          <w:lang w:bidi="fa-IR"/>
        </w:rPr>
        <w:t xml:space="preserve"> فهرست</w:t>
      </w:r>
      <w:r w:rsidRPr="009B30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B3072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ستون‌ها را م</w:t>
      </w:r>
      <w:r w:rsidRPr="009B3072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9B3072">
        <w:rPr>
          <w:rFonts w:ascii="Times New Roman" w:hAnsi="Times New Roman" w:cs="B Nazanin" w:hint="eastAsia"/>
          <w:sz w:val="26"/>
          <w:szCs w:val="28"/>
          <w:rtl/>
          <w:lang w:bidi="fa-IR"/>
        </w:rPr>
        <w:t>گ</w:t>
      </w:r>
      <w:r w:rsidRPr="009B30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B3072">
        <w:rPr>
          <w:rFonts w:ascii="Times New Roman" w:hAnsi="Times New Roman" w:cs="B Nazanin" w:hint="eastAsia"/>
          <w:sz w:val="26"/>
          <w:szCs w:val="28"/>
          <w:rtl/>
          <w:lang w:bidi="fa-IR"/>
        </w:rPr>
        <w:t>رد</w:t>
      </w:r>
      <w:r w:rsidRPr="009B3072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براساس آن </w:t>
      </w:r>
      <w:proofErr w:type="spellStart"/>
      <w:r w:rsidRPr="009B3072">
        <w:rPr>
          <w:rFonts w:ascii="Times New Roman" w:hAnsi="Times New Roman" w:cs="B Nazanin"/>
          <w:sz w:val="26"/>
          <w:szCs w:val="28"/>
          <w:lang w:bidi="fa-IR"/>
        </w:rPr>
        <w:t>DataFrame</w:t>
      </w:r>
      <w:proofErr w:type="spellEnd"/>
      <w:r w:rsidRPr="009B3072">
        <w:rPr>
          <w:rFonts w:ascii="Times New Roman" w:hAnsi="Times New Roman" w:cs="B Nazanin"/>
          <w:sz w:val="26"/>
          <w:szCs w:val="28"/>
          <w:rtl/>
          <w:lang w:bidi="fa-IR"/>
        </w:rPr>
        <w:t xml:space="preserve"> مرتب م</w:t>
      </w:r>
      <w:r w:rsidRPr="009B3072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9B3072">
        <w:rPr>
          <w:rFonts w:ascii="Times New Roman" w:hAnsi="Times New Roman" w:cs="B Nazanin" w:hint="eastAsia"/>
          <w:sz w:val="26"/>
          <w:szCs w:val="28"/>
          <w:rtl/>
          <w:lang w:bidi="fa-IR"/>
        </w:rPr>
        <w:t>شود</w:t>
      </w:r>
      <w:r w:rsidRPr="009B3072">
        <w:rPr>
          <w:rFonts w:ascii="Times New Roman" w:hAnsi="Times New Roman" w:cs="B Nazanin"/>
          <w:sz w:val="26"/>
          <w:szCs w:val="28"/>
          <w:rtl/>
          <w:lang w:bidi="fa-IR"/>
        </w:rPr>
        <w:t xml:space="preserve"> و </w:t>
      </w:r>
      <w:r w:rsidR="00BF3DED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این مرتب سازی </w:t>
      </w:r>
      <w:r w:rsidRPr="009B3072">
        <w:rPr>
          <w:rFonts w:ascii="Times New Roman" w:hAnsi="Times New Roman" w:cs="B Nazanin"/>
          <w:sz w:val="26"/>
          <w:szCs w:val="28"/>
          <w:rtl/>
          <w:lang w:bidi="fa-IR"/>
        </w:rPr>
        <w:t>بر اساس ترت</w:t>
      </w:r>
      <w:r w:rsidRPr="009B30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B3072">
        <w:rPr>
          <w:rFonts w:ascii="Times New Roman" w:hAnsi="Times New Roman" w:cs="B Nazanin" w:hint="eastAsia"/>
          <w:sz w:val="26"/>
          <w:szCs w:val="28"/>
          <w:rtl/>
          <w:lang w:bidi="fa-IR"/>
        </w:rPr>
        <w:t>ب</w:t>
      </w:r>
      <w:r w:rsidRPr="009B3072">
        <w:rPr>
          <w:rFonts w:ascii="Times New Roman" w:hAnsi="Times New Roman" w:cs="B Nazanin"/>
          <w:sz w:val="26"/>
          <w:szCs w:val="28"/>
          <w:rtl/>
          <w:lang w:bidi="fa-IR"/>
        </w:rPr>
        <w:t xml:space="preserve"> نام ستون‌ها در ل</w:t>
      </w:r>
      <w:r w:rsidRPr="009B30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B3072">
        <w:rPr>
          <w:rFonts w:ascii="Times New Roman" w:hAnsi="Times New Roman" w:cs="B Nazanin" w:hint="eastAsia"/>
          <w:sz w:val="26"/>
          <w:szCs w:val="28"/>
          <w:rtl/>
          <w:lang w:bidi="fa-IR"/>
        </w:rPr>
        <w:t>ست</w:t>
      </w:r>
      <w:r w:rsidRPr="009B3072">
        <w:rPr>
          <w:rFonts w:ascii="Times New Roman" w:hAnsi="Times New Roman" w:cs="B Nazanin"/>
          <w:sz w:val="26"/>
          <w:szCs w:val="28"/>
          <w:rtl/>
          <w:lang w:bidi="fa-IR"/>
        </w:rPr>
        <w:t xml:space="preserve"> مرتب </w:t>
      </w:r>
      <w:r w:rsidR="00BF3DED">
        <w:rPr>
          <w:rFonts w:ascii="Times New Roman" w:hAnsi="Times New Roman" w:cs="B Nazanin" w:hint="cs"/>
          <w:sz w:val="26"/>
          <w:szCs w:val="28"/>
          <w:rtl/>
          <w:lang w:bidi="fa-IR"/>
        </w:rPr>
        <w:t>است</w:t>
      </w:r>
      <w:r w:rsidRPr="009B3072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4F9E1792" w14:textId="06C8471A" w:rsidR="00C34AC4" w:rsidRDefault="009B3072" w:rsidP="009B3072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9B3072">
        <w:rPr>
          <w:rFonts w:ascii="Times New Roman" w:hAnsi="Times New Roman" w:cs="B Nazanin" w:hint="eastAsia"/>
          <w:sz w:val="26"/>
          <w:szCs w:val="28"/>
          <w:rtl/>
          <w:lang w:bidi="fa-IR"/>
        </w:rPr>
        <w:t>به‌طور</w:t>
      </w:r>
      <w:r w:rsidRPr="009B3072">
        <w:rPr>
          <w:rFonts w:ascii="Times New Roman" w:hAnsi="Times New Roman" w:cs="B Nazanin"/>
          <w:sz w:val="26"/>
          <w:szCs w:val="28"/>
          <w:rtl/>
          <w:lang w:bidi="fa-IR"/>
        </w:rPr>
        <w:t xml:space="preserve"> پ</w:t>
      </w:r>
      <w:r w:rsidRPr="009B30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B3072">
        <w:rPr>
          <w:rFonts w:ascii="Times New Roman" w:hAnsi="Times New Roman" w:cs="B Nazanin" w:hint="eastAsia"/>
          <w:sz w:val="26"/>
          <w:szCs w:val="28"/>
          <w:rtl/>
          <w:lang w:bidi="fa-IR"/>
        </w:rPr>
        <w:t>ش‌فرض،</w:t>
      </w:r>
      <w:r w:rsidRPr="009B3072">
        <w:rPr>
          <w:rFonts w:ascii="Times New Roman" w:hAnsi="Times New Roman" w:cs="B Nazanin"/>
          <w:sz w:val="26"/>
          <w:szCs w:val="28"/>
          <w:rtl/>
          <w:lang w:bidi="fa-IR"/>
        </w:rPr>
        <w:t xml:space="preserve"> آرگومان </w:t>
      </w:r>
      <w:proofErr w:type="spellStart"/>
      <w:r w:rsidR="00FF1472">
        <w:rPr>
          <w:rFonts w:ascii="Times New Roman" w:hAnsi="Times New Roman" w:cs="B Nazanin"/>
          <w:sz w:val="26"/>
          <w:szCs w:val="28"/>
          <w:lang w:bidi="fa-IR"/>
        </w:rPr>
        <w:t>accending</w:t>
      </w:r>
      <w:proofErr w:type="spellEnd"/>
      <w:r w:rsidRPr="009B3072">
        <w:rPr>
          <w:rFonts w:ascii="Times New Roman" w:hAnsi="Times New Roman" w:cs="B Nazanin"/>
          <w:sz w:val="26"/>
          <w:szCs w:val="28"/>
          <w:rtl/>
          <w:lang w:bidi="fa-IR"/>
        </w:rPr>
        <w:t xml:space="preserve"> رو</w:t>
      </w:r>
      <w:r w:rsidRPr="009B30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B3072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9B3072">
        <w:rPr>
          <w:rFonts w:ascii="Times New Roman" w:hAnsi="Times New Roman" w:cs="B Nazanin"/>
          <w:sz w:val="26"/>
          <w:szCs w:val="28"/>
          <w:lang w:bidi="fa-IR"/>
        </w:rPr>
        <w:t>True</w:t>
      </w:r>
      <w:r w:rsidRPr="009B3072">
        <w:rPr>
          <w:rFonts w:ascii="Times New Roman" w:hAnsi="Times New Roman" w:cs="B Nazanin"/>
          <w:sz w:val="26"/>
          <w:szCs w:val="28"/>
          <w:rtl/>
          <w:lang w:bidi="fa-IR"/>
        </w:rPr>
        <w:t xml:space="preserve"> تنظ</w:t>
      </w:r>
      <w:r w:rsidRPr="009B30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B3072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9B3072">
        <w:rPr>
          <w:rFonts w:ascii="Times New Roman" w:hAnsi="Times New Roman" w:cs="B Nazanin"/>
          <w:sz w:val="26"/>
          <w:szCs w:val="28"/>
          <w:rtl/>
          <w:lang w:bidi="fa-IR"/>
        </w:rPr>
        <w:t xml:space="preserve"> شده است، بنابرا</w:t>
      </w:r>
      <w:r w:rsidRPr="009B30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B3072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9B3072">
        <w:rPr>
          <w:rFonts w:ascii="Times New Roman" w:hAnsi="Times New Roman" w:cs="B Nazanin"/>
          <w:sz w:val="26"/>
          <w:szCs w:val="28"/>
          <w:rtl/>
          <w:lang w:bidi="fa-IR"/>
        </w:rPr>
        <w:t xml:space="preserve"> مقاد</w:t>
      </w:r>
      <w:r w:rsidRPr="009B30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B3072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9B3072">
        <w:rPr>
          <w:rFonts w:ascii="Times New Roman" w:hAnsi="Times New Roman" w:cs="B Nazanin"/>
          <w:sz w:val="26"/>
          <w:szCs w:val="28"/>
          <w:rtl/>
          <w:lang w:bidi="fa-IR"/>
        </w:rPr>
        <w:t xml:space="preserve"> پا</w:t>
      </w:r>
      <w:r w:rsidRPr="009B3072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9B3072">
        <w:rPr>
          <w:rFonts w:ascii="Times New Roman" w:hAnsi="Times New Roman" w:cs="B Nazanin" w:hint="eastAsia"/>
          <w:sz w:val="26"/>
          <w:szCs w:val="28"/>
          <w:rtl/>
          <w:lang w:bidi="fa-IR"/>
        </w:rPr>
        <w:t>ن‌تر</w:t>
      </w:r>
      <w:r w:rsidRPr="009B30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B3072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9B3072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بالاتر</w:t>
      </w:r>
      <w:r w:rsidRPr="009B30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B3072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9B3072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مرتب م</w:t>
      </w:r>
      <w:r w:rsidRPr="009B3072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9B3072">
        <w:rPr>
          <w:rFonts w:ascii="Times New Roman" w:hAnsi="Times New Roman" w:cs="B Nazanin" w:hint="eastAsia"/>
          <w:sz w:val="26"/>
          <w:szCs w:val="28"/>
          <w:rtl/>
          <w:lang w:bidi="fa-IR"/>
        </w:rPr>
        <w:t>کند</w:t>
      </w:r>
      <w:r w:rsidRPr="009B3072">
        <w:rPr>
          <w:rFonts w:ascii="Times New Roman" w:hAnsi="Times New Roman" w:cs="B Nazanin"/>
          <w:sz w:val="26"/>
          <w:szCs w:val="28"/>
          <w:rtl/>
          <w:lang w:bidi="fa-IR"/>
        </w:rPr>
        <w:t>. اگر ما مسن‌تر</w:t>
      </w:r>
      <w:r w:rsidRPr="009B30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B3072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9B3072">
        <w:rPr>
          <w:rFonts w:ascii="Times New Roman" w:hAnsi="Times New Roman" w:cs="B Nazanin"/>
          <w:sz w:val="26"/>
          <w:szCs w:val="28"/>
          <w:rtl/>
          <w:lang w:bidi="fa-IR"/>
        </w:rPr>
        <w:t xml:space="preserve"> مسافران را به جا</w:t>
      </w:r>
      <w:r w:rsidRPr="009B30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B3072">
        <w:rPr>
          <w:rFonts w:ascii="Times New Roman" w:hAnsi="Times New Roman" w:cs="B Nazanin"/>
          <w:sz w:val="26"/>
          <w:szCs w:val="28"/>
          <w:rtl/>
          <w:lang w:bidi="fa-IR"/>
        </w:rPr>
        <w:t xml:space="preserve"> جوان‌تر</w:t>
      </w:r>
      <w:r w:rsidRPr="009B30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B3072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9B3072">
        <w:rPr>
          <w:rFonts w:ascii="Times New Roman" w:hAnsi="Times New Roman" w:cs="B Nazanin"/>
          <w:sz w:val="26"/>
          <w:szCs w:val="28"/>
          <w:rtl/>
          <w:lang w:bidi="fa-IR"/>
        </w:rPr>
        <w:t xml:space="preserve"> مسافران م</w:t>
      </w:r>
      <w:r w:rsidRPr="009B3072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9B3072">
        <w:rPr>
          <w:rFonts w:ascii="Times New Roman" w:hAnsi="Times New Roman" w:cs="B Nazanin" w:hint="eastAsia"/>
          <w:sz w:val="26"/>
          <w:szCs w:val="28"/>
          <w:rtl/>
          <w:lang w:bidi="fa-IR"/>
        </w:rPr>
        <w:t>خواست</w:t>
      </w:r>
      <w:r w:rsidRPr="009B30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B3072">
        <w:rPr>
          <w:rFonts w:ascii="Times New Roman" w:hAnsi="Times New Roman" w:cs="B Nazanin" w:hint="eastAsia"/>
          <w:sz w:val="26"/>
          <w:szCs w:val="28"/>
          <w:rtl/>
          <w:lang w:bidi="fa-IR"/>
        </w:rPr>
        <w:t>م،</w:t>
      </w:r>
      <w:r w:rsidRPr="009B3072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9B3072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9B3072">
        <w:rPr>
          <w:rFonts w:ascii="Times New Roman" w:hAnsi="Times New Roman" w:cs="B Nazanin" w:hint="eastAsia"/>
          <w:sz w:val="26"/>
          <w:szCs w:val="28"/>
          <w:rtl/>
          <w:lang w:bidi="fa-IR"/>
        </w:rPr>
        <w:t>توان</w:t>
      </w:r>
      <w:r w:rsidRPr="009B30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B3072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9B3072">
        <w:rPr>
          <w:rFonts w:ascii="Times New Roman" w:hAnsi="Times New Roman" w:cs="B Nazanin"/>
          <w:sz w:val="26"/>
          <w:szCs w:val="28"/>
          <w:rtl/>
          <w:lang w:bidi="fa-IR"/>
        </w:rPr>
        <w:t xml:space="preserve"> آن را رو</w:t>
      </w:r>
      <w:r w:rsidRPr="009B30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B3072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9B3072">
        <w:rPr>
          <w:rFonts w:ascii="Times New Roman" w:hAnsi="Times New Roman" w:cs="B Nazanin"/>
          <w:sz w:val="26"/>
          <w:szCs w:val="28"/>
          <w:lang w:bidi="fa-IR"/>
        </w:rPr>
        <w:t>False</w:t>
      </w:r>
      <w:r w:rsidRPr="009B3072">
        <w:rPr>
          <w:rFonts w:ascii="Times New Roman" w:hAnsi="Times New Roman" w:cs="B Nazanin"/>
          <w:sz w:val="26"/>
          <w:szCs w:val="28"/>
          <w:rtl/>
          <w:lang w:bidi="fa-IR"/>
        </w:rPr>
        <w:t xml:space="preserve"> تنظ</w:t>
      </w:r>
      <w:r w:rsidRPr="009B30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B3072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9B3072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9B30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B3072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9B3072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0758780B" w14:textId="77777777" w:rsidR="00C34AC4" w:rsidRDefault="00C34AC4" w:rsidP="00C34AC4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46A6DA9E" w14:textId="6DF95F92" w:rsidR="0042061E" w:rsidRPr="00294735" w:rsidRDefault="0042061E" w:rsidP="0042061E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3.</w:t>
      </w:r>
      <w:r w:rsidR="00315FD0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16</w:t>
      </w: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 </w:t>
      </w:r>
      <w:r w:rsidR="00F472C4" w:rsidRPr="00F472C4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تجم</w:t>
      </w:r>
      <w:r w:rsidR="00F472C4" w:rsidRPr="00F472C4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F472C4" w:rsidRPr="00F472C4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ع</w:t>
      </w:r>
      <w:r w:rsidR="00F472C4" w:rsidRPr="00F472C4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عمل</w:t>
      </w:r>
      <w:r w:rsidR="00F472C4" w:rsidRPr="00F472C4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F472C4" w:rsidRPr="00F472C4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ات</w:t>
      </w:r>
      <w:r w:rsidR="00F472C4" w:rsidRPr="00F472C4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و آمار</w:t>
      </w:r>
    </w:p>
    <w:p w14:paraId="0A1DB858" w14:textId="77777777" w:rsidR="0042061E" w:rsidRPr="00294735" w:rsidRDefault="0042061E" w:rsidP="0042061E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مسئله</w:t>
      </w:r>
    </w:p>
    <w:p w14:paraId="3135AC63" w14:textId="2166083A" w:rsidR="0042061E" w:rsidRPr="00294735" w:rsidRDefault="00E672DB" w:rsidP="0042061E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E672DB">
        <w:rPr>
          <w:rFonts w:ascii="Times New Roman" w:hAnsi="Times New Roman" w:cs="B Nazanin"/>
          <w:sz w:val="26"/>
          <w:szCs w:val="28"/>
          <w:rtl/>
          <w:lang w:bidi="fa-IR"/>
        </w:rPr>
        <w:t>شما با</w:t>
      </w:r>
      <w:r w:rsidRPr="00E672D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2DB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E672DB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E672D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2DB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E672DB">
        <w:rPr>
          <w:rFonts w:ascii="Times New Roman" w:hAnsi="Times New Roman" w:cs="B Nazanin"/>
          <w:sz w:val="26"/>
          <w:szCs w:val="28"/>
          <w:rtl/>
          <w:lang w:bidi="fa-IR"/>
        </w:rPr>
        <w:t xml:space="preserve"> عمل</w:t>
      </w:r>
      <w:r w:rsidRPr="00E672D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2DB">
        <w:rPr>
          <w:rFonts w:ascii="Times New Roman" w:hAnsi="Times New Roman" w:cs="B Nazanin" w:hint="eastAsia"/>
          <w:sz w:val="26"/>
          <w:szCs w:val="28"/>
          <w:rtl/>
          <w:lang w:bidi="fa-IR"/>
        </w:rPr>
        <w:t>ات</w:t>
      </w:r>
      <w:r w:rsidRPr="00E672DB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رو</w:t>
      </w:r>
      <w:r w:rsidRPr="00E672D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2DB">
        <w:rPr>
          <w:rFonts w:ascii="Times New Roman" w:hAnsi="Times New Roman" w:cs="B Nazanin"/>
          <w:sz w:val="26"/>
          <w:szCs w:val="28"/>
          <w:rtl/>
          <w:lang w:bidi="fa-IR"/>
        </w:rPr>
        <w:t xml:space="preserve"> هر ستون (</w:t>
      </w:r>
      <w:r w:rsidRPr="00E672D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2DB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E672DB">
        <w:rPr>
          <w:rFonts w:ascii="Times New Roman" w:hAnsi="Times New Roman" w:cs="B Nazanin"/>
          <w:sz w:val="26"/>
          <w:szCs w:val="28"/>
          <w:rtl/>
          <w:lang w:bidi="fa-IR"/>
        </w:rPr>
        <w:t xml:space="preserve"> مجموعه ا</w:t>
      </w:r>
      <w:r w:rsidRPr="00E672D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2DB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ستون ها) در </w:t>
      </w:r>
      <w:r w:rsidRPr="00E672D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2DB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E672DB">
        <w:rPr>
          <w:rFonts w:ascii="Times New Roman" w:hAnsi="Times New Roman" w:cs="B Nazanin"/>
          <w:sz w:val="26"/>
          <w:szCs w:val="28"/>
          <w:rtl/>
          <w:lang w:bidi="fa-IR"/>
        </w:rPr>
        <w:t xml:space="preserve"> د</w:t>
      </w:r>
      <w:r w:rsidRPr="00E672D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2DB">
        <w:rPr>
          <w:rFonts w:ascii="Times New Roman" w:hAnsi="Times New Roman" w:cs="B Nazanin" w:hint="eastAsia"/>
          <w:sz w:val="26"/>
          <w:szCs w:val="28"/>
          <w:rtl/>
          <w:lang w:bidi="fa-IR"/>
        </w:rPr>
        <w:t>تافر</w:t>
      </w:r>
      <w:r w:rsidRPr="00E672D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2DB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E672DB">
        <w:rPr>
          <w:rFonts w:ascii="Times New Roman" w:hAnsi="Times New Roman" w:cs="B Nazanin"/>
          <w:sz w:val="26"/>
          <w:szCs w:val="28"/>
          <w:rtl/>
          <w:lang w:bidi="fa-IR"/>
        </w:rPr>
        <w:t xml:space="preserve"> جمع کن</w:t>
      </w:r>
      <w:r w:rsidRPr="00E672D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2DB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E672DB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73231014" w14:textId="77777777" w:rsidR="0042061E" w:rsidRPr="00294735" w:rsidRDefault="0042061E" w:rsidP="0042061E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lastRenderedPageBreak/>
        <w:t>راه‌حل</w:t>
      </w:r>
    </w:p>
    <w:p w14:paraId="232CBF5C" w14:textId="53EA2485" w:rsidR="0042061E" w:rsidRPr="00294735" w:rsidRDefault="00376D80" w:rsidP="0042061E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376D80">
        <w:rPr>
          <w:rFonts w:ascii="Times New Roman" w:hAnsi="Times New Roman" w:cs="B Nazanin"/>
          <w:sz w:val="26"/>
          <w:szCs w:val="28"/>
          <w:rtl/>
          <w:lang w:bidi="fa-IR"/>
        </w:rPr>
        <w:t xml:space="preserve">از روش </w:t>
      </w:r>
      <w:proofErr w:type="spellStart"/>
      <w:r w:rsidRPr="00376D80">
        <w:rPr>
          <w:rFonts w:ascii="Times New Roman" w:hAnsi="Times New Roman" w:cs="B Nazanin"/>
          <w:sz w:val="26"/>
          <w:szCs w:val="28"/>
          <w:lang w:bidi="fa-IR"/>
        </w:rPr>
        <w:t>agg</w:t>
      </w:r>
      <w:proofErr w:type="spellEnd"/>
      <w:r w:rsidRPr="00376D80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1962D8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در کتابخانه‌ی </w:t>
      </w:r>
      <w:r w:rsidR="001962D8" w:rsidRPr="00376D80">
        <w:rPr>
          <w:rFonts w:ascii="Times New Roman" w:hAnsi="Times New Roman" w:cs="B Nazanin"/>
          <w:sz w:val="26"/>
          <w:szCs w:val="28"/>
          <w:lang w:bidi="fa-IR"/>
        </w:rPr>
        <w:t>pandas</w:t>
      </w:r>
      <w:r w:rsidR="001962D8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w:r w:rsidRPr="00376D80">
        <w:rPr>
          <w:rFonts w:ascii="Times New Roman" w:hAnsi="Times New Roman" w:cs="B Nazanin"/>
          <w:sz w:val="26"/>
          <w:szCs w:val="28"/>
          <w:rtl/>
          <w:lang w:bidi="fa-IR"/>
        </w:rPr>
        <w:t>استفاده کن</w:t>
      </w:r>
      <w:r w:rsidRPr="00376D8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76D80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376D80">
        <w:rPr>
          <w:rFonts w:ascii="Times New Roman" w:hAnsi="Times New Roman" w:cs="B Nazanin"/>
          <w:sz w:val="26"/>
          <w:szCs w:val="28"/>
          <w:rtl/>
          <w:lang w:bidi="fa-IR"/>
        </w:rPr>
        <w:t>. در ا</w:t>
      </w:r>
      <w:r w:rsidRPr="00376D8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76D80">
        <w:rPr>
          <w:rFonts w:ascii="Times New Roman" w:hAnsi="Times New Roman" w:cs="B Nazanin" w:hint="eastAsia"/>
          <w:sz w:val="26"/>
          <w:szCs w:val="28"/>
          <w:rtl/>
          <w:lang w:bidi="fa-IR"/>
        </w:rPr>
        <w:t>نجا،</w:t>
      </w:r>
      <w:r w:rsidRPr="00376D80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 به راحت</w:t>
      </w:r>
      <w:r w:rsidRPr="00376D8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76D80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376D80">
        <w:rPr>
          <w:rFonts w:ascii="Times New Roman" w:hAnsi="Times New Roman" w:cs="B Nazanin"/>
          <w:sz w:val="26"/>
          <w:szCs w:val="28"/>
          <w:rtl/>
          <w:lang w:bidi="fa-IR"/>
        </w:rPr>
        <w:t>توان</w:t>
      </w:r>
      <w:r w:rsidRPr="00376D8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76D80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376D80">
        <w:rPr>
          <w:rFonts w:ascii="Times New Roman" w:hAnsi="Times New Roman" w:cs="B Nazanin"/>
          <w:sz w:val="26"/>
          <w:szCs w:val="28"/>
          <w:rtl/>
          <w:lang w:bidi="fa-IR"/>
        </w:rPr>
        <w:t xml:space="preserve"> حداقل مقدار هر ستون را بدست آور</w:t>
      </w:r>
      <w:r w:rsidRPr="00376D8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76D80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376D80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13" w:name="_MON_1760571343"/>
    <w:bookmarkEnd w:id="13"/>
    <w:p w14:paraId="06B5FC13" w14:textId="31991A09" w:rsidR="0042061E" w:rsidRDefault="0076603B" w:rsidP="0042061E">
      <w:pPr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5330" w14:anchorId="6D85F221">
          <v:shape id="_x0000_i1042" type="#_x0000_t75" style="width:523.5pt;height:266.25pt" o:ole="">
            <v:imagedata r:id="rId53" o:title=""/>
          </v:shape>
          <o:OLEObject Type="Embed" ProgID="Word.OpenDocumentText.12" ShapeID="_x0000_i1042" DrawAspect="Content" ObjectID="_1760826043" r:id="rId54"/>
        </w:object>
      </w:r>
    </w:p>
    <w:p w14:paraId="28634022" w14:textId="7288347F" w:rsidR="0076603B" w:rsidRDefault="0076603B" w:rsidP="0076603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76603B">
        <w:rPr>
          <w:rFonts w:ascii="Times New Roman" w:hAnsi="Times New Roman" w:cs="B Nazanin"/>
          <w:sz w:val="26"/>
          <w:szCs w:val="28"/>
          <w:rtl/>
          <w:lang w:bidi="fa-IR"/>
        </w:rPr>
        <w:t>گاه</w:t>
      </w:r>
      <w:r w:rsidRPr="0076603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603B">
        <w:rPr>
          <w:rFonts w:ascii="Times New Roman" w:hAnsi="Times New Roman" w:cs="B Nazanin"/>
          <w:sz w:val="26"/>
          <w:szCs w:val="28"/>
          <w:rtl/>
          <w:lang w:bidi="fa-IR"/>
        </w:rPr>
        <w:t xml:space="preserve"> اوقات، ما 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76603B">
        <w:rPr>
          <w:rFonts w:ascii="Times New Roman" w:hAnsi="Times New Roman" w:cs="B Nazanin"/>
          <w:sz w:val="26"/>
          <w:szCs w:val="28"/>
          <w:rtl/>
          <w:lang w:bidi="fa-IR"/>
        </w:rPr>
        <w:t>خواه</w:t>
      </w:r>
      <w:r w:rsidRPr="0076603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603B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76603B">
        <w:rPr>
          <w:rFonts w:ascii="Times New Roman" w:hAnsi="Times New Roman" w:cs="B Nazanin"/>
          <w:sz w:val="26"/>
          <w:szCs w:val="28"/>
          <w:rtl/>
          <w:lang w:bidi="fa-IR"/>
        </w:rPr>
        <w:t xml:space="preserve"> توابع خاص</w:t>
      </w:r>
      <w:r w:rsidRPr="0076603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603B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به مجموعه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 xml:space="preserve">‌های </w:t>
      </w:r>
      <w:r w:rsidRPr="0076603B">
        <w:rPr>
          <w:rFonts w:ascii="Times New Roman" w:hAnsi="Times New Roman" w:cs="B Nazanin"/>
          <w:sz w:val="26"/>
          <w:szCs w:val="28"/>
          <w:rtl/>
          <w:lang w:bidi="fa-IR"/>
        </w:rPr>
        <w:t>خاص</w:t>
      </w:r>
      <w:r w:rsidRPr="0076603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603B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ستون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 xml:space="preserve">‌ها </w:t>
      </w:r>
      <w:r w:rsidRPr="0076603B">
        <w:rPr>
          <w:rFonts w:ascii="Times New Roman" w:hAnsi="Times New Roman" w:cs="B Nazanin"/>
          <w:sz w:val="26"/>
          <w:szCs w:val="28"/>
          <w:rtl/>
          <w:lang w:bidi="fa-IR"/>
        </w:rPr>
        <w:t>اعمال کن</w:t>
      </w:r>
      <w:r w:rsidRPr="0076603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603B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76603B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14" w:name="_MON_1760571574"/>
    <w:bookmarkEnd w:id="14"/>
    <w:p w14:paraId="1B9C172A" w14:textId="146B94CF" w:rsidR="00F11695" w:rsidRDefault="00F11695" w:rsidP="00F11695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723" w14:anchorId="4E3179CD">
          <v:shape id="_x0000_i1043" type="#_x0000_t75" style="width:523.5pt;height:36pt" o:ole="">
            <v:imagedata r:id="rId55" o:title=""/>
          </v:shape>
          <o:OLEObject Type="Embed" ProgID="Word.OpenDocumentText.12" ShapeID="_x0000_i1043" DrawAspect="Content" ObjectID="_1760826044" r:id="rId56"/>
        </w:object>
      </w:r>
    </w:p>
    <w:tbl>
      <w:tblPr>
        <w:tblStyle w:val="ListTable1Light"/>
        <w:tblW w:w="0" w:type="auto"/>
        <w:tblInd w:w="2099" w:type="dxa"/>
        <w:tblLook w:val="04A0" w:firstRow="1" w:lastRow="0" w:firstColumn="1" w:lastColumn="0" w:noHBand="0" w:noVBand="1"/>
      </w:tblPr>
      <w:tblGrid>
        <w:gridCol w:w="2082"/>
        <w:gridCol w:w="2146"/>
        <w:gridCol w:w="2059"/>
      </w:tblGrid>
      <w:tr w:rsidR="008D70A2" w14:paraId="7A78FFC7" w14:textId="77777777" w:rsidTr="004C75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0E941B9A" w14:textId="77777777" w:rsidR="008D70A2" w:rsidRDefault="008D70A2" w:rsidP="009F37BE">
            <w:pPr>
              <w:jc w:val="lowKashida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</w:p>
        </w:tc>
        <w:tc>
          <w:tcPr>
            <w:tcW w:w="2146" w:type="dxa"/>
          </w:tcPr>
          <w:p w14:paraId="03E1F638" w14:textId="77777777" w:rsidR="008D70A2" w:rsidRDefault="008D70A2" w:rsidP="009F37BE">
            <w:pPr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سن</w:t>
            </w:r>
          </w:p>
        </w:tc>
        <w:tc>
          <w:tcPr>
            <w:tcW w:w="2059" w:type="dxa"/>
          </w:tcPr>
          <w:p w14:paraId="0EAF69C2" w14:textId="77777777" w:rsidR="008D70A2" w:rsidRDefault="008D70A2" w:rsidP="009F37BE">
            <w:pPr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جنسیت</w:t>
            </w:r>
          </w:p>
        </w:tc>
      </w:tr>
      <w:tr w:rsidR="008D70A2" w14:paraId="09D4E504" w14:textId="77777777" w:rsidTr="004C7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0EF9805D" w14:textId="5828989F" w:rsidR="008D70A2" w:rsidRDefault="004C7588" w:rsidP="009F37BE">
            <w:pPr>
              <w:jc w:val="lowKashida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میانگین</w:t>
            </w:r>
          </w:p>
        </w:tc>
        <w:tc>
          <w:tcPr>
            <w:tcW w:w="2146" w:type="dxa"/>
          </w:tcPr>
          <w:p w14:paraId="2EBE2C7C" w14:textId="0B6CB436" w:rsidR="008D70A2" w:rsidRDefault="004C7588" w:rsidP="009F37BE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30.397989</w:t>
            </w:r>
          </w:p>
        </w:tc>
        <w:tc>
          <w:tcPr>
            <w:tcW w:w="2059" w:type="dxa"/>
          </w:tcPr>
          <w:p w14:paraId="50BD50E3" w14:textId="315E7436" w:rsidR="008D70A2" w:rsidRDefault="004C7588" w:rsidP="009F37BE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/>
                <w:sz w:val="26"/>
                <w:szCs w:val="28"/>
                <w:lang w:bidi="fa-IR"/>
              </w:rPr>
              <w:t>Nan</w:t>
            </w:r>
          </w:p>
        </w:tc>
      </w:tr>
      <w:tr w:rsidR="008D70A2" w14:paraId="7BB69AB5" w14:textId="77777777" w:rsidTr="004C75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4762880B" w14:textId="667CB000" w:rsidR="008D70A2" w:rsidRDefault="004C7588" w:rsidP="009F37BE">
            <w:pPr>
              <w:jc w:val="lowKashida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مینیمم</w:t>
            </w:r>
          </w:p>
        </w:tc>
        <w:tc>
          <w:tcPr>
            <w:tcW w:w="2146" w:type="dxa"/>
          </w:tcPr>
          <w:p w14:paraId="5DE3EC9F" w14:textId="6B6274F7" w:rsidR="008D70A2" w:rsidRDefault="004C7588" w:rsidP="009F37BE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sz w:val="26"/>
                <w:szCs w:val="28"/>
                <w:lang w:bidi="fa-IR"/>
              </w:rPr>
              <w:t>Nan</w:t>
            </w:r>
          </w:p>
        </w:tc>
        <w:tc>
          <w:tcPr>
            <w:tcW w:w="2059" w:type="dxa"/>
          </w:tcPr>
          <w:p w14:paraId="0BF972D2" w14:textId="47E35A6F" w:rsidR="008D70A2" w:rsidRDefault="00590EC7" w:rsidP="009F37BE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0.0</w:t>
            </w:r>
          </w:p>
        </w:tc>
      </w:tr>
      <w:tr w:rsidR="004C7588" w14:paraId="699BFC24" w14:textId="77777777" w:rsidTr="004C7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0742570D" w14:textId="745134E7" w:rsidR="004C7588" w:rsidRDefault="004C7588" w:rsidP="009F37BE">
            <w:pPr>
              <w:jc w:val="lowKashida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ماکزیمم</w:t>
            </w:r>
          </w:p>
        </w:tc>
        <w:tc>
          <w:tcPr>
            <w:tcW w:w="2146" w:type="dxa"/>
          </w:tcPr>
          <w:p w14:paraId="17124F70" w14:textId="2051D7EB" w:rsidR="004C7588" w:rsidRDefault="004C7588" w:rsidP="009F37BE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/>
                <w:sz w:val="26"/>
                <w:szCs w:val="28"/>
                <w:lang w:bidi="fa-IR"/>
              </w:rPr>
              <w:t>Nan</w:t>
            </w:r>
          </w:p>
        </w:tc>
        <w:tc>
          <w:tcPr>
            <w:tcW w:w="2059" w:type="dxa"/>
          </w:tcPr>
          <w:p w14:paraId="347E3AA1" w14:textId="3CF5CDA7" w:rsidR="004C7588" w:rsidRDefault="006E5159" w:rsidP="009F37BE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1.0</w:t>
            </w:r>
          </w:p>
        </w:tc>
      </w:tr>
    </w:tbl>
    <w:p w14:paraId="50180231" w14:textId="77777777" w:rsidR="00D66FA4" w:rsidRDefault="00D66FA4" w:rsidP="00D66FA4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4A284140" w14:textId="3738484E" w:rsidR="00D66FA4" w:rsidRDefault="00D66FA4" w:rsidP="00D66FA4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D66FA4">
        <w:rPr>
          <w:rFonts w:ascii="Times New Roman" w:hAnsi="Times New Roman" w:cs="B Nazanin"/>
          <w:sz w:val="26"/>
          <w:szCs w:val="28"/>
          <w:rtl/>
          <w:lang w:bidi="fa-IR"/>
        </w:rPr>
        <w:t>همچن</w:t>
      </w:r>
      <w:r w:rsidRPr="00D66FA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66FA4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D66FA4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D66FA4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D66FA4">
        <w:rPr>
          <w:rFonts w:ascii="Times New Roman" w:hAnsi="Times New Roman" w:cs="B Nazanin" w:hint="eastAsia"/>
          <w:sz w:val="26"/>
          <w:szCs w:val="28"/>
          <w:rtl/>
          <w:lang w:bidi="fa-IR"/>
        </w:rPr>
        <w:t>توان</w:t>
      </w:r>
      <w:r w:rsidRPr="00D66FA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66FA4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D66FA4">
        <w:rPr>
          <w:rFonts w:ascii="Times New Roman" w:hAnsi="Times New Roman" w:cs="B Nazanin"/>
          <w:sz w:val="26"/>
          <w:szCs w:val="28"/>
          <w:rtl/>
          <w:lang w:bidi="fa-IR"/>
        </w:rPr>
        <w:t xml:space="preserve"> توابع انبوه را برا</w:t>
      </w:r>
      <w:r w:rsidRPr="00D66FA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66FA4">
        <w:rPr>
          <w:rFonts w:ascii="Times New Roman" w:hAnsi="Times New Roman" w:cs="B Nazanin"/>
          <w:sz w:val="26"/>
          <w:szCs w:val="28"/>
          <w:rtl/>
          <w:lang w:bidi="fa-IR"/>
        </w:rPr>
        <w:t xml:space="preserve"> گروه‌ها اعمال کن</w:t>
      </w:r>
      <w:r w:rsidRPr="00D66FA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66FA4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D66FA4">
        <w:rPr>
          <w:rFonts w:ascii="Times New Roman" w:hAnsi="Times New Roman" w:cs="B Nazanin"/>
          <w:sz w:val="26"/>
          <w:szCs w:val="28"/>
          <w:rtl/>
          <w:lang w:bidi="fa-IR"/>
        </w:rPr>
        <w:t xml:space="preserve"> تا آمار توص</w:t>
      </w:r>
      <w:r w:rsidRPr="00D66FA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66FA4">
        <w:rPr>
          <w:rFonts w:ascii="Times New Roman" w:hAnsi="Times New Roman" w:cs="B Nazanin" w:hint="eastAsia"/>
          <w:sz w:val="26"/>
          <w:szCs w:val="28"/>
          <w:rtl/>
          <w:lang w:bidi="fa-IR"/>
        </w:rPr>
        <w:t>ف</w:t>
      </w:r>
      <w:r w:rsidRPr="00D66FA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66FA4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خاص‌تر</w:t>
      </w:r>
      <w:r w:rsidRPr="00D66FA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66FA4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دست آور</w:t>
      </w:r>
      <w:r w:rsidRPr="00D66FA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66FA4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D66FA4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15" w:name="_MON_1760571844"/>
    <w:bookmarkEnd w:id="15"/>
    <w:p w14:paraId="1D9B78B8" w14:textId="452FE60A" w:rsidR="00A92352" w:rsidRDefault="00FF141E" w:rsidP="00A92352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1285" w14:anchorId="37F6B45A">
          <v:shape id="_x0000_i1044" type="#_x0000_t75" style="width:523.5pt;height:63.75pt" o:ole="">
            <v:imagedata r:id="rId57" o:title=""/>
          </v:shape>
          <o:OLEObject Type="Embed" ProgID="Word.OpenDocumentText.12" ShapeID="_x0000_i1044" DrawAspect="Content" ObjectID="_1760826045" r:id="rId58"/>
        </w:object>
      </w:r>
    </w:p>
    <w:tbl>
      <w:tblPr>
        <w:tblStyle w:val="ListTable1Light"/>
        <w:tblW w:w="0" w:type="auto"/>
        <w:tblInd w:w="1071" w:type="dxa"/>
        <w:tblLook w:val="04A0" w:firstRow="1" w:lastRow="0" w:firstColumn="1" w:lastColumn="0" w:noHBand="0" w:noVBand="1"/>
      </w:tblPr>
      <w:tblGrid>
        <w:gridCol w:w="2082"/>
        <w:gridCol w:w="2146"/>
        <w:gridCol w:w="2059"/>
        <w:gridCol w:w="2059"/>
      </w:tblGrid>
      <w:tr w:rsidR="000B09F1" w14:paraId="51513628" w14:textId="77777777" w:rsidTr="002C2E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15657EC5" w14:textId="0F9FB3EA" w:rsidR="000B09F1" w:rsidRDefault="000B09F1" w:rsidP="008D5AE8">
            <w:pPr>
              <w:bidi/>
              <w:jc w:val="right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 xml:space="preserve">کلاس </w:t>
            </w:r>
            <w:r>
              <w:rPr>
                <w:rFonts w:ascii="Times New Roman" w:hAnsi="Times New Roman" w:cs="B Nazanin"/>
                <w:sz w:val="26"/>
                <w:szCs w:val="28"/>
                <w:lang w:bidi="fa-IR"/>
              </w:rPr>
              <w:t>P</w:t>
            </w:r>
          </w:p>
        </w:tc>
        <w:tc>
          <w:tcPr>
            <w:tcW w:w="2146" w:type="dxa"/>
          </w:tcPr>
          <w:p w14:paraId="71BCF7D9" w14:textId="545D4692" w:rsidR="000B09F1" w:rsidRDefault="000B09F1" w:rsidP="009F37BE">
            <w:pPr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زنده مانده</w:t>
            </w:r>
          </w:p>
        </w:tc>
        <w:tc>
          <w:tcPr>
            <w:tcW w:w="2059" w:type="dxa"/>
          </w:tcPr>
          <w:p w14:paraId="6334774E" w14:textId="77777777" w:rsidR="000B09F1" w:rsidRDefault="000B09F1" w:rsidP="009F37BE">
            <w:pPr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</w:p>
        </w:tc>
        <w:tc>
          <w:tcPr>
            <w:tcW w:w="2059" w:type="dxa"/>
          </w:tcPr>
          <w:p w14:paraId="797D2714" w14:textId="7602C45F" w:rsidR="000B09F1" w:rsidRDefault="000B09F1" w:rsidP="009F37BE">
            <w:pPr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تعداد</w:t>
            </w:r>
          </w:p>
        </w:tc>
      </w:tr>
      <w:tr w:rsidR="000B09F1" w14:paraId="03FDD070" w14:textId="77777777" w:rsidTr="002C2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33977B2B" w14:textId="02B7C1BB" w:rsidR="000B09F1" w:rsidRDefault="006E257B" w:rsidP="009F37BE">
            <w:pPr>
              <w:jc w:val="lowKashida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0</w:t>
            </w:r>
          </w:p>
        </w:tc>
        <w:tc>
          <w:tcPr>
            <w:tcW w:w="2146" w:type="dxa"/>
          </w:tcPr>
          <w:p w14:paraId="555CE3E8" w14:textId="50D91808" w:rsidR="000B09F1" w:rsidRDefault="006E257B" w:rsidP="009F37BE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*</w:t>
            </w:r>
          </w:p>
        </w:tc>
        <w:tc>
          <w:tcPr>
            <w:tcW w:w="2059" w:type="dxa"/>
          </w:tcPr>
          <w:p w14:paraId="04F86DCF" w14:textId="337BCA97" w:rsidR="000B09F1" w:rsidRDefault="006E257B" w:rsidP="009F37BE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0</w:t>
            </w:r>
          </w:p>
        </w:tc>
        <w:tc>
          <w:tcPr>
            <w:tcW w:w="2059" w:type="dxa"/>
          </w:tcPr>
          <w:p w14:paraId="67A01977" w14:textId="41384D50" w:rsidR="000B09F1" w:rsidRDefault="006E257B" w:rsidP="009F37BE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1</w:t>
            </w:r>
          </w:p>
        </w:tc>
      </w:tr>
      <w:tr w:rsidR="000B09F1" w14:paraId="7D4F6F46" w14:textId="77777777" w:rsidTr="002C2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3B3202DF" w14:textId="58EA6669" w:rsidR="000B09F1" w:rsidRDefault="006E257B" w:rsidP="009F37BE">
            <w:pPr>
              <w:jc w:val="lowKashida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1</w:t>
            </w:r>
          </w:p>
        </w:tc>
        <w:tc>
          <w:tcPr>
            <w:tcW w:w="2146" w:type="dxa"/>
          </w:tcPr>
          <w:p w14:paraId="08A508F8" w14:textId="3097ACC7" w:rsidR="000B09F1" w:rsidRDefault="006E257B" w:rsidP="009F37BE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اول</w:t>
            </w:r>
          </w:p>
        </w:tc>
        <w:tc>
          <w:tcPr>
            <w:tcW w:w="2059" w:type="dxa"/>
          </w:tcPr>
          <w:p w14:paraId="1C7A0D85" w14:textId="45CC1B05" w:rsidR="000B09F1" w:rsidRDefault="006E257B" w:rsidP="009F37BE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0</w:t>
            </w:r>
          </w:p>
        </w:tc>
        <w:tc>
          <w:tcPr>
            <w:tcW w:w="2059" w:type="dxa"/>
          </w:tcPr>
          <w:p w14:paraId="3E55D169" w14:textId="7D7386E1" w:rsidR="000B09F1" w:rsidRDefault="006E257B" w:rsidP="009F37BE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129</w:t>
            </w:r>
          </w:p>
        </w:tc>
      </w:tr>
      <w:tr w:rsidR="000B09F1" w14:paraId="087DAA27" w14:textId="77777777" w:rsidTr="002C2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6B6CD13B" w14:textId="2BD9389D" w:rsidR="000B09F1" w:rsidRDefault="006E257B" w:rsidP="009F37BE">
            <w:pPr>
              <w:jc w:val="lowKashida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2</w:t>
            </w:r>
          </w:p>
        </w:tc>
        <w:tc>
          <w:tcPr>
            <w:tcW w:w="2146" w:type="dxa"/>
          </w:tcPr>
          <w:p w14:paraId="48A3A790" w14:textId="242F0614" w:rsidR="000B09F1" w:rsidRDefault="006E257B" w:rsidP="009F37BE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اول</w:t>
            </w:r>
          </w:p>
        </w:tc>
        <w:tc>
          <w:tcPr>
            <w:tcW w:w="2059" w:type="dxa"/>
          </w:tcPr>
          <w:p w14:paraId="78BAAB05" w14:textId="3B08F2A6" w:rsidR="000B09F1" w:rsidRDefault="006E257B" w:rsidP="009F37BE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1</w:t>
            </w:r>
          </w:p>
        </w:tc>
        <w:tc>
          <w:tcPr>
            <w:tcW w:w="2059" w:type="dxa"/>
          </w:tcPr>
          <w:p w14:paraId="49602524" w14:textId="3960BFB7" w:rsidR="000B09F1" w:rsidRDefault="006E257B" w:rsidP="009F37BE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193</w:t>
            </w:r>
          </w:p>
        </w:tc>
      </w:tr>
      <w:tr w:rsidR="006E257B" w14:paraId="0FBD1AEC" w14:textId="77777777" w:rsidTr="002C2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4D5F1382" w14:textId="64BE89CD" w:rsidR="006E257B" w:rsidRDefault="006E257B" w:rsidP="009F37BE">
            <w:pPr>
              <w:jc w:val="lowKashida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3</w:t>
            </w:r>
          </w:p>
        </w:tc>
        <w:tc>
          <w:tcPr>
            <w:tcW w:w="2146" w:type="dxa"/>
          </w:tcPr>
          <w:p w14:paraId="537C4BF3" w14:textId="74258D92" w:rsidR="006E257B" w:rsidRDefault="006E257B" w:rsidP="009F37BE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دوم</w:t>
            </w:r>
          </w:p>
        </w:tc>
        <w:tc>
          <w:tcPr>
            <w:tcW w:w="2059" w:type="dxa"/>
          </w:tcPr>
          <w:p w14:paraId="627A8E6E" w14:textId="5FB51033" w:rsidR="006E257B" w:rsidRDefault="006E257B" w:rsidP="009F37BE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0</w:t>
            </w:r>
          </w:p>
        </w:tc>
        <w:tc>
          <w:tcPr>
            <w:tcW w:w="2059" w:type="dxa"/>
          </w:tcPr>
          <w:p w14:paraId="12B6F40C" w14:textId="6EA59D87" w:rsidR="006E257B" w:rsidRDefault="006E257B" w:rsidP="009F37BE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160</w:t>
            </w:r>
          </w:p>
        </w:tc>
      </w:tr>
      <w:tr w:rsidR="006E257B" w14:paraId="7089E97E" w14:textId="77777777" w:rsidTr="002C2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1FAA99D7" w14:textId="1F10ADFD" w:rsidR="006E257B" w:rsidRDefault="006E257B" w:rsidP="009F37BE">
            <w:pPr>
              <w:jc w:val="lowKashida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lastRenderedPageBreak/>
              <w:t>4</w:t>
            </w:r>
          </w:p>
        </w:tc>
        <w:tc>
          <w:tcPr>
            <w:tcW w:w="2146" w:type="dxa"/>
          </w:tcPr>
          <w:p w14:paraId="6EDC81C7" w14:textId="10EACAC6" w:rsidR="006E257B" w:rsidRDefault="006E257B" w:rsidP="009F37BE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دوم</w:t>
            </w:r>
          </w:p>
        </w:tc>
        <w:tc>
          <w:tcPr>
            <w:tcW w:w="2059" w:type="dxa"/>
          </w:tcPr>
          <w:p w14:paraId="1C6BA3BC" w14:textId="1A71B9C4" w:rsidR="006E257B" w:rsidRDefault="006E257B" w:rsidP="009F37BE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1</w:t>
            </w:r>
          </w:p>
        </w:tc>
        <w:tc>
          <w:tcPr>
            <w:tcW w:w="2059" w:type="dxa"/>
          </w:tcPr>
          <w:p w14:paraId="68752143" w14:textId="31CF4DF3" w:rsidR="006E257B" w:rsidRDefault="006E257B" w:rsidP="009F37BE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119</w:t>
            </w:r>
          </w:p>
        </w:tc>
      </w:tr>
      <w:tr w:rsidR="006E257B" w14:paraId="570AE478" w14:textId="77777777" w:rsidTr="002C2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14B819F9" w14:textId="57EBC00F" w:rsidR="006E257B" w:rsidRDefault="006E257B" w:rsidP="009F37BE">
            <w:pPr>
              <w:jc w:val="lowKashida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5</w:t>
            </w:r>
          </w:p>
        </w:tc>
        <w:tc>
          <w:tcPr>
            <w:tcW w:w="2146" w:type="dxa"/>
          </w:tcPr>
          <w:p w14:paraId="75C9322E" w14:textId="68A9E000" w:rsidR="006E257B" w:rsidRDefault="006E257B" w:rsidP="009F37BE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سوم</w:t>
            </w:r>
          </w:p>
        </w:tc>
        <w:tc>
          <w:tcPr>
            <w:tcW w:w="2059" w:type="dxa"/>
          </w:tcPr>
          <w:p w14:paraId="42970EEA" w14:textId="58035CC1" w:rsidR="006E257B" w:rsidRDefault="006E257B" w:rsidP="009F37BE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0</w:t>
            </w:r>
          </w:p>
        </w:tc>
        <w:tc>
          <w:tcPr>
            <w:tcW w:w="2059" w:type="dxa"/>
          </w:tcPr>
          <w:p w14:paraId="3823F8C1" w14:textId="548C534A" w:rsidR="006E257B" w:rsidRDefault="006E257B" w:rsidP="009F37BE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573</w:t>
            </w:r>
          </w:p>
        </w:tc>
      </w:tr>
      <w:tr w:rsidR="006E257B" w14:paraId="22785ABC" w14:textId="77777777" w:rsidTr="002C2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7EB8DA6C" w14:textId="7E3DA6D3" w:rsidR="006E257B" w:rsidRDefault="006E257B" w:rsidP="009F37BE">
            <w:pPr>
              <w:jc w:val="lowKashida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6</w:t>
            </w:r>
          </w:p>
        </w:tc>
        <w:tc>
          <w:tcPr>
            <w:tcW w:w="2146" w:type="dxa"/>
          </w:tcPr>
          <w:p w14:paraId="14A07033" w14:textId="743CAD50" w:rsidR="006E257B" w:rsidRDefault="006E257B" w:rsidP="009F37BE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سوم</w:t>
            </w:r>
          </w:p>
        </w:tc>
        <w:tc>
          <w:tcPr>
            <w:tcW w:w="2059" w:type="dxa"/>
          </w:tcPr>
          <w:p w14:paraId="69FD1DE1" w14:textId="56D1CBEC" w:rsidR="006E257B" w:rsidRDefault="006E257B" w:rsidP="009F37BE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1</w:t>
            </w:r>
          </w:p>
        </w:tc>
        <w:tc>
          <w:tcPr>
            <w:tcW w:w="2059" w:type="dxa"/>
          </w:tcPr>
          <w:p w14:paraId="2E703A46" w14:textId="68DAB8D6" w:rsidR="006E257B" w:rsidRDefault="006E257B" w:rsidP="009F37BE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138</w:t>
            </w:r>
          </w:p>
        </w:tc>
      </w:tr>
    </w:tbl>
    <w:p w14:paraId="6B50CA15" w14:textId="77777777" w:rsidR="00FF141E" w:rsidRDefault="00FF141E" w:rsidP="0042061E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</w:p>
    <w:p w14:paraId="4425248C" w14:textId="65D30417" w:rsidR="0042061E" w:rsidRPr="00294735" w:rsidRDefault="0042061E" w:rsidP="00FF141E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بحث</w:t>
      </w:r>
    </w:p>
    <w:p w14:paraId="469DF611" w14:textId="47FDBB8A" w:rsidR="0042061E" w:rsidRDefault="0070355D" w:rsidP="0042061E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70355D">
        <w:rPr>
          <w:rFonts w:ascii="Times New Roman" w:hAnsi="Times New Roman" w:cs="B Nazanin"/>
          <w:sz w:val="26"/>
          <w:szCs w:val="28"/>
          <w:rtl/>
          <w:lang w:bidi="fa-IR"/>
        </w:rPr>
        <w:t>توابع انبوه به و</w:t>
      </w:r>
      <w:r w:rsidRPr="0070355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0355D">
        <w:rPr>
          <w:rFonts w:ascii="Times New Roman" w:hAnsi="Times New Roman" w:cs="B Nazanin" w:hint="eastAsia"/>
          <w:sz w:val="26"/>
          <w:szCs w:val="28"/>
          <w:rtl/>
          <w:lang w:bidi="fa-IR"/>
        </w:rPr>
        <w:t>ژه</w:t>
      </w:r>
      <w:r w:rsidRPr="0070355D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طول تجز</w:t>
      </w:r>
      <w:r w:rsidRPr="0070355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0355D">
        <w:rPr>
          <w:rFonts w:ascii="Times New Roman" w:hAnsi="Times New Roman" w:cs="B Nazanin" w:hint="eastAsia"/>
          <w:sz w:val="26"/>
          <w:szCs w:val="28"/>
          <w:rtl/>
          <w:lang w:bidi="fa-IR"/>
        </w:rPr>
        <w:t>ه</w:t>
      </w:r>
      <w:r w:rsidRPr="0070355D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تحل</w:t>
      </w:r>
      <w:r w:rsidRPr="0070355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0355D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70355D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داده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 xml:space="preserve">‌های </w:t>
      </w:r>
      <w:r w:rsidRPr="0070355D">
        <w:rPr>
          <w:rFonts w:ascii="Times New Roman" w:hAnsi="Times New Roman" w:cs="B Nazanin"/>
          <w:sz w:val="26"/>
          <w:szCs w:val="28"/>
          <w:rtl/>
          <w:lang w:bidi="fa-IR"/>
        </w:rPr>
        <w:t>اکتشاف</w:t>
      </w:r>
      <w:r w:rsidRPr="0070355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0355D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70355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0355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70355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0355D">
        <w:rPr>
          <w:rFonts w:ascii="Times New Roman" w:hAnsi="Times New Roman" w:cs="B Nazanin" w:hint="eastAsia"/>
          <w:sz w:val="26"/>
          <w:szCs w:val="28"/>
          <w:rtl/>
          <w:lang w:bidi="fa-IR"/>
        </w:rPr>
        <w:t>ادگ</w:t>
      </w:r>
      <w:r w:rsidRPr="0070355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0355D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70355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0355D">
        <w:rPr>
          <w:rFonts w:ascii="Times New Roman" w:hAnsi="Times New Roman" w:cs="B Nazanin"/>
          <w:sz w:val="26"/>
          <w:szCs w:val="28"/>
          <w:rtl/>
          <w:lang w:bidi="fa-IR"/>
        </w:rPr>
        <w:t xml:space="preserve"> اطلاعات در مورد ز</w:t>
      </w:r>
      <w:r w:rsidRPr="0070355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0355D">
        <w:rPr>
          <w:rFonts w:ascii="Times New Roman" w:hAnsi="Times New Roman" w:cs="B Nazanin" w:hint="eastAsia"/>
          <w:sz w:val="26"/>
          <w:szCs w:val="28"/>
          <w:rtl/>
          <w:lang w:bidi="fa-IR"/>
        </w:rPr>
        <w:t>رجمع</w:t>
      </w:r>
      <w:r w:rsidRPr="0070355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0355D">
        <w:rPr>
          <w:rFonts w:ascii="Times New Roman" w:hAnsi="Times New Roman" w:cs="B Nazanin" w:hint="eastAsia"/>
          <w:sz w:val="26"/>
          <w:szCs w:val="28"/>
          <w:rtl/>
          <w:lang w:bidi="fa-IR"/>
        </w:rPr>
        <w:t>ت</w:t>
      </w:r>
      <w:r w:rsidR="00EB1A35">
        <w:rPr>
          <w:rFonts w:ascii="Times New Roman" w:hAnsi="Times New Roman" w:cs="B Nazanin" w:hint="eastAsia"/>
          <w:sz w:val="26"/>
          <w:szCs w:val="28"/>
          <w:lang w:bidi="fa-IR"/>
        </w:rPr>
        <w:t>‌</w:t>
      </w:r>
      <w:r w:rsidRPr="0070355D">
        <w:rPr>
          <w:rFonts w:ascii="Times New Roman" w:hAnsi="Times New Roman" w:cs="B Nazanin"/>
          <w:sz w:val="26"/>
          <w:szCs w:val="28"/>
          <w:rtl/>
          <w:lang w:bidi="fa-IR"/>
        </w:rPr>
        <w:t>ها</w:t>
      </w:r>
      <w:r w:rsidRPr="0070355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EB1A35">
        <w:rPr>
          <w:rStyle w:val="FootnoteReference"/>
          <w:rFonts w:ascii="Times New Roman" w:hAnsi="Times New Roman" w:cs="B Nazanin"/>
          <w:sz w:val="26"/>
          <w:szCs w:val="28"/>
          <w:rtl/>
          <w:lang w:bidi="fa-IR"/>
        </w:rPr>
        <w:footnoteReference w:id="8"/>
      </w:r>
      <w:r w:rsidRPr="0070355D">
        <w:rPr>
          <w:rFonts w:ascii="Times New Roman" w:hAnsi="Times New Roman" w:cs="B Nazanin"/>
          <w:sz w:val="26"/>
          <w:szCs w:val="28"/>
          <w:rtl/>
          <w:lang w:bidi="fa-IR"/>
        </w:rPr>
        <w:t xml:space="preserve"> مختلف داده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 xml:space="preserve">‌ها </w:t>
      </w:r>
      <w:r w:rsidRPr="0070355D">
        <w:rPr>
          <w:rFonts w:ascii="Times New Roman" w:hAnsi="Times New Roman" w:cs="B Nazanin"/>
          <w:sz w:val="26"/>
          <w:szCs w:val="28"/>
          <w:rtl/>
          <w:lang w:bidi="fa-IR"/>
        </w:rPr>
        <w:t>و رابطه ب</w:t>
      </w:r>
      <w:r w:rsidRPr="0070355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0355D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70355D">
        <w:rPr>
          <w:rFonts w:ascii="Times New Roman" w:hAnsi="Times New Roman" w:cs="B Nazanin"/>
          <w:sz w:val="26"/>
          <w:szCs w:val="28"/>
          <w:rtl/>
          <w:lang w:bidi="fa-IR"/>
        </w:rPr>
        <w:t xml:space="preserve"> متغ</w:t>
      </w:r>
      <w:r w:rsidRPr="0070355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0355D">
        <w:rPr>
          <w:rFonts w:ascii="Times New Roman" w:hAnsi="Times New Roman" w:cs="B Nazanin" w:hint="eastAsia"/>
          <w:sz w:val="26"/>
          <w:szCs w:val="28"/>
          <w:rtl/>
          <w:lang w:bidi="fa-IR"/>
        </w:rPr>
        <w:t>رها</w:t>
      </w:r>
      <w:r w:rsidRPr="0070355D">
        <w:rPr>
          <w:rFonts w:ascii="Times New Roman" w:hAnsi="Times New Roman" w:cs="B Nazanin"/>
          <w:sz w:val="26"/>
          <w:szCs w:val="28"/>
          <w:rtl/>
          <w:lang w:bidi="fa-IR"/>
        </w:rPr>
        <w:t xml:space="preserve"> مف</w:t>
      </w:r>
      <w:r w:rsidRPr="0070355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0355D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70355D">
        <w:rPr>
          <w:rFonts w:ascii="Times New Roman" w:hAnsi="Times New Roman" w:cs="B Nazanin"/>
          <w:sz w:val="26"/>
          <w:szCs w:val="28"/>
          <w:rtl/>
          <w:lang w:bidi="fa-IR"/>
        </w:rPr>
        <w:t xml:space="preserve"> هستند. با گروه‌بند</w:t>
      </w:r>
      <w:r w:rsidRPr="0070355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0355D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داده‌ها و اعمال آمار انبوه، م</w:t>
      </w:r>
      <w:r w:rsidRPr="0070355D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70355D">
        <w:rPr>
          <w:rFonts w:ascii="Times New Roman" w:hAnsi="Times New Roman" w:cs="B Nazanin" w:hint="eastAsia"/>
          <w:sz w:val="26"/>
          <w:szCs w:val="28"/>
          <w:rtl/>
          <w:lang w:bidi="fa-IR"/>
        </w:rPr>
        <w:t>توان</w:t>
      </w:r>
      <w:r w:rsidRPr="0070355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0355D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70355D">
        <w:rPr>
          <w:rFonts w:ascii="Times New Roman" w:hAnsi="Times New Roman" w:cs="B Nazanin"/>
          <w:sz w:val="26"/>
          <w:szCs w:val="28"/>
          <w:rtl/>
          <w:lang w:bidi="fa-IR"/>
        </w:rPr>
        <w:t xml:space="preserve"> الگوها</w:t>
      </w:r>
      <w:r w:rsidRPr="0070355D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70355D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در داده‌ها مشاهده کن</w:t>
      </w:r>
      <w:r w:rsidRPr="0070355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0355D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70355D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ممکن است در ط</w:t>
      </w:r>
      <w:r w:rsidRPr="0070355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0355D">
        <w:rPr>
          <w:rFonts w:ascii="Times New Roman" w:hAnsi="Times New Roman" w:cs="B Nazanin"/>
          <w:sz w:val="26"/>
          <w:szCs w:val="28"/>
          <w:rtl/>
          <w:lang w:bidi="fa-IR"/>
        </w:rPr>
        <w:t xml:space="preserve"> فرآ</w:t>
      </w:r>
      <w:r w:rsidRPr="0070355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0355D">
        <w:rPr>
          <w:rFonts w:ascii="Times New Roman" w:hAnsi="Times New Roman" w:cs="B Nazanin" w:hint="eastAsia"/>
          <w:sz w:val="26"/>
          <w:szCs w:val="28"/>
          <w:rtl/>
          <w:lang w:bidi="fa-IR"/>
        </w:rPr>
        <w:t>ند</w:t>
      </w:r>
      <w:r w:rsidRPr="0070355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70355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0355D">
        <w:rPr>
          <w:rFonts w:ascii="Times New Roman" w:hAnsi="Times New Roman" w:cs="B Nazanin" w:hint="eastAsia"/>
          <w:sz w:val="26"/>
          <w:szCs w:val="28"/>
          <w:rtl/>
          <w:lang w:bidi="fa-IR"/>
        </w:rPr>
        <w:t>ادگ</w:t>
      </w:r>
      <w:r w:rsidRPr="0070355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0355D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70355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0355D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ماش</w:t>
      </w:r>
      <w:r w:rsidRPr="0070355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0355D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70355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70355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0355D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70355D">
        <w:rPr>
          <w:rFonts w:ascii="Times New Roman" w:hAnsi="Times New Roman" w:cs="B Nazanin"/>
          <w:sz w:val="26"/>
          <w:szCs w:val="28"/>
          <w:rtl/>
          <w:lang w:bidi="fa-IR"/>
        </w:rPr>
        <w:t xml:space="preserve"> مهندس</w:t>
      </w:r>
      <w:r w:rsidRPr="0070355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0355D">
        <w:rPr>
          <w:rFonts w:ascii="Times New Roman" w:hAnsi="Times New Roman" w:cs="B Nazanin"/>
          <w:sz w:val="26"/>
          <w:szCs w:val="28"/>
          <w:rtl/>
          <w:lang w:bidi="fa-IR"/>
        </w:rPr>
        <w:t xml:space="preserve"> و</w:t>
      </w:r>
      <w:r w:rsidRPr="0070355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0355D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70355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0355D">
        <w:rPr>
          <w:rFonts w:ascii="Times New Roman" w:hAnsi="Times New Roman" w:cs="B Nazanin"/>
          <w:sz w:val="26"/>
          <w:szCs w:val="28"/>
          <w:rtl/>
          <w:lang w:bidi="fa-IR"/>
        </w:rPr>
        <w:t xml:space="preserve"> مف</w:t>
      </w:r>
      <w:r w:rsidRPr="0070355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0355D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70355D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باشند. در حال</w:t>
      </w:r>
      <w:r w:rsidRPr="0070355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0355D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نمودارها</w:t>
      </w:r>
      <w:r w:rsidRPr="0070355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0355D">
        <w:rPr>
          <w:rFonts w:ascii="Times New Roman" w:hAnsi="Times New Roman" w:cs="B Nazanin"/>
          <w:sz w:val="26"/>
          <w:szCs w:val="28"/>
          <w:rtl/>
          <w:lang w:bidi="fa-IR"/>
        </w:rPr>
        <w:t xml:space="preserve"> بصر</w:t>
      </w:r>
      <w:r w:rsidRPr="0070355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0355D">
        <w:rPr>
          <w:rFonts w:ascii="Times New Roman" w:hAnsi="Times New Roman" w:cs="B Nazanin"/>
          <w:sz w:val="26"/>
          <w:szCs w:val="28"/>
          <w:rtl/>
          <w:lang w:bidi="fa-IR"/>
        </w:rPr>
        <w:t xml:space="preserve"> ن</w:t>
      </w:r>
      <w:r w:rsidRPr="0070355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0355D">
        <w:rPr>
          <w:rFonts w:ascii="Times New Roman" w:hAnsi="Times New Roman" w:cs="B Nazanin" w:hint="eastAsia"/>
          <w:sz w:val="26"/>
          <w:szCs w:val="28"/>
          <w:rtl/>
          <w:lang w:bidi="fa-IR"/>
        </w:rPr>
        <w:t>ز</w:t>
      </w:r>
      <w:r w:rsidRPr="0070355D">
        <w:rPr>
          <w:rFonts w:ascii="Times New Roman" w:hAnsi="Times New Roman" w:cs="B Nazanin"/>
          <w:sz w:val="26"/>
          <w:szCs w:val="28"/>
          <w:rtl/>
          <w:lang w:bidi="fa-IR"/>
        </w:rPr>
        <w:t xml:space="preserve"> مف</w:t>
      </w:r>
      <w:r w:rsidRPr="0070355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0355D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70355D">
        <w:rPr>
          <w:rFonts w:ascii="Times New Roman" w:hAnsi="Times New Roman" w:cs="B Nazanin"/>
          <w:sz w:val="26"/>
          <w:szCs w:val="28"/>
          <w:rtl/>
          <w:lang w:bidi="fa-IR"/>
        </w:rPr>
        <w:t xml:space="preserve"> هستند، اغلب مف</w:t>
      </w:r>
      <w:r w:rsidRPr="0070355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0355D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70355D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 که چن</w:t>
      </w:r>
      <w:r w:rsidRPr="0070355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0355D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70355D">
        <w:rPr>
          <w:rFonts w:ascii="Times New Roman" w:hAnsi="Times New Roman" w:cs="B Nazanin"/>
          <w:sz w:val="26"/>
          <w:szCs w:val="28"/>
          <w:rtl/>
          <w:lang w:bidi="fa-IR"/>
        </w:rPr>
        <w:t xml:space="preserve"> آمار توص</w:t>
      </w:r>
      <w:r w:rsidRPr="0070355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0355D">
        <w:rPr>
          <w:rFonts w:ascii="Times New Roman" w:hAnsi="Times New Roman" w:cs="B Nazanin" w:hint="eastAsia"/>
          <w:sz w:val="26"/>
          <w:szCs w:val="28"/>
          <w:rtl/>
          <w:lang w:bidi="fa-IR"/>
        </w:rPr>
        <w:t>ف</w:t>
      </w:r>
      <w:r w:rsidRPr="0070355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0355D">
        <w:rPr>
          <w:rFonts w:ascii="Times New Roman" w:hAnsi="Times New Roman" w:cs="B Nazanin"/>
          <w:sz w:val="26"/>
          <w:szCs w:val="28"/>
          <w:rtl/>
          <w:lang w:bidi="fa-IR"/>
        </w:rPr>
        <w:t xml:space="preserve"> خاص</w:t>
      </w:r>
      <w:r w:rsidRPr="0070355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E3108C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نیز</w:t>
      </w:r>
      <w:r w:rsidRPr="0070355D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عنوان مرجع برا</w:t>
      </w:r>
      <w:r w:rsidRPr="0070355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0355D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درک بهتر داده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 xml:space="preserve">‌ها </w:t>
      </w:r>
      <w:r w:rsidRPr="0070355D">
        <w:rPr>
          <w:rFonts w:ascii="Times New Roman" w:hAnsi="Times New Roman" w:cs="B Nazanin"/>
          <w:sz w:val="26"/>
          <w:szCs w:val="28"/>
          <w:rtl/>
          <w:lang w:bidi="fa-IR"/>
        </w:rPr>
        <w:t>وجود داشته باشد.</w:t>
      </w:r>
    </w:p>
    <w:p w14:paraId="46D4F93F" w14:textId="511A7C15" w:rsidR="001D4B32" w:rsidRDefault="00A871A6" w:rsidP="001D4B32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  <w:r w:rsidRPr="000B4A16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همچنین ببینید</w:t>
      </w:r>
      <w:r w:rsidR="001D4B32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:</w:t>
      </w:r>
    </w:p>
    <w:p w14:paraId="4F3FD338" w14:textId="717C5717" w:rsidR="00535910" w:rsidRPr="00347E0B" w:rsidRDefault="00000000" w:rsidP="00535910">
      <w:pPr>
        <w:pStyle w:val="ListParagraph"/>
        <w:numPr>
          <w:ilvl w:val="0"/>
          <w:numId w:val="10"/>
        </w:num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hyperlink r:id="rId59" w:history="1">
        <w:r w:rsidR="00535910" w:rsidRPr="00266B3C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مستندات</w:t>
        </w:r>
        <w:r w:rsidR="00EE0E36" w:rsidRPr="00266B3C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 xml:space="preserve"> </w:t>
        </w:r>
        <w:proofErr w:type="spellStart"/>
        <w:r w:rsidR="00EE0E36" w:rsidRPr="00266B3C">
          <w:rPr>
            <w:rStyle w:val="Hyperlink"/>
            <w:rFonts w:ascii="Times New Roman" w:hAnsi="Times New Roman" w:cs="B Nazanin"/>
            <w:sz w:val="26"/>
            <w:szCs w:val="28"/>
            <w:lang w:bidi="fa-IR"/>
          </w:rPr>
          <w:t>agg</w:t>
        </w:r>
        <w:proofErr w:type="spellEnd"/>
        <w:r w:rsidR="00EE0E36" w:rsidRPr="00266B3C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 xml:space="preserve"> در کتابخانه‌ی </w:t>
        </w:r>
        <w:r w:rsidR="00EE0E36" w:rsidRPr="00266B3C">
          <w:rPr>
            <w:rStyle w:val="Hyperlink"/>
            <w:rFonts w:ascii="Times New Roman" w:hAnsi="Times New Roman" w:cs="B Nazanin"/>
            <w:sz w:val="26"/>
            <w:szCs w:val="28"/>
            <w:lang w:bidi="fa-IR"/>
          </w:rPr>
          <w:t>Pandas</w:t>
        </w:r>
      </w:hyperlink>
    </w:p>
    <w:p w14:paraId="512FA811" w14:textId="77777777" w:rsidR="00535910" w:rsidRPr="001D4B32" w:rsidRDefault="00535910" w:rsidP="00535910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</w:p>
    <w:p w14:paraId="7385EF1D" w14:textId="16B367E9" w:rsidR="0042061E" w:rsidRPr="00294735" w:rsidRDefault="00877DC1" w:rsidP="0042061E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6.8 </w:t>
      </w:r>
      <w:r w:rsidRPr="00877DC1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انجام شناسا</w:t>
      </w:r>
      <w:r w:rsidRPr="00877DC1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یی</w:t>
      </w:r>
      <w:r w:rsidRPr="00877DC1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موجود</w:t>
      </w:r>
      <w:r w:rsidRPr="00877DC1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877DC1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ت</w:t>
      </w:r>
      <w:r w:rsidRPr="00877DC1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با نام</w:t>
      </w:r>
    </w:p>
    <w:p w14:paraId="74332AC3" w14:textId="77777777" w:rsidR="0042061E" w:rsidRPr="00294735" w:rsidRDefault="0042061E" w:rsidP="0042061E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مسئله</w:t>
      </w:r>
    </w:p>
    <w:p w14:paraId="69FC6529" w14:textId="2FF08D95" w:rsidR="0042061E" w:rsidRPr="00294735" w:rsidRDefault="009F6A48" w:rsidP="0042061E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9F6A48">
        <w:rPr>
          <w:rFonts w:ascii="Times New Roman" w:hAnsi="Times New Roman" w:cs="B Nazanin"/>
          <w:sz w:val="26"/>
          <w:szCs w:val="28"/>
          <w:rtl/>
          <w:lang w:bidi="fa-IR"/>
        </w:rPr>
        <w:t>م</w:t>
      </w:r>
      <w:r w:rsidRPr="009F6A48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9F6A48">
        <w:rPr>
          <w:rFonts w:ascii="Times New Roman" w:hAnsi="Times New Roman" w:cs="B Nazanin" w:hint="eastAsia"/>
          <w:sz w:val="26"/>
          <w:szCs w:val="28"/>
          <w:rtl/>
          <w:lang w:bidi="fa-IR"/>
        </w:rPr>
        <w:t>خواه</w:t>
      </w:r>
      <w:r w:rsidRPr="009F6A4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F6A48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9F6A48">
        <w:rPr>
          <w:rFonts w:ascii="Times New Roman" w:hAnsi="Times New Roman" w:cs="B Nazanin"/>
          <w:sz w:val="26"/>
          <w:szCs w:val="28"/>
          <w:rtl/>
          <w:lang w:bidi="fa-IR"/>
        </w:rPr>
        <w:t xml:space="preserve"> شناسا</w:t>
      </w:r>
      <w:r w:rsidRPr="009F6A48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9F6A48">
        <w:rPr>
          <w:rFonts w:ascii="Times New Roman" w:hAnsi="Times New Roman" w:cs="B Nazanin"/>
          <w:sz w:val="26"/>
          <w:szCs w:val="28"/>
          <w:rtl/>
          <w:lang w:bidi="fa-IR"/>
        </w:rPr>
        <w:t xml:space="preserve"> موجود</w:t>
      </w:r>
      <w:r w:rsidRPr="009F6A4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F6A48">
        <w:rPr>
          <w:rFonts w:ascii="Times New Roman" w:hAnsi="Times New Roman" w:cs="B Nazanin" w:hint="eastAsia"/>
          <w:sz w:val="26"/>
          <w:szCs w:val="28"/>
          <w:rtl/>
          <w:lang w:bidi="fa-IR"/>
        </w:rPr>
        <w:t>ت</w:t>
      </w:r>
      <w:r w:rsidRPr="009F6A48">
        <w:rPr>
          <w:rFonts w:ascii="Times New Roman" w:hAnsi="Times New Roman" w:cs="B Nazanin"/>
          <w:sz w:val="26"/>
          <w:szCs w:val="28"/>
          <w:rtl/>
          <w:lang w:bidi="fa-IR"/>
        </w:rPr>
        <w:t xml:space="preserve"> نام‌گذار</w:t>
      </w:r>
      <w:r w:rsidRPr="009F6A4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F6A48">
        <w:rPr>
          <w:rFonts w:ascii="Times New Roman" w:hAnsi="Times New Roman" w:cs="B Nazanin"/>
          <w:sz w:val="26"/>
          <w:szCs w:val="28"/>
          <w:rtl/>
          <w:lang w:bidi="fa-IR"/>
        </w:rPr>
        <w:t xml:space="preserve"> شده را در متن (مانند «شخص»، «دولت» و غ</w:t>
      </w:r>
      <w:r w:rsidRPr="009F6A4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F6A48">
        <w:rPr>
          <w:rFonts w:ascii="Times New Roman" w:hAnsi="Times New Roman" w:cs="B Nazanin" w:hint="eastAsia"/>
          <w:sz w:val="26"/>
          <w:szCs w:val="28"/>
          <w:rtl/>
          <w:lang w:bidi="fa-IR"/>
        </w:rPr>
        <w:t>ره</w:t>
      </w:r>
      <w:r w:rsidRPr="009F6A48">
        <w:rPr>
          <w:rFonts w:ascii="Times New Roman" w:hAnsi="Times New Roman" w:cs="B Nazanin"/>
          <w:sz w:val="26"/>
          <w:szCs w:val="28"/>
          <w:rtl/>
          <w:lang w:bidi="fa-IR"/>
        </w:rPr>
        <w:t>) انجام ده</w:t>
      </w:r>
      <w:r w:rsidRPr="009F6A4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F6A48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9F6A48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12C1CC82" w14:textId="77777777" w:rsidR="0042061E" w:rsidRPr="00294735" w:rsidRDefault="0042061E" w:rsidP="0042061E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راه‌حل</w:t>
      </w:r>
    </w:p>
    <w:p w14:paraId="2FCF5F4F" w14:textId="5FF76686" w:rsidR="0042061E" w:rsidRPr="00294735" w:rsidRDefault="00F12E50" w:rsidP="0042061E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F12E50">
        <w:rPr>
          <w:rFonts w:ascii="Times New Roman" w:hAnsi="Times New Roman" w:cs="B Nazanin"/>
          <w:sz w:val="26"/>
          <w:szCs w:val="28"/>
          <w:rtl/>
          <w:lang w:bidi="fa-IR"/>
        </w:rPr>
        <w:t>برا</w:t>
      </w:r>
      <w:r w:rsidRPr="00F12E5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12E50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استخراج موجود</w:t>
      </w:r>
      <w:r w:rsidRPr="00F12E5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12E50">
        <w:rPr>
          <w:rFonts w:ascii="Times New Roman" w:hAnsi="Times New Roman" w:cs="B Nazanin" w:hint="eastAsia"/>
          <w:sz w:val="26"/>
          <w:szCs w:val="28"/>
          <w:rtl/>
          <w:lang w:bidi="fa-IR"/>
        </w:rPr>
        <w:t>ت‌ها</w:t>
      </w:r>
      <w:r w:rsidRPr="00F12E50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متن، از خط لوله</w:t>
      </w:r>
      <w:r w:rsidR="0053718E">
        <w:rPr>
          <w:rStyle w:val="FootnoteReference"/>
          <w:rFonts w:ascii="Times New Roman" w:hAnsi="Times New Roman" w:cs="B Nazanin"/>
          <w:sz w:val="26"/>
          <w:szCs w:val="28"/>
          <w:rtl/>
          <w:lang w:bidi="fa-IR"/>
        </w:rPr>
        <w:footnoteReference w:id="9"/>
      </w:r>
      <w:r w:rsidRPr="00F12E50">
        <w:rPr>
          <w:rFonts w:ascii="Times New Roman" w:hAnsi="Times New Roman" w:cs="B Nazanin"/>
          <w:sz w:val="26"/>
          <w:szCs w:val="28"/>
          <w:rtl/>
          <w:lang w:bidi="fa-IR"/>
        </w:rPr>
        <w:t xml:space="preserve"> و مدل‌ها</w:t>
      </w:r>
      <w:r w:rsidRPr="00F12E5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12E50">
        <w:rPr>
          <w:rFonts w:ascii="Times New Roman" w:hAnsi="Times New Roman" w:cs="B Nazanin"/>
          <w:sz w:val="26"/>
          <w:szCs w:val="28"/>
          <w:rtl/>
          <w:lang w:bidi="fa-IR"/>
        </w:rPr>
        <w:t xml:space="preserve"> پ</w:t>
      </w:r>
      <w:r w:rsidRPr="00F12E5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12E50">
        <w:rPr>
          <w:rFonts w:ascii="Times New Roman" w:hAnsi="Times New Roman" w:cs="B Nazanin" w:hint="eastAsia"/>
          <w:sz w:val="26"/>
          <w:szCs w:val="28"/>
          <w:rtl/>
          <w:lang w:bidi="fa-IR"/>
        </w:rPr>
        <w:t>ش‌فرض</w:t>
      </w:r>
      <w:r w:rsidRPr="00F12E50">
        <w:rPr>
          <w:rFonts w:ascii="Times New Roman" w:hAnsi="Times New Roman" w:cs="B Nazanin"/>
          <w:sz w:val="26"/>
          <w:szCs w:val="28"/>
          <w:rtl/>
          <w:lang w:bidi="fa-IR"/>
        </w:rPr>
        <w:t xml:space="preserve"> شناسا</w:t>
      </w:r>
      <w:r w:rsidRPr="00F12E50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F12E50">
        <w:rPr>
          <w:rFonts w:ascii="Times New Roman" w:hAnsi="Times New Roman" w:cs="B Nazanin"/>
          <w:sz w:val="26"/>
          <w:szCs w:val="28"/>
          <w:rtl/>
          <w:lang w:bidi="fa-IR"/>
        </w:rPr>
        <w:t xml:space="preserve"> موجود</w:t>
      </w:r>
      <w:r w:rsidRPr="00F12E5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12E50">
        <w:rPr>
          <w:rFonts w:ascii="Times New Roman" w:hAnsi="Times New Roman" w:cs="B Nazanin" w:hint="eastAsia"/>
          <w:sz w:val="26"/>
          <w:szCs w:val="28"/>
          <w:rtl/>
          <w:lang w:bidi="fa-IR"/>
        </w:rPr>
        <w:t>ت</w:t>
      </w:r>
      <w:r w:rsidRPr="00F12E50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نام </w:t>
      </w:r>
      <w:proofErr w:type="spellStart"/>
      <w:r w:rsidRPr="00F12E50">
        <w:rPr>
          <w:rFonts w:ascii="Times New Roman" w:hAnsi="Times New Roman" w:cs="B Nazanin"/>
          <w:sz w:val="26"/>
          <w:szCs w:val="28"/>
          <w:lang w:bidi="fa-IR"/>
        </w:rPr>
        <w:t>spaCy</w:t>
      </w:r>
      <w:proofErr w:type="spellEnd"/>
      <w:r w:rsidRPr="00F12E50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کن</w:t>
      </w:r>
      <w:r w:rsidRPr="00F12E5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12E50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F12E50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16" w:name="_MON_1760573014"/>
    <w:bookmarkEnd w:id="16"/>
    <w:p w14:paraId="1378A5E0" w14:textId="10071E20" w:rsidR="0042061E" w:rsidRDefault="00F12E50" w:rsidP="00174875">
      <w:pPr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5740" w14:anchorId="1B610192">
          <v:shape id="_x0000_i1045" type="#_x0000_t75" style="width:523.5pt;height:286.5pt" o:ole="">
            <v:imagedata r:id="rId60" o:title=""/>
          </v:shape>
          <o:OLEObject Type="Embed" ProgID="Word.OpenDocumentText.12" ShapeID="_x0000_i1045" DrawAspect="Content" ObjectID="_1760826046" r:id="rId61"/>
        </w:object>
      </w:r>
    </w:p>
    <w:p w14:paraId="168034E1" w14:textId="77777777" w:rsidR="0042061E" w:rsidRPr="00294735" w:rsidRDefault="0042061E" w:rsidP="0042061E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بحث</w:t>
      </w:r>
    </w:p>
    <w:p w14:paraId="7E536675" w14:textId="7B64AE2C" w:rsidR="0042061E" w:rsidRDefault="000A1F61" w:rsidP="0042061E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0A1F61">
        <w:rPr>
          <w:rFonts w:ascii="Times New Roman" w:hAnsi="Times New Roman" w:cs="B Nazanin"/>
          <w:sz w:val="26"/>
          <w:szCs w:val="28"/>
          <w:rtl/>
          <w:lang w:bidi="fa-IR"/>
        </w:rPr>
        <w:t>شناسا</w:t>
      </w:r>
      <w:r w:rsidRPr="000A1F61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0A1F61">
        <w:rPr>
          <w:rFonts w:ascii="Times New Roman" w:hAnsi="Times New Roman" w:cs="B Nazanin"/>
          <w:sz w:val="26"/>
          <w:szCs w:val="28"/>
          <w:rtl/>
          <w:lang w:bidi="fa-IR"/>
        </w:rPr>
        <w:t xml:space="preserve"> موجود</w:t>
      </w:r>
      <w:r w:rsidRPr="000A1F6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A1F61">
        <w:rPr>
          <w:rFonts w:ascii="Times New Roman" w:hAnsi="Times New Roman" w:cs="B Nazanin" w:hint="eastAsia"/>
          <w:sz w:val="26"/>
          <w:szCs w:val="28"/>
          <w:rtl/>
          <w:lang w:bidi="fa-IR"/>
        </w:rPr>
        <w:t>ت</w:t>
      </w:r>
      <w:r w:rsidRPr="000A1F61">
        <w:rPr>
          <w:rFonts w:ascii="Times New Roman" w:hAnsi="Times New Roman" w:cs="B Nazanin"/>
          <w:sz w:val="26"/>
          <w:szCs w:val="28"/>
          <w:rtl/>
          <w:lang w:bidi="fa-IR"/>
        </w:rPr>
        <w:t xml:space="preserve"> نام</w:t>
      </w:r>
      <w:r w:rsidRPr="000A1F6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F06E17">
        <w:rPr>
          <w:rFonts w:ascii="Times New Roman" w:hAnsi="Times New Roman" w:cs="B Nazanin" w:hint="cs"/>
          <w:sz w:val="26"/>
          <w:szCs w:val="28"/>
          <w:rtl/>
          <w:lang w:bidi="fa-IR"/>
        </w:rPr>
        <w:t>،</w:t>
      </w:r>
      <w:r w:rsidRPr="000A1F61">
        <w:rPr>
          <w:rFonts w:ascii="Times New Roman" w:hAnsi="Times New Roman" w:cs="B Nazanin"/>
          <w:sz w:val="26"/>
          <w:szCs w:val="28"/>
          <w:rtl/>
          <w:lang w:bidi="fa-IR"/>
        </w:rPr>
        <w:t xml:space="preserve"> فرآ</w:t>
      </w:r>
      <w:r w:rsidRPr="000A1F6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A1F61">
        <w:rPr>
          <w:rFonts w:ascii="Times New Roman" w:hAnsi="Times New Roman" w:cs="B Nazanin" w:hint="eastAsia"/>
          <w:sz w:val="26"/>
          <w:szCs w:val="28"/>
          <w:rtl/>
          <w:lang w:bidi="fa-IR"/>
        </w:rPr>
        <w:t>ند</w:t>
      </w:r>
      <w:r w:rsidRPr="000A1F61">
        <w:rPr>
          <w:rFonts w:ascii="Times New Roman" w:hAnsi="Times New Roman" w:cs="B Nazanin"/>
          <w:sz w:val="26"/>
          <w:szCs w:val="28"/>
          <w:rtl/>
          <w:lang w:bidi="fa-IR"/>
        </w:rPr>
        <w:t xml:space="preserve"> شناسا</w:t>
      </w:r>
      <w:r w:rsidRPr="000A1F61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0A1F61">
        <w:rPr>
          <w:rFonts w:ascii="Times New Roman" w:hAnsi="Times New Roman" w:cs="B Nazanin"/>
          <w:sz w:val="26"/>
          <w:szCs w:val="28"/>
          <w:rtl/>
          <w:lang w:bidi="fa-IR"/>
        </w:rPr>
        <w:t xml:space="preserve"> موجود</w:t>
      </w:r>
      <w:r w:rsidRPr="000A1F6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A1F61">
        <w:rPr>
          <w:rFonts w:ascii="Times New Roman" w:hAnsi="Times New Roman" w:cs="B Nazanin" w:hint="eastAsia"/>
          <w:sz w:val="26"/>
          <w:szCs w:val="28"/>
          <w:rtl/>
          <w:lang w:bidi="fa-IR"/>
        </w:rPr>
        <w:t>ت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 xml:space="preserve">‌های </w:t>
      </w:r>
      <w:r w:rsidRPr="000A1F61">
        <w:rPr>
          <w:rFonts w:ascii="Times New Roman" w:hAnsi="Times New Roman" w:cs="B Nazanin"/>
          <w:sz w:val="26"/>
          <w:szCs w:val="28"/>
          <w:rtl/>
          <w:lang w:bidi="fa-IR"/>
        </w:rPr>
        <w:t>خاص از متن است. ابزارها</w:t>
      </w:r>
      <w:r w:rsidRPr="000A1F61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0A1F61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مانند </w:t>
      </w:r>
      <w:proofErr w:type="spellStart"/>
      <w:r w:rsidRPr="000A1F61">
        <w:rPr>
          <w:rFonts w:ascii="Times New Roman" w:hAnsi="Times New Roman" w:cs="B Nazanin"/>
          <w:sz w:val="26"/>
          <w:szCs w:val="28"/>
          <w:lang w:bidi="fa-IR"/>
        </w:rPr>
        <w:t>spaCy</w:t>
      </w:r>
      <w:proofErr w:type="spellEnd"/>
      <w:r w:rsidRPr="000A1F61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4D2E27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ارائه دهنده‌ی روش‌هایی مانند </w:t>
      </w:r>
      <w:r w:rsidRPr="000A1F61">
        <w:rPr>
          <w:rFonts w:ascii="Times New Roman" w:hAnsi="Times New Roman" w:cs="B Nazanin"/>
          <w:sz w:val="26"/>
          <w:szCs w:val="28"/>
          <w:rtl/>
          <w:lang w:bidi="fa-IR"/>
        </w:rPr>
        <w:t>خطوط لوله از پ</w:t>
      </w:r>
      <w:r w:rsidRPr="000A1F6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A1F61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Pr="000A1F61">
        <w:rPr>
          <w:rFonts w:ascii="Times New Roman" w:hAnsi="Times New Roman" w:cs="B Nazanin"/>
          <w:sz w:val="26"/>
          <w:szCs w:val="28"/>
          <w:rtl/>
          <w:lang w:bidi="fa-IR"/>
        </w:rPr>
        <w:t xml:space="preserve"> پ</w:t>
      </w:r>
      <w:r w:rsidRPr="000A1F6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A1F61">
        <w:rPr>
          <w:rFonts w:ascii="Times New Roman" w:hAnsi="Times New Roman" w:cs="B Nazanin" w:hint="eastAsia"/>
          <w:sz w:val="26"/>
          <w:szCs w:val="28"/>
          <w:rtl/>
          <w:lang w:bidi="fa-IR"/>
        </w:rPr>
        <w:t>کربند</w:t>
      </w:r>
      <w:r w:rsidRPr="000A1F6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A1F61">
        <w:rPr>
          <w:rFonts w:ascii="Times New Roman" w:hAnsi="Times New Roman" w:cs="B Nazanin"/>
          <w:sz w:val="26"/>
          <w:szCs w:val="28"/>
          <w:rtl/>
          <w:lang w:bidi="fa-IR"/>
        </w:rPr>
        <w:t xml:space="preserve"> شده و حت</w:t>
      </w:r>
      <w:r w:rsidRPr="000A1F6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A1F61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 xml:space="preserve">‌های </w:t>
      </w:r>
      <w:r w:rsidRPr="000A1F6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A1F61">
        <w:rPr>
          <w:rFonts w:ascii="Times New Roman" w:hAnsi="Times New Roman" w:cs="B Nazanin" w:hint="eastAsia"/>
          <w:sz w:val="26"/>
          <w:szCs w:val="28"/>
          <w:rtl/>
          <w:lang w:bidi="fa-IR"/>
        </w:rPr>
        <w:t>ادگ</w:t>
      </w:r>
      <w:r w:rsidRPr="000A1F6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A1F61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0A1F6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A1F61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ماش</w:t>
      </w:r>
      <w:r w:rsidRPr="000A1F6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A1F61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0A1F6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A1F61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پ</w:t>
      </w:r>
      <w:r w:rsidRPr="000A1F6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A1F61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Pr="000A1F61">
        <w:rPr>
          <w:rFonts w:ascii="Times New Roman" w:hAnsi="Times New Roman" w:cs="B Nazanin"/>
          <w:sz w:val="26"/>
          <w:szCs w:val="28"/>
          <w:rtl/>
          <w:lang w:bidi="fa-IR"/>
        </w:rPr>
        <w:t xml:space="preserve"> آموزش د</w:t>
      </w:r>
      <w:r w:rsidRPr="000A1F6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A1F61">
        <w:rPr>
          <w:rFonts w:ascii="Times New Roman" w:hAnsi="Times New Roman" w:cs="B Nazanin" w:hint="eastAsia"/>
          <w:sz w:val="26"/>
          <w:szCs w:val="28"/>
          <w:rtl/>
          <w:lang w:bidi="fa-IR"/>
        </w:rPr>
        <w:t>ده</w:t>
      </w:r>
      <w:r w:rsidRPr="000A1F61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0A1F6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A1F61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0A1F61">
        <w:rPr>
          <w:rFonts w:ascii="Times New Roman" w:hAnsi="Times New Roman" w:cs="B Nazanin"/>
          <w:sz w:val="26"/>
          <w:szCs w:val="28"/>
          <w:rtl/>
          <w:lang w:bidi="fa-IR"/>
        </w:rPr>
        <w:t xml:space="preserve"> تنظ</w:t>
      </w:r>
      <w:r w:rsidRPr="000A1F6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A1F61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0A1F61">
        <w:rPr>
          <w:rFonts w:ascii="Times New Roman" w:hAnsi="Times New Roman" w:cs="B Nazanin"/>
          <w:sz w:val="26"/>
          <w:szCs w:val="28"/>
          <w:rtl/>
          <w:lang w:bidi="fa-IR"/>
        </w:rPr>
        <w:t xml:space="preserve"> شده </w:t>
      </w:r>
      <w:r w:rsidR="004D2E27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هستند </w:t>
      </w:r>
      <w:r w:rsidRPr="000A1F61">
        <w:rPr>
          <w:rFonts w:ascii="Times New Roman" w:hAnsi="Times New Roman" w:cs="B Nazanin"/>
          <w:sz w:val="26"/>
          <w:szCs w:val="28"/>
          <w:rtl/>
          <w:lang w:bidi="fa-IR"/>
        </w:rPr>
        <w:t>که به راحت</w:t>
      </w:r>
      <w:r w:rsidRPr="000A1F6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A1F61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0A1F61">
        <w:rPr>
          <w:rFonts w:ascii="Times New Roman" w:hAnsi="Times New Roman" w:cs="B Nazanin"/>
          <w:sz w:val="26"/>
          <w:szCs w:val="28"/>
          <w:rtl/>
          <w:lang w:bidi="fa-IR"/>
        </w:rPr>
        <w:t>توانند ا</w:t>
      </w:r>
      <w:r w:rsidRPr="000A1F6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A1F61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0A1F61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4D2E27">
        <w:rPr>
          <w:rFonts w:ascii="Times New Roman" w:hAnsi="Times New Roman" w:cs="B Nazanin" w:hint="cs"/>
          <w:sz w:val="26"/>
          <w:szCs w:val="28"/>
          <w:rtl/>
          <w:lang w:bidi="fa-IR"/>
        </w:rPr>
        <w:t>اشیاء</w:t>
      </w:r>
      <w:r w:rsidR="004D2E27">
        <w:rPr>
          <w:rStyle w:val="FootnoteReference"/>
          <w:rFonts w:ascii="Times New Roman" w:hAnsi="Times New Roman" w:cs="B Nazanin"/>
          <w:sz w:val="26"/>
          <w:szCs w:val="28"/>
          <w:rtl/>
          <w:lang w:bidi="fa-IR"/>
        </w:rPr>
        <w:footnoteReference w:id="10"/>
      </w:r>
      <w:r w:rsidRPr="000A1F61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شناسا</w:t>
      </w:r>
      <w:r w:rsidRPr="000A1F61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0A1F61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کنند. در ا</w:t>
      </w:r>
      <w:r w:rsidRPr="000A1F6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A1F61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0A1F61">
        <w:rPr>
          <w:rFonts w:ascii="Times New Roman" w:hAnsi="Times New Roman" w:cs="B Nazanin"/>
          <w:sz w:val="26"/>
          <w:szCs w:val="28"/>
          <w:rtl/>
          <w:lang w:bidi="fa-IR"/>
        </w:rPr>
        <w:t xml:space="preserve"> مورد، ما از </w:t>
      </w:r>
      <w:proofErr w:type="spellStart"/>
      <w:r w:rsidRPr="000A1F61">
        <w:rPr>
          <w:rFonts w:ascii="Times New Roman" w:hAnsi="Times New Roman" w:cs="B Nazanin"/>
          <w:sz w:val="26"/>
          <w:szCs w:val="28"/>
          <w:lang w:bidi="fa-IR"/>
        </w:rPr>
        <w:t>spaCy</w:t>
      </w:r>
      <w:proofErr w:type="spellEnd"/>
      <w:r w:rsidRPr="000A1F61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0A1F6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A1F61">
        <w:rPr>
          <w:rFonts w:ascii="Times New Roman" w:hAnsi="Times New Roman" w:cs="B Nazanin"/>
          <w:sz w:val="26"/>
          <w:szCs w:val="28"/>
          <w:rtl/>
          <w:lang w:bidi="fa-IR"/>
        </w:rPr>
        <w:t xml:space="preserve"> شناسا</w:t>
      </w:r>
      <w:r w:rsidRPr="000A1F61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0A1F61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0A1F6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A1F61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0A1F61">
        <w:rPr>
          <w:rFonts w:ascii="Times New Roman" w:hAnsi="Times New Roman" w:cs="B Nazanin"/>
          <w:sz w:val="26"/>
          <w:szCs w:val="28"/>
          <w:rtl/>
          <w:lang w:bidi="fa-IR"/>
        </w:rPr>
        <w:t xml:space="preserve"> شخص ("</w:t>
      </w:r>
      <w:r w:rsidRPr="000A1F61">
        <w:rPr>
          <w:rFonts w:ascii="Times New Roman" w:hAnsi="Times New Roman" w:cs="B Nazanin"/>
          <w:sz w:val="26"/>
          <w:szCs w:val="28"/>
          <w:lang w:bidi="fa-IR"/>
        </w:rPr>
        <w:t>Elon Musk</w:t>
      </w:r>
      <w:r w:rsidRPr="000A1F61">
        <w:rPr>
          <w:rFonts w:ascii="Times New Roman" w:hAnsi="Times New Roman" w:cs="B Nazanin"/>
          <w:sz w:val="26"/>
          <w:szCs w:val="28"/>
          <w:rtl/>
          <w:lang w:bidi="fa-IR"/>
        </w:rPr>
        <w:t>")، سازمان ("</w:t>
      </w:r>
      <w:r w:rsidRPr="000A1F61">
        <w:rPr>
          <w:rFonts w:ascii="Times New Roman" w:hAnsi="Times New Roman" w:cs="B Nazanin"/>
          <w:sz w:val="26"/>
          <w:szCs w:val="28"/>
          <w:lang w:bidi="fa-IR"/>
        </w:rPr>
        <w:t>Twitter</w:t>
      </w:r>
      <w:r w:rsidRPr="000A1F61">
        <w:rPr>
          <w:rFonts w:ascii="Times New Roman" w:hAnsi="Times New Roman" w:cs="B Nazanin"/>
          <w:sz w:val="26"/>
          <w:szCs w:val="28"/>
          <w:rtl/>
          <w:lang w:bidi="fa-IR"/>
        </w:rPr>
        <w:t>") و ارزش پول</w:t>
      </w:r>
      <w:r w:rsidRPr="000A1F6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A1F61">
        <w:rPr>
          <w:rFonts w:ascii="Times New Roman" w:hAnsi="Times New Roman" w:cs="B Nazanin"/>
          <w:sz w:val="26"/>
          <w:szCs w:val="28"/>
          <w:rtl/>
          <w:lang w:bidi="fa-IR"/>
        </w:rPr>
        <w:t xml:space="preserve"> ("21</w:t>
      </w:r>
      <w:r w:rsidRPr="000A1F61">
        <w:rPr>
          <w:rFonts w:ascii="Times New Roman" w:hAnsi="Times New Roman" w:cs="B Nazanin"/>
          <w:sz w:val="26"/>
          <w:szCs w:val="28"/>
          <w:lang w:bidi="fa-IR"/>
        </w:rPr>
        <w:t>B</w:t>
      </w:r>
      <w:r w:rsidRPr="000A1F61">
        <w:rPr>
          <w:rFonts w:ascii="Times New Roman" w:hAnsi="Times New Roman" w:cs="B Nazanin"/>
          <w:sz w:val="26"/>
          <w:szCs w:val="28"/>
          <w:rtl/>
          <w:lang w:bidi="fa-IR"/>
        </w:rPr>
        <w:t xml:space="preserve">") از متن خام استفاده 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0A1F61">
        <w:rPr>
          <w:rFonts w:ascii="Times New Roman" w:hAnsi="Times New Roman" w:cs="B Nazanin"/>
          <w:sz w:val="26"/>
          <w:szCs w:val="28"/>
          <w:rtl/>
          <w:lang w:bidi="fa-IR"/>
        </w:rPr>
        <w:t>کن</w:t>
      </w:r>
      <w:r w:rsidRPr="000A1F6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A1F61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0A1F61">
        <w:rPr>
          <w:rFonts w:ascii="Times New Roman" w:hAnsi="Times New Roman" w:cs="B Nazanin"/>
          <w:sz w:val="26"/>
          <w:szCs w:val="28"/>
          <w:rtl/>
          <w:lang w:bidi="fa-IR"/>
        </w:rPr>
        <w:t>. با استفاده از ا</w:t>
      </w:r>
      <w:r w:rsidRPr="000A1F6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A1F61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0A1F61">
        <w:rPr>
          <w:rFonts w:ascii="Times New Roman" w:hAnsi="Times New Roman" w:cs="B Nazanin"/>
          <w:sz w:val="26"/>
          <w:szCs w:val="28"/>
          <w:rtl/>
          <w:lang w:bidi="fa-IR"/>
        </w:rPr>
        <w:t xml:space="preserve"> اطلاعات، م</w:t>
      </w:r>
      <w:r w:rsidRPr="000A1F61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0A1F61">
        <w:rPr>
          <w:rFonts w:ascii="Times New Roman" w:hAnsi="Times New Roman" w:cs="B Nazanin" w:hint="eastAsia"/>
          <w:sz w:val="26"/>
          <w:szCs w:val="28"/>
          <w:rtl/>
          <w:lang w:bidi="fa-IR"/>
        </w:rPr>
        <w:t>توان</w:t>
      </w:r>
      <w:r w:rsidRPr="000A1F6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A1F61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0A1F61">
        <w:rPr>
          <w:rFonts w:ascii="Times New Roman" w:hAnsi="Times New Roman" w:cs="B Nazanin"/>
          <w:sz w:val="26"/>
          <w:szCs w:val="28"/>
          <w:rtl/>
          <w:lang w:bidi="fa-IR"/>
        </w:rPr>
        <w:t xml:space="preserve"> اطلاعات ساختار</w:t>
      </w:r>
      <w:r w:rsidRPr="000A1F6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A1F61">
        <w:rPr>
          <w:rFonts w:ascii="Times New Roman" w:hAnsi="Times New Roman" w:cs="B Nazanin" w:hint="eastAsia"/>
          <w:sz w:val="26"/>
          <w:szCs w:val="28"/>
          <w:rtl/>
          <w:lang w:bidi="fa-IR"/>
        </w:rPr>
        <w:t>افته</w:t>
      </w:r>
      <w:r w:rsidRPr="000A1F61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از داده‌ها</w:t>
      </w:r>
      <w:r w:rsidRPr="000A1F6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A1F61">
        <w:rPr>
          <w:rFonts w:ascii="Times New Roman" w:hAnsi="Times New Roman" w:cs="B Nazanin"/>
          <w:sz w:val="26"/>
          <w:szCs w:val="28"/>
          <w:rtl/>
          <w:lang w:bidi="fa-IR"/>
        </w:rPr>
        <w:t xml:space="preserve"> متن</w:t>
      </w:r>
      <w:r w:rsidRPr="000A1F6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A1F61">
        <w:rPr>
          <w:rFonts w:ascii="Times New Roman" w:hAnsi="Times New Roman" w:cs="B Nazanin"/>
          <w:sz w:val="26"/>
          <w:szCs w:val="28"/>
          <w:rtl/>
          <w:lang w:bidi="fa-IR"/>
        </w:rPr>
        <w:t xml:space="preserve"> بدون ساختار استخراج کن</w:t>
      </w:r>
      <w:r w:rsidRPr="000A1F6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A1F61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0A1F61">
        <w:rPr>
          <w:rFonts w:ascii="Times New Roman" w:hAnsi="Times New Roman" w:cs="B Nazanin"/>
          <w:sz w:val="26"/>
          <w:szCs w:val="28"/>
          <w:rtl/>
          <w:lang w:bidi="fa-IR"/>
        </w:rPr>
        <w:t>. سپس ا</w:t>
      </w:r>
      <w:r w:rsidRPr="000A1F6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A1F61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0A1F61">
        <w:rPr>
          <w:rFonts w:ascii="Times New Roman" w:hAnsi="Times New Roman" w:cs="B Nazanin"/>
          <w:sz w:val="26"/>
          <w:szCs w:val="28"/>
          <w:rtl/>
          <w:lang w:bidi="fa-IR"/>
        </w:rPr>
        <w:t xml:space="preserve"> اطلاعات را 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0A1F61">
        <w:rPr>
          <w:rFonts w:ascii="Times New Roman" w:hAnsi="Times New Roman" w:cs="B Nazanin"/>
          <w:sz w:val="26"/>
          <w:szCs w:val="28"/>
          <w:rtl/>
          <w:lang w:bidi="fa-IR"/>
        </w:rPr>
        <w:t>توان در مدل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 xml:space="preserve">‌های </w:t>
      </w:r>
      <w:r w:rsidRPr="000A1F6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A1F61">
        <w:rPr>
          <w:rFonts w:ascii="Times New Roman" w:hAnsi="Times New Roman" w:cs="B Nazanin" w:hint="eastAsia"/>
          <w:sz w:val="26"/>
          <w:szCs w:val="28"/>
          <w:rtl/>
          <w:lang w:bidi="fa-IR"/>
        </w:rPr>
        <w:t>ادگ</w:t>
      </w:r>
      <w:r w:rsidRPr="000A1F6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A1F61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0A1F6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A1F61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ماش</w:t>
      </w:r>
      <w:r w:rsidRPr="000A1F6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A1F61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0A1F61">
        <w:rPr>
          <w:rFonts w:ascii="Times New Roman" w:hAnsi="Times New Roman" w:cs="B Nazanin"/>
          <w:sz w:val="26"/>
          <w:szCs w:val="28"/>
          <w:rtl/>
          <w:lang w:bidi="fa-IR"/>
        </w:rPr>
        <w:t xml:space="preserve"> پا</w:t>
      </w:r>
      <w:r w:rsidRPr="000A1F61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="00856113">
        <w:rPr>
          <w:rFonts w:ascii="Times New Roman" w:hAnsi="Times New Roman" w:cs="B Nazanin" w:hint="cs"/>
          <w:sz w:val="26"/>
          <w:szCs w:val="28"/>
          <w:rtl/>
          <w:lang w:bidi="fa-IR"/>
        </w:rPr>
        <w:t>ن‌رونده</w:t>
      </w:r>
      <w:r w:rsidR="00974E43">
        <w:rPr>
          <w:rStyle w:val="FootnoteReference"/>
          <w:rFonts w:ascii="Times New Roman" w:hAnsi="Times New Roman" w:cs="B Nazanin"/>
          <w:sz w:val="26"/>
          <w:szCs w:val="28"/>
          <w:rtl/>
          <w:lang w:bidi="fa-IR"/>
        </w:rPr>
        <w:footnoteReference w:id="11"/>
      </w:r>
      <w:r w:rsidRPr="000A1F61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0A1F6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A1F61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0A1F61">
        <w:rPr>
          <w:rFonts w:ascii="Times New Roman" w:hAnsi="Times New Roman" w:cs="B Nazanin"/>
          <w:sz w:val="26"/>
          <w:szCs w:val="28"/>
          <w:rtl/>
          <w:lang w:bidi="fa-IR"/>
        </w:rPr>
        <w:t xml:space="preserve"> تجز</w:t>
      </w:r>
      <w:r w:rsidRPr="000A1F6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A1F61">
        <w:rPr>
          <w:rFonts w:ascii="Times New Roman" w:hAnsi="Times New Roman" w:cs="B Nazanin" w:hint="eastAsia"/>
          <w:sz w:val="26"/>
          <w:szCs w:val="28"/>
          <w:rtl/>
          <w:lang w:bidi="fa-IR"/>
        </w:rPr>
        <w:t>ه</w:t>
      </w:r>
      <w:r w:rsidRPr="000A1F61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تحل</w:t>
      </w:r>
      <w:r w:rsidRPr="000A1F6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A1F61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0A1F61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داده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 xml:space="preserve">‌ها </w:t>
      </w:r>
      <w:r w:rsidRPr="000A1F61">
        <w:rPr>
          <w:rFonts w:ascii="Times New Roman" w:hAnsi="Times New Roman" w:cs="B Nazanin"/>
          <w:sz w:val="26"/>
          <w:szCs w:val="28"/>
          <w:rtl/>
          <w:lang w:bidi="fa-IR"/>
        </w:rPr>
        <w:t>استفاده کرد.</w:t>
      </w:r>
    </w:p>
    <w:p w14:paraId="7C992D05" w14:textId="77777777" w:rsidR="0042061E" w:rsidRDefault="0042061E" w:rsidP="0042061E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6856D17A" w14:textId="0F802A5E" w:rsidR="0042061E" w:rsidRPr="00294735" w:rsidRDefault="00DA55CB" w:rsidP="0042061E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6.11 </w:t>
      </w:r>
      <w:r w:rsidR="004A32E4" w:rsidRPr="004A32E4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استفاده از بردارها</w:t>
      </w:r>
      <w:r w:rsidR="004A32E4" w:rsidRPr="004A32E4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4A32E4" w:rsidRPr="004A32E4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متن برا</w:t>
      </w:r>
      <w:r w:rsidR="004A32E4" w:rsidRPr="004A32E4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4A32E4" w:rsidRPr="004A32E4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محاسبه شباهت متن در </w:t>
      </w:r>
      <w:r w:rsidR="004A32E4" w:rsidRPr="004A32E4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4A32E4" w:rsidRPr="004A32E4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ک</w:t>
      </w:r>
      <w:r w:rsidR="004A32E4" w:rsidRPr="004A32E4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عبارت جستجو</w:t>
      </w:r>
    </w:p>
    <w:p w14:paraId="65AF3080" w14:textId="77777777" w:rsidR="0042061E" w:rsidRPr="00294735" w:rsidRDefault="0042061E" w:rsidP="0042061E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مسئله</w:t>
      </w:r>
    </w:p>
    <w:p w14:paraId="0CE49005" w14:textId="5E84C461" w:rsidR="0042061E" w:rsidRPr="00294735" w:rsidRDefault="00CE764B" w:rsidP="0042061E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CE764B">
        <w:rPr>
          <w:rFonts w:ascii="Times New Roman" w:hAnsi="Times New Roman" w:cs="B Nazanin"/>
          <w:sz w:val="26"/>
          <w:szCs w:val="28"/>
          <w:rtl/>
          <w:lang w:bidi="fa-IR"/>
        </w:rPr>
        <w:t xml:space="preserve">شما 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CE764B">
        <w:rPr>
          <w:rFonts w:ascii="Times New Roman" w:hAnsi="Times New Roman" w:cs="B Nazanin"/>
          <w:sz w:val="26"/>
          <w:szCs w:val="28"/>
          <w:rtl/>
          <w:lang w:bidi="fa-IR"/>
        </w:rPr>
        <w:t>خواه</w:t>
      </w:r>
      <w:r w:rsidRPr="00CE764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764B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CE764B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بردارها</w:t>
      </w:r>
      <w:r w:rsidRPr="00CE764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764B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CE764B">
        <w:rPr>
          <w:rFonts w:ascii="Times New Roman" w:hAnsi="Times New Roman" w:cs="B Nazanin"/>
          <w:sz w:val="26"/>
          <w:szCs w:val="28"/>
          <w:lang w:bidi="fa-IR"/>
        </w:rPr>
        <w:t>tf-idf</w:t>
      </w:r>
      <w:proofErr w:type="spellEnd"/>
      <w:r w:rsidRPr="00CE764B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CE764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764B">
        <w:rPr>
          <w:rFonts w:ascii="Times New Roman" w:hAnsi="Times New Roman" w:cs="B Nazanin"/>
          <w:sz w:val="26"/>
          <w:szCs w:val="28"/>
          <w:rtl/>
          <w:lang w:bidi="fa-IR"/>
        </w:rPr>
        <w:t xml:space="preserve"> پ</w:t>
      </w:r>
      <w:r w:rsidRPr="00CE764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764B">
        <w:rPr>
          <w:rFonts w:ascii="Times New Roman" w:hAnsi="Times New Roman" w:cs="B Nazanin" w:hint="eastAsia"/>
          <w:sz w:val="26"/>
          <w:szCs w:val="28"/>
          <w:rtl/>
          <w:lang w:bidi="fa-IR"/>
        </w:rPr>
        <w:t>اده</w:t>
      </w:r>
      <w:r w:rsidRPr="00CE764B">
        <w:rPr>
          <w:rFonts w:ascii="Times New Roman" w:hAnsi="Times New Roman" w:cs="B Nazanin"/>
          <w:sz w:val="26"/>
          <w:szCs w:val="28"/>
          <w:rtl/>
          <w:lang w:bidi="fa-IR"/>
        </w:rPr>
        <w:t xml:space="preserve"> ساز</w:t>
      </w:r>
      <w:r w:rsidRPr="00CE764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764B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CE764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764B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CE764B">
        <w:rPr>
          <w:rFonts w:ascii="Times New Roman" w:hAnsi="Times New Roman" w:cs="B Nazanin"/>
          <w:sz w:val="26"/>
          <w:szCs w:val="28"/>
          <w:rtl/>
          <w:lang w:bidi="fa-IR"/>
        </w:rPr>
        <w:t xml:space="preserve"> تابع جستجو</w:t>
      </w:r>
      <w:r w:rsidRPr="00CE764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764B">
        <w:rPr>
          <w:rFonts w:ascii="Times New Roman" w:hAnsi="Times New Roman" w:cs="B Nazanin"/>
          <w:sz w:val="26"/>
          <w:szCs w:val="28"/>
          <w:rtl/>
          <w:lang w:bidi="fa-IR"/>
        </w:rPr>
        <w:t xml:space="preserve"> متن در پا</w:t>
      </w:r>
      <w:r w:rsidRPr="00CE764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764B">
        <w:rPr>
          <w:rFonts w:ascii="Times New Roman" w:hAnsi="Times New Roman" w:cs="B Nazanin" w:hint="eastAsia"/>
          <w:sz w:val="26"/>
          <w:szCs w:val="28"/>
          <w:rtl/>
          <w:lang w:bidi="fa-IR"/>
        </w:rPr>
        <w:t>تون</w:t>
      </w:r>
      <w:r w:rsidRPr="00CE764B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کن</w:t>
      </w:r>
      <w:r w:rsidRPr="00CE764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764B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CE764B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3775CA69" w14:textId="77777777" w:rsidR="0042061E" w:rsidRPr="00294735" w:rsidRDefault="0042061E" w:rsidP="0042061E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راه‌حل</w:t>
      </w:r>
    </w:p>
    <w:p w14:paraId="3CE2F9A2" w14:textId="26A54DE0" w:rsidR="0042061E" w:rsidRPr="00294735" w:rsidRDefault="007E3021" w:rsidP="0042061E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7E3021">
        <w:rPr>
          <w:rFonts w:ascii="Times New Roman" w:hAnsi="Times New Roman" w:cs="B Nazanin"/>
          <w:sz w:val="26"/>
          <w:szCs w:val="28"/>
          <w:rtl/>
          <w:lang w:bidi="fa-IR"/>
        </w:rPr>
        <w:t>شباهت کس</w:t>
      </w:r>
      <w:r w:rsidRPr="007E302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E3021">
        <w:rPr>
          <w:rFonts w:ascii="Times New Roman" w:hAnsi="Times New Roman" w:cs="B Nazanin" w:hint="eastAsia"/>
          <w:sz w:val="26"/>
          <w:szCs w:val="28"/>
          <w:rtl/>
          <w:lang w:bidi="fa-IR"/>
        </w:rPr>
        <w:t>نوس</w:t>
      </w:r>
      <w:r w:rsidRPr="007E3021">
        <w:rPr>
          <w:rFonts w:ascii="Times New Roman" w:hAnsi="Times New Roman" w:cs="B Nazanin"/>
          <w:sz w:val="26"/>
          <w:szCs w:val="28"/>
          <w:rtl/>
          <w:lang w:bidi="fa-IR"/>
        </w:rPr>
        <w:t xml:space="preserve"> ب</w:t>
      </w:r>
      <w:r w:rsidRPr="007E302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E3021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7E3021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بردارها</w:t>
      </w:r>
      <w:r w:rsidRPr="007E302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E3021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7E3021">
        <w:rPr>
          <w:rFonts w:ascii="Times New Roman" w:hAnsi="Times New Roman" w:cs="B Nazanin"/>
          <w:sz w:val="26"/>
          <w:szCs w:val="28"/>
          <w:lang w:bidi="fa-IR"/>
        </w:rPr>
        <w:t>tf-idf</w:t>
      </w:r>
      <w:proofErr w:type="spellEnd"/>
      <w:r w:rsidRPr="007E3021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با استفاده از </w:t>
      </w:r>
      <w:r w:rsidRPr="007E3021">
        <w:rPr>
          <w:rFonts w:ascii="Times New Roman" w:hAnsi="Times New Roman" w:cs="B Nazanin"/>
          <w:sz w:val="26"/>
          <w:szCs w:val="28"/>
          <w:lang w:bidi="fa-IR"/>
        </w:rPr>
        <w:t>scikit-learn</w:t>
      </w:r>
      <w:r w:rsidRPr="007E3021">
        <w:rPr>
          <w:rFonts w:ascii="Times New Roman" w:hAnsi="Times New Roman" w:cs="B Nazanin"/>
          <w:sz w:val="26"/>
          <w:szCs w:val="28"/>
          <w:rtl/>
          <w:lang w:bidi="fa-IR"/>
        </w:rPr>
        <w:t xml:space="preserve"> محاسبه کن</w:t>
      </w:r>
      <w:r w:rsidRPr="007E302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E3021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7E3021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17" w:name="_MON_1760573768"/>
    <w:bookmarkEnd w:id="17"/>
    <w:p w14:paraId="58BE9ACE" w14:textId="3B772C4D" w:rsidR="0042061E" w:rsidRDefault="00312BFD" w:rsidP="007F0094">
      <w:pPr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11197" w14:anchorId="6A981B29">
          <v:shape id="_x0000_i1046" type="#_x0000_t75" style="width:523.5pt;height:558.75pt" o:ole="">
            <v:imagedata r:id="rId62" o:title=""/>
          </v:shape>
          <o:OLEObject Type="Embed" ProgID="Word.OpenDocumentText.12" ShapeID="_x0000_i1046" DrawAspect="Content" ObjectID="_1760826047" r:id="rId63"/>
        </w:object>
      </w:r>
    </w:p>
    <w:p w14:paraId="2345C0A2" w14:textId="77777777" w:rsidR="0042061E" w:rsidRPr="00294735" w:rsidRDefault="0042061E" w:rsidP="0042061E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بحث</w:t>
      </w:r>
    </w:p>
    <w:p w14:paraId="0BAF8684" w14:textId="7B541034" w:rsidR="0076526E" w:rsidRPr="0076526E" w:rsidRDefault="0076526E" w:rsidP="0076526E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>بردارها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متن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موارد استفاده از </w:t>
      </w:r>
      <w:r w:rsidRPr="0076526E">
        <w:rPr>
          <w:rFonts w:ascii="Times New Roman" w:hAnsi="Times New Roman" w:cs="B Nazanin"/>
          <w:sz w:val="26"/>
          <w:szCs w:val="28"/>
          <w:lang w:bidi="fa-IR"/>
        </w:rPr>
        <w:t>NLP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مانند موتورها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جستجو بس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ار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مف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هستند. پس از محاسبه بردارها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76526E">
        <w:rPr>
          <w:rFonts w:ascii="Times New Roman" w:hAnsi="Times New Roman" w:cs="B Nazanin"/>
          <w:sz w:val="26"/>
          <w:szCs w:val="28"/>
          <w:lang w:bidi="fa-IR"/>
        </w:rPr>
        <w:t>tf-idf</w:t>
      </w:r>
      <w:proofErr w:type="spellEnd"/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C226DB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برای 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>مجموعه‌ا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جملات 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اسناد، م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توان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همان ش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C71F2C">
        <w:rPr>
          <w:rFonts w:ascii="Times New Roman" w:hAnsi="Times New Roman" w:cs="B Nazanin" w:hint="cs"/>
          <w:sz w:val="26"/>
          <w:szCs w:val="28"/>
          <w:rtl/>
          <w:lang w:bidi="fa-IR"/>
        </w:rPr>
        <w:t>ء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76526E">
        <w:rPr>
          <w:rFonts w:ascii="Times New Roman" w:hAnsi="Times New Roman" w:cs="B Nazanin"/>
          <w:sz w:val="26"/>
          <w:szCs w:val="28"/>
          <w:lang w:bidi="fa-IR"/>
        </w:rPr>
        <w:t>tfidf</w:t>
      </w:r>
      <w:proofErr w:type="spellEnd"/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بردار کردن مجموعه‌ها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متن آ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نده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کن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>. سپس، م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توان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شباهت کس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نوس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ب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بردار 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ورود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و ماتر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س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بردارها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د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گر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محاسبه کرده و بر اساس مرتبط‌تر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اسناد مرتب کن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653379AB" w14:textId="416E2FBC" w:rsidR="0042061E" w:rsidRDefault="0076526E" w:rsidP="0076526E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شباهت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کس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نوس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محدوده [0، 1.0] است که 0 کمتر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شباهت و 1 ب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شتر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شباهت را دارد. از آنجا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ما از بردارها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76526E">
        <w:rPr>
          <w:rFonts w:ascii="Times New Roman" w:hAnsi="Times New Roman" w:cs="B Nazanin"/>
          <w:sz w:val="26"/>
          <w:szCs w:val="28"/>
          <w:lang w:bidi="fa-IR"/>
        </w:rPr>
        <w:t>tf-idf</w:t>
      </w:r>
      <w:proofErr w:type="spellEnd"/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محاسبه شباهت ب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بردارها استفاده 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>کن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م،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فراوان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وقوع 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کلمه ن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ز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نظر گرفته 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>شود. با ا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حال، با 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مجموعه کوچک (مجموعه ا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اسن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اد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>) حت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کلمات "متداول" ممکن است اغلب ظاهر نشوند. در ا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مثال، "سوئد 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lastRenderedPageBreak/>
        <w:t>بهتر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است" مرتبط تر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متن با عبارت جستجو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 "برز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بهتر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است" است. از آنجا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</w:t>
      </w:r>
      <w:r w:rsidR="00F21EE8">
        <w:rPr>
          <w:rFonts w:ascii="Times New Roman" w:hAnsi="Times New Roman" w:cs="B Nazanin" w:hint="cs"/>
          <w:sz w:val="26"/>
          <w:szCs w:val="28"/>
          <w:rtl/>
          <w:lang w:bidi="fa-IR"/>
        </w:rPr>
        <w:t>عبارت کوئری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برز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اشاره 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>کند، ممکن است انتظار داشته باش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"من عاشق برز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هستم. برز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>!» مرتبط تر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8F7F13">
        <w:rPr>
          <w:rFonts w:ascii="Times New Roman" w:hAnsi="Times New Roman" w:cs="B Nazanin" w:hint="cs"/>
          <w:sz w:val="26"/>
          <w:szCs w:val="28"/>
          <w:rtl/>
          <w:lang w:bidi="fa-IR"/>
        </w:rPr>
        <w:t>مورد باشد.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با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حال، "سوئد بهتر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است" به دل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کلمات "است" و "بهتر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>" شب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ه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تر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است. با افزا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تعداد اسناد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به مجموعه خود اضافه 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>کن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م،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کلمات</w:t>
      </w:r>
      <w:r w:rsidR="003F0A07">
        <w:rPr>
          <w:rFonts w:ascii="Times New Roman" w:hAnsi="Times New Roman" w:cs="B Nazanin" w:hint="cs"/>
          <w:sz w:val="26"/>
          <w:szCs w:val="28"/>
          <w:rtl/>
          <w:lang w:bidi="fa-IR"/>
        </w:rPr>
        <w:t>ی که اهمیت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کمتر</w:t>
      </w:r>
      <w:r w:rsidR="003F0A07">
        <w:rPr>
          <w:rFonts w:ascii="Times New Roman" w:hAnsi="Times New Roman" w:cs="B Nazanin" w:hint="cs"/>
          <w:sz w:val="26"/>
          <w:szCs w:val="28"/>
          <w:rtl/>
          <w:lang w:bidi="fa-IR"/>
        </w:rPr>
        <w:t>ی دارند،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وزن کمتر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خواهند داشت و تأث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کمتر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 محاسب</w:t>
      </w:r>
      <w:r w:rsidR="002404ED">
        <w:rPr>
          <w:rFonts w:ascii="Times New Roman" w:hAnsi="Times New Roman" w:cs="B Nazanin" w:hint="cs"/>
          <w:sz w:val="26"/>
          <w:szCs w:val="28"/>
          <w:rtl/>
          <w:lang w:bidi="fa-IR"/>
        </w:rPr>
        <w:t>ات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شباهت کس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نوس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 خواهند داشت.</w:t>
      </w:r>
    </w:p>
    <w:p w14:paraId="2DC7F1E8" w14:textId="6A8E806C" w:rsidR="0042061E" w:rsidRPr="001B3413" w:rsidRDefault="0051101E" w:rsidP="006B6832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1B3413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همچنین ببینید:</w:t>
      </w:r>
    </w:p>
    <w:p w14:paraId="54ABB874" w14:textId="10F66B7E" w:rsidR="006B6832" w:rsidRPr="006B6832" w:rsidRDefault="00000000" w:rsidP="006B6832">
      <w:pPr>
        <w:pStyle w:val="ListParagraph"/>
        <w:numPr>
          <w:ilvl w:val="0"/>
          <w:numId w:val="10"/>
        </w:num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hyperlink r:id="rId64" w:history="1">
        <w:r w:rsidR="0043770E" w:rsidRPr="003F6097">
          <w:rPr>
            <w:rStyle w:val="Hyperlink"/>
            <w:rFonts w:ascii="Times New Roman" w:hAnsi="Times New Roman" w:cs="B Nazanin"/>
            <w:b/>
            <w:bCs/>
            <w:sz w:val="26"/>
            <w:szCs w:val="28"/>
            <w:rtl/>
            <w:lang w:bidi="fa-IR"/>
          </w:rPr>
          <w:t>شباهت کس</w:t>
        </w:r>
        <w:r w:rsidR="0043770E" w:rsidRPr="003F6097">
          <w:rPr>
            <w:rStyle w:val="Hyperlink"/>
            <w:rFonts w:ascii="Times New Roman" w:hAnsi="Times New Roman" w:cs="B Nazanin" w:hint="cs"/>
            <w:b/>
            <w:bCs/>
            <w:sz w:val="26"/>
            <w:szCs w:val="28"/>
            <w:rtl/>
            <w:lang w:bidi="fa-IR"/>
          </w:rPr>
          <w:t>ی</w:t>
        </w:r>
        <w:r w:rsidR="0043770E" w:rsidRPr="003F6097">
          <w:rPr>
            <w:rStyle w:val="Hyperlink"/>
            <w:rFonts w:ascii="Times New Roman" w:hAnsi="Times New Roman" w:cs="B Nazanin" w:hint="eastAsia"/>
            <w:b/>
            <w:bCs/>
            <w:sz w:val="26"/>
            <w:szCs w:val="28"/>
            <w:rtl/>
            <w:lang w:bidi="fa-IR"/>
          </w:rPr>
          <w:t>نوس،</w:t>
        </w:r>
        <w:r w:rsidR="0043770E" w:rsidRPr="003F6097">
          <w:rPr>
            <w:rStyle w:val="Hyperlink"/>
            <w:rFonts w:ascii="Times New Roman" w:hAnsi="Times New Roman" w:cs="B Nazanin"/>
            <w:b/>
            <w:bCs/>
            <w:sz w:val="26"/>
            <w:szCs w:val="28"/>
            <w:rtl/>
            <w:lang w:bidi="fa-IR"/>
          </w:rPr>
          <w:t xml:space="preserve"> </w:t>
        </w:r>
        <w:proofErr w:type="spellStart"/>
        <w:r w:rsidR="0043770E" w:rsidRPr="003F6097">
          <w:rPr>
            <w:rStyle w:val="Hyperlink"/>
            <w:rFonts w:ascii="Times New Roman" w:hAnsi="Times New Roman" w:cs="B Nazanin"/>
            <w:b/>
            <w:bCs/>
            <w:sz w:val="26"/>
            <w:szCs w:val="28"/>
            <w:lang w:bidi="fa-IR"/>
          </w:rPr>
          <w:t>GeeksForGeeks</w:t>
        </w:r>
        <w:proofErr w:type="spellEnd"/>
      </w:hyperlink>
    </w:p>
    <w:p w14:paraId="28114D7E" w14:textId="77777777" w:rsidR="006B6832" w:rsidRPr="006B6832" w:rsidRDefault="006B6832" w:rsidP="006B6832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</w:p>
    <w:p w14:paraId="1C2C6609" w14:textId="2C75858E" w:rsidR="0042061E" w:rsidRPr="00294735" w:rsidRDefault="007F7889" w:rsidP="0042061E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6.12</w:t>
      </w:r>
      <w:r w:rsidR="0042061E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 </w:t>
      </w:r>
      <w:r w:rsidR="00321DDC" w:rsidRPr="00321DDC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استفاده از </w:t>
      </w:r>
      <w:r w:rsidR="00321DDC" w:rsidRPr="00321DDC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321DDC" w:rsidRPr="00321DDC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ک</w:t>
      </w:r>
      <w:r w:rsidR="00321DDC" w:rsidRPr="00321DDC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طبقه بند</w:t>
      </w:r>
      <w:r w:rsidR="00321DDC" w:rsidRPr="00321DDC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321DDC" w:rsidRPr="00321DDC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تحل</w:t>
      </w:r>
      <w:r w:rsidR="00321DDC" w:rsidRPr="00321DDC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321DDC" w:rsidRPr="00321DDC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ل</w:t>
      </w:r>
      <w:r w:rsidR="00321DDC" w:rsidRPr="00321DDC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احساسات</w:t>
      </w:r>
      <w:r w:rsidR="00660D1E">
        <w:rPr>
          <w:rStyle w:val="FootnoteReference"/>
          <w:rFonts w:ascii="Times New Roman" w:hAnsi="Times New Roman" w:cs="B Nazanin"/>
          <w:b/>
          <w:bCs/>
          <w:sz w:val="26"/>
          <w:szCs w:val="28"/>
          <w:rtl/>
          <w:lang w:bidi="fa-IR"/>
        </w:rPr>
        <w:footnoteReference w:id="12"/>
      </w:r>
    </w:p>
    <w:p w14:paraId="6E531E44" w14:textId="77777777" w:rsidR="0042061E" w:rsidRPr="00294735" w:rsidRDefault="0042061E" w:rsidP="0042061E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مسئله</w:t>
      </w:r>
    </w:p>
    <w:p w14:paraId="05BCFCFC" w14:textId="569AC1D6" w:rsidR="0042061E" w:rsidRPr="00294735" w:rsidRDefault="00CD0CEC" w:rsidP="0042061E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CD0CEC">
        <w:rPr>
          <w:rFonts w:ascii="Times New Roman" w:hAnsi="Times New Roman" w:cs="B Nazanin"/>
          <w:sz w:val="26"/>
          <w:szCs w:val="28"/>
          <w:rtl/>
          <w:lang w:bidi="fa-IR"/>
        </w:rPr>
        <w:t xml:space="preserve">شما 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CD0CEC">
        <w:rPr>
          <w:rFonts w:ascii="Times New Roman" w:hAnsi="Times New Roman" w:cs="B Nazanin"/>
          <w:sz w:val="26"/>
          <w:szCs w:val="28"/>
          <w:rtl/>
          <w:lang w:bidi="fa-IR"/>
        </w:rPr>
        <w:t>خواه</w:t>
      </w:r>
      <w:r w:rsidRPr="00CD0CE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D0CEC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CD0CEC">
        <w:rPr>
          <w:rFonts w:ascii="Times New Roman" w:hAnsi="Times New Roman" w:cs="B Nazanin"/>
          <w:sz w:val="26"/>
          <w:szCs w:val="28"/>
          <w:rtl/>
          <w:lang w:bidi="fa-IR"/>
        </w:rPr>
        <w:t xml:space="preserve"> احساس برخ</w:t>
      </w:r>
      <w:r w:rsidRPr="00CD0CE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D0CEC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مت</w:t>
      </w:r>
      <w:r w:rsidR="0071701E">
        <w:rPr>
          <w:rFonts w:ascii="Times New Roman" w:hAnsi="Times New Roman" w:cs="B Nazanin" w:hint="cs"/>
          <w:sz w:val="26"/>
          <w:szCs w:val="28"/>
          <w:rtl/>
          <w:lang w:bidi="fa-IR"/>
        </w:rPr>
        <w:t>ون</w:t>
      </w:r>
      <w:r w:rsidRPr="00CD0CEC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برا</w:t>
      </w:r>
      <w:r w:rsidRPr="00CD0CE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D0CEC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به عنوان </w:t>
      </w:r>
      <w:r w:rsidRPr="00CD0CE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D0CEC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CD0CEC">
        <w:rPr>
          <w:rFonts w:ascii="Times New Roman" w:hAnsi="Times New Roman" w:cs="B Nazanin"/>
          <w:sz w:val="26"/>
          <w:szCs w:val="28"/>
          <w:rtl/>
          <w:lang w:bidi="fa-IR"/>
        </w:rPr>
        <w:t xml:space="preserve"> و</w:t>
      </w:r>
      <w:r w:rsidRPr="00CD0CE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D0CEC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CD0CE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D0CE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CD0CE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D0CEC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CD0CEC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تجز</w:t>
      </w:r>
      <w:r w:rsidRPr="00CD0CE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D0CEC">
        <w:rPr>
          <w:rFonts w:ascii="Times New Roman" w:hAnsi="Times New Roman" w:cs="B Nazanin" w:hint="eastAsia"/>
          <w:sz w:val="26"/>
          <w:szCs w:val="28"/>
          <w:rtl/>
          <w:lang w:bidi="fa-IR"/>
        </w:rPr>
        <w:t>ه</w:t>
      </w:r>
      <w:r w:rsidRPr="00CD0CEC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تحل</w:t>
      </w:r>
      <w:r w:rsidRPr="00CD0CE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D0CEC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CD0CEC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داده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 xml:space="preserve">‌های </w:t>
      </w:r>
      <w:r w:rsidR="009C3F7D">
        <w:rPr>
          <w:rFonts w:ascii="Times New Roman" w:hAnsi="Times New Roman" w:cs="B Nazanin" w:hint="cs"/>
          <w:sz w:val="26"/>
          <w:szCs w:val="28"/>
          <w:rtl/>
          <w:lang w:bidi="fa-IR"/>
        </w:rPr>
        <w:t>پایین‌رونده</w:t>
      </w:r>
      <w:r w:rsidR="009C3F7D">
        <w:rPr>
          <w:rStyle w:val="FootnoteReference"/>
          <w:rFonts w:ascii="Times New Roman" w:hAnsi="Times New Roman" w:cs="B Nazanin"/>
          <w:sz w:val="26"/>
          <w:szCs w:val="28"/>
          <w:rtl/>
          <w:lang w:bidi="fa-IR"/>
        </w:rPr>
        <w:footnoteReference w:id="13"/>
      </w:r>
      <w:r w:rsidRPr="00CD0CEC">
        <w:rPr>
          <w:rFonts w:ascii="Times New Roman" w:hAnsi="Times New Roman" w:cs="B Nazanin"/>
          <w:sz w:val="26"/>
          <w:szCs w:val="28"/>
          <w:rtl/>
          <w:lang w:bidi="fa-IR"/>
        </w:rPr>
        <w:t xml:space="preserve"> طبقه بند</w:t>
      </w:r>
      <w:r w:rsidRPr="00CD0CE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D0CEC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CD0CE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D0CEC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CD0CEC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3E4200C6" w14:textId="77777777" w:rsidR="0042061E" w:rsidRPr="00294735" w:rsidRDefault="0042061E" w:rsidP="0042061E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راه‌حل</w:t>
      </w:r>
    </w:p>
    <w:p w14:paraId="052492BC" w14:textId="5CD78971" w:rsidR="0042061E" w:rsidRPr="00294735" w:rsidRDefault="00705D77" w:rsidP="0042061E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705D77">
        <w:rPr>
          <w:rFonts w:ascii="Times New Roman" w:hAnsi="Times New Roman" w:cs="B Nazanin"/>
          <w:sz w:val="26"/>
          <w:szCs w:val="28"/>
          <w:rtl/>
          <w:lang w:bidi="fa-IR"/>
        </w:rPr>
        <w:t>از طبقه‌بند</w:t>
      </w:r>
      <w:r w:rsidRPr="00705D77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705D77">
        <w:rPr>
          <w:rFonts w:ascii="Times New Roman" w:hAnsi="Times New Roman" w:cs="B Nazanin" w:hint="eastAsia"/>
          <w:sz w:val="26"/>
          <w:szCs w:val="28"/>
          <w:rtl/>
          <w:lang w:bidi="fa-IR"/>
        </w:rPr>
        <w:t>کننده</w:t>
      </w:r>
      <w:r w:rsidRPr="00705D77">
        <w:rPr>
          <w:rFonts w:ascii="Times New Roman" w:hAnsi="Times New Roman" w:cs="B Nazanin"/>
          <w:sz w:val="26"/>
          <w:szCs w:val="28"/>
          <w:rtl/>
          <w:lang w:bidi="fa-IR"/>
        </w:rPr>
        <w:t xml:space="preserve"> احساسات کتابخانه </w:t>
      </w:r>
      <w:r w:rsidR="00262137">
        <w:rPr>
          <w:rFonts w:ascii="Times New Roman" w:hAnsi="Times New Roman" w:cs="B Nazanin"/>
          <w:sz w:val="26"/>
          <w:szCs w:val="28"/>
          <w:lang w:bidi="fa-IR"/>
        </w:rPr>
        <w:t>transformers</w:t>
      </w:r>
      <w:r w:rsidRPr="00705D77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کن</w:t>
      </w:r>
      <w:r w:rsidRPr="00705D7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05D77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705D77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bookmarkStart w:id="18" w:name="_MON_1760574898"/>
    <w:bookmarkEnd w:id="18"/>
    <w:p w14:paraId="516F7CE8" w14:textId="2BA46101" w:rsidR="0042061E" w:rsidRDefault="00A32E9F" w:rsidP="00C875DE">
      <w:pPr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8838" w14:anchorId="56D74985">
          <v:shape id="_x0000_i1047" type="#_x0000_t75" style="width:523.5pt;height:441pt" o:ole="">
            <v:imagedata r:id="rId65" o:title=""/>
          </v:shape>
          <o:OLEObject Type="Embed" ProgID="Word.OpenDocumentText.12" ShapeID="_x0000_i1047" DrawAspect="Content" ObjectID="_1760826048" r:id="rId66"/>
        </w:object>
      </w:r>
    </w:p>
    <w:p w14:paraId="3D17A04F" w14:textId="77777777" w:rsidR="0042061E" w:rsidRPr="00294735" w:rsidRDefault="0042061E" w:rsidP="0042061E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بحث</w:t>
      </w:r>
    </w:p>
    <w:p w14:paraId="6F7FCCED" w14:textId="4EB36EFD" w:rsidR="00073D9C" w:rsidRDefault="00A0471E" w:rsidP="00073D9C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 xml:space="preserve">کتابخانه </w:t>
      </w:r>
      <w:r w:rsidR="00D8471F">
        <w:rPr>
          <w:rFonts w:ascii="Times New Roman" w:hAnsi="Times New Roman" w:cs="B Nazanin"/>
          <w:sz w:val="26"/>
          <w:szCs w:val="28"/>
          <w:lang w:bidi="fa-IR"/>
        </w:rPr>
        <w:t>Transformers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A0471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471E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 xml:space="preserve"> کتابخانه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 xml:space="preserve">‌ی 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>بس</w:t>
      </w:r>
      <w:r w:rsidRPr="00A0471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471E">
        <w:rPr>
          <w:rFonts w:ascii="Times New Roman" w:hAnsi="Times New Roman" w:cs="B Nazanin" w:hint="eastAsia"/>
          <w:sz w:val="26"/>
          <w:szCs w:val="28"/>
          <w:rtl/>
          <w:lang w:bidi="fa-IR"/>
        </w:rPr>
        <w:t>ار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 xml:space="preserve"> محبوب برا</w:t>
      </w:r>
      <w:r w:rsidRPr="00A0471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 xml:space="preserve"> وظا</w:t>
      </w:r>
      <w:r w:rsidRPr="00A0471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471E">
        <w:rPr>
          <w:rFonts w:ascii="Times New Roman" w:hAnsi="Times New Roman" w:cs="B Nazanin" w:hint="eastAsia"/>
          <w:sz w:val="26"/>
          <w:szCs w:val="28"/>
          <w:rtl/>
          <w:lang w:bidi="fa-IR"/>
        </w:rPr>
        <w:t>ف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A0471E">
        <w:rPr>
          <w:rFonts w:ascii="Times New Roman" w:hAnsi="Times New Roman" w:cs="B Nazanin"/>
          <w:sz w:val="26"/>
          <w:szCs w:val="28"/>
          <w:lang w:bidi="fa-IR"/>
        </w:rPr>
        <w:t>NLP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 و شامل تعداد</w:t>
      </w:r>
      <w:r w:rsidRPr="00A0471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A0471E">
        <w:rPr>
          <w:rFonts w:ascii="Times New Roman" w:hAnsi="Times New Roman" w:cs="B Nazanin"/>
          <w:sz w:val="26"/>
          <w:szCs w:val="28"/>
          <w:lang w:bidi="fa-IR"/>
        </w:rPr>
        <w:t>API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استفاده آسان برا</w:t>
      </w:r>
      <w:r w:rsidRPr="00A0471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 xml:space="preserve">‌های 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>آموزش</w:t>
      </w:r>
      <w:r w:rsidRPr="00A0471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A0471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471E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از مدل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 xml:space="preserve">‌های 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>از پ</w:t>
      </w:r>
      <w:r w:rsidRPr="00A0471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471E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 xml:space="preserve"> آموزش د</w:t>
      </w:r>
      <w:r w:rsidRPr="00A0471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471E">
        <w:rPr>
          <w:rFonts w:ascii="Times New Roman" w:hAnsi="Times New Roman" w:cs="B Nazanin" w:hint="eastAsia"/>
          <w:sz w:val="26"/>
          <w:szCs w:val="28"/>
          <w:rtl/>
          <w:lang w:bidi="fa-IR"/>
        </w:rPr>
        <w:t>ده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است. ما در مورد </w:t>
      </w:r>
      <w:r w:rsidRPr="00A0471E">
        <w:rPr>
          <w:rFonts w:ascii="Times New Roman" w:hAnsi="Times New Roman" w:cs="B Nazanin"/>
          <w:sz w:val="26"/>
          <w:szCs w:val="28"/>
          <w:lang w:bidi="fa-IR"/>
        </w:rPr>
        <w:t>NLP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ا</w:t>
      </w:r>
      <w:r w:rsidRPr="00A0471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471E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 xml:space="preserve"> کتابخانه در فصل 22 ب</w:t>
      </w:r>
      <w:r w:rsidRPr="00A0471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471E">
        <w:rPr>
          <w:rFonts w:ascii="Times New Roman" w:hAnsi="Times New Roman" w:cs="B Nazanin" w:hint="eastAsia"/>
          <w:sz w:val="26"/>
          <w:szCs w:val="28"/>
          <w:rtl/>
          <w:lang w:bidi="fa-IR"/>
        </w:rPr>
        <w:t>شتر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 xml:space="preserve"> صحبت خواه</w:t>
      </w:r>
      <w:r w:rsidRPr="00A0471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471E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 xml:space="preserve"> کرد، اما ا</w:t>
      </w:r>
      <w:r w:rsidRPr="00A0471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471E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 xml:space="preserve"> مثال به عنوان مقدمه </w:t>
      </w:r>
      <w:r w:rsidRPr="00A0471E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A0471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سطح بالا برا</w:t>
      </w:r>
      <w:r w:rsidRPr="00A0471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 xml:space="preserve"> قدرت استفاده از طبقه بند</w:t>
      </w:r>
      <w:r w:rsidRPr="00A0471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کننده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 xml:space="preserve">‌های 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>از پ</w:t>
      </w:r>
      <w:r w:rsidRPr="00A0471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471E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 xml:space="preserve"> آموزش د</w:t>
      </w:r>
      <w:r w:rsidRPr="00A0471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471E">
        <w:rPr>
          <w:rFonts w:ascii="Times New Roman" w:hAnsi="Times New Roman" w:cs="B Nazanin" w:hint="eastAsia"/>
          <w:sz w:val="26"/>
          <w:szCs w:val="28"/>
          <w:rtl/>
          <w:lang w:bidi="fa-IR"/>
        </w:rPr>
        <w:t>ده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خطوط لوله </w:t>
      </w:r>
      <w:r w:rsidRPr="00A0471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471E">
        <w:rPr>
          <w:rFonts w:ascii="Times New Roman" w:hAnsi="Times New Roman" w:cs="B Nazanin" w:hint="eastAsia"/>
          <w:sz w:val="26"/>
          <w:szCs w:val="28"/>
          <w:rtl/>
          <w:lang w:bidi="fa-IR"/>
        </w:rPr>
        <w:t>ادگ</w:t>
      </w:r>
      <w:r w:rsidRPr="00A0471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471E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A0471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ماش</w:t>
      </w:r>
      <w:r w:rsidRPr="00A0471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471E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 xml:space="preserve"> شما برا</w:t>
      </w:r>
      <w:r w:rsidRPr="00A0471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 xml:space="preserve"> تول</w:t>
      </w:r>
      <w:r w:rsidRPr="00A0471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471E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 xml:space="preserve"> و</w:t>
      </w:r>
      <w:r w:rsidRPr="00A0471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471E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A0471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 xml:space="preserve"> ها، طبقه بند</w:t>
      </w:r>
      <w:r w:rsidRPr="00A0471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 xml:space="preserve"> متن </w:t>
      </w:r>
      <w:r w:rsidRPr="00A0471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471E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 xml:space="preserve"> تجز</w:t>
      </w:r>
      <w:r w:rsidRPr="00A0471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471E">
        <w:rPr>
          <w:rFonts w:ascii="Times New Roman" w:hAnsi="Times New Roman" w:cs="B Nazanin" w:hint="eastAsia"/>
          <w:sz w:val="26"/>
          <w:szCs w:val="28"/>
          <w:rtl/>
          <w:lang w:bidi="fa-IR"/>
        </w:rPr>
        <w:t>ه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تحل</w:t>
      </w:r>
      <w:r w:rsidRPr="00A0471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471E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داده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 xml:space="preserve">‌های 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 xml:space="preserve">بدون ساختار </w:t>
      </w:r>
      <w:r w:rsidR="00A91702">
        <w:rPr>
          <w:rFonts w:ascii="Times New Roman" w:hAnsi="Times New Roman" w:cs="B Nazanin" w:hint="cs"/>
          <w:sz w:val="26"/>
          <w:szCs w:val="28"/>
          <w:rtl/>
          <w:lang w:bidi="fa-IR"/>
        </w:rPr>
        <w:t>آورده شده است.</w:t>
      </w:r>
    </w:p>
    <w:p w14:paraId="7D2A3244" w14:textId="0963CD24" w:rsidR="0042061E" w:rsidRDefault="00073D9C" w:rsidP="00DF2885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  <w:r w:rsidRPr="001B3413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همچنین ببینید:</w:t>
      </w:r>
    </w:p>
    <w:p w14:paraId="2161419B" w14:textId="7C45904F" w:rsidR="00DF2885" w:rsidRPr="00DF2885" w:rsidRDefault="00000000" w:rsidP="00DF2885">
      <w:pPr>
        <w:pStyle w:val="ListParagraph"/>
        <w:numPr>
          <w:ilvl w:val="0"/>
          <w:numId w:val="10"/>
        </w:num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hyperlink r:id="rId67" w:history="1">
        <w:r w:rsidR="00DF2885" w:rsidRPr="00EF670A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>تور سر</w:t>
        </w:r>
        <w:r w:rsidR="00DF2885" w:rsidRPr="00EF670A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</w:t>
        </w:r>
        <w:r w:rsidR="00DF2885" w:rsidRPr="00EF670A">
          <w:rPr>
            <w:rStyle w:val="Hyperlink"/>
            <w:rFonts w:ascii="Times New Roman" w:hAnsi="Times New Roman" w:cs="B Nazanin" w:hint="eastAsia"/>
            <w:sz w:val="26"/>
            <w:szCs w:val="28"/>
            <w:rtl/>
            <w:lang w:bidi="fa-IR"/>
          </w:rPr>
          <w:t>ع</w:t>
        </w:r>
        <w:r w:rsidR="00DF2885" w:rsidRPr="00EF670A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 </w:t>
        </w:r>
        <w:r w:rsidR="00A1289C" w:rsidRPr="00EF670A">
          <w:rPr>
            <w:rStyle w:val="Hyperlink"/>
            <w:rFonts w:ascii="Times New Roman" w:hAnsi="Times New Roman" w:cs="B Nazanin"/>
            <w:sz w:val="26"/>
            <w:szCs w:val="28"/>
            <w:lang w:bidi="fa-IR"/>
          </w:rPr>
          <w:t>Hugging Face Transformers</w:t>
        </w:r>
      </w:hyperlink>
    </w:p>
    <w:p w14:paraId="0F05D350" w14:textId="77777777" w:rsidR="00345915" w:rsidRDefault="00345915" w:rsidP="00345915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</w:p>
    <w:p w14:paraId="51DA62B3" w14:textId="0D062ACB" w:rsidR="007A1A59" w:rsidRPr="00294735" w:rsidRDefault="00C342D2" w:rsidP="007A1A59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8</w:t>
      </w:r>
      <w:r w:rsidR="007A1A59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.</w:t>
      </w: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15</w:t>
      </w:r>
      <w:r w:rsidR="007A1A59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 </w:t>
      </w:r>
      <w:r w:rsidR="00C46935" w:rsidRPr="00C469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استفاده از جاساز</w:t>
      </w:r>
      <w:r w:rsidR="00C46935" w:rsidRPr="00C469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D32524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‌</w:t>
      </w:r>
      <w:r w:rsidR="00C46935" w:rsidRPr="00C469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ها</w:t>
      </w:r>
      <w:r w:rsidR="00C46935" w:rsidRPr="00C469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D32524">
        <w:rPr>
          <w:rStyle w:val="FootnoteReference"/>
          <w:rFonts w:ascii="Times New Roman" w:hAnsi="Times New Roman" w:cs="B Nazanin"/>
          <w:b/>
          <w:bCs/>
          <w:sz w:val="26"/>
          <w:szCs w:val="28"/>
          <w:rtl/>
          <w:lang w:bidi="fa-IR"/>
        </w:rPr>
        <w:footnoteReference w:id="14"/>
      </w:r>
      <w:r w:rsidR="00C46935" w:rsidRPr="00C469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از پ</w:t>
      </w:r>
      <w:r w:rsidR="00C46935" w:rsidRPr="00C469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C46935" w:rsidRPr="00C46935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ش</w:t>
      </w:r>
      <w:r w:rsidR="00C46935" w:rsidRPr="00C469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آموزش د</w:t>
      </w:r>
      <w:r w:rsidR="00C46935" w:rsidRPr="00C469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C46935" w:rsidRPr="00C46935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ده</w:t>
      </w:r>
      <w:r w:rsidR="00C46935" w:rsidRPr="00C469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به عنوان و</w:t>
      </w:r>
      <w:r w:rsidR="00C46935" w:rsidRPr="00C469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C46935" w:rsidRPr="00C46935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ژگ</w:t>
      </w:r>
      <w:r w:rsidR="00C46935" w:rsidRPr="00C469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F0199B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‌ها</w:t>
      </w:r>
    </w:p>
    <w:p w14:paraId="420949CA" w14:textId="77777777" w:rsidR="007A1A59" w:rsidRPr="00294735" w:rsidRDefault="007A1A59" w:rsidP="007A1A59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lastRenderedPageBreak/>
        <w:t>مسئله</w:t>
      </w:r>
    </w:p>
    <w:p w14:paraId="79609F46" w14:textId="2ECCB53F" w:rsidR="007A1A59" w:rsidRPr="00294735" w:rsidRDefault="00D32524" w:rsidP="007A1A59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D32524">
        <w:rPr>
          <w:rFonts w:ascii="Times New Roman" w:hAnsi="Times New Roman" w:cs="B Nazanin"/>
          <w:sz w:val="26"/>
          <w:szCs w:val="28"/>
          <w:rtl/>
          <w:lang w:bidi="fa-IR"/>
        </w:rPr>
        <w:t>م</w:t>
      </w:r>
      <w:r w:rsidRPr="00D32524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D32524">
        <w:rPr>
          <w:rFonts w:ascii="Times New Roman" w:hAnsi="Times New Roman" w:cs="B Nazanin" w:hint="eastAsia"/>
          <w:sz w:val="26"/>
          <w:szCs w:val="28"/>
          <w:rtl/>
          <w:lang w:bidi="fa-IR"/>
        </w:rPr>
        <w:t>خواه</w:t>
      </w:r>
      <w:r w:rsidRPr="00D3252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32524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D32524">
        <w:rPr>
          <w:rFonts w:ascii="Times New Roman" w:hAnsi="Times New Roman" w:cs="B Nazanin"/>
          <w:sz w:val="26"/>
          <w:szCs w:val="28"/>
          <w:rtl/>
          <w:lang w:bidi="fa-IR"/>
        </w:rPr>
        <w:t xml:space="preserve"> جاساز</w:t>
      </w:r>
      <w:r w:rsidRPr="00D32524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D32524">
        <w:rPr>
          <w:rFonts w:ascii="Times New Roman" w:hAnsi="Times New Roman" w:cs="B Nazanin" w:hint="eastAsia"/>
          <w:sz w:val="26"/>
          <w:szCs w:val="28"/>
          <w:rtl/>
          <w:lang w:bidi="fa-IR"/>
        </w:rPr>
        <w:t>ها</w:t>
      </w:r>
      <w:r w:rsidRPr="00D3252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32524">
        <w:rPr>
          <w:rFonts w:ascii="Times New Roman" w:hAnsi="Times New Roman" w:cs="B Nazanin"/>
          <w:sz w:val="26"/>
          <w:szCs w:val="28"/>
          <w:rtl/>
          <w:lang w:bidi="fa-IR"/>
        </w:rPr>
        <w:t xml:space="preserve"> پ</w:t>
      </w:r>
      <w:r w:rsidRPr="00D3252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32524">
        <w:rPr>
          <w:rFonts w:ascii="Times New Roman" w:hAnsi="Times New Roman" w:cs="B Nazanin" w:hint="eastAsia"/>
          <w:sz w:val="26"/>
          <w:szCs w:val="28"/>
          <w:rtl/>
          <w:lang w:bidi="fa-IR"/>
        </w:rPr>
        <w:t>ش‌آموزش‌شده</w:t>
      </w:r>
      <w:r w:rsidRPr="00D32524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از </w:t>
      </w:r>
      <w:r w:rsidRPr="00D3252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32524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D32524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 موجود در </w:t>
      </w:r>
      <w:proofErr w:type="spellStart"/>
      <w:r w:rsidRPr="00D32524">
        <w:rPr>
          <w:rFonts w:ascii="Times New Roman" w:hAnsi="Times New Roman" w:cs="B Nazanin"/>
          <w:sz w:val="26"/>
          <w:szCs w:val="28"/>
          <w:lang w:bidi="fa-IR"/>
        </w:rPr>
        <w:t>PyTorch</w:t>
      </w:r>
      <w:proofErr w:type="spellEnd"/>
      <w:r w:rsidRPr="00D32524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بارگ</w:t>
      </w:r>
      <w:r w:rsidRPr="00D3252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32524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D3252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32524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D3252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32524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D32524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از آنها به عنوان ورود</w:t>
      </w:r>
      <w:r w:rsidRPr="00D3252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32524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D3252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32524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D3252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32524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مدل‌ها</w:t>
      </w:r>
      <w:r w:rsidRPr="00D3252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32524">
        <w:rPr>
          <w:rFonts w:ascii="Times New Roman" w:hAnsi="Times New Roman" w:cs="B Nazanin"/>
          <w:sz w:val="26"/>
          <w:szCs w:val="28"/>
          <w:rtl/>
          <w:lang w:bidi="fa-IR"/>
        </w:rPr>
        <w:t xml:space="preserve"> خود استفاده کن</w:t>
      </w:r>
      <w:r w:rsidRPr="00D3252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32524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D32524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0ACB38EB" w14:textId="77777777" w:rsidR="007A1A59" w:rsidRPr="00294735" w:rsidRDefault="007A1A59" w:rsidP="007A1A59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راه‌حل</w:t>
      </w:r>
    </w:p>
    <w:p w14:paraId="315345D8" w14:textId="4109E87E" w:rsidR="007A1A59" w:rsidRPr="00294735" w:rsidRDefault="0012735B" w:rsidP="007A1A59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12735B">
        <w:rPr>
          <w:rFonts w:ascii="Times New Roman" w:hAnsi="Times New Roman" w:cs="B Nazanin"/>
          <w:sz w:val="26"/>
          <w:szCs w:val="28"/>
          <w:rtl/>
          <w:lang w:bidi="fa-IR"/>
        </w:rPr>
        <w:t xml:space="preserve">از </w:t>
      </w:r>
      <w:proofErr w:type="spellStart"/>
      <w:r w:rsidRPr="0012735B">
        <w:rPr>
          <w:rFonts w:ascii="Times New Roman" w:hAnsi="Times New Roman" w:cs="B Nazanin"/>
          <w:sz w:val="26"/>
          <w:szCs w:val="28"/>
          <w:lang w:bidi="fa-IR"/>
        </w:rPr>
        <w:t>torchvision.models</w:t>
      </w:r>
      <w:proofErr w:type="spellEnd"/>
      <w:r w:rsidRPr="0012735B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12735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2735B">
        <w:rPr>
          <w:rFonts w:ascii="Times New Roman" w:hAnsi="Times New Roman" w:cs="B Nazanin"/>
          <w:sz w:val="26"/>
          <w:szCs w:val="28"/>
          <w:rtl/>
          <w:lang w:bidi="fa-IR"/>
        </w:rPr>
        <w:t xml:space="preserve"> انتخاب </w:t>
      </w:r>
      <w:r w:rsidRPr="0012735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2735B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12735B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 و سپس باز</w:t>
      </w:r>
      <w:r w:rsidRPr="0012735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2735B">
        <w:rPr>
          <w:rFonts w:ascii="Times New Roman" w:hAnsi="Times New Roman" w:cs="B Nazanin" w:hint="eastAsia"/>
          <w:sz w:val="26"/>
          <w:szCs w:val="28"/>
          <w:rtl/>
          <w:lang w:bidi="fa-IR"/>
        </w:rPr>
        <w:t>اب</w:t>
      </w:r>
      <w:r w:rsidRPr="0012735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2735B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2735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2735B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12735B">
        <w:rPr>
          <w:rFonts w:ascii="Times New Roman" w:hAnsi="Times New Roman" w:cs="B Nazanin"/>
          <w:sz w:val="26"/>
          <w:szCs w:val="28"/>
          <w:rtl/>
          <w:lang w:bidi="fa-IR"/>
        </w:rPr>
        <w:t xml:space="preserve"> جاساز</w:t>
      </w:r>
      <w:r w:rsidRPr="0012735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2735B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آن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،</w:t>
      </w:r>
      <w:r w:rsidRPr="0012735B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12735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2735B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2735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2735B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12735B">
        <w:rPr>
          <w:rFonts w:ascii="Times New Roman" w:hAnsi="Times New Roman" w:cs="B Nazanin"/>
          <w:sz w:val="26"/>
          <w:szCs w:val="28"/>
          <w:rtl/>
          <w:lang w:bidi="fa-IR"/>
        </w:rPr>
        <w:t xml:space="preserve"> تصو</w:t>
      </w:r>
      <w:r w:rsidRPr="0012735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2735B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12735B">
        <w:rPr>
          <w:rFonts w:ascii="Times New Roman" w:hAnsi="Times New Roman" w:cs="B Nazanin"/>
          <w:sz w:val="26"/>
          <w:szCs w:val="28"/>
          <w:rtl/>
          <w:lang w:bidi="fa-IR"/>
        </w:rPr>
        <w:t xml:space="preserve"> مع</w:t>
      </w:r>
      <w:r w:rsidRPr="0012735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2735B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،</w:t>
      </w:r>
      <w:r w:rsidRPr="0012735B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کن</w:t>
      </w:r>
      <w:r w:rsidRPr="0012735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2735B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12735B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19" w:name="_MON_1760736824"/>
    <w:bookmarkEnd w:id="19"/>
    <w:p w14:paraId="62AB4B54" w14:textId="437ED36A" w:rsidR="007A1A59" w:rsidRDefault="00473C9A" w:rsidP="007A1A59">
      <w:pPr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9521" w14:anchorId="537530B5">
          <v:shape id="_x0000_i1048" type="#_x0000_t75" style="width:523.5pt;height:474.75pt" o:ole="">
            <v:imagedata r:id="rId68" o:title=""/>
          </v:shape>
          <o:OLEObject Type="Embed" ProgID="Word.OpenDocumentText.12" ShapeID="_x0000_i1048" DrawAspect="Content" ObjectID="_1760826049" r:id="rId69"/>
        </w:object>
      </w:r>
    </w:p>
    <w:p w14:paraId="6075C9E1" w14:textId="77777777" w:rsidR="007A1A59" w:rsidRPr="00294735" w:rsidRDefault="007A1A59" w:rsidP="007A1A59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بحث</w:t>
      </w:r>
    </w:p>
    <w:p w14:paraId="28D175D5" w14:textId="100F9851" w:rsidR="00473C9A" w:rsidRPr="00473C9A" w:rsidRDefault="00473C9A" w:rsidP="00473C9A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>در فضا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473C9A">
        <w:rPr>
          <w:rFonts w:ascii="Times New Roman" w:hAnsi="Times New Roman" w:cs="B Nazanin"/>
          <w:sz w:val="26"/>
          <w:szCs w:val="28"/>
          <w:lang w:bidi="fa-IR"/>
        </w:rPr>
        <w:t>ML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، 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ادگ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انتقال اغلب به عنوان گرفتن اطلاعات آموخته شده از 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کار و استفاده از آن به عنوان ورود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کار د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گر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تعر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ف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1C14CA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>شود. به‌جا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شروع از صفر، م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توان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نما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ش‌ها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="009F1189">
        <w:rPr>
          <w:rStyle w:val="FootnoteReference"/>
          <w:rFonts w:ascii="Times New Roman" w:hAnsi="Times New Roman" w:cs="B Nazanin"/>
          <w:sz w:val="26"/>
          <w:szCs w:val="28"/>
          <w:rtl/>
          <w:lang w:bidi="fa-IR"/>
        </w:rPr>
        <w:footnoteReference w:id="15"/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کن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قبلاً از مدل‌ها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تصو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بزرگ از پ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آموزش د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ده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(مانند </w:t>
      </w:r>
      <w:proofErr w:type="spellStart"/>
      <w:r w:rsidRPr="00473C9A">
        <w:rPr>
          <w:rFonts w:ascii="Times New Roman" w:hAnsi="Times New Roman" w:cs="B Nazanin"/>
          <w:sz w:val="26"/>
          <w:szCs w:val="28"/>
          <w:lang w:bidi="fa-IR"/>
        </w:rPr>
        <w:t>ResNet</w:t>
      </w:r>
      <w:proofErr w:type="spellEnd"/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>) آموخته‌ا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تا در مدل‌ها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ادگ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ماش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خودمان شروع </w:t>
      </w:r>
      <w:r w:rsidR="00340550">
        <w:rPr>
          <w:rFonts w:ascii="Times New Roman" w:hAnsi="Times New Roman" w:cs="B Nazanin" w:hint="cs"/>
          <w:sz w:val="26"/>
          <w:szCs w:val="28"/>
          <w:rtl/>
          <w:lang w:bidi="fa-IR"/>
        </w:rPr>
        <w:t>به کار</w:t>
      </w:r>
      <w:r w:rsidR="00340550"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>کن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>. به‌طور شهود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تر،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lastRenderedPageBreak/>
        <w:t>م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توان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درک کن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چگونه م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توان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</w:t>
      </w:r>
      <w:r w:rsidR="00B14E6B">
        <w:rPr>
          <w:rFonts w:ascii="Times New Roman" w:hAnsi="Times New Roman" w:cs="B Nazanin" w:hint="cs"/>
          <w:sz w:val="26"/>
          <w:szCs w:val="28"/>
          <w:rtl/>
          <w:lang w:bidi="fa-IR"/>
        </w:rPr>
        <w:t>وزن‌های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 آموزش د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ده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تشخ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ص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گربه‌ها به عنوان شروع خوب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م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خواه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تشخ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ص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سگ‌ها آموزش ده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م،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کن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>. با به اشت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راک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گذاشتن اطلاعات از 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 به مدل د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گر،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توان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اطلاعات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که از سا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مجموعه داده‌ها و معمار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ها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 به دست م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آ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ند،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بدون هز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نه‌ها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سربار آموزش 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 از ابتدا به کار ببر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21CE99F4" w14:textId="2AA62322" w:rsidR="007A1A59" w:rsidRDefault="00473C9A" w:rsidP="00473C9A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کل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کاربرد 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ادگ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انتقال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ب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نا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کامپ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وتر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خارج از محدوده ا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کتاب است. با ا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حال، راه‌ها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مختلف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وجود دارد که بتوان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نما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ش‌ها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مبتن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 جاساز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ها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از تصاو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خارج از </w:t>
      </w:r>
      <w:proofErr w:type="spellStart"/>
      <w:r w:rsidRPr="00473C9A">
        <w:rPr>
          <w:rFonts w:ascii="Times New Roman" w:hAnsi="Times New Roman" w:cs="B Nazanin"/>
          <w:sz w:val="26"/>
          <w:szCs w:val="28"/>
          <w:lang w:bidi="fa-IR"/>
        </w:rPr>
        <w:t>PyTorch</w:t>
      </w:r>
      <w:proofErr w:type="spellEnd"/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استخراج کن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. در </w:t>
      </w:r>
      <w:r w:rsidRPr="00473C9A">
        <w:rPr>
          <w:rFonts w:ascii="Times New Roman" w:hAnsi="Times New Roman" w:cs="B Nazanin"/>
          <w:sz w:val="26"/>
          <w:szCs w:val="28"/>
          <w:lang w:bidi="fa-IR"/>
        </w:rPr>
        <w:t>TensorFlow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، 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د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گر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کتابخانه</w:t>
      </w:r>
      <w:r w:rsidR="001C14CA">
        <w:rPr>
          <w:rFonts w:ascii="Times New Roman" w:hAnsi="Times New Roman" w:cs="B Nazanin"/>
          <w:sz w:val="26"/>
          <w:szCs w:val="28"/>
          <w:rtl/>
          <w:lang w:bidi="fa-IR"/>
        </w:rPr>
        <w:t>‌های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ج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ادگ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عم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ق،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1C14CA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>توان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</w:t>
      </w:r>
      <w:proofErr w:type="spellStart"/>
      <w:r w:rsidRPr="00473C9A">
        <w:rPr>
          <w:rFonts w:ascii="Times New Roman" w:hAnsi="Times New Roman" w:cs="B Nazanin"/>
          <w:sz w:val="26"/>
          <w:szCs w:val="28"/>
          <w:lang w:bidi="fa-IR"/>
        </w:rPr>
        <w:t>tensorflow_hub</w:t>
      </w:r>
      <w:proofErr w:type="spellEnd"/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کن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20" w:name="_MON_1760736916"/>
    <w:bookmarkEnd w:id="20"/>
    <w:p w14:paraId="06EB3F29" w14:textId="0448BF6F" w:rsidR="00473C9A" w:rsidRDefault="00CB730C" w:rsidP="00473C9A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6755" w14:anchorId="50E3778C">
          <v:shape id="_x0000_i1049" type="#_x0000_t75" style="width:523.5pt;height:336.75pt" o:ole="">
            <v:imagedata r:id="rId70" o:title=""/>
          </v:shape>
          <o:OLEObject Type="Embed" ProgID="Word.OpenDocumentText.12" ShapeID="_x0000_i1049" DrawAspect="Content" ObjectID="_1760826050" r:id="rId71"/>
        </w:object>
      </w:r>
    </w:p>
    <w:p w14:paraId="0500A829" w14:textId="450614EE" w:rsidR="007A1A59" w:rsidRPr="00CB730C" w:rsidRDefault="007A1A59" w:rsidP="00CB730C">
      <w:pPr>
        <w:bidi/>
        <w:jc w:val="lowKashida"/>
        <w:rPr>
          <w:rStyle w:val="Hyperlink"/>
          <w:rFonts w:ascii="Times New Roman" w:hAnsi="Times New Roman" w:cs="B Nazanin"/>
          <w:color w:val="auto"/>
          <w:sz w:val="26"/>
          <w:szCs w:val="28"/>
          <w:u w:val="none"/>
          <w:lang w:bidi="fa-IR"/>
        </w:rPr>
      </w:pPr>
      <w:r w:rsidRPr="001B3413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همچنین ببینید:</w:t>
      </w:r>
      <w:r w:rsidR="00CB730C" w:rsidRPr="00CB730C">
        <w:rPr>
          <w:rStyle w:val="Hyperlink"/>
          <w:rFonts w:ascii="Times New Roman" w:hAnsi="Times New Roman" w:cs="B Nazanin"/>
          <w:color w:val="auto"/>
          <w:sz w:val="26"/>
          <w:szCs w:val="28"/>
          <w:u w:val="none"/>
          <w:lang w:bidi="fa-IR"/>
        </w:rPr>
        <w:t xml:space="preserve"> </w:t>
      </w:r>
    </w:p>
    <w:p w14:paraId="040DC0AB" w14:textId="291DAED4" w:rsidR="00CB730C" w:rsidRDefault="00000000" w:rsidP="00CB730C">
      <w:pPr>
        <w:pStyle w:val="ListParagraph"/>
        <w:numPr>
          <w:ilvl w:val="0"/>
          <w:numId w:val="10"/>
        </w:num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hyperlink r:id="rId72" w:anchor="sphx-glr-beginner-transfer-learning-tutorial-py" w:history="1">
        <w:r w:rsidR="00CB730C" w:rsidRPr="00DB5E7A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>آموزش</w:t>
        </w:r>
        <w:r w:rsidR="00F802CA" w:rsidRPr="00DB5E7A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 xml:space="preserve"> </w:t>
        </w:r>
        <w:proofErr w:type="spellStart"/>
        <w:r w:rsidR="00F802CA" w:rsidRPr="00DB5E7A">
          <w:rPr>
            <w:rStyle w:val="Hyperlink"/>
            <w:rFonts w:ascii="Times New Roman" w:hAnsi="Times New Roman" w:cs="B Nazanin"/>
            <w:sz w:val="26"/>
            <w:szCs w:val="28"/>
            <w:lang w:bidi="fa-IR"/>
          </w:rPr>
          <w:t>PyTorch</w:t>
        </w:r>
        <w:proofErr w:type="spellEnd"/>
        <w:r w:rsidR="00F802CA" w:rsidRPr="00DB5E7A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 xml:space="preserve">: </w:t>
        </w:r>
        <w:r w:rsidR="007A0589" w:rsidRPr="00DB5E7A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>آموزش انتقال برا</w:t>
        </w:r>
        <w:r w:rsidR="007A0589" w:rsidRPr="00DB5E7A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</w:t>
        </w:r>
        <w:r w:rsidR="007A0589" w:rsidRPr="00DB5E7A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 ب</w:t>
        </w:r>
        <w:r w:rsidR="007A0589" w:rsidRPr="00DB5E7A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</w:t>
        </w:r>
        <w:r w:rsidR="007A0589" w:rsidRPr="00DB5E7A">
          <w:rPr>
            <w:rStyle w:val="Hyperlink"/>
            <w:rFonts w:ascii="Times New Roman" w:hAnsi="Times New Roman" w:cs="B Nazanin" w:hint="eastAsia"/>
            <w:sz w:val="26"/>
            <w:szCs w:val="28"/>
            <w:rtl/>
            <w:lang w:bidi="fa-IR"/>
          </w:rPr>
          <w:t>نا</w:t>
        </w:r>
        <w:r w:rsidR="007A0589" w:rsidRPr="00DB5E7A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یی</w:t>
        </w:r>
        <w:r w:rsidR="007A0589" w:rsidRPr="00DB5E7A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 کامپ</w:t>
        </w:r>
        <w:r w:rsidR="007A0589" w:rsidRPr="00DB5E7A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</w:t>
        </w:r>
        <w:r w:rsidR="007A0589" w:rsidRPr="00DB5E7A">
          <w:rPr>
            <w:rStyle w:val="Hyperlink"/>
            <w:rFonts w:ascii="Times New Roman" w:hAnsi="Times New Roman" w:cs="B Nazanin" w:hint="eastAsia"/>
            <w:sz w:val="26"/>
            <w:szCs w:val="28"/>
            <w:rtl/>
            <w:lang w:bidi="fa-IR"/>
          </w:rPr>
          <w:t>وتر</w:t>
        </w:r>
      </w:hyperlink>
    </w:p>
    <w:p w14:paraId="31F3FD61" w14:textId="73E51A63" w:rsidR="00A72092" w:rsidRPr="00DF2885" w:rsidRDefault="00000000" w:rsidP="00A72092">
      <w:pPr>
        <w:pStyle w:val="ListParagraph"/>
        <w:numPr>
          <w:ilvl w:val="0"/>
          <w:numId w:val="10"/>
        </w:num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hyperlink r:id="rId73" w:history="1">
        <w:r w:rsidR="007B2FF1" w:rsidRPr="007B2FF1">
          <w:rPr>
            <w:rStyle w:val="Hyperlink"/>
            <w:rFonts w:ascii="Times New Roman" w:hAnsi="Times New Roman" w:cs="B Nazanin"/>
            <w:sz w:val="26"/>
            <w:szCs w:val="28"/>
            <w:lang w:bidi="fa-IR"/>
          </w:rPr>
          <w:t>TensorFlow Hub</w:t>
        </w:r>
      </w:hyperlink>
    </w:p>
    <w:p w14:paraId="52B2EBC7" w14:textId="77777777" w:rsidR="00CA135F" w:rsidRDefault="00CA135F" w:rsidP="00CA135F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2859B7D2" w14:textId="398177C9" w:rsidR="00C46935" w:rsidRPr="00294735" w:rsidRDefault="00C46935" w:rsidP="00C46935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8.15 </w:t>
      </w:r>
      <w:r w:rsidR="006C7084" w:rsidRPr="006C7084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تشخ</w:t>
      </w:r>
      <w:r w:rsidR="006C7084" w:rsidRPr="006C7084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6C7084" w:rsidRPr="006C7084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ص</w:t>
      </w:r>
      <w:r w:rsidR="006C7084" w:rsidRPr="006C7084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اش</w:t>
      </w:r>
      <w:r w:rsidR="006C7084" w:rsidRPr="006C7084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6C7084" w:rsidRPr="006C7084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ا</w:t>
      </w:r>
      <w:r w:rsidR="006C7084" w:rsidRPr="006C7084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با </w:t>
      </w:r>
      <w:r w:rsidR="006C7084" w:rsidRPr="006C7084">
        <w:rPr>
          <w:rFonts w:ascii="Times New Roman" w:hAnsi="Times New Roman" w:cs="B Nazanin"/>
          <w:b/>
          <w:bCs/>
          <w:sz w:val="26"/>
          <w:szCs w:val="28"/>
          <w:lang w:bidi="fa-IR"/>
        </w:rPr>
        <w:t>OpenCV</w:t>
      </w:r>
    </w:p>
    <w:p w14:paraId="14EDC0B1" w14:textId="77777777" w:rsidR="00C46935" w:rsidRPr="00294735" w:rsidRDefault="00C46935" w:rsidP="00C46935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مسئله</w:t>
      </w:r>
    </w:p>
    <w:p w14:paraId="00061222" w14:textId="5B7FF1F7" w:rsidR="00C46935" w:rsidRPr="00294735" w:rsidRDefault="004D11E1" w:rsidP="00C46935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4D11E1">
        <w:rPr>
          <w:rFonts w:ascii="Times New Roman" w:hAnsi="Times New Roman" w:cs="B Nazanin"/>
          <w:sz w:val="26"/>
          <w:szCs w:val="28"/>
          <w:rtl/>
          <w:lang w:bidi="fa-IR"/>
        </w:rPr>
        <w:t xml:space="preserve">شما </w:t>
      </w:r>
      <w:r w:rsidR="001C14CA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4D11E1">
        <w:rPr>
          <w:rFonts w:ascii="Times New Roman" w:hAnsi="Times New Roman" w:cs="B Nazanin"/>
          <w:sz w:val="26"/>
          <w:szCs w:val="28"/>
          <w:rtl/>
          <w:lang w:bidi="fa-IR"/>
        </w:rPr>
        <w:t>خواه</w:t>
      </w:r>
      <w:r w:rsidRPr="004D11E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D11E1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4D11E1">
        <w:rPr>
          <w:rFonts w:ascii="Times New Roman" w:hAnsi="Times New Roman" w:cs="B Nazanin"/>
          <w:sz w:val="26"/>
          <w:szCs w:val="28"/>
          <w:rtl/>
          <w:lang w:bidi="fa-IR"/>
        </w:rPr>
        <w:t xml:space="preserve"> اش</w:t>
      </w:r>
      <w:r w:rsidRPr="004D11E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D11E1">
        <w:rPr>
          <w:rFonts w:ascii="Times New Roman" w:hAnsi="Times New Roman" w:cs="B Nazanin" w:hint="eastAsia"/>
          <w:sz w:val="26"/>
          <w:szCs w:val="28"/>
          <w:rtl/>
          <w:lang w:bidi="fa-IR"/>
        </w:rPr>
        <w:t>اء</w:t>
      </w:r>
      <w:r w:rsidRPr="004D11E1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در تصاو</w:t>
      </w:r>
      <w:r w:rsidRPr="004D11E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D11E1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4D11E1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استفاده از طبقه بند</w:t>
      </w:r>
      <w:r w:rsidRPr="004D11E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D11E1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کننده</w:t>
      </w:r>
      <w:r w:rsidR="001C14CA">
        <w:rPr>
          <w:rFonts w:ascii="Times New Roman" w:hAnsi="Times New Roman" w:cs="B Nazanin"/>
          <w:sz w:val="26"/>
          <w:szCs w:val="28"/>
          <w:rtl/>
          <w:lang w:bidi="fa-IR"/>
        </w:rPr>
        <w:t>‌های</w:t>
      </w:r>
      <w:r w:rsidRPr="004D11E1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2A60F5">
        <w:rPr>
          <w:rFonts w:ascii="Times New Roman" w:hAnsi="Times New Roman" w:cs="B Nazanin"/>
          <w:sz w:val="26"/>
          <w:szCs w:val="28"/>
          <w:rtl/>
          <w:lang w:bidi="fa-IR"/>
        </w:rPr>
        <w:t>آبشاری</w:t>
      </w:r>
      <w:r w:rsidRPr="004D11E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D11E1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پ</w:t>
      </w:r>
      <w:r w:rsidRPr="004D11E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D11E1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Pr="004D11E1">
        <w:rPr>
          <w:rFonts w:ascii="Times New Roman" w:hAnsi="Times New Roman" w:cs="B Nazanin"/>
          <w:sz w:val="26"/>
          <w:szCs w:val="28"/>
          <w:rtl/>
          <w:lang w:bidi="fa-IR"/>
        </w:rPr>
        <w:t xml:space="preserve"> آموزش د</w:t>
      </w:r>
      <w:r w:rsidRPr="004D11E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D11E1">
        <w:rPr>
          <w:rFonts w:ascii="Times New Roman" w:hAnsi="Times New Roman" w:cs="B Nazanin" w:hint="eastAsia"/>
          <w:sz w:val="26"/>
          <w:szCs w:val="28"/>
          <w:rtl/>
          <w:lang w:bidi="fa-IR"/>
        </w:rPr>
        <w:t>ده</w:t>
      </w:r>
      <w:r w:rsidRPr="004D11E1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251D48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شده </w:t>
      </w:r>
      <w:r w:rsidRPr="004D11E1">
        <w:rPr>
          <w:rFonts w:ascii="Times New Roman" w:hAnsi="Times New Roman" w:cs="B Nazanin"/>
          <w:sz w:val="26"/>
          <w:szCs w:val="28"/>
          <w:rtl/>
          <w:lang w:bidi="fa-IR"/>
        </w:rPr>
        <w:t xml:space="preserve">با </w:t>
      </w:r>
      <w:r w:rsidRPr="004D11E1">
        <w:rPr>
          <w:rFonts w:ascii="Times New Roman" w:hAnsi="Times New Roman" w:cs="B Nazanin"/>
          <w:sz w:val="26"/>
          <w:szCs w:val="28"/>
          <w:lang w:bidi="fa-IR"/>
        </w:rPr>
        <w:t>OpenCV</w:t>
      </w:r>
      <w:r w:rsidRPr="004D11E1">
        <w:rPr>
          <w:rFonts w:ascii="Times New Roman" w:hAnsi="Times New Roman" w:cs="B Nazanin"/>
          <w:sz w:val="26"/>
          <w:szCs w:val="28"/>
          <w:rtl/>
          <w:lang w:bidi="fa-IR"/>
        </w:rPr>
        <w:t xml:space="preserve"> شناسا</w:t>
      </w:r>
      <w:r w:rsidRPr="004D11E1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4D11E1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4D11E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D11E1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4D11E1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03F24EF0" w14:textId="77777777" w:rsidR="00C46935" w:rsidRPr="00294735" w:rsidRDefault="00C46935" w:rsidP="00C46935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راه‌حل</w:t>
      </w:r>
    </w:p>
    <w:p w14:paraId="01CB0397" w14:textId="7DCB5C14" w:rsidR="00C46935" w:rsidRPr="00294735" w:rsidRDefault="00D20A3C" w:rsidP="00C46935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D20A3C">
        <w:rPr>
          <w:rFonts w:ascii="Times New Roman" w:hAnsi="Times New Roman" w:cs="B Nazanin" w:hint="cs"/>
          <w:sz w:val="26"/>
          <w:szCs w:val="28"/>
          <w:rtl/>
          <w:lang w:bidi="fa-IR"/>
        </w:rPr>
        <w:lastRenderedPageBreak/>
        <w:t>ی</w:t>
      </w:r>
      <w:r w:rsidRPr="00D20A3C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D20A3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20A3C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طبقه‌بند</w:t>
      </w:r>
      <w:r w:rsidRPr="00D20A3C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D20A3C">
        <w:rPr>
          <w:rFonts w:ascii="Times New Roman" w:hAnsi="Times New Roman" w:cs="B Nazanin" w:hint="eastAsia"/>
          <w:sz w:val="26"/>
          <w:szCs w:val="28"/>
          <w:rtl/>
          <w:lang w:bidi="fa-IR"/>
        </w:rPr>
        <w:t>کننده‌ها</w:t>
      </w:r>
      <w:r w:rsidRPr="00D20A3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20A3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2A60F5">
        <w:rPr>
          <w:rFonts w:ascii="Times New Roman" w:hAnsi="Times New Roman" w:cs="B Nazanin"/>
          <w:sz w:val="26"/>
          <w:szCs w:val="28"/>
          <w:rtl/>
          <w:lang w:bidi="fa-IR"/>
        </w:rPr>
        <w:t>آبشاری</w:t>
      </w:r>
      <w:r w:rsidRPr="00D20A3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hyperlink r:id="rId74" w:history="1">
        <w:r w:rsidRPr="00D20A3C">
          <w:rPr>
            <w:rStyle w:val="Hyperlink"/>
            <w:rFonts w:ascii="Times New Roman" w:hAnsi="Times New Roman" w:cs="B Nazanin"/>
            <w:sz w:val="26"/>
            <w:szCs w:val="28"/>
            <w:lang w:bidi="fa-IR"/>
          </w:rPr>
          <w:t>Haar OpenCV</w:t>
        </w:r>
      </w:hyperlink>
      <w:r w:rsidRPr="00D20A3C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دانلود و اجرا کن</w:t>
      </w:r>
      <w:r w:rsidRPr="00D20A3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20A3C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D20A3C">
        <w:rPr>
          <w:rFonts w:ascii="Times New Roman" w:hAnsi="Times New Roman" w:cs="B Nazanin"/>
          <w:sz w:val="26"/>
          <w:szCs w:val="28"/>
          <w:rtl/>
          <w:lang w:bidi="fa-IR"/>
        </w:rPr>
        <w:t>. در ا</w:t>
      </w:r>
      <w:r w:rsidRPr="00D20A3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20A3C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D20A3C">
        <w:rPr>
          <w:rFonts w:ascii="Times New Roman" w:hAnsi="Times New Roman" w:cs="B Nazanin"/>
          <w:sz w:val="26"/>
          <w:szCs w:val="28"/>
          <w:rtl/>
          <w:lang w:bidi="fa-IR"/>
        </w:rPr>
        <w:t xml:space="preserve"> مورد، ما از </w:t>
      </w:r>
      <w:r w:rsidRPr="00D20A3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20A3C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D20A3C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 تشخ</w:t>
      </w:r>
      <w:r w:rsidRPr="00D20A3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20A3C">
        <w:rPr>
          <w:rFonts w:ascii="Times New Roman" w:hAnsi="Times New Roman" w:cs="B Nazanin" w:hint="eastAsia"/>
          <w:sz w:val="26"/>
          <w:szCs w:val="28"/>
          <w:rtl/>
          <w:lang w:bidi="fa-IR"/>
        </w:rPr>
        <w:t>ص</w:t>
      </w:r>
      <w:r w:rsidRPr="00D20A3C">
        <w:rPr>
          <w:rFonts w:ascii="Times New Roman" w:hAnsi="Times New Roman" w:cs="B Nazanin"/>
          <w:sz w:val="26"/>
          <w:szCs w:val="28"/>
          <w:rtl/>
          <w:lang w:bidi="fa-IR"/>
        </w:rPr>
        <w:t xml:space="preserve"> چهره از پ</w:t>
      </w:r>
      <w:r w:rsidRPr="00D20A3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20A3C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Pr="00D20A3C">
        <w:rPr>
          <w:rFonts w:ascii="Times New Roman" w:hAnsi="Times New Roman" w:cs="B Nazanin"/>
          <w:sz w:val="26"/>
          <w:szCs w:val="28"/>
          <w:rtl/>
          <w:lang w:bidi="fa-IR"/>
        </w:rPr>
        <w:t xml:space="preserve"> آموزش د</w:t>
      </w:r>
      <w:r w:rsidRPr="00D20A3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20A3C">
        <w:rPr>
          <w:rFonts w:ascii="Times New Roman" w:hAnsi="Times New Roman" w:cs="B Nazanin" w:hint="eastAsia"/>
          <w:sz w:val="26"/>
          <w:szCs w:val="28"/>
          <w:rtl/>
          <w:lang w:bidi="fa-IR"/>
        </w:rPr>
        <w:t>ده</w:t>
      </w:r>
      <w:r w:rsidRPr="00D20A3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DA1D37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شده </w:t>
      </w:r>
      <w:r w:rsidRPr="00D20A3C">
        <w:rPr>
          <w:rFonts w:ascii="Times New Roman" w:hAnsi="Times New Roman" w:cs="B Nazanin"/>
          <w:sz w:val="26"/>
          <w:szCs w:val="28"/>
          <w:rtl/>
          <w:lang w:bidi="fa-IR"/>
        </w:rPr>
        <w:t>برا</w:t>
      </w:r>
      <w:r w:rsidRPr="00D20A3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20A3C">
        <w:rPr>
          <w:rFonts w:ascii="Times New Roman" w:hAnsi="Times New Roman" w:cs="B Nazanin"/>
          <w:sz w:val="26"/>
          <w:szCs w:val="28"/>
          <w:rtl/>
          <w:lang w:bidi="fa-IR"/>
        </w:rPr>
        <w:t xml:space="preserve"> تشخ</w:t>
      </w:r>
      <w:r w:rsidRPr="00D20A3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20A3C">
        <w:rPr>
          <w:rFonts w:ascii="Times New Roman" w:hAnsi="Times New Roman" w:cs="B Nazanin" w:hint="eastAsia"/>
          <w:sz w:val="26"/>
          <w:szCs w:val="28"/>
          <w:rtl/>
          <w:lang w:bidi="fa-IR"/>
        </w:rPr>
        <w:t>ص</w:t>
      </w:r>
      <w:r w:rsidRPr="00D20A3C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ترس</w:t>
      </w:r>
      <w:r w:rsidRPr="00D20A3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20A3C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D20A3C">
        <w:rPr>
          <w:rFonts w:ascii="Times New Roman" w:hAnsi="Times New Roman" w:cs="B Nazanin"/>
          <w:sz w:val="26"/>
          <w:szCs w:val="28"/>
          <w:rtl/>
          <w:lang w:bidi="fa-IR"/>
        </w:rPr>
        <w:t xml:space="preserve"> مستط</w:t>
      </w:r>
      <w:r w:rsidRPr="00D20A3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20A3C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D20A3C">
        <w:rPr>
          <w:rFonts w:ascii="Times New Roman" w:hAnsi="Times New Roman" w:cs="B Nazanin"/>
          <w:sz w:val="26"/>
          <w:szCs w:val="28"/>
          <w:rtl/>
          <w:lang w:bidi="fa-IR"/>
        </w:rPr>
        <w:t xml:space="preserve"> دور </w:t>
      </w:r>
      <w:r w:rsidRPr="00D20A3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20A3C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D20A3C">
        <w:rPr>
          <w:rFonts w:ascii="Times New Roman" w:hAnsi="Times New Roman" w:cs="B Nazanin"/>
          <w:sz w:val="26"/>
          <w:szCs w:val="28"/>
          <w:rtl/>
          <w:lang w:bidi="fa-IR"/>
        </w:rPr>
        <w:t xml:space="preserve"> چهره در </w:t>
      </w:r>
      <w:r w:rsidRPr="00D20A3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20A3C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D20A3C">
        <w:rPr>
          <w:rFonts w:ascii="Times New Roman" w:hAnsi="Times New Roman" w:cs="B Nazanin"/>
          <w:sz w:val="26"/>
          <w:szCs w:val="28"/>
          <w:rtl/>
          <w:lang w:bidi="fa-IR"/>
        </w:rPr>
        <w:t xml:space="preserve"> تصو</w:t>
      </w:r>
      <w:r w:rsidRPr="00D20A3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20A3C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D20A3C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</w:t>
      </w:r>
      <w:r w:rsidR="001C14CA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D20A3C">
        <w:rPr>
          <w:rFonts w:ascii="Times New Roman" w:hAnsi="Times New Roman" w:cs="B Nazanin"/>
          <w:sz w:val="26"/>
          <w:szCs w:val="28"/>
          <w:rtl/>
          <w:lang w:bidi="fa-IR"/>
        </w:rPr>
        <w:t>کن</w:t>
      </w:r>
      <w:r w:rsidRPr="00D20A3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20A3C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D20A3C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21" w:name="_MON_1760737691"/>
    <w:bookmarkEnd w:id="21"/>
    <w:p w14:paraId="6455740A" w14:textId="1E922B12" w:rsidR="00C46935" w:rsidRDefault="00B97923" w:rsidP="00C46935">
      <w:pPr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8690" w14:anchorId="3C767B01">
          <v:shape id="_x0000_i1050" type="#_x0000_t75" style="width:523.5pt;height:433.5pt" o:ole="">
            <v:imagedata r:id="rId75" o:title=""/>
          </v:shape>
          <o:OLEObject Type="Embed" ProgID="Word.OpenDocumentText.12" ShapeID="_x0000_i1050" DrawAspect="Content" ObjectID="_1760826051" r:id="rId76"/>
        </w:object>
      </w:r>
    </w:p>
    <w:p w14:paraId="701E3187" w14:textId="0AE5C083" w:rsidR="00B97923" w:rsidRDefault="00B97923" w:rsidP="00C46935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B97923">
        <w:rPr>
          <w:rFonts w:ascii="Times New Roman" w:hAnsi="Times New Roman" w:cs="B Nazanin"/>
          <w:b/>
          <w:bCs/>
          <w:noProof/>
          <w:sz w:val="26"/>
          <w:szCs w:val="28"/>
          <w:rtl/>
          <w:lang w:bidi="fa-IR"/>
        </w:rPr>
        <w:lastRenderedPageBreak/>
        <w:drawing>
          <wp:anchor distT="0" distB="0" distL="114300" distR="114300" simplePos="0" relativeHeight="251651584" behindDoc="0" locked="0" layoutInCell="1" allowOverlap="1" wp14:anchorId="2B170675" wp14:editId="70BE590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47815" cy="6406515"/>
            <wp:effectExtent l="0" t="0" r="635" b="0"/>
            <wp:wrapTopAndBottom/>
            <wp:docPr id="240493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493514" name=""/>
                    <pic:cNvPicPr/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6406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519685" w14:textId="6CD630E2" w:rsidR="00C46935" w:rsidRPr="00294735" w:rsidRDefault="00C46935" w:rsidP="00B97923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بحث</w:t>
      </w:r>
    </w:p>
    <w:p w14:paraId="3E61BF9E" w14:textId="5C0384E5" w:rsidR="00033CB4" w:rsidRPr="00033CB4" w:rsidRDefault="00033CB4" w:rsidP="00033CB4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>طبقه‌بند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033CB4">
        <w:rPr>
          <w:rFonts w:ascii="Times New Roman" w:hAnsi="Times New Roman" w:cs="B Nazanin" w:hint="eastAsia"/>
          <w:sz w:val="26"/>
          <w:szCs w:val="28"/>
          <w:rtl/>
          <w:lang w:bidi="fa-IR"/>
        </w:rPr>
        <w:t>کننده‌ها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2A60F5">
        <w:rPr>
          <w:rFonts w:ascii="Times New Roman" w:hAnsi="Times New Roman" w:cs="B Nazanin"/>
          <w:sz w:val="26"/>
          <w:szCs w:val="28"/>
          <w:rtl/>
          <w:lang w:bidi="fa-IR"/>
        </w:rPr>
        <w:t>آبشاری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033CB4">
        <w:rPr>
          <w:rFonts w:ascii="Times New Roman" w:hAnsi="Times New Roman" w:cs="B Nazanin"/>
          <w:sz w:val="26"/>
          <w:szCs w:val="28"/>
          <w:lang w:bidi="fa-IR"/>
        </w:rPr>
        <w:t>Haar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مدل‌ها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 w:hint="eastAsia"/>
          <w:sz w:val="26"/>
          <w:szCs w:val="28"/>
          <w:rtl/>
          <w:lang w:bidi="fa-IR"/>
        </w:rPr>
        <w:t>ادگ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ماش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هستند که برا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 w:hint="eastAsia"/>
          <w:sz w:val="26"/>
          <w:szCs w:val="28"/>
          <w:rtl/>
          <w:lang w:bidi="fa-IR"/>
        </w:rPr>
        <w:t>ادگ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مجموعه‌ا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و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033CB4">
        <w:rPr>
          <w:rFonts w:ascii="Times New Roman" w:hAnsi="Times New Roman" w:cs="B Nazanin" w:hint="eastAsia"/>
          <w:sz w:val="26"/>
          <w:szCs w:val="28"/>
          <w:rtl/>
          <w:lang w:bidi="fa-IR"/>
        </w:rPr>
        <w:t>ها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تصو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(به‌و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 w:hint="eastAsia"/>
          <w:sz w:val="26"/>
          <w:szCs w:val="28"/>
          <w:rtl/>
          <w:lang w:bidi="fa-IR"/>
        </w:rPr>
        <w:t>ژه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و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033CB4">
        <w:rPr>
          <w:rFonts w:ascii="Times New Roman" w:hAnsi="Times New Roman" w:cs="B Nazanin" w:hint="eastAsia"/>
          <w:sz w:val="26"/>
          <w:szCs w:val="28"/>
          <w:rtl/>
          <w:lang w:bidi="fa-IR"/>
        </w:rPr>
        <w:t>ها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033CB4">
        <w:rPr>
          <w:rFonts w:ascii="Times New Roman" w:hAnsi="Times New Roman" w:cs="B Nazanin"/>
          <w:sz w:val="26"/>
          <w:szCs w:val="28"/>
          <w:lang w:bidi="fa-IR"/>
        </w:rPr>
        <w:t>Haar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>) استفاده م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033CB4">
        <w:rPr>
          <w:rFonts w:ascii="Times New Roman" w:hAnsi="Times New Roman" w:cs="B Nazanin" w:hint="eastAsia"/>
          <w:sz w:val="26"/>
          <w:szCs w:val="28"/>
          <w:rtl/>
          <w:lang w:bidi="fa-IR"/>
        </w:rPr>
        <w:t>شوند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م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033CB4">
        <w:rPr>
          <w:rFonts w:ascii="Times New Roman" w:hAnsi="Times New Roman" w:cs="B Nazanin" w:hint="eastAsia"/>
          <w:sz w:val="26"/>
          <w:szCs w:val="28"/>
          <w:rtl/>
          <w:lang w:bidi="fa-IR"/>
        </w:rPr>
        <w:t>توانند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شناسا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اش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 w:hint="eastAsia"/>
          <w:sz w:val="26"/>
          <w:szCs w:val="28"/>
          <w:rtl/>
          <w:lang w:bidi="fa-IR"/>
        </w:rPr>
        <w:t>اء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تصاو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شوند. خود و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68245A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>ها</w:t>
      </w:r>
      <w:r w:rsidR="00525474">
        <w:rPr>
          <w:rFonts w:ascii="Times New Roman" w:hAnsi="Times New Roman" w:cs="B Nazanin" w:hint="cs"/>
          <w:sz w:val="26"/>
          <w:szCs w:val="28"/>
          <w:rtl/>
          <w:lang w:bidi="fa-IR"/>
        </w:rPr>
        <w:t>،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و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1C14CA">
        <w:rPr>
          <w:rFonts w:ascii="Times New Roman" w:hAnsi="Times New Roman" w:cs="B Nazanin"/>
          <w:sz w:val="26"/>
          <w:szCs w:val="28"/>
          <w:rtl/>
          <w:lang w:bidi="fa-IR"/>
        </w:rPr>
        <w:t>‌های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مستط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ساده ا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هستند که با محا</w:t>
      </w:r>
      <w:r w:rsidRPr="00033CB4">
        <w:rPr>
          <w:rFonts w:ascii="Times New Roman" w:hAnsi="Times New Roman" w:cs="B Nazanin" w:hint="eastAsia"/>
          <w:sz w:val="26"/>
          <w:szCs w:val="28"/>
          <w:rtl/>
          <w:lang w:bidi="fa-IR"/>
        </w:rPr>
        <w:t>سبه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تفاوت در مجموع ب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مناطق مستط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تع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033CB4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1C14CA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شوند. پس از آن، 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الگور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 w:hint="eastAsia"/>
          <w:sz w:val="26"/>
          <w:szCs w:val="28"/>
          <w:rtl/>
          <w:lang w:bidi="fa-IR"/>
        </w:rPr>
        <w:t>تم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تقو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 w:hint="eastAsia"/>
          <w:sz w:val="26"/>
          <w:szCs w:val="28"/>
          <w:rtl/>
          <w:lang w:bidi="fa-IR"/>
        </w:rPr>
        <w:t>ت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گراد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 w:hint="eastAsia"/>
          <w:sz w:val="26"/>
          <w:szCs w:val="28"/>
          <w:rtl/>
          <w:lang w:bidi="fa-IR"/>
        </w:rPr>
        <w:t>ان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 w:hint="eastAsia"/>
          <w:sz w:val="26"/>
          <w:szCs w:val="28"/>
          <w:rtl/>
          <w:lang w:bidi="fa-IR"/>
        </w:rPr>
        <w:t>ادگ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مهم تر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و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1C14CA">
        <w:rPr>
          <w:rFonts w:ascii="Times New Roman" w:hAnsi="Times New Roman" w:cs="B Nazanin"/>
          <w:sz w:val="26"/>
          <w:szCs w:val="28"/>
          <w:rtl/>
          <w:lang w:bidi="fa-IR"/>
        </w:rPr>
        <w:t xml:space="preserve">‌ها 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>و در نها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 w:hint="eastAsia"/>
          <w:sz w:val="26"/>
          <w:szCs w:val="28"/>
          <w:rtl/>
          <w:lang w:bidi="fa-IR"/>
        </w:rPr>
        <w:t>ت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 w:hint="eastAsia"/>
          <w:sz w:val="26"/>
          <w:szCs w:val="28"/>
          <w:rtl/>
          <w:lang w:bidi="fa-IR"/>
        </w:rPr>
        <w:t>جاد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 نسبتا قو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استفاده از طبقه بند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کننده</w:t>
      </w:r>
      <w:r w:rsidR="001C14CA">
        <w:rPr>
          <w:rFonts w:ascii="Times New Roman" w:hAnsi="Times New Roman" w:cs="B Nazanin"/>
          <w:sz w:val="26"/>
          <w:szCs w:val="28"/>
          <w:rtl/>
          <w:lang w:bidi="fa-IR"/>
        </w:rPr>
        <w:t>‌های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2A60F5">
        <w:rPr>
          <w:rFonts w:ascii="Times New Roman" w:hAnsi="Times New Roman" w:cs="B Nazanin"/>
          <w:sz w:val="26"/>
          <w:szCs w:val="28"/>
          <w:rtl/>
          <w:lang w:bidi="fa-IR"/>
        </w:rPr>
        <w:t>آبشاری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اعمال </w:t>
      </w:r>
      <w:r w:rsidR="001C14CA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>شود.</w:t>
      </w:r>
    </w:p>
    <w:p w14:paraId="7E084062" w14:textId="5BA3EEC6" w:rsidR="00C46935" w:rsidRDefault="00033CB4" w:rsidP="00033CB4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033CB4">
        <w:rPr>
          <w:rFonts w:ascii="Times New Roman" w:hAnsi="Times New Roman" w:cs="B Nazanin" w:hint="eastAsia"/>
          <w:sz w:val="26"/>
          <w:szCs w:val="28"/>
          <w:rtl/>
          <w:lang w:bidi="fa-IR"/>
        </w:rPr>
        <w:t>در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حال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جزئ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 w:hint="eastAsia"/>
          <w:sz w:val="26"/>
          <w:szCs w:val="28"/>
          <w:rtl/>
          <w:lang w:bidi="fa-IR"/>
        </w:rPr>
        <w:t>ات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فرآ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 w:hint="eastAsia"/>
          <w:sz w:val="26"/>
          <w:szCs w:val="28"/>
          <w:rtl/>
          <w:lang w:bidi="fa-IR"/>
        </w:rPr>
        <w:t>ند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خارج از محدوده ا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کتاب است، قابل توجه است که ا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</w:t>
      </w:r>
      <w:r w:rsidR="001C14CA">
        <w:rPr>
          <w:rFonts w:ascii="Times New Roman" w:hAnsi="Times New Roman" w:cs="B Nazanin"/>
          <w:sz w:val="26"/>
          <w:szCs w:val="28"/>
          <w:rtl/>
          <w:lang w:bidi="fa-IR"/>
        </w:rPr>
        <w:t>‌های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پ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آموزش د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 w:hint="eastAsia"/>
          <w:sz w:val="26"/>
          <w:szCs w:val="28"/>
          <w:rtl/>
          <w:lang w:bidi="fa-IR"/>
        </w:rPr>
        <w:t>ده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2A60F5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شده 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را </w:t>
      </w:r>
      <w:r w:rsidR="001C14CA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>توان به راحت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مکان</w:t>
      </w:r>
      <w:r w:rsidR="001C14CA">
        <w:rPr>
          <w:rFonts w:ascii="Times New Roman" w:hAnsi="Times New Roman" w:cs="B Nazanin"/>
          <w:sz w:val="26"/>
          <w:szCs w:val="28"/>
          <w:rtl/>
          <w:lang w:bidi="fa-IR"/>
        </w:rPr>
        <w:t>‌های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مانند </w:t>
      </w:r>
      <w:r w:rsidR="00525474">
        <w:rPr>
          <w:rFonts w:ascii="Times New Roman" w:hAnsi="Times New Roman" w:cs="B Nazanin"/>
          <w:sz w:val="26"/>
          <w:szCs w:val="28"/>
          <w:lang w:bidi="fa-IR"/>
        </w:rPr>
        <w:fldChar w:fldCharType="begin"/>
      </w:r>
      <w:r w:rsidR="00525474">
        <w:rPr>
          <w:rFonts w:ascii="Times New Roman" w:hAnsi="Times New Roman" w:cs="B Nazanin"/>
          <w:sz w:val="26"/>
          <w:szCs w:val="28"/>
          <w:lang w:bidi="fa-IR"/>
        </w:rPr>
        <w:instrText>HYPERLINK "https://github.com/opencv/opencv/tree/4.x/data/haarcascades"</w:instrText>
      </w:r>
      <w:r w:rsidR="00525474">
        <w:rPr>
          <w:rFonts w:ascii="Times New Roman" w:hAnsi="Times New Roman" w:cs="B Nazanin"/>
          <w:sz w:val="26"/>
          <w:szCs w:val="28"/>
          <w:lang w:bidi="fa-IR"/>
        </w:rPr>
      </w:r>
      <w:r w:rsidR="00525474">
        <w:rPr>
          <w:rFonts w:ascii="Times New Roman" w:hAnsi="Times New Roman" w:cs="B Nazanin"/>
          <w:sz w:val="26"/>
          <w:szCs w:val="28"/>
          <w:lang w:bidi="fa-IR"/>
        </w:rPr>
        <w:fldChar w:fldCharType="separate"/>
      </w:r>
      <w:r w:rsidRPr="00525474">
        <w:rPr>
          <w:rStyle w:val="Hyperlink"/>
          <w:rFonts w:ascii="Times New Roman" w:hAnsi="Times New Roman" w:cs="B Nazanin"/>
          <w:sz w:val="26"/>
          <w:szCs w:val="28"/>
          <w:lang w:bidi="fa-IR"/>
        </w:rPr>
        <w:t>OpenCV GitHub</w:t>
      </w:r>
      <w:r w:rsidR="00525474">
        <w:rPr>
          <w:rFonts w:ascii="Times New Roman" w:hAnsi="Times New Roman" w:cs="B Nazanin"/>
          <w:sz w:val="26"/>
          <w:szCs w:val="28"/>
          <w:lang w:bidi="fa-IR"/>
        </w:rPr>
        <w:fldChar w:fldCharType="end"/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عنوان فا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033CB4">
        <w:rPr>
          <w:rFonts w:ascii="Times New Roman" w:hAnsi="Times New Roman" w:cs="B Nazanin"/>
          <w:sz w:val="26"/>
          <w:szCs w:val="28"/>
          <w:lang w:bidi="fa-IR"/>
        </w:rPr>
        <w:t>XML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دانلود کرد و بدون آموزش مدل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5D1887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، 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>رو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تصاو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اعمال کرد. ا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موارد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مف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 که </w:t>
      </w:r>
      <w:r w:rsidR="001C14CA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033CB4">
        <w:rPr>
          <w:rFonts w:ascii="Times New Roman" w:hAnsi="Times New Roman" w:cs="B Nazanin" w:hint="eastAsia"/>
          <w:sz w:val="26"/>
          <w:szCs w:val="28"/>
          <w:rtl/>
          <w:lang w:bidi="fa-IR"/>
        </w:rPr>
        <w:t>خواه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و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1C14CA">
        <w:rPr>
          <w:rFonts w:ascii="Times New Roman" w:hAnsi="Times New Roman" w:cs="B Nazanin"/>
          <w:sz w:val="26"/>
          <w:szCs w:val="28"/>
          <w:rtl/>
          <w:lang w:bidi="fa-IR"/>
        </w:rPr>
        <w:t>‌های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ساده تصو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 w:hint="eastAsia"/>
          <w:sz w:val="26"/>
          <w:szCs w:val="28"/>
          <w:rtl/>
          <w:lang w:bidi="fa-IR"/>
        </w:rPr>
        <w:t>نر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مانند </w:t>
      </w:r>
      <w:proofErr w:type="spellStart"/>
      <w:r w:rsidRPr="00033CB4">
        <w:rPr>
          <w:rFonts w:ascii="Times New Roman" w:hAnsi="Times New Roman" w:cs="B Nazanin"/>
          <w:sz w:val="26"/>
          <w:szCs w:val="28"/>
          <w:lang w:bidi="fa-IR"/>
        </w:rPr>
        <w:t>contain_face</w:t>
      </w:r>
      <w:proofErr w:type="spellEnd"/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(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هر ش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7950A9">
        <w:rPr>
          <w:rFonts w:ascii="Times New Roman" w:hAnsi="Times New Roman" w:cs="B Nazanin" w:hint="cs"/>
          <w:sz w:val="26"/>
          <w:szCs w:val="28"/>
          <w:rtl/>
          <w:lang w:bidi="fa-IR"/>
        </w:rPr>
        <w:t>ء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د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 w:hint="eastAsia"/>
          <w:sz w:val="26"/>
          <w:szCs w:val="28"/>
          <w:rtl/>
          <w:lang w:bidi="fa-IR"/>
        </w:rPr>
        <w:t>گر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>) را به داده</w:t>
      </w:r>
      <w:r w:rsidR="001C14CA">
        <w:rPr>
          <w:rFonts w:ascii="Times New Roman" w:hAnsi="Times New Roman" w:cs="B Nazanin"/>
          <w:sz w:val="26"/>
          <w:szCs w:val="28"/>
          <w:rtl/>
          <w:lang w:bidi="fa-IR"/>
        </w:rPr>
        <w:t>‌های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خود اضافه کن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4E31FED4" w14:textId="08302280" w:rsidR="00033CB4" w:rsidRPr="00033CB4" w:rsidRDefault="00C46935" w:rsidP="00033CB4">
      <w:pPr>
        <w:bidi/>
        <w:jc w:val="lowKashida"/>
        <w:rPr>
          <w:rStyle w:val="Hyperlink"/>
          <w:rFonts w:ascii="Times New Roman" w:hAnsi="Times New Roman" w:cs="B Nazanin"/>
          <w:color w:val="auto"/>
          <w:sz w:val="26"/>
          <w:szCs w:val="28"/>
          <w:u w:val="none"/>
          <w:lang w:bidi="fa-IR"/>
        </w:rPr>
      </w:pPr>
      <w:r w:rsidRPr="001B3413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lastRenderedPageBreak/>
        <w:t>همچنین ببینید:</w:t>
      </w:r>
    </w:p>
    <w:p w14:paraId="381C645A" w14:textId="402D5AD8" w:rsidR="00033CB4" w:rsidRPr="00033CB4" w:rsidRDefault="00000000" w:rsidP="00033CB4">
      <w:pPr>
        <w:pStyle w:val="ListParagraph"/>
        <w:numPr>
          <w:ilvl w:val="0"/>
          <w:numId w:val="10"/>
        </w:num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hyperlink r:id="rId78" w:history="1">
        <w:r w:rsidR="00033CB4" w:rsidRPr="00525474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 xml:space="preserve">آموزش </w:t>
        </w:r>
        <w:r w:rsidR="00033CB4" w:rsidRPr="00525474">
          <w:rPr>
            <w:rStyle w:val="Hyperlink"/>
            <w:rFonts w:ascii="Times New Roman" w:hAnsi="Times New Roman" w:cs="B Nazanin"/>
            <w:sz w:val="26"/>
            <w:szCs w:val="28"/>
            <w:lang w:bidi="fa-IR"/>
          </w:rPr>
          <w:t>OpenCV</w:t>
        </w:r>
        <w:r w:rsidR="00033CB4" w:rsidRPr="00525474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 xml:space="preserve">: </w:t>
        </w:r>
        <w:r w:rsidR="00033CB4" w:rsidRPr="00525474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>طبقه بند</w:t>
        </w:r>
        <w:r w:rsidR="00033CB4" w:rsidRPr="00525474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</w:t>
        </w:r>
        <w:r w:rsidR="00033CB4" w:rsidRPr="00525474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 </w:t>
        </w:r>
        <w:r w:rsidR="002A60F5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>آبشاری</w:t>
        </w:r>
      </w:hyperlink>
    </w:p>
    <w:p w14:paraId="32D5504D" w14:textId="77777777" w:rsidR="00C46935" w:rsidRDefault="00C46935" w:rsidP="00C46935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1CE67B32" w14:textId="6CA1E20B" w:rsidR="00C46935" w:rsidRPr="00294735" w:rsidRDefault="00C46935" w:rsidP="00C46935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8.15 </w:t>
      </w:r>
      <w:r w:rsidR="00615BE9" w:rsidRPr="00615BE9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طبقه بند</w:t>
      </w:r>
      <w:r w:rsidR="00615BE9" w:rsidRPr="00615BE9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615BE9" w:rsidRPr="00615BE9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تصاو</w:t>
      </w:r>
      <w:r w:rsidR="00615BE9" w:rsidRPr="00615BE9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615BE9" w:rsidRPr="00615BE9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ر</w:t>
      </w:r>
      <w:r w:rsidR="00615BE9" w:rsidRPr="00615BE9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با </w:t>
      </w:r>
      <w:proofErr w:type="spellStart"/>
      <w:r w:rsidR="00615BE9" w:rsidRPr="00615BE9">
        <w:rPr>
          <w:rFonts w:ascii="Times New Roman" w:hAnsi="Times New Roman" w:cs="B Nazanin"/>
          <w:b/>
          <w:bCs/>
          <w:sz w:val="26"/>
          <w:szCs w:val="28"/>
          <w:lang w:bidi="fa-IR"/>
        </w:rPr>
        <w:t>Pytorch</w:t>
      </w:r>
      <w:proofErr w:type="spellEnd"/>
    </w:p>
    <w:p w14:paraId="5110F120" w14:textId="77777777" w:rsidR="00C46935" w:rsidRPr="00294735" w:rsidRDefault="00C46935" w:rsidP="00C46935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مسئله</w:t>
      </w:r>
    </w:p>
    <w:p w14:paraId="11FF28CD" w14:textId="556A8A60" w:rsidR="00C46935" w:rsidRPr="00294735" w:rsidRDefault="00151C61" w:rsidP="00C46935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151C61">
        <w:rPr>
          <w:rFonts w:ascii="Times New Roman" w:hAnsi="Times New Roman" w:cs="B Nazanin"/>
          <w:sz w:val="26"/>
          <w:szCs w:val="28"/>
          <w:rtl/>
          <w:lang w:bidi="fa-IR"/>
        </w:rPr>
        <w:t xml:space="preserve">شما </w:t>
      </w:r>
      <w:r w:rsidR="001C14CA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151C61">
        <w:rPr>
          <w:rFonts w:ascii="Times New Roman" w:hAnsi="Times New Roman" w:cs="B Nazanin"/>
          <w:sz w:val="26"/>
          <w:szCs w:val="28"/>
          <w:rtl/>
          <w:lang w:bidi="fa-IR"/>
        </w:rPr>
        <w:t>خواه</w:t>
      </w:r>
      <w:r w:rsidRPr="00151C6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51C61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151C61">
        <w:rPr>
          <w:rFonts w:ascii="Times New Roman" w:hAnsi="Times New Roman" w:cs="B Nazanin"/>
          <w:sz w:val="26"/>
          <w:szCs w:val="28"/>
          <w:rtl/>
          <w:lang w:bidi="fa-IR"/>
        </w:rPr>
        <w:t xml:space="preserve"> تصاو</w:t>
      </w:r>
      <w:r w:rsidRPr="00151C6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51C61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151C61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با استفاده از مدل</w:t>
      </w:r>
      <w:r w:rsidR="001C14CA">
        <w:rPr>
          <w:rFonts w:ascii="Times New Roman" w:hAnsi="Times New Roman" w:cs="B Nazanin"/>
          <w:sz w:val="26"/>
          <w:szCs w:val="28"/>
          <w:rtl/>
          <w:lang w:bidi="fa-IR"/>
        </w:rPr>
        <w:t>‌های</w:t>
      </w:r>
      <w:r w:rsidRPr="00151C61">
        <w:rPr>
          <w:rFonts w:ascii="Times New Roman" w:hAnsi="Times New Roman" w:cs="B Nazanin"/>
          <w:sz w:val="26"/>
          <w:szCs w:val="28"/>
          <w:rtl/>
          <w:lang w:bidi="fa-IR"/>
        </w:rPr>
        <w:t xml:space="preserve"> آموزش عم</w:t>
      </w:r>
      <w:r w:rsidRPr="00151C6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51C61">
        <w:rPr>
          <w:rFonts w:ascii="Times New Roman" w:hAnsi="Times New Roman" w:cs="B Nazanin" w:hint="eastAsia"/>
          <w:sz w:val="26"/>
          <w:szCs w:val="28"/>
          <w:rtl/>
          <w:lang w:bidi="fa-IR"/>
        </w:rPr>
        <w:t>ق</w:t>
      </w:r>
      <w:r w:rsidRPr="00151C61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پ</w:t>
      </w:r>
      <w:r w:rsidRPr="00151C6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51C61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Pr="00151C61">
        <w:rPr>
          <w:rFonts w:ascii="Times New Roman" w:hAnsi="Times New Roman" w:cs="B Nazanin"/>
          <w:sz w:val="26"/>
          <w:szCs w:val="28"/>
          <w:rtl/>
          <w:lang w:bidi="fa-IR"/>
        </w:rPr>
        <w:t xml:space="preserve"> آموزش د</w:t>
      </w:r>
      <w:r w:rsidRPr="00151C6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51C61">
        <w:rPr>
          <w:rFonts w:ascii="Times New Roman" w:hAnsi="Times New Roman" w:cs="B Nazanin" w:hint="eastAsia"/>
          <w:sz w:val="26"/>
          <w:szCs w:val="28"/>
          <w:rtl/>
          <w:lang w:bidi="fa-IR"/>
        </w:rPr>
        <w:t>ده</w:t>
      </w:r>
      <w:r w:rsidRPr="00151C61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شده </w:t>
      </w:r>
      <w:r w:rsidRPr="00151C61">
        <w:rPr>
          <w:rFonts w:ascii="Times New Roman" w:hAnsi="Times New Roman" w:cs="B Nazanin"/>
          <w:sz w:val="26"/>
          <w:szCs w:val="28"/>
          <w:rtl/>
          <w:lang w:bidi="fa-IR"/>
        </w:rPr>
        <w:t xml:space="preserve">در </w:t>
      </w:r>
      <w:proofErr w:type="spellStart"/>
      <w:r w:rsidRPr="00151C61">
        <w:rPr>
          <w:rFonts w:ascii="Times New Roman" w:hAnsi="Times New Roman" w:cs="B Nazanin"/>
          <w:sz w:val="26"/>
          <w:szCs w:val="28"/>
          <w:lang w:bidi="fa-IR"/>
        </w:rPr>
        <w:t>Pytorch</w:t>
      </w:r>
      <w:proofErr w:type="spellEnd"/>
      <w:r w:rsidRPr="00151C61">
        <w:rPr>
          <w:rFonts w:ascii="Times New Roman" w:hAnsi="Times New Roman" w:cs="B Nazanin"/>
          <w:sz w:val="26"/>
          <w:szCs w:val="28"/>
          <w:rtl/>
          <w:lang w:bidi="fa-IR"/>
        </w:rPr>
        <w:t xml:space="preserve"> طبقه بند</w:t>
      </w:r>
      <w:r w:rsidRPr="00151C6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51C61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151C6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51C61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151C61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04CD0197" w14:textId="77777777" w:rsidR="00C46935" w:rsidRPr="00294735" w:rsidRDefault="00C46935" w:rsidP="00C46935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راه‌حل</w:t>
      </w:r>
    </w:p>
    <w:p w14:paraId="47C2AB69" w14:textId="1E614065" w:rsidR="00C46935" w:rsidRPr="00294735" w:rsidRDefault="001C1E8D" w:rsidP="00C46935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1C1E8D">
        <w:rPr>
          <w:rFonts w:ascii="Times New Roman" w:hAnsi="Times New Roman" w:cs="B Nazanin"/>
          <w:sz w:val="26"/>
          <w:szCs w:val="28"/>
          <w:rtl/>
          <w:lang w:bidi="fa-IR"/>
        </w:rPr>
        <w:t xml:space="preserve">از </w:t>
      </w:r>
      <w:proofErr w:type="spellStart"/>
      <w:r w:rsidRPr="001C1E8D">
        <w:rPr>
          <w:rFonts w:ascii="Times New Roman" w:hAnsi="Times New Roman" w:cs="B Nazanin"/>
          <w:sz w:val="26"/>
          <w:szCs w:val="28"/>
          <w:lang w:bidi="fa-IR"/>
        </w:rPr>
        <w:t>torchvision.models</w:t>
      </w:r>
      <w:proofErr w:type="spellEnd"/>
      <w:r w:rsidRPr="001C1E8D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1C1E8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C1E8D">
        <w:rPr>
          <w:rFonts w:ascii="Times New Roman" w:hAnsi="Times New Roman" w:cs="B Nazanin"/>
          <w:sz w:val="26"/>
          <w:szCs w:val="28"/>
          <w:rtl/>
          <w:lang w:bidi="fa-IR"/>
        </w:rPr>
        <w:t xml:space="preserve"> انتخاب </w:t>
      </w:r>
      <w:r w:rsidRPr="001C1E8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C1E8D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1C1E8D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 طبقه بند</w:t>
      </w:r>
      <w:r w:rsidRPr="001C1E8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C1E8D">
        <w:rPr>
          <w:rFonts w:ascii="Times New Roman" w:hAnsi="Times New Roman" w:cs="B Nazanin"/>
          <w:sz w:val="26"/>
          <w:szCs w:val="28"/>
          <w:rtl/>
          <w:lang w:bidi="fa-IR"/>
        </w:rPr>
        <w:t xml:space="preserve"> تصو</w:t>
      </w:r>
      <w:r w:rsidRPr="001C1E8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C1E8D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1C1E8D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پ</w:t>
      </w:r>
      <w:r w:rsidRPr="001C1E8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C1E8D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Pr="001C1E8D">
        <w:rPr>
          <w:rFonts w:ascii="Times New Roman" w:hAnsi="Times New Roman" w:cs="B Nazanin"/>
          <w:sz w:val="26"/>
          <w:szCs w:val="28"/>
          <w:rtl/>
          <w:lang w:bidi="fa-IR"/>
        </w:rPr>
        <w:t xml:space="preserve"> آموزش د</w:t>
      </w:r>
      <w:r w:rsidRPr="001C1E8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C1E8D">
        <w:rPr>
          <w:rFonts w:ascii="Times New Roman" w:hAnsi="Times New Roman" w:cs="B Nazanin" w:hint="eastAsia"/>
          <w:sz w:val="26"/>
          <w:szCs w:val="28"/>
          <w:rtl/>
          <w:lang w:bidi="fa-IR"/>
        </w:rPr>
        <w:t>ده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شده</w:t>
      </w:r>
      <w:r w:rsidRPr="001C1E8D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تغذ</w:t>
      </w:r>
      <w:r w:rsidRPr="001C1E8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C1E8D">
        <w:rPr>
          <w:rFonts w:ascii="Times New Roman" w:hAnsi="Times New Roman" w:cs="B Nazanin" w:hint="eastAsia"/>
          <w:sz w:val="26"/>
          <w:szCs w:val="28"/>
          <w:rtl/>
          <w:lang w:bidi="fa-IR"/>
        </w:rPr>
        <w:t>ه</w:t>
      </w:r>
      <w:r w:rsidRPr="001C1E8D">
        <w:rPr>
          <w:rFonts w:ascii="Times New Roman" w:hAnsi="Times New Roman" w:cs="B Nazanin"/>
          <w:sz w:val="26"/>
          <w:szCs w:val="28"/>
          <w:rtl/>
          <w:lang w:bidi="fa-IR"/>
        </w:rPr>
        <w:t xml:space="preserve"> تصو</w:t>
      </w:r>
      <w:r w:rsidRPr="001C1E8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C1E8D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1C1E8D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طر</w:t>
      </w:r>
      <w:r w:rsidRPr="001C1E8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C1E8D">
        <w:rPr>
          <w:rFonts w:ascii="Times New Roman" w:hAnsi="Times New Roman" w:cs="B Nazanin" w:hint="eastAsia"/>
          <w:sz w:val="26"/>
          <w:szCs w:val="28"/>
          <w:rtl/>
          <w:lang w:bidi="fa-IR"/>
        </w:rPr>
        <w:t>ق</w:t>
      </w:r>
      <w:r w:rsidRPr="001C1E8D">
        <w:rPr>
          <w:rFonts w:ascii="Times New Roman" w:hAnsi="Times New Roman" w:cs="B Nazanin"/>
          <w:sz w:val="26"/>
          <w:szCs w:val="28"/>
          <w:rtl/>
          <w:lang w:bidi="fa-IR"/>
        </w:rPr>
        <w:t xml:space="preserve"> آن استفاده کن</w:t>
      </w:r>
      <w:r w:rsidRPr="001C1E8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C1E8D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1C1E8D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22" w:name="_MON_1760738479"/>
    <w:bookmarkEnd w:id="22"/>
    <w:p w14:paraId="1236C5C5" w14:textId="0E1B8CE7" w:rsidR="00C46935" w:rsidRDefault="002E04BA" w:rsidP="00C46935">
      <w:pPr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12265" w14:anchorId="5492C042">
          <v:shape id="_x0000_i1051" type="#_x0000_t75" style="width:523.5pt;height:612pt" o:ole="">
            <v:imagedata r:id="rId79" o:title=""/>
          </v:shape>
          <o:OLEObject Type="Embed" ProgID="Word.OpenDocumentText.12" ShapeID="_x0000_i1051" DrawAspect="Content" ObjectID="_1760826052" r:id="rId80"/>
        </w:object>
      </w:r>
    </w:p>
    <w:p w14:paraId="5A4DDC40" w14:textId="77777777" w:rsidR="00C46935" w:rsidRPr="00294735" w:rsidRDefault="00C46935" w:rsidP="00C46935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بحث</w:t>
      </w:r>
    </w:p>
    <w:p w14:paraId="70829354" w14:textId="53EE9CB1" w:rsidR="002E04BA" w:rsidRPr="002E04BA" w:rsidRDefault="002E04BA" w:rsidP="002E04BA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>بس</w:t>
      </w:r>
      <w:r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E04BA">
        <w:rPr>
          <w:rFonts w:ascii="Times New Roman" w:hAnsi="Times New Roman" w:cs="B Nazanin" w:hint="eastAsia"/>
          <w:sz w:val="26"/>
          <w:szCs w:val="28"/>
          <w:rtl/>
          <w:lang w:bidi="fa-IR"/>
        </w:rPr>
        <w:t>ار</w:t>
      </w:r>
      <w:r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مدل</w:t>
      </w:r>
      <w:r w:rsidR="001C14CA">
        <w:rPr>
          <w:rFonts w:ascii="Times New Roman" w:hAnsi="Times New Roman" w:cs="B Nazanin"/>
          <w:sz w:val="26"/>
          <w:szCs w:val="28"/>
          <w:rtl/>
          <w:lang w:bidi="fa-IR"/>
        </w:rPr>
        <w:t>‌های</w:t>
      </w:r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آموزش عم</w:t>
      </w:r>
      <w:r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E04BA">
        <w:rPr>
          <w:rFonts w:ascii="Times New Roman" w:hAnsi="Times New Roman" w:cs="B Nazanin" w:hint="eastAsia"/>
          <w:sz w:val="26"/>
          <w:szCs w:val="28"/>
          <w:rtl/>
          <w:lang w:bidi="fa-IR"/>
        </w:rPr>
        <w:t>ق</w:t>
      </w:r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پ</w:t>
      </w:r>
      <w:r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E04BA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آموزش د</w:t>
      </w:r>
      <w:r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E04BA">
        <w:rPr>
          <w:rFonts w:ascii="Times New Roman" w:hAnsi="Times New Roman" w:cs="B Nazanin" w:hint="eastAsia"/>
          <w:sz w:val="26"/>
          <w:szCs w:val="28"/>
          <w:rtl/>
          <w:lang w:bidi="fa-IR"/>
        </w:rPr>
        <w:t>ده</w:t>
      </w:r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9629BA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شده، </w:t>
      </w:r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>برا</w:t>
      </w:r>
      <w:r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طبقه بند</w:t>
      </w:r>
      <w:r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تصاو</w:t>
      </w:r>
      <w:r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E04BA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راحت</w:t>
      </w:r>
      <w:r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طر</w:t>
      </w:r>
      <w:r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E04BA">
        <w:rPr>
          <w:rFonts w:ascii="Times New Roman" w:hAnsi="Times New Roman" w:cs="B Nazanin" w:hint="eastAsia"/>
          <w:sz w:val="26"/>
          <w:szCs w:val="28"/>
          <w:rtl/>
          <w:lang w:bidi="fa-IR"/>
        </w:rPr>
        <w:t>ق</w:t>
      </w:r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2E04BA">
        <w:rPr>
          <w:rFonts w:ascii="Times New Roman" w:hAnsi="Times New Roman" w:cs="B Nazanin"/>
          <w:sz w:val="26"/>
          <w:szCs w:val="28"/>
          <w:lang w:bidi="fa-IR"/>
        </w:rPr>
        <w:t>PyTorch</w:t>
      </w:r>
      <w:proofErr w:type="spellEnd"/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و </w:t>
      </w:r>
      <w:r w:rsidRPr="002E04BA">
        <w:rPr>
          <w:rFonts w:ascii="Times New Roman" w:hAnsi="Times New Roman" w:cs="B Nazanin"/>
          <w:sz w:val="26"/>
          <w:szCs w:val="28"/>
          <w:lang w:bidi="fa-IR"/>
        </w:rPr>
        <w:t>TensorFlow</w:t>
      </w:r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دسترس هستند. در ا</w:t>
      </w:r>
      <w:r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E04BA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مثال، ما از </w:t>
      </w:r>
      <w:r w:rsidRPr="002E04BA">
        <w:rPr>
          <w:rFonts w:ascii="Times New Roman" w:hAnsi="Times New Roman" w:cs="B Nazanin"/>
          <w:sz w:val="26"/>
          <w:szCs w:val="28"/>
          <w:lang w:bidi="fa-IR"/>
        </w:rPr>
        <w:t>ResNet18</w:t>
      </w:r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، </w:t>
      </w:r>
      <w:r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E04BA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معمار</w:t>
      </w:r>
      <w:r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شبکه عصب</w:t>
      </w:r>
      <w:r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عم</w:t>
      </w:r>
      <w:r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E04BA">
        <w:rPr>
          <w:rFonts w:ascii="Times New Roman" w:hAnsi="Times New Roman" w:cs="B Nazanin" w:hint="eastAsia"/>
          <w:sz w:val="26"/>
          <w:szCs w:val="28"/>
          <w:rtl/>
          <w:lang w:bidi="fa-IR"/>
        </w:rPr>
        <w:t>ق</w:t>
      </w:r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کرد</w:t>
      </w:r>
      <w:r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E04BA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بر رو</w:t>
      </w:r>
      <w:r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مجموعه داده </w:t>
      </w:r>
      <w:r w:rsidRPr="002E04BA">
        <w:rPr>
          <w:rFonts w:ascii="Times New Roman" w:hAnsi="Times New Roman" w:cs="B Nazanin"/>
          <w:sz w:val="26"/>
          <w:szCs w:val="28"/>
          <w:lang w:bidi="fa-IR"/>
        </w:rPr>
        <w:t>ImageNet</w:t>
      </w:r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عمق 18 لا</w:t>
      </w:r>
      <w:r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E04BA">
        <w:rPr>
          <w:rFonts w:ascii="Times New Roman" w:hAnsi="Times New Roman" w:cs="B Nazanin" w:hint="eastAsia"/>
          <w:sz w:val="26"/>
          <w:szCs w:val="28"/>
          <w:rtl/>
          <w:lang w:bidi="fa-IR"/>
        </w:rPr>
        <w:t>ه</w:t>
      </w:r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آموزش داده شد</w:t>
      </w:r>
      <w:r w:rsidR="00BB27DD">
        <w:rPr>
          <w:rFonts w:ascii="Times New Roman" w:hAnsi="Times New Roman" w:cs="B Nazanin" w:hint="cs"/>
          <w:sz w:val="26"/>
          <w:szCs w:val="28"/>
          <w:rtl/>
          <w:lang w:bidi="fa-IR"/>
        </w:rPr>
        <w:t>ه است</w:t>
      </w:r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>. مدل‌</w:t>
      </w:r>
      <w:r w:rsidRPr="002E04BA">
        <w:rPr>
          <w:rFonts w:ascii="Times New Roman" w:hAnsi="Times New Roman" w:cs="B Nazanin" w:hint="eastAsia"/>
          <w:sz w:val="26"/>
          <w:szCs w:val="28"/>
          <w:rtl/>
          <w:lang w:bidi="fa-IR"/>
        </w:rPr>
        <w:t>ها</w:t>
      </w:r>
      <w:r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عم</w:t>
      </w:r>
      <w:r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E04BA">
        <w:rPr>
          <w:rFonts w:ascii="Times New Roman" w:hAnsi="Times New Roman" w:cs="B Nazanin" w:hint="eastAsia"/>
          <w:sz w:val="26"/>
          <w:szCs w:val="28"/>
          <w:rtl/>
          <w:lang w:bidi="fa-IR"/>
        </w:rPr>
        <w:t>ق‌تر</w:t>
      </w:r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2E04BA">
        <w:rPr>
          <w:rFonts w:ascii="Times New Roman" w:hAnsi="Times New Roman" w:cs="B Nazanin"/>
          <w:sz w:val="26"/>
          <w:szCs w:val="28"/>
          <w:lang w:bidi="fa-IR"/>
        </w:rPr>
        <w:t>ResNet</w:t>
      </w:r>
      <w:proofErr w:type="spellEnd"/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، مانند </w:t>
      </w:r>
      <w:r w:rsidRPr="002E04BA">
        <w:rPr>
          <w:rFonts w:ascii="Times New Roman" w:hAnsi="Times New Roman" w:cs="B Nazanin"/>
          <w:sz w:val="26"/>
          <w:szCs w:val="28"/>
          <w:lang w:bidi="fa-IR"/>
        </w:rPr>
        <w:t>ResNet101</w:t>
      </w:r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و </w:t>
      </w:r>
      <w:r w:rsidRPr="002E04BA">
        <w:rPr>
          <w:rFonts w:ascii="Times New Roman" w:hAnsi="Times New Roman" w:cs="B Nazanin"/>
          <w:sz w:val="26"/>
          <w:szCs w:val="28"/>
          <w:lang w:bidi="fa-IR"/>
        </w:rPr>
        <w:t>ResNet152</w:t>
      </w:r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ن</w:t>
      </w:r>
      <w:r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E04BA">
        <w:rPr>
          <w:rFonts w:ascii="Times New Roman" w:hAnsi="Times New Roman" w:cs="B Nazanin" w:hint="eastAsia"/>
          <w:sz w:val="26"/>
          <w:szCs w:val="28"/>
          <w:rtl/>
          <w:lang w:bidi="fa-IR"/>
        </w:rPr>
        <w:t>ز</w:t>
      </w:r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</w:t>
      </w:r>
      <w:proofErr w:type="spellStart"/>
      <w:r w:rsidRPr="002E04BA">
        <w:rPr>
          <w:rFonts w:ascii="Times New Roman" w:hAnsi="Times New Roman" w:cs="B Nazanin"/>
          <w:sz w:val="26"/>
          <w:szCs w:val="28"/>
          <w:lang w:bidi="fa-IR"/>
        </w:rPr>
        <w:t>Pytorch</w:t>
      </w:r>
      <w:proofErr w:type="spellEnd"/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دسترس هستند - و فراتر از آن، مدل‌ها</w:t>
      </w:r>
      <w:r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تصو</w:t>
      </w:r>
      <w:r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E04BA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ز</w:t>
      </w:r>
      <w:r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E04BA">
        <w:rPr>
          <w:rFonts w:ascii="Times New Roman" w:hAnsi="Times New Roman" w:cs="B Nazanin" w:hint="eastAsia"/>
          <w:sz w:val="26"/>
          <w:szCs w:val="28"/>
          <w:rtl/>
          <w:lang w:bidi="fa-IR"/>
        </w:rPr>
        <w:t>اد</w:t>
      </w:r>
      <w:r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انتخاب وجود دار</w:t>
      </w:r>
      <w:r w:rsidR="003D444F">
        <w:rPr>
          <w:rFonts w:ascii="Times New Roman" w:hAnsi="Times New Roman" w:cs="B Nazanin" w:hint="cs"/>
          <w:sz w:val="26"/>
          <w:szCs w:val="28"/>
          <w:rtl/>
          <w:lang w:bidi="fa-IR"/>
        </w:rPr>
        <w:t>ن</w:t>
      </w:r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>د. مدل‌ها</w:t>
      </w:r>
      <w:r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654CD8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از پیش </w:t>
      </w:r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>آموزش‌د</w:t>
      </w:r>
      <w:r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E04BA">
        <w:rPr>
          <w:rFonts w:ascii="Times New Roman" w:hAnsi="Times New Roman" w:cs="B Nazanin" w:hint="eastAsia"/>
          <w:sz w:val="26"/>
          <w:szCs w:val="28"/>
          <w:rtl/>
          <w:lang w:bidi="fa-IR"/>
        </w:rPr>
        <w:t>ده</w:t>
      </w:r>
      <w:r w:rsidR="006218D3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شده</w:t>
      </w:r>
      <w:r w:rsidR="00B7782D">
        <w:rPr>
          <w:rFonts w:ascii="Times New Roman" w:hAnsi="Times New Roman" w:cs="B Nazanin" w:hint="cs"/>
          <w:sz w:val="26"/>
          <w:szCs w:val="28"/>
          <w:rtl/>
          <w:lang w:bidi="fa-IR"/>
        </w:rPr>
        <w:t>،</w:t>
      </w:r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 رو</w:t>
      </w:r>
      <w:r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مجموعه داده </w:t>
      </w:r>
      <w:r w:rsidRPr="002E04BA">
        <w:rPr>
          <w:rFonts w:ascii="Times New Roman" w:hAnsi="Times New Roman" w:cs="B Nazanin"/>
          <w:sz w:val="26"/>
          <w:szCs w:val="28"/>
          <w:lang w:bidi="fa-IR"/>
        </w:rPr>
        <w:t>ImageNet</w:t>
      </w:r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2E04BA">
        <w:rPr>
          <w:rFonts w:ascii="Times New Roman" w:hAnsi="Times New Roman" w:cs="B Nazanin" w:hint="eastAsia"/>
          <w:sz w:val="26"/>
          <w:szCs w:val="28"/>
          <w:rtl/>
          <w:lang w:bidi="fa-IR"/>
        </w:rPr>
        <w:t>توانند</w:t>
      </w:r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احتمالات پ</w:t>
      </w:r>
      <w:r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E04BA">
        <w:rPr>
          <w:rFonts w:ascii="Times New Roman" w:hAnsi="Times New Roman" w:cs="B Nazanin" w:hint="eastAsia"/>
          <w:sz w:val="26"/>
          <w:szCs w:val="28"/>
          <w:rtl/>
          <w:lang w:bidi="fa-IR"/>
        </w:rPr>
        <w:t>ش‌ب</w:t>
      </w:r>
      <w:r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E04BA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2E04BA">
        <w:rPr>
          <w:rFonts w:ascii="Times New Roman" w:hAnsi="Times New Roman" w:cs="B Nazanin" w:hint="eastAsia"/>
          <w:sz w:val="26"/>
          <w:szCs w:val="28"/>
          <w:rtl/>
          <w:lang w:bidi="fa-IR"/>
        </w:rPr>
        <w:t>شده</w:t>
      </w:r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برا</w:t>
      </w:r>
      <w:r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همه </w:t>
      </w:r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lastRenderedPageBreak/>
        <w:t>کلاس‌ها</w:t>
      </w:r>
      <w:r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تعر</w:t>
      </w:r>
      <w:r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E04BA">
        <w:rPr>
          <w:rFonts w:ascii="Times New Roman" w:hAnsi="Times New Roman" w:cs="B Nazanin" w:hint="eastAsia"/>
          <w:sz w:val="26"/>
          <w:szCs w:val="28"/>
          <w:rtl/>
          <w:lang w:bidi="fa-IR"/>
        </w:rPr>
        <w:t>ف‌شده</w:t>
      </w:r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متغ</w:t>
      </w:r>
      <w:r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ر </w:t>
      </w:r>
      <w:proofErr w:type="spellStart"/>
      <w:r w:rsidRPr="002E04BA">
        <w:rPr>
          <w:rFonts w:ascii="Times New Roman" w:hAnsi="Times New Roman" w:cs="B Nazanin"/>
          <w:sz w:val="26"/>
          <w:szCs w:val="28"/>
          <w:lang w:bidi="fa-IR"/>
        </w:rPr>
        <w:t>imagenet_class_index</w:t>
      </w:r>
      <w:proofErr w:type="spellEnd"/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قطعه کد قبل</w:t>
      </w:r>
      <w:r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E04BA">
        <w:rPr>
          <w:rFonts w:ascii="Times New Roman" w:hAnsi="Times New Roman" w:cs="B Nazanin" w:hint="eastAsia"/>
          <w:sz w:val="26"/>
          <w:szCs w:val="28"/>
          <w:rtl/>
          <w:lang w:bidi="fa-IR"/>
        </w:rPr>
        <w:t>،</w:t>
      </w:r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ما از </w:t>
      </w:r>
      <w:r w:rsidRPr="002E04BA">
        <w:rPr>
          <w:rFonts w:ascii="Times New Roman" w:hAnsi="Times New Roman" w:cs="B Nazanin"/>
          <w:sz w:val="26"/>
          <w:szCs w:val="28"/>
          <w:lang w:bidi="fa-IR"/>
        </w:rPr>
        <w:t>GitHub</w:t>
      </w:r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دانلود کرده‌ا</w:t>
      </w:r>
      <w:r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E04BA">
        <w:rPr>
          <w:rFonts w:ascii="Times New Roman" w:hAnsi="Times New Roman" w:cs="B Nazanin" w:hint="eastAsia"/>
          <w:sz w:val="26"/>
          <w:szCs w:val="28"/>
          <w:rtl/>
          <w:lang w:bidi="fa-IR"/>
        </w:rPr>
        <w:t>م،</w:t>
      </w:r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61701D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به صورت </w:t>
      </w:r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>خروج</w:t>
      </w:r>
      <w:r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61701D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نمایش </w:t>
      </w:r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>دهند.</w:t>
      </w:r>
    </w:p>
    <w:p w14:paraId="78075A3D" w14:textId="18460D0C" w:rsidR="00C46935" w:rsidRDefault="00F839CE" w:rsidP="002E04BA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>
        <w:rPr>
          <w:rFonts w:ascii="Times New Roman" w:hAnsi="Times New Roman" w:cs="B Nazanin" w:hint="cs"/>
          <w:sz w:val="26"/>
          <w:szCs w:val="28"/>
          <w:rtl/>
          <w:lang w:bidi="fa-IR"/>
        </w:rPr>
        <w:t>به طور</w:t>
      </w:r>
      <w:r w:rsidR="002E04BA"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مثال تشخ</w:t>
      </w:r>
      <w:r w:rsidR="002E04BA"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2E04BA" w:rsidRPr="002E04BA">
        <w:rPr>
          <w:rFonts w:ascii="Times New Roman" w:hAnsi="Times New Roman" w:cs="B Nazanin" w:hint="eastAsia"/>
          <w:sz w:val="26"/>
          <w:szCs w:val="28"/>
          <w:rtl/>
          <w:lang w:bidi="fa-IR"/>
        </w:rPr>
        <w:t>ص</w:t>
      </w:r>
      <w:r w:rsidR="002E04BA"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چهره در </w:t>
      </w:r>
      <w:r w:rsidR="002E04BA" w:rsidRPr="002E04BA">
        <w:rPr>
          <w:rFonts w:ascii="Times New Roman" w:hAnsi="Times New Roman" w:cs="B Nazanin"/>
          <w:sz w:val="26"/>
          <w:szCs w:val="28"/>
          <w:lang w:bidi="fa-IR"/>
        </w:rPr>
        <w:t>OpenCV</w:t>
      </w:r>
      <w:r w:rsidR="002E04BA"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(نگاه کن</w:t>
      </w:r>
      <w:r w:rsidR="002E04BA"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2E04BA" w:rsidRPr="002E04BA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="002E04BA"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دستور العمل 8.16)، </w:t>
      </w:r>
      <w:r w:rsidR="006D466F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که </w:t>
      </w:r>
      <w:r w:rsidR="002E04BA" w:rsidRPr="002E04BA">
        <w:rPr>
          <w:rFonts w:ascii="Times New Roman" w:hAnsi="Times New Roman" w:cs="B Nazanin"/>
          <w:sz w:val="26"/>
          <w:szCs w:val="28"/>
          <w:rtl/>
          <w:lang w:bidi="fa-IR"/>
        </w:rPr>
        <w:t>ما م</w:t>
      </w:r>
      <w:r w:rsidR="002E04BA"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="002E04BA" w:rsidRPr="002E04BA">
        <w:rPr>
          <w:rFonts w:ascii="Times New Roman" w:hAnsi="Times New Roman" w:cs="B Nazanin" w:hint="eastAsia"/>
          <w:sz w:val="26"/>
          <w:szCs w:val="28"/>
          <w:rtl/>
          <w:lang w:bidi="fa-IR"/>
        </w:rPr>
        <w:t>توان</w:t>
      </w:r>
      <w:r w:rsidR="002E04BA"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2E04BA" w:rsidRPr="002E04BA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="002E04BA"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کلاس‌ها</w:t>
      </w:r>
      <w:r w:rsidR="002E04BA"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2E04BA"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تصو</w:t>
      </w:r>
      <w:r w:rsidR="002E04BA"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2E04BA" w:rsidRPr="002E04BA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="002E04BA"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پ</w:t>
      </w:r>
      <w:r w:rsidR="002E04BA"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2E04BA" w:rsidRPr="002E04BA">
        <w:rPr>
          <w:rFonts w:ascii="Times New Roman" w:hAnsi="Times New Roman" w:cs="B Nazanin" w:hint="eastAsia"/>
          <w:sz w:val="26"/>
          <w:szCs w:val="28"/>
          <w:rtl/>
          <w:lang w:bidi="fa-IR"/>
        </w:rPr>
        <w:t>ش‌ب</w:t>
      </w:r>
      <w:r w:rsidR="002E04BA"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2E04BA" w:rsidRPr="002E04BA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="002E04BA"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="002E04BA" w:rsidRPr="002E04BA">
        <w:rPr>
          <w:rFonts w:ascii="Times New Roman" w:hAnsi="Times New Roman" w:cs="B Nazanin" w:hint="eastAsia"/>
          <w:sz w:val="26"/>
          <w:szCs w:val="28"/>
          <w:rtl/>
          <w:lang w:bidi="fa-IR"/>
        </w:rPr>
        <w:t>شده</w:t>
      </w:r>
      <w:r w:rsidR="002E04BA"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به‌عنوان و</w:t>
      </w:r>
      <w:r w:rsidR="002E04BA"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2E04BA" w:rsidRPr="002E04BA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="002E04BA"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="002E04BA" w:rsidRPr="002E04BA">
        <w:rPr>
          <w:rFonts w:ascii="Times New Roman" w:hAnsi="Times New Roman" w:cs="B Nazanin" w:hint="eastAsia"/>
          <w:sz w:val="26"/>
          <w:szCs w:val="28"/>
          <w:rtl/>
          <w:lang w:bidi="fa-IR"/>
        </w:rPr>
        <w:t>ها</w:t>
      </w:r>
      <w:r w:rsidR="002E04BA"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2E04BA"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5B4819">
        <w:rPr>
          <w:rFonts w:ascii="Times New Roman" w:hAnsi="Times New Roman" w:cs="B Nazanin" w:hint="cs"/>
          <w:sz w:val="26"/>
          <w:szCs w:val="28"/>
          <w:rtl/>
          <w:lang w:bidi="fa-IR"/>
        </w:rPr>
        <w:t>پایین‌رونده</w:t>
      </w:r>
      <w:r w:rsidR="00271857">
        <w:rPr>
          <w:rStyle w:val="FootnoteReference"/>
          <w:rFonts w:ascii="Times New Roman" w:hAnsi="Times New Roman" w:cs="B Nazanin"/>
          <w:sz w:val="26"/>
          <w:szCs w:val="28"/>
          <w:rtl/>
          <w:lang w:bidi="fa-IR"/>
        </w:rPr>
        <w:footnoteReference w:id="16"/>
      </w:r>
      <w:r w:rsidR="005B4819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w:r w:rsidR="002E04BA" w:rsidRPr="002E04BA">
        <w:rPr>
          <w:rFonts w:ascii="Times New Roman" w:hAnsi="Times New Roman" w:cs="B Nazanin"/>
          <w:sz w:val="26"/>
          <w:szCs w:val="28"/>
          <w:rtl/>
          <w:lang w:bidi="fa-IR"/>
        </w:rPr>
        <w:t>برا</w:t>
      </w:r>
      <w:r w:rsidR="002E04BA"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2E04BA"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مدل‌ها</w:t>
      </w:r>
      <w:r w:rsidR="002E04BA"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2E04BA"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آ</w:t>
      </w:r>
      <w:r w:rsidR="002E04BA"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2E04BA" w:rsidRPr="002E04BA">
        <w:rPr>
          <w:rFonts w:ascii="Times New Roman" w:hAnsi="Times New Roman" w:cs="B Nazanin" w:hint="eastAsia"/>
          <w:sz w:val="26"/>
          <w:szCs w:val="28"/>
          <w:rtl/>
          <w:lang w:bidi="fa-IR"/>
        </w:rPr>
        <w:t>نده</w:t>
      </w:r>
      <w:r w:rsidR="002E04BA"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2E04BA" w:rsidRPr="002E04BA">
        <w:rPr>
          <w:rFonts w:ascii="Times New Roman" w:hAnsi="Times New Roman" w:cs="B Nazanin"/>
          <w:sz w:val="26"/>
          <w:szCs w:val="28"/>
          <w:lang w:bidi="fa-IR"/>
        </w:rPr>
        <w:t>ML</w:t>
      </w:r>
      <w:r w:rsidR="002E04BA"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2E04BA"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2E04BA" w:rsidRPr="002E04BA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="002E04BA"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تگ‌ها</w:t>
      </w:r>
      <w:r w:rsidR="002E04BA"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2E04BA"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فراداده مف</w:t>
      </w:r>
      <w:r w:rsidR="002E04BA"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2E04BA" w:rsidRPr="002E04BA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="002E04BA"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2E04BA"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اطلاعات ب</w:t>
      </w:r>
      <w:r w:rsidR="002E04BA"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2E04BA" w:rsidRPr="002E04BA">
        <w:rPr>
          <w:rFonts w:ascii="Times New Roman" w:hAnsi="Times New Roman" w:cs="B Nazanin" w:hint="eastAsia"/>
          <w:sz w:val="26"/>
          <w:szCs w:val="28"/>
          <w:rtl/>
          <w:lang w:bidi="fa-IR"/>
        </w:rPr>
        <w:t>شتر</w:t>
      </w:r>
      <w:r w:rsidR="002E04BA"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2E04BA"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به تصاو</w:t>
      </w:r>
      <w:r w:rsidR="002E04BA"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2E04BA" w:rsidRPr="002E04BA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="002E04BA"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 اضافه م</w:t>
      </w:r>
      <w:r w:rsidR="002E04BA"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="002E04BA" w:rsidRPr="002E04BA">
        <w:rPr>
          <w:rFonts w:ascii="Times New Roman" w:hAnsi="Times New Roman" w:cs="B Nazanin" w:hint="eastAsia"/>
          <w:sz w:val="26"/>
          <w:szCs w:val="28"/>
          <w:rtl/>
          <w:lang w:bidi="fa-IR"/>
        </w:rPr>
        <w:t>کنند،</w:t>
      </w:r>
      <w:r w:rsidR="002E04BA"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کن</w:t>
      </w:r>
      <w:r w:rsidR="002E04BA"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2E04BA" w:rsidRPr="002E04BA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="002E04BA" w:rsidRPr="002E04BA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0C0BE717" w14:textId="5210B5E7" w:rsidR="00C46935" w:rsidRPr="002E04BA" w:rsidRDefault="00C46935" w:rsidP="002E04BA">
      <w:pPr>
        <w:bidi/>
        <w:jc w:val="lowKashida"/>
        <w:rPr>
          <w:rStyle w:val="Hyperlink"/>
          <w:rFonts w:ascii="Times New Roman" w:hAnsi="Times New Roman" w:cs="B Nazanin"/>
          <w:color w:val="auto"/>
          <w:sz w:val="26"/>
          <w:szCs w:val="28"/>
          <w:u w:val="none"/>
          <w:lang w:bidi="fa-IR"/>
        </w:rPr>
      </w:pPr>
      <w:r w:rsidRPr="001B3413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همچنین ببینید:</w:t>
      </w:r>
    </w:p>
    <w:p w14:paraId="7F0066CB" w14:textId="3F0BA21E" w:rsidR="002E04BA" w:rsidRPr="002E04BA" w:rsidRDefault="00000000" w:rsidP="002E04BA">
      <w:pPr>
        <w:pStyle w:val="ListParagraph"/>
        <w:numPr>
          <w:ilvl w:val="0"/>
          <w:numId w:val="10"/>
        </w:num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hyperlink r:id="rId81" w:history="1">
        <w:r w:rsidR="00682BC7" w:rsidRPr="00583F7D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مستندات </w:t>
        </w:r>
        <w:proofErr w:type="spellStart"/>
        <w:r w:rsidR="00682BC7" w:rsidRPr="00583F7D">
          <w:rPr>
            <w:rStyle w:val="Hyperlink"/>
            <w:rFonts w:ascii="Times New Roman" w:hAnsi="Times New Roman" w:cs="B Nazanin"/>
            <w:sz w:val="26"/>
            <w:szCs w:val="28"/>
            <w:lang w:bidi="fa-IR"/>
          </w:rPr>
          <w:t>PyTorch</w:t>
        </w:r>
        <w:proofErr w:type="spellEnd"/>
        <w:r w:rsidR="00682BC7" w:rsidRPr="00583F7D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>: مدل‌ها و وزن‌ها</w:t>
        </w:r>
        <w:r w:rsidR="00682BC7" w:rsidRPr="00583F7D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</w:t>
        </w:r>
        <w:r w:rsidR="00682BC7" w:rsidRPr="00583F7D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 از پ</w:t>
        </w:r>
        <w:r w:rsidR="00682BC7" w:rsidRPr="00583F7D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</w:t>
        </w:r>
        <w:r w:rsidR="00682BC7" w:rsidRPr="00583F7D">
          <w:rPr>
            <w:rStyle w:val="Hyperlink"/>
            <w:rFonts w:ascii="Times New Roman" w:hAnsi="Times New Roman" w:cs="B Nazanin" w:hint="eastAsia"/>
            <w:sz w:val="26"/>
            <w:szCs w:val="28"/>
            <w:rtl/>
            <w:lang w:bidi="fa-IR"/>
          </w:rPr>
          <w:t>ش</w:t>
        </w:r>
        <w:r w:rsidR="00682BC7" w:rsidRPr="00583F7D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 آموزش د</w:t>
        </w:r>
        <w:r w:rsidR="00682BC7" w:rsidRPr="00583F7D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</w:t>
        </w:r>
        <w:r w:rsidR="00682BC7" w:rsidRPr="00583F7D">
          <w:rPr>
            <w:rStyle w:val="Hyperlink"/>
            <w:rFonts w:ascii="Times New Roman" w:hAnsi="Times New Roman" w:cs="B Nazanin" w:hint="eastAsia"/>
            <w:sz w:val="26"/>
            <w:szCs w:val="28"/>
            <w:rtl/>
            <w:lang w:bidi="fa-IR"/>
          </w:rPr>
          <w:t>ده</w:t>
        </w:r>
      </w:hyperlink>
    </w:p>
    <w:p w14:paraId="043A887C" w14:textId="77777777" w:rsidR="00C46935" w:rsidRDefault="00C46935" w:rsidP="00C46935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55DB9C2A" w14:textId="46F6124A" w:rsidR="00BD2ABF" w:rsidRPr="00294735" w:rsidRDefault="00BD2ABF" w:rsidP="00BD2ABF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14</w:t>
      </w: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.</w:t>
      </w: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6</w:t>
      </w: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 </w:t>
      </w:r>
      <w:r w:rsidR="00C44A40" w:rsidRPr="00C44A40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ارز</w:t>
      </w:r>
      <w:r w:rsidR="00C44A40" w:rsidRPr="00C44A40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C44A40" w:rsidRPr="00C44A40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اب</w:t>
      </w:r>
      <w:r w:rsidR="00C44A40" w:rsidRPr="00C44A40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C44A40" w:rsidRPr="00C44A40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جنگل</w:t>
      </w:r>
      <w:r w:rsidR="001C14CA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‌های</w:t>
      </w:r>
      <w:r w:rsidR="00C44A40" w:rsidRPr="00C44A40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تصادف</w:t>
      </w:r>
      <w:r w:rsidR="00C44A40" w:rsidRPr="00C44A40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49258D">
        <w:rPr>
          <w:rStyle w:val="FootnoteReference"/>
          <w:rFonts w:ascii="Times New Roman" w:hAnsi="Times New Roman" w:cs="B Nazanin"/>
          <w:b/>
          <w:bCs/>
          <w:sz w:val="26"/>
          <w:szCs w:val="28"/>
          <w:rtl/>
          <w:lang w:bidi="fa-IR"/>
        </w:rPr>
        <w:footnoteReference w:id="17"/>
      </w:r>
      <w:r w:rsidR="00C44A40" w:rsidRPr="00C44A40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با خطاها</w:t>
      </w:r>
      <w:r w:rsidR="00C44A40" w:rsidRPr="00C44A40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C44A40" w:rsidRPr="00C44A40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خارج از ک</w:t>
      </w:r>
      <w:r w:rsidR="00C44A40" w:rsidRPr="00C44A40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C44A40" w:rsidRPr="00C44A40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سه</w:t>
      </w:r>
      <w:r w:rsidR="0049258D">
        <w:rPr>
          <w:rStyle w:val="FootnoteReference"/>
          <w:rFonts w:ascii="Times New Roman" w:hAnsi="Times New Roman" w:cs="B Nazanin"/>
          <w:b/>
          <w:bCs/>
          <w:sz w:val="26"/>
          <w:szCs w:val="28"/>
          <w:rtl/>
          <w:lang w:bidi="fa-IR"/>
        </w:rPr>
        <w:footnoteReference w:id="18"/>
      </w:r>
    </w:p>
    <w:p w14:paraId="6502C914" w14:textId="77777777" w:rsidR="00BD2ABF" w:rsidRPr="00294735" w:rsidRDefault="00BD2ABF" w:rsidP="00BD2ABF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مسئله</w:t>
      </w:r>
    </w:p>
    <w:p w14:paraId="36E8EB98" w14:textId="5C6818C9" w:rsidR="00BD2ABF" w:rsidRPr="00294735" w:rsidRDefault="007A1809" w:rsidP="00BD2ABF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7A1809">
        <w:rPr>
          <w:rFonts w:ascii="Times New Roman" w:hAnsi="Times New Roman" w:cs="B Nazanin"/>
          <w:sz w:val="26"/>
          <w:szCs w:val="28"/>
          <w:rtl/>
          <w:lang w:bidi="fa-IR"/>
        </w:rPr>
        <w:t>شما با</w:t>
      </w:r>
      <w:r w:rsidRPr="007A180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A1809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7A1809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7A180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A1809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7A1809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 جنگل تصادف</w:t>
      </w:r>
      <w:r w:rsidRPr="007A180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A1809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بدون استفاده از اعتبارسنج</w:t>
      </w:r>
      <w:r w:rsidRPr="007A180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A1809">
        <w:rPr>
          <w:rFonts w:ascii="Times New Roman" w:hAnsi="Times New Roman" w:cs="B Nazanin"/>
          <w:sz w:val="26"/>
          <w:szCs w:val="28"/>
          <w:rtl/>
          <w:lang w:bidi="fa-IR"/>
        </w:rPr>
        <w:t xml:space="preserve"> متقاطع ارز</w:t>
      </w:r>
      <w:r w:rsidRPr="007A180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A1809">
        <w:rPr>
          <w:rFonts w:ascii="Times New Roman" w:hAnsi="Times New Roman" w:cs="B Nazanin" w:hint="eastAsia"/>
          <w:sz w:val="26"/>
          <w:szCs w:val="28"/>
          <w:rtl/>
          <w:lang w:bidi="fa-IR"/>
        </w:rPr>
        <w:t>اب</w:t>
      </w:r>
      <w:r w:rsidRPr="007A180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A1809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7A180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A1809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7A1809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20A2EC34" w14:textId="77777777" w:rsidR="00BD2ABF" w:rsidRPr="00294735" w:rsidRDefault="00BD2ABF" w:rsidP="00BD2ABF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راه‌حل</w:t>
      </w:r>
    </w:p>
    <w:p w14:paraId="254C5365" w14:textId="34483E6B" w:rsidR="00BD2ABF" w:rsidRPr="00294735" w:rsidRDefault="003567D3" w:rsidP="00BD2ABF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3567D3">
        <w:rPr>
          <w:rFonts w:ascii="Times New Roman" w:hAnsi="Times New Roman" w:cs="B Nazanin"/>
          <w:sz w:val="26"/>
          <w:szCs w:val="28"/>
          <w:rtl/>
          <w:lang w:bidi="fa-IR"/>
        </w:rPr>
        <w:t>امت</w:t>
      </w:r>
      <w:r w:rsidRPr="003567D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567D3">
        <w:rPr>
          <w:rFonts w:ascii="Times New Roman" w:hAnsi="Times New Roman" w:cs="B Nazanin" w:hint="eastAsia"/>
          <w:sz w:val="26"/>
          <w:szCs w:val="28"/>
          <w:rtl/>
          <w:lang w:bidi="fa-IR"/>
        </w:rPr>
        <w:t>از</w:t>
      </w:r>
      <w:r w:rsidRPr="003567D3">
        <w:rPr>
          <w:rFonts w:ascii="Times New Roman" w:hAnsi="Times New Roman" w:cs="B Nazanin"/>
          <w:sz w:val="26"/>
          <w:szCs w:val="28"/>
          <w:rtl/>
          <w:lang w:bidi="fa-IR"/>
        </w:rPr>
        <w:t xml:space="preserve"> خارج از ک</w:t>
      </w:r>
      <w:r w:rsidRPr="003567D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567D3">
        <w:rPr>
          <w:rFonts w:ascii="Times New Roman" w:hAnsi="Times New Roman" w:cs="B Nazanin" w:hint="eastAsia"/>
          <w:sz w:val="26"/>
          <w:szCs w:val="28"/>
          <w:rtl/>
          <w:lang w:bidi="fa-IR"/>
        </w:rPr>
        <w:t>ف</w:t>
      </w:r>
      <w:r w:rsidRPr="003567D3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 را محاسبه کن</w:t>
      </w:r>
      <w:r w:rsidRPr="003567D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567D3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3567D3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23" w:name="_MON_1760821811"/>
    <w:bookmarkEnd w:id="23"/>
    <w:p w14:paraId="7C280E9F" w14:textId="7FDD5B32" w:rsidR="00BD2ABF" w:rsidRDefault="000856A1" w:rsidP="00BD2ABF">
      <w:pPr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6146" w14:anchorId="3FE8824D">
          <v:shape id="_x0000_i1061" type="#_x0000_t75" style="width:523.5pt;height:306.75pt" o:ole="">
            <v:imagedata r:id="rId82" o:title=""/>
          </v:shape>
          <o:OLEObject Type="Embed" ProgID="Word.OpenDocumentText.12" ShapeID="_x0000_i1061" DrawAspect="Content" ObjectID="_1760826053" r:id="rId83"/>
        </w:object>
      </w:r>
    </w:p>
    <w:p w14:paraId="27C5EE29" w14:textId="77777777" w:rsidR="00BD2ABF" w:rsidRPr="00294735" w:rsidRDefault="00BD2ABF" w:rsidP="00BD2ABF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بحث</w:t>
      </w:r>
    </w:p>
    <w:p w14:paraId="7E784C4B" w14:textId="72280219" w:rsidR="000856A1" w:rsidRPr="000856A1" w:rsidRDefault="000856A1" w:rsidP="000856A1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lastRenderedPageBreak/>
        <w:t>در جنگل‌ها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تصادف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،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هر درخت تصم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استفاده از ز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رمجموعه‌ا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مشاهدات راه‌انداز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C90B71">
        <w:rPr>
          <w:rFonts w:ascii="Times New Roman" w:hAnsi="Times New Roman" w:cs="B Nazanin" w:hint="cs"/>
          <w:sz w:val="26"/>
          <w:szCs w:val="28"/>
          <w:rtl/>
          <w:lang w:bidi="fa-IR"/>
        </w:rPr>
        <w:t>،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آموزش داده م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شود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>. ا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بدان معناست که برا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هر درخت 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ز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مجموعه جداگانه از مشاهدات وجود دارد که برا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آموزش آن درخت استفاده ن</w:t>
      </w:r>
      <w:r w:rsidR="001C14CA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>شود. به ا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مشاهدات خارج از ک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سه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(</w:t>
      </w:r>
      <w:r w:rsidRPr="000856A1">
        <w:rPr>
          <w:rFonts w:ascii="Times New Roman" w:hAnsi="Times New Roman" w:cs="B Nazanin"/>
          <w:sz w:val="26"/>
          <w:szCs w:val="28"/>
          <w:lang w:bidi="fa-IR"/>
        </w:rPr>
        <w:t>OOB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) </w:t>
      </w:r>
      <w:r w:rsidR="001C14CA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>گو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ند. ما </w:t>
      </w:r>
      <w:r w:rsidR="001C14CA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>توان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مشاهدات </w:t>
      </w:r>
      <w:r w:rsidRPr="000856A1">
        <w:rPr>
          <w:rFonts w:ascii="Times New Roman" w:hAnsi="Times New Roman" w:cs="B Nazanin"/>
          <w:sz w:val="26"/>
          <w:szCs w:val="28"/>
          <w:lang w:bidi="fa-IR"/>
        </w:rPr>
        <w:t>OOB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عنوان 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مجموعه تست برا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ارز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اب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عملکرد جنگل تصادف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خود استفاده کن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5ABDF737" w14:textId="2412330B" w:rsidR="000856A1" w:rsidRPr="000856A1" w:rsidRDefault="000856A1" w:rsidP="000856A1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برا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هر مشاهده، الگور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تم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ادگ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،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ارزش واقع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مشاهدات را با پ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ش‌ب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ز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رمجموعه‌ا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درختان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با استفاده از آن مشاهده آموزش ند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ده‌اند،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مقا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سه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کند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>. امت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از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کل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محاسبه </w:t>
      </w:r>
      <w:r w:rsidR="001C14CA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شود و 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مع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ار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واحد از عملکرد 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جنگل تصادف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ارائه </w:t>
      </w:r>
      <w:r w:rsidR="001C14CA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>دهد. تخم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امت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از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0856A1">
        <w:rPr>
          <w:rFonts w:ascii="Times New Roman" w:hAnsi="Times New Roman" w:cs="B Nazanin"/>
          <w:sz w:val="26"/>
          <w:szCs w:val="28"/>
          <w:lang w:bidi="fa-IR"/>
        </w:rPr>
        <w:t>OOB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جا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گز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اعتبارسنج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متقابل است.</w:t>
      </w:r>
    </w:p>
    <w:p w14:paraId="2FA7A48E" w14:textId="607C281E" w:rsidR="00BD2ABF" w:rsidRDefault="000856A1" w:rsidP="000856A1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در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0856A1">
        <w:rPr>
          <w:rFonts w:ascii="Times New Roman" w:hAnsi="Times New Roman" w:cs="B Nazanin"/>
          <w:sz w:val="26"/>
          <w:szCs w:val="28"/>
          <w:lang w:bidi="fa-IR"/>
        </w:rPr>
        <w:t>scikit-learn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>، م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توان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امت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ازها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0856A1">
        <w:rPr>
          <w:rFonts w:ascii="Times New Roman" w:hAnsi="Times New Roman" w:cs="B Nazanin"/>
          <w:sz w:val="26"/>
          <w:szCs w:val="28"/>
          <w:lang w:bidi="fa-IR"/>
        </w:rPr>
        <w:t>OOB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جنگل تصادف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با تنظ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0856A1">
        <w:rPr>
          <w:rFonts w:ascii="Times New Roman" w:hAnsi="Times New Roman" w:cs="B Nazanin"/>
          <w:sz w:val="26"/>
          <w:szCs w:val="28"/>
          <w:lang w:bidi="fa-IR"/>
        </w:rPr>
        <w:t>oob_score</w:t>
      </w:r>
      <w:proofErr w:type="spellEnd"/>
      <w:r w:rsidRPr="000856A1">
        <w:rPr>
          <w:rFonts w:ascii="Times New Roman" w:hAnsi="Times New Roman" w:cs="B Nazanin"/>
          <w:sz w:val="26"/>
          <w:szCs w:val="28"/>
          <w:lang w:bidi="fa-IR"/>
        </w:rPr>
        <w:t>=True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ش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6575B6">
        <w:rPr>
          <w:rFonts w:ascii="Times New Roman" w:hAnsi="Times New Roman" w:cs="B Nazanin" w:hint="cs"/>
          <w:sz w:val="26"/>
          <w:szCs w:val="28"/>
          <w:rtl/>
          <w:lang w:bidi="fa-IR"/>
        </w:rPr>
        <w:t>ء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جنگل تصادف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(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عن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0856A1">
        <w:rPr>
          <w:rFonts w:ascii="Times New Roman" w:hAnsi="Times New Roman" w:cs="B Nazanin"/>
          <w:sz w:val="26"/>
          <w:szCs w:val="28"/>
          <w:lang w:bidi="fa-IR"/>
        </w:rPr>
        <w:t>RandomForestClassifier</w:t>
      </w:r>
      <w:proofErr w:type="spellEnd"/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>) محاسبه کن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>. امت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از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</w:t>
      </w:r>
      <w:r w:rsidR="001C14CA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توان با استفاده از </w:t>
      </w:r>
      <w:proofErr w:type="spellStart"/>
      <w:r w:rsidRPr="000856A1">
        <w:rPr>
          <w:rFonts w:ascii="Times New Roman" w:hAnsi="Times New Roman" w:cs="B Nazanin"/>
          <w:sz w:val="26"/>
          <w:szCs w:val="28"/>
          <w:lang w:bidi="fa-IR"/>
        </w:rPr>
        <w:t>oob_score</w:t>
      </w:r>
      <w:proofErr w:type="spellEnd"/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>_ باز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اب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کرد.</w:t>
      </w:r>
    </w:p>
    <w:p w14:paraId="2B9CF826" w14:textId="77777777" w:rsidR="00BD2ABF" w:rsidRDefault="00BD2ABF" w:rsidP="00BD2ABF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280E5865" w14:textId="5F32E528" w:rsidR="00BD2ABF" w:rsidRPr="00294735" w:rsidRDefault="00BD2ABF" w:rsidP="00BD2ABF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14.</w:t>
      </w:r>
      <w:r w:rsidR="00F130FD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12</w:t>
      </w: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 </w:t>
      </w:r>
      <w:r w:rsidR="00E67E95" w:rsidRPr="00E67E9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باران مدل </w:t>
      </w:r>
      <w:proofErr w:type="spellStart"/>
      <w:r w:rsidR="00E67E95" w:rsidRPr="00E67E95">
        <w:rPr>
          <w:rFonts w:ascii="Times New Roman" w:hAnsi="Times New Roman" w:cs="B Nazanin"/>
          <w:b/>
          <w:bCs/>
          <w:sz w:val="26"/>
          <w:szCs w:val="28"/>
          <w:lang w:bidi="fa-IR"/>
        </w:rPr>
        <w:t>XGBoost</w:t>
      </w:r>
      <w:proofErr w:type="spellEnd"/>
    </w:p>
    <w:p w14:paraId="4961E625" w14:textId="77777777" w:rsidR="00BD2ABF" w:rsidRPr="00294735" w:rsidRDefault="00BD2ABF" w:rsidP="00BD2ABF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مسئله</w:t>
      </w:r>
    </w:p>
    <w:p w14:paraId="4BC6EFE9" w14:textId="2DCF122E" w:rsidR="00BD2ABF" w:rsidRPr="00294735" w:rsidRDefault="004A0499" w:rsidP="00BD2ABF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4A0499">
        <w:rPr>
          <w:rFonts w:ascii="Times New Roman" w:hAnsi="Times New Roman" w:cs="B Nazanin"/>
          <w:sz w:val="26"/>
          <w:szCs w:val="28"/>
          <w:rtl/>
          <w:lang w:bidi="fa-IR"/>
        </w:rPr>
        <w:t>شما با</w:t>
      </w:r>
      <w:r w:rsidRPr="004A049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A0499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4A0499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4A049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A0499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4A0499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 درخت</w:t>
      </w:r>
      <w:r w:rsidRPr="004A049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A0499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قدرت پ</w:t>
      </w:r>
      <w:r w:rsidRPr="004A049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A0499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Pr="004A0499">
        <w:rPr>
          <w:rFonts w:ascii="Times New Roman" w:hAnsi="Times New Roman" w:cs="B Nazanin"/>
          <w:sz w:val="26"/>
          <w:szCs w:val="28"/>
          <w:rtl/>
          <w:lang w:bidi="fa-IR"/>
        </w:rPr>
        <w:t xml:space="preserve"> ب</w:t>
      </w:r>
      <w:r w:rsidRPr="004A049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A0499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4A049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A0499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بالا آموزش ده</w:t>
      </w:r>
      <w:r w:rsidRPr="004A049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A0499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4A0499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29EE88A6" w14:textId="77777777" w:rsidR="00BD2ABF" w:rsidRPr="00294735" w:rsidRDefault="00BD2ABF" w:rsidP="00BD2ABF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راه‌حل</w:t>
      </w:r>
    </w:p>
    <w:p w14:paraId="3EFD1B53" w14:textId="2843617C" w:rsidR="00BD2ABF" w:rsidRPr="00294735" w:rsidRDefault="005C1184" w:rsidP="00BD2ABF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5C1184">
        <w:rPr>
          <w:rFonts w:ascii="Times New Roman" w:hAnsi="Times New Roman" w:cs="B Nazanin"/>
          <w:sz w:val="26"/>
          <w:szCs w:val="28"/>
          <w:rtl/>
          <w:lang w:bidi="fa-IR"/>
        </w:rPr>
        <w:t xml:space="preserve">از کتابخانه </w:t>
      </w:r>
      <w:proofErr w:type="spellStart"/>
      <w:r w:rsidRPr="005C1184">
        <w:rPr>
          <w:rFonts w:ascii="Times New Roman" w:hAnsi="Times New Roman" w:cs="B Nazanin"/>
          <w:sz w:val="26"/>
          <w:szCs w:val="28"/>
          <w:lang w:bidi="fa-IR"/>
        </w:rPr>
        <w:t>xgboost</w:t>
      </w:r>
      <w:proofErr w:type="spellEnd"/>
      <w:r w:rsidRPr="005C1184">
        <w:rPr>
          <w:rFonts w:ascii="Times New Roman" w:hAnsi="Times New Roman" w:cs="B Nazanin"/>
          <w:sz w:val="26"/>
          <w:szCs w:val="28"/>
          <w:rtl/>
          <w:lang w:bidi="fa-IR"/>
        </w:rPr>
        <w:t xml:space="preserve"> پا</w:t>
      </w:r>
      <w:r w:rsidRPr="005C118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C1184">
        <w:rPr>
          <w:rFonts w:ascii="Times New Roman" w:hAnsi="Times New Roman" w:cs="B Nazanin" w:hint="eastAsia"/>
          <w:sz w:val="26"/>
          <w:szCs w:val="28"/>
          <w:rtl/>
          <w:lang w:bidi="fa-IR"/>
        </w:rPr>
        <w:t>تون</w:t>
      </w:r>
      <w:r w:rsidRPr="005C1184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کن</w:t>
      </w:r>
      <w:r w:rsidRPr="005C118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C1184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5C1184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24" w:name="_MON_1760822327"/>
    <w:bookmarkEnd w:id="24"/>
    <w:p w14:paraId="0F0E22E3" w14:textId="4F7A6FFD" w:rsidR="00BD2ABF" w:rsidRDefault="00960411" w:rsidP="00BD2ABF">
      <w:pPr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10642" w14:anchorId="1AE3966B">
          <v:shape id="_x0000_i1080" type="#_x0000_t75" style="width:523.5pt;height:531pt" o:ole="">
            <v:imagedata r:id="rId84" o:title=""/>
          </v:shape>
          <o:OLEObject Type="Embed" ProgID="Word.OpenDocumentText.12" ShapeID="_x0000_i1080" DrawAspect="Content" ObjectID="_1760826054" r:id="rId85"/>
        </w:object>
      </w:r>
    </w:p>
    <w:p w14:paraId="2C5D08E0" w14:textId="77777777" w:rsidR="00BD2ABF" w:rsidRPr="00294735" w:rsidRDefault="00BD2ABF" w:rsidP="00BD2ABF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بحث</w:t>
      </w:r>
    </w:p>
    <w:p w14:paraId="058337BC" w14:textId="48FF0802" w:rsidR="00960411" w:rsidRPr="00960411" w:rsidRDefault="00960411" w:rsidP="00960411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proofErr w:type="spellStart"/>
      <w:r w:rsidRPr="00960411">
        <w:rPr>
          <w:rFonts w:ascii="Times New Roman" w:hAnsi="Times New Roman" w:cs="B Nazanin"/>
          <w:sz w:val="26"/>
          <w:szCs w:val="28"/>
          <w:lang w:bidi="fa-IR"/>
        </w:rPr>
        <w:t>XGBoost</w:t>
      </w:r>
      <w:proofErr w:type="spellEnd"/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(که مخفف </w:t>
      </w:r>
      <w:r w:rsidRPr="00960411">
        <w:rPr>
          <w:rFonts w:ascii="Times New Roman" w:hAnsi="Times New Roman" w:cs="B Nazanin"/>
          <w:sz w:val="26"/>
          <w:szCs w:val="28"/>
          <w:lang w:bidi="fa-IR"/>
        </w:rPr>
        <w:t>Extreme Gradient Boosting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است) 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الگور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 w:hint="eastAsia"/>
          <w:sz w:val="26"/>
          <w:szCs w:val="28"/>
          <w:rtl/>
          <w:lang w:bidi="fa-IR"/>
        </w:rPr>
        <w:t>تم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تقو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 w:hint="eastAsia"/>
          <w:sz w:val="26"/>
          <w:szCs w:val="28"/>
          <w:rtl/>
          <w:lang w:bidi="fa-IR"/>
        </w:rPr>
        <w:t>ت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گراد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 w:hint="eastAsia"/>
          <w:sz w:val="26"/>
          <w:szCs w:val="28"/>
          <w:rtl/>
          <w:lang w:bidi="fa-IR"/>
        </w:rPr>
        <w:t>ان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بس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 w:hint="eastAsia"/>
          <w:sz w:val="26"/>
          <w:szCs w:val="28"/>
          <w:rtl/>
          <w:lang w:bidi="fa-IR"/>
        </w:rPr>
        <w:t>ار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محبوب در فضا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 w:hint="eastAsia"/>
          <w:sz w:val="26"/>
          <w:szCs w:val="28"/>
          <w:rtl/>
          <w:lang w:bidi="fa-IR"/>
        </w:rPr>
        <w:t>ادگ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ماش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است. اگرچه هم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 w:hint="eastAsia"/>
          <w:sz w:val="26"/>
          <w:szCs w:val="28"/>
          <w:rtl/>
          <w:lang w:bidi="fa-IR"/>
        </w:rPr>
        <w:t>شه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 مبتن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 درخت ن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 w:hint="eastAsia"/>
          <w:sz w:val="26"/>
          <w:szCs w:val="28"/>
          <w:rtl/>
          <w:lang w:bidi="fa-IR"/>
        </w:rPr>
        <w:t>ست،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اما اغلب برا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مجموعه‌ا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درخت‌ها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تصم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م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960411">
        <w:rPr>
          <w:rFonts w:ascii="Times New Roman" w:hAnsi="Times New Roman" w:cs="B Nazanin" w:hint="eastAsia"/>
          <w:sz w:val="26"/>
          <w:szCs w:val="28"/>
          <w:rtl/>
          <w:lang w:bidi="fa-IR"/>
        </w:rPr>
        <w:t>شود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>. به دل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موفق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 w:hint="eastAsia"/>
          <w:sz w:val="26"/>
          <w:szCs w:val="28"/>
          <w:rtl/>
          <w:lang w:bidi="fa-IR"/>
        </w:rPr>
        <w:t>ت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گسترده در وب سا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 w:hint="eastAsia"/>
          <w:sz w:val="26"/>
          <w:szCs w:val="28"/>
          <w:rtl/>
          <w:lang w:bidi="fa-IR"/>
        </w:rPr>
        <w:t>ت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مسابقه 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 w:hint="eastAsia"/>
          <w:sz w:val="26"/>
          <w:szCs w:val="28"/>
          <w:rtl/>
          <w:lang w:bidi="fa-IR"/>
        </w:rPr>
        <w:t>ادگ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ماش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960411">
        <w:rPr>
          <w:rFonts w:ascii="Times New Roman" w:hAnsi="Times New Roman" w:cs="B Nazanin"/>
          <w:sz w:val="26"/>
          <w:szCs w:val="28"/>
          <w:lang w:bidi="fa-IR"/>
        </w:rPr>
        <w:t>Kaggle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>، محبوب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 w:hint="eastAsia"/>
          <w:sz w:val="26"/>
          <w:szCs w:val="28"/>
          <w:rtl/>
          <w:lang w:bidi="fa-IR"/>
        </w:rPr>
        <w:t>ت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ز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 w:hint="eastAsia"/>
          <w:sz w:val="26"/>
          <w:szCs w:val="28"/>
          <w:rtl/>
          <w:lang w:bidi="fa-IR"/>
        </w:rPr>
        <w:t>اد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دست آورد و از آن زمان به بعد الگور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 w:hint="eastAsia"/>
          <w:sz w:val="26"/>
          <w:szCs w:val="28"/>
          <w:rtl/>
          <w:lang w:bidi="fa-IR"/>
        </w:rPr>
        <w:t>ت</w:t>
      </w:r>
      <w:r w:rsidR="001C14CA">
        <w:rPr>
          <w:rFonts w:ascii="Times New Roman" w:hAnsi="Times New Roman" w:cs="B Nazanin" w:hint="eastAsia"/>
          <w:sz w:val="26"/>
          <w:szCs w:val="28"/>
          <w:rtl/>
          <w:lang w:bidi="fa-IR"/>
        </w:rPr>
        <w:t>می‌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>قابل اعتماد برا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بهبود عملکرد فراتر از جنگل</w:t>
      </w:r>
      <w:r w:rsidR="001C14CA">
        <w:rPr>
          <w:rFonts w:ascii="Times New Roman" w:hAnsi="Times New Roman" w:cs="B Nazanin"/>
          <w:sz w:val="26"/>
          <w:szCs w:val="28"/>
          <w:rtl/>
          <w:lang w:bidi="fa-IR"/>
        </w:rPr>
        <w:t>‌های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تصادف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معمول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ماش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="001C14CA">
        <w:rPr>
          <w:rFonts w:ascii="Times New Roman" w:hAnsi="Times New Roman" w:cs="B Nazanin"/>
          <w:sz w:val="26"/>
          <w:szCs w:val="28"/>
          <w:rtl/>
          <w:lang w:bidi="fa-IR"/>
        </w:rPr>
        <w:t>‌های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تقو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 w:hint="eastAsia"/>
          <w:sz w:val="26"/>
          <w:szCs w:val="28"/>
          <w:rtl/>
          <w:lang w:bidi="fa-IR"/>
        </w:rPr>
        <w:t>ت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شده گراد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 w:hint="eastAsia"/>
          <w:sz w:val="26"/>
          <w:szCs w:val="28"/>
          <w:rtl/>
          <w:lang w:bidi="fa-IR"/>
        </w:rPr>
        <w:t>ان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بوده است.</w:t>
      </w:r>
    </w:p>
    <w:p w14:paraId="15FDDDD9" w14:textId="77777777" w:rsidR="00960411" w:rsidRPr="00960411" w:rsidRDefault="00960411" w:rsidP="00960411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</w:p>
    <w:p w14:paraId="59AD8353" w14:textId="765BE3B2" w:rsidR="00BD2ABF" w:rsidRDefault="00960411" w:rsidP="00960411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960411">
        <w:rPr>
          <w:rFonts w:ascii="Times New Roman" w:hAnsi="Times New Roman" w:cs="B Nazanin" w:hint="eastAsia"/>
          <w:sz w:val="26"/>
          <w:szCs w:val="28"/>
          <w:rtl/>
          <w:lang w:bidi="fa-IR"/>
        </w:rPr>
        <w:lastRenderedPageBreak/>
        <w:t>اگرچه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960411">
        <w:rPr>
          <w:rFonts w:ascii="Times New Roman" w:hAnsi="Times New Roman" w:cs="B Nazanin"/>
          <w:sz w:val="26"/>
          <w:szCs w:val="28"/>
          <w:lang w:bidi="fa-IR"/>
        </w:rPr>
        <w:t>XGBoost</w:t>
      </w:r>
      <w:proofErr w:type="spellEnd"/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دل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محاسبات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فشرده شناخته شده است، به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 w:hint="eastAsia"/>
          <w:sz w:val="26"/>
          <w:szCs w:val="28"/>
          <w:rtl/>
          <w:lang w:bidi="fa-IR"/>
        </w:rPr>
        <w:t>نه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ساز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عملکرد محاسبات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(مانند پشت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 w:hint="eastAsia"/>
          <w:sz w:val="26"/>
          <w:szCs w:val="28"/>
          <w:rtl/>
          <w:lang w:bidi="fa-IR"/>
        </w:rPr>
        <w:t>بان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</w:t>
      </w:r>
      <w:r w:rsidRPr="00960411">
        <w:rPr>
          <w:rFonts w:ascii="Times New Roman" w:hAnsi="Times New Roman" w:cs="B Nazanin"/>
          <w:sz w:val="26"/>
          <w:szCs w:val="28"/>
          <w:lang w:bidi="fa-IR"/>
        </w:rPr>
        <w:t>GPU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>) در چند سال گذشته، تکرار سر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 w:hint="eastAsia"/>
          <w:sz w:val="26"/>
          <w:szCs w:val="28"/>
          <w:rtl/>
          <w:lang w:bidi="fa-IR"/>
        </w:rPr>
        <w:t>ع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</w:t>
      </w:r>
      <w:proofErr w:type="spellStart"/>
      <w:r w:rsidRPr="00960411">
        <w:rPr>
          <w:rFonts w:ascii="Times New Roman" w:hAnsi="Times New Roman" w:cs="B Nazanin"/>
          <w:sz w:val="26"/>
          <w:szCs w:val="28"/>
          <w:lang w:bidi="fa-IR"/>
        </w:rPr>
        <w:t>XGBoost</w:t>
      </w:r>
      <w:proofErr w:type="spellEnd"/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به طور قابل توجه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آسان کرده است، و زمان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عملکرد آمار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الزا</w:t>
      </w:r>
      <w:r w:rsidR="001C14CA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است، </w:t>
      </w:r>
      <w:r w:rsidR="008C61C2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به عنوان یک الگوریتم 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>را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 w:hint="eastAsia"/>
          <w:sz w:val="26"/>
          <w:szCs w:val="28"/>
          <w:rtl/>
          <w:lang w:bidi="fa-IR"/>
        </w:rPr>
        <w:t>ج</w:t>
      </w:r>
      <w:r w:rsidR="008C61C2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انتخاب می‌شود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7093F4C5" w14:textId="77777777" w:rsidR="00BD2ABF" w:rsidRPr="002E04BA" w:rsidRDefault="00BD2ABF" w:rsidP="00BD2ABF">
      <w:pPr>
        <w:bidi/>
        <w:jc w:val="lowKashida"/>
        <w:rPr>
          <w:rStyle w:val="Hyperlink"/>
          <w:rFonts w:ascii="Times New Roman" w:hAnsi="Times New Roman" w:cs="B Nazanin"/>
          <w:color w:val="auto"/>
          <w:sz w:val="26"/>
          <w:szCs w:val="28"/>
          <w:u w:val="none"/>
          <w:lang w:bidi="fa-IR"/>
        </w:rPr>
      </w:pPr>
      <w:r w:rsidRPr="001B3413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همچنین ببینید:</w:t>
      </w:r>
    </w:p>
    <w:p w14:paraId="38F722CD" w14:textId="7750663B" w:rsidR="00DD2249" w:rsidRPr="002E04BA" w:rsidRDefault="00FC057D" w:rsidP="00DD2249">
      <w:pPr>
        <w:pStyle w:val="ListParagraph"/>
        <w:numPr>
          <w:ilvl w:val="0"/>
          <w:numId w:val="10"/>
        </w:num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hyperlink r:id="rId86" w:history="1">
        <w:r w:rsidR="00DD2249" w:rsidRPr="00FC057D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مستندات </w:t>
        </w:r>
        <w:proofErr w:type="spellStart"/>
        <w:r w:rsidR="00DD2249" w:rsidRPr="00FC057D">
          <w:rPr>
            <w:rStyle w:val="Hyperlink"/>
            <w:rFonts w:ascii="Times New Roman" w:hAnsi="Times New Roman" w:cs="B Nazanin"/>
            <w:sz w:val="26"/>
            <w:szCs w:val="28"/>
            <w:lang w:bidi="fa-IR"/>
          </w:rPr>
          <w:t>XGBoost</w:t>
        </w:r>
        <w:proofErr w:type="spellEnd"/>
      </w:hyperlink>
    </w:p>
    <w:p w14:paraId="2D0E5BC6" w14:textId="77777777" w:rsidR="00BD2ABF" w:rsidRDefault="00BD2ABF" w:rsidP="00BD2ABF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1007FD21" w14:textId="4E640B14" w:rsidR="00BD2ABF" w:rsidRPr="00294735" w:rsidRDefault="00BD2ABF" w:rsidP="00BD2ABF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14.6 </w:t>
      </w:r>
      <w:r w:rsidR="000D238F" w:rsidRPr="000D238F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بهبود عملکرد بلادرنگ با </w:t>
      </w:r>
      <w:proofErr w:type="spellStart"/>
      <w:r w:rsidR="000D238F" w:rsidRPr="000D238F">
        <w:rPr>
          <w:rFonts w:ascii="Times New Roman" w:hAnsi="Times New Roman" w:cs="B Nazanin"/>
          <w:b/>
          <w:bCs/>
          <w:sz w:val="26"/>
          <w:szCs w:val="28"/>
          <w:lang w:bidi="fa-IR"/>
        </w:rPr>
        <w:t>LightGBM</w:t>
      </w:r>
      <w:proofErr w:type="spellEnd"/>
    </w:p>
    <w:p w14:paraId="1D868985" w14:textId="77777777" w:rsidR="00BD2ABF" w:rsidRPr="00294735" w:rsidRDefault="00BD2ABF" w:rsidP="00BD2ABF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مسئله</w:t>
      </w:r>
    </w:p>
    <w:p w14:paraId="4D568570" w14:textId="2D3AC601" w:rsidR="00BD2ABF" w:rsidRPr="00294735" w:rsidRDefault="00D86D41" w:rsidP="00BD2ABF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D86D41">
        <w:rPr>
          <w:rFonts w:ascii="Times New Roman" w:hAnsi="Times New Roman" w:cs="B Nazanin"/>
          <w:sz w:val="26"/>
          <w:szCs w:val="28"/>
          <w:rtl/>
          <w:lang w:bidi="fa-IR"/>
        </w:rPr>
        <w:t>شما با</w:t>
      </w:r>
      <w:r w:rsidRPr="00D86D4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86D41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D86D41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D86D4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86D41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D86D41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 مبتن</w:t>
      </w:r>
      <w:r w:rsidRPr="00D86D4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86D41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 درخت تقو</w:t>
      </w:r>
      <w:r w:rsidRPr="00D86D4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86D41">
        <w:rPr>
          <w:rFonts w:ascii="Times New Roman" w:hAnsi="Times New Roman" w:cs="B Nazanin" w:hint="eastAsia"/>
          <w:sz w:val="26"/>
          <w:szCs w:val="28"/>
          <w:rtl/>
          <w:lang w:bidi="fa-IR"/>
        </w:rPr>
        <w:t>ت</w:t>
      </w:r>
      <w:r w:rsidRPr="00D86D41">
        <w:rPr>
          <w:rFonts w:ascii="Times New Roman" w:hAnsi="Times New Roman" w:cs="B Nazanin"/>
          <w:sz w:val="26"/>
          <w:szCs w:val="28"/>
          <w:rtl/>
          <w:lang w:bidi="fa-IR"/>
        </w:rPr>
        <w:t xml:space="preserve"> شده با گراد</w:t>
      </w:r>
      <w:r w:rsidRPr="00D86D4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86D41">
        <w:rPr>
          <w:rFonts w:ascii="Times New Roman" w:hAnsi="Times New Roman" w:cs="B Nazanin" w:hint="eastAsia"/>
          <w:sz w:val="26"/>
          <w:szCs w:val="28"/>
          <w:rtl/>
          <w:lang w:bidi="fa-IR"/>
        </w:rPr>
        <w:t>ان</w:t>
      </w:r>
      <w:r w:rsidRPr="00D86D41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آموزش ده</w:t>
      </w:r>
      <w:r w:rsidRPr="00D86D4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86D41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D86D41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از نظر محاسبات</w:t>
      </w:r>
      <w:r w:rsidRPr="00D86D4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86D41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</w:t>
      </w:r>
      <w:r w:rsidRPr="00D86D4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86D41">
        <w:rPr>
          <w:rFonts w:ascii="Times New Roman" w:hAnsi="Times New Roman" w:cs="B Nazanin" w:hint="eastAsia"/>
          <w:sz w:val="26"/>
          <w:szCs w:val="28"/>
          <w:rtl/>
          <w:lang w:bidi="fa-IR"/>
        </w:rPr>
        <w:t>نه</w:t>
      </w:r>
      <w:r w:rsidRPr="00D86D41">
        <w:rPr>
          <w:rFonts w:ascii="Times New Roman" w:hAnsi="Times New Roman" w:cs="B Nazanin"/>
          <w:sz w:val="26"/>
          <w:szCs w:val="28"/>
          <w:rtl/>
          <w:lang w:bidi="fa-IR"/>
        </w:rPr>
        <w:t xml:space="preserve"> شده باشد.</w:t>
      </w:r>
    </w:p>
    <w:p w14:paraId="0B49F687" w14:textId="77777777" w:rsidR="00BD2ABF" w:rsidRPr="00294735" w:rsidRDefault="00BD2ABF" w:rsidP="00BD2ABF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راه‌حل</w:t>
      </w:r>
    </w:p>
    <w:p w14:paraId="2F834E8B" w14:textId="68A1EE97" w:rsidR="00BD2ABF" w:rsidRPr="00294735" w:rsidRDefault="00CB430A" w:rsidP="00BD2ABF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CB430A">
        <w:rPr>
          <w:rFonts w:ascii="Times New Roman" w:hAnsi="Times New Roman" w:cs="B Nazanin"/>
          <w:sz w:val="26"/>
          <w:szCs w:val="28"/>
          <w:rtl/>
          <w:lang w:bidi="fa-IR"/>
        </w:rPr>
        <w:t>از کتابخانه ماش</w:t>
      </w:r>
      <w:r w:rsidRPr="00CB43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B430A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CB43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B430A">
        <w:rPr>
          <w:rFonts w:ascii="Times New Roman" w:hAnsi="Times New Roman" w:cs="B Nazanin"/>
          <w:sz w:val="26"/>
          <w:szCs w:val="28"/>
          <w:rtl/>
          <w:lang w:bidi="fa-IR"/>
        </w:rPr>
        <w:t xml:space="preserve"> تقو</w:t>
      </w:r>
      <w:r w:rsidRPr="00CB43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B430A">
        <w:rPr>
          <w:rFonts w:ascii="Times New Roman" w:hAnsi="Times New Roman" w:cs="B Nazanin" w:hint="eastAsia"/>
          <w:sz w:val="26"/>
          <w:szCs w:val="28"/>
          <w:rtl/>
          <w:lang w:bidi="fa-IR"/>
        </w:rPr>
        <w:t>ت</w:t>
      </w:r>
      <w:r w:rsidRPr="00CB430A">
        <w:rPr>
          <w:rFonts w:ascii="Times New Roman" w:hAnsi="Times New Roman" w:cs="B Nazanin"/>
          <w:sz w:val="26"/>
          <w:szCs w:val="28"/>
          <w:rtl/>
          <w:lang w:bidi="fa-IR"/>
        </w:rPr>
        <w:t xml:space="preserve"> شده با گراد</w:t>
      </w:r>
      <w:r w:rsidRPr="00CB43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B430A">
        <w:rPr>
          <w:rFonts w:ascii="Times New Roman" w:hAnsi="Times New Roman" w:cs="B Nazanin" w:hint="eastAsia"/>
          <w:sz w:val="26"/>
          <w:szCs w:val="28"/>
          <w:rtl/>
          <w:lang w:bidi="fa-IR"/>
        </w:rPr>
        <w:t>ان</w:t>
      </w:r>
      <w:r w:rsidRPr="00CB430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CB430A">
        <w:rPr>
          <w:rFonts w:ascii="Times New Roman" w:hAnsi="Times New Roman" w:cs="B Nazanin"/>
          <w:sz w:val="26"/>
          <w:szCs w:val="28"/>
          <w:lang w:bidi="fa-IR"/>
        </w:rPr>
        <w:t>lightgbm</w:t>
      </w:r>
      <w:proofErr w:type="spellEnd"/>
      <w:r w:rsidRPr="00CB430A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کن</w:t>
      </w:r>
      <w:r w:rsidRPr="00CB43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B430A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CB430A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25" w:name="_MON_1760822985"/>
    <w:bookmarkEnd w:id="25"/>
    <w:p w14:paraId="5B68F87F" w14:textId="476C85D3" w:rsidR="00BD2ABF" w:rsidRDefault="00893FDE" w:rsidP="00BD2ABF">
      <w:pPr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12892" w14:anchorId="58034201">
          <v:shape id="_x0000_i1097" type="#_x0000_t75" style="width:523.5pt;height:643.5pt" o:ole="">
            <v:imagedata r:id="rId87" o:title=""/>
          </v:shape>
          <o:OLEObject Type="Embed" ProgID="Word.OpenDocumentText.12" ShapeID="_x0000_i1097" DrawAspect="Content" ObjectID="_1760826055" r:id="rId88"/>
        </w:object>
      </w:r>
    </w:p>
    <w:p w14:paraId="6511FD58" w14:textId="77777777" w:rsidR="00BD2ABF" w:rsidRPr="00294735" w:rsidRDefault="00BD2ABF" w:rsidP="00BD2ABF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بحث</w:t>
      </w:r>
    </w:p>
    <w:p w14:paraId="3C66013E" w14:textId="7B29EC6E" w:rsidR="00BD2ABF" w:rsidRDefault="00893FDE" w:rsidP="00BD2ABF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 xml:space="preserve">کتابخانه </w:t>
      </w:r>
      <w:proofErr w:type="spellStart"/>
      <w:r w:rsidRPr="00893FDE">
        <w:rPr>
          <w:rFonts w:ascii="Times New Roman" w:hAnsi="Times New Roman" w:cs="B Nazanin"/>
          <w:sz w:val="26"/>
          <w:szCs w:val="28"/>
          <w:lang w:bidi="fa-IR"/>
        </w:rPr>
        <w:t>lightgbm</w:t>
      </w:r>
      <w:proofErr w:type="spellEnd"/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893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ماش</w:t>
      </w:r>
      <w:r w:rsidRPr="00893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93FDE">
        <w:rPr>
          <w:rFonts w:ascii="Times New Roman" w:hAnsi="Times New Roman" w:cs="B Nazanin" w:hint="eastAsia"/>
          <w:sz w:val="26"/>
          <w:szCs w:val="28"/>
          <w:rtl/>
          <w:lang w:bidi="fa-IR"/>
        </w:rPr>
        <w:t>ن‌ها</w:t>
      </w:r>
      <w:r w:rsidRPr="00893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 xml:space="preserve"> تقو</w:t>
      </w:r>
      <w:r w:rsidRPr="00893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93FDE">
        <w:rPr>
          <w:rFonts w:ascii="Times New Roman" w:hAnsi="Times New Roman" w:cs="B Nazanin" w:hint="eastAsia"/>
          <w:sz w:val="26"/>
          <w:szCs w:val="28"/>
          <w:rtl/>
          <w:lang w:bidi="fa-IR"/>
        </w:rPr>
        <w:t>ت‌شده</w:t>
      </w:r>
      <w:r w:rsidR="00726267">
        <w:rPr>
          <w:rFonts w:ascii="Times New Roman" w:hAnsi="Times New Roman" w:cs="B Nazanin" w:hint="eastAsia"/>
          <w:sz w:val="26"/>
          <w:szCs w:val="28"/>
          <w:lang w:bidi="fa-IR"/>
        </w:rPr>
        <w:t>‌</w:t>
      </w:r>
      <w:r w:rsidR="0072626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 xml:space="preserve"> گراد</w:t>
      </w:r>
      <w:r w:rsidRPr="00893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93FDE">
        <w:rPr>
          <w:rFonts w:ascii="Times New Roman" w:hAnsi="Times New Roman" w:cs="B Nazanin" w:hint="eastAsia"/>
          <w:sz w:val="26"/>
          <w:szCs w:val="28"/>
          <w:rtl/>
          <w:lang w:bidi="fa-IR"/>
        </w:rPr>
        <w:t>ان</w:t>
      </w:r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م</w:t>
      </w:r>
      <w:r w:rsidRPr="00893FDE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893FDE">
        <w:rPr>
          <w:rFonts w:ascii="Times New Roman" w:hAnsi="Times New Roman" w:cs="B Nazanin" w:hint="eastAsia"/>
          <w:sz w:val="26"/>
          <w:szCs w:val="28"/>
          <w:rtl/>
          <w:lang w:bidi="fa-IR"/>
        </w:rPr>
        <w:t>شود</w:t>
      </w:r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برا</w:t>
      </w:r>
      <w:r w:rsidRPr="00893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 xml:space="preserve"> زمان آموزش، استنتاج و پشت</w:t>
      </w:r>
      <w:r w:rsidRPr="00893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93FDE">
        <w:rPr>
          <w:rFonts w:ascii="Times New Roman" w:hAnsi="Times New Roman" w:cs="B Nazanin" w:hint="eastAsia"/>
          <w:sz w:val="26"/>
          <w:szCs w:val="28"/>
          <w:rtl/>
          <w:lang w:bidi="fa-IR"/>
        </w:rPr>
        <w:t>بان</w:t>
      </w:r>
      <w:r w:rsidRPr="00893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893FDE">
        <w:rPr>
          <w:rFonts w:ascii="Times New Roman" w:hAnsi="Times New Roman" w:cs="B Nazanin"/>
          <w:sz w:val="26"/>
          <w:szCs w:val="28"/>
          <w:lang w:bidi="fa-IR"/>
        </w:rPr>
        <w:t>GPU</w:t>
      </w:r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 xml:space="preserve"> بس</w:t>
      </w:r>
      <w:r w:rsidRPr="00893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93FDE">
        <w:rPr>
          <w:rFonts w:ascii="Times New Roman" w:hAnsi="Times New Roman" w:cs="B Nazanin" w:hint="eastAsia"/>
          <w:sz w:val="26"/>
          <w:szCs w:val="28"/>
          <w:rtl/>
          <w:lang w:bidi="fa-IR"/>
        </w:rPr>
        <w:t>ار</w:t>
      </w:r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</w:t>
      </w:r>
      <w:r w:rsidRPr="00893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93FDE">
        <w:rPr>
          <w:rFonts w:ascii="Times New Roman" w:hAnsi="Times New Roman" w:cs="B Nazanin" w:hint="eastAsia"/>
          <w:sz w:val="26"/>
          <w:szCs w:val="28"/>
          <w:rtl/>
          <w:lang w:bidi="fa-IR"/>
        </w:rPr>
        <w:t>نه</w:t>
      </w:r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 xml:space="preserve"> شده است. به عنوان </w:t>
      </w:r>
      <w:r w:rsidRPr="00893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93FDE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 xml:space="preserve"> نت</w:t>
      </w:r>
      <w:r w:rsidRPr="00893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93FDE">
        <w:rPr>
          <w:rFonts w:ascii="Times New Roman" w:hAnsi="Times New Roman" w:cs="B Nazanin" w:hint="eastAsia"/>
          <w:sz w:val="26"/>
          <w:szCs w:val="28"/>
          <w:rtl/>
          <w:lang w:bidi="fa-IR"/>
        </w:rPr>
        <w:t>جه</w:t>
      </w:r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کارا</w:t>
      </w:r>
      <w:r w:rsidRPr="00893FDE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 xml:space="preserve"> محاسبات</w:t>
      </w:r>
      <w:r w:rsidRPr="00893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 xml:space="preserve"> آن، اغلب در تول</w:t>
      </w:r>
      <w:r w:rsidRPr="00893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93FDE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در تنظ</w:t>
      </w:r>
      <w:r w:rsidRPr="00893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93FDE">
        <w:rPr>
          <w:rFonts w:ascii="Times New Roman" w:hAnsi="Times New Roman" w:cs="B Nazanin" w:hint="eastAsia"/>
          <w:sz w:val="26"/>
          <w:szCs w:val="28"/>
          <w:rtl/>
          <w:lang w:bidi="fa-IR"/>
        </w:rPr>
        <w:t>مات</w:t>
      </w:r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مق</w:t>
      </w:r>
      <w:r w:rsidRPr="00893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93FDE">
        <w:rPr>
          <w:rFonts w:ascii="Times New Roman" w:hAnsi="Times New Roman" w:cs="B Nazanin" w:hint="eastAsia"/>
          <w:sz w:val="26"/>
          <w:szCs w:val="28"/>
          <w:rtl/>
          <w:lang w:bidi="fa-IR"/>
        </w:rPr>
        <w:t>اس</w:t>
      </w:r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 xml:space="preserve"> بزرگ استفاده </w:t>
      </w:r>
      <w:r w:rsidR="001C14CA">
        <w:rPr>
          <w:rFonts w:ascii="Times New Roman" w:hAnsi="Times New Roman" w:cs="B Nazanin"/>
          <w:sz w:val="26"/>
          <w:szCs w:val="28"/>
          <w:rtl/>
          <w:lang w:bidi="fa-IR"/>
        </w:rPr>
        <w:lastRenderedPageBreak/>
        <w:t>می‌</w:t>
      </w:r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>شود. اگرچه استفاده از مدل‌ها</w:t>
      </w:r>
      <w:r w:rsidRPr="00893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893FDE">
        <w:rPr>
          <w:rFonts w:ascii="Times New Roman" w:hAnsi="Times New Roman" w:cs="B Nazanin"/>
          <w:sz w:val="26"/>
          <w:szCs w:val="28"/>
          <w:lang w:bidi="fa-IR"/>
        </w:rPr>
        <w:t>Sikit</w:t>
      </w:r>
      <w:proofErr w:type="spellEnd"/>
      <w:r w:rsidRPr="00893FDE">
        <w:rPr>
          <w:rFonts w:ascii="Times New Roman" w:hAnsi="Times New Roman" w:cs="B Nazanin"/>
          <w:sz w:val="26"/>
          <w:szCs w:val="28"/>
          <w:lang w:bidi="fa-IR"/>
        </w:rPr>
        <w:t>-Learn</w:t>
      </w:r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 xml:space="preserve"> معمولا آسان‌تر است، برخ</w:t>
      </w:r>
      <w:r w:rsidRPr="00893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کتابخانه‌ها، مانند </w:t>
      </w:r>
      <w:proofErr w:type="spellStart"/>
      <w:r w:rsidRPr="00893FDE">
        <w:rPr>
          <w:rFonts w:ascii="Times New Roman" w:hAnsi="Times New Roman" w:cs="B Nazanin"/>
          <w:sz w:val="26"/>
          <w:szCs w:val="28"/>
          <w:lang w:bidi="fa-IR"/>
        </w:rPr>
        <w:t>lightgbm</w:t>
      </w:r>
      <w:proofErr w:type="spellEnd"/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>، م</w:t>
      </w:r>
      <w:r w:rsidRPr="00893FDE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893FDE">
        <w:rPr>
          <w:rFonts w:ascii="Times New Roman" w:hAnsi="Times New Roman" w:cs="B Nazanin" w:hint="eastAsia"/>
          <w:sz w:val="26"/>
          <w:szCs w:val="28"/>
          <w:rtl/>
          <w:lang w:bidi="fa-IR"/>
        </w:rPr>
        <w:t>توانند</w:t>
      </w:r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 xml:space="preserve"> زمان</w:t>
      </w:r>
      <w:r w:rsidRPr="00893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 xml:space="preserve"> مف</w:t>
      </w:r>
      <w:r w:rsidRPr="00893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93FDE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باشند که داده‌ها</w:t>
      </w:r>
      <w:r w:rsidRPr="00893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 xml:space="preserve"> بزرگ</w:t>
      </w:r>
      <w:r w:rsidR="0087482D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داشته باشیم</w:t>
      </w:r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893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93FDE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B22D37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از لحاظ </w:t>
      </w:r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>زمان‌ها</w:t>
      </w:r>
      <w:r w:rsidRPr="00893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 xml:space="preserve"> آموزش</w:t>
      </w:r>
      <w:r w:rsidRPr="00893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 xml:space="preserve"> دق</w:t>
      </w:r>
      <w:r w:rsidRPr="00893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93FDE">
        <w:rPr>
          <w:rFonts w:ascii="Times New Roman" w:hAnsi="Times New Roman" w:cs="B Nazanin" w:hint="eastAsia"/>
          <w:sz w:val="26"/>
          <w:szCs w:val="28"/>
          <w:rtl/>
          <w:lang w:bidi="fa-IR"/>
        </w:rPr>
        <w:t>ق</w:t>
      </w:r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E1036E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برای </w:t>
      </w:r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>مدل</w:t>
      </w:r>
      <w:r w:rsidR="00B22D37">
        <w:rPr>
          <w:rFonts w:ascii="Times New Roman" w:hAnsi="Times New Roman" w:cs="B Nazanin" w:hint="cs"/>
          <w:sz w:val="26"/>
          <w:szCs w:val="28"/>
          <w:rtl/>
          <w:lang w:bidi="fa-IR"/>
        </w:rPr>
        <w:t>،</w:t>
      </w:r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 xml:space="preserve"> محدود شده‌ا</w:t>
      </w:r>
      <w:r w:rsidRPr="00893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93FDE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304A86C2" w14:textId="77777777" w:rsidR="00BD2ABF" w:rsidRPr="002E04BA" w:rsidRDefault="00BD2ABF" w:rsidP="00BD2ABF">
      <w:pPr>
        <w:bidi/>
        <w:jc w:val="lowKashida"/>
        <w:rPr>
          <w:rStyle w:val="Hyperlink"/>
          <w:rFonts w:ascii="Times New Roman" w:hAnsi="Times New Roman" w:cs="B Nazanin"/>
          <w:color w:val="auto"/>
          <w:sz w:val="26"/>
          <w:szCs w:val="28"/>
          <w:u w:val="none"/>
          <w:lang w:bidi="fa-IR"/>
        </w:rPr>
      </w:pPr>
      <w:r w:rsidRPr="001B3413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همچنین ببینید:</w:t>
      </w:r>
    </w:p>
    <w:p w14:paraId="7E51D071" w14:textId="38DD405D" w:rsidR="00676277" w:rsidRDefault="00165369" w:rsidP="00676277">
      <w:pPr>
        <w:pStyle w:val="ListParagraph"/>
        <w:numPr>
          <w:ilvl w:val="0"/>
          <w:numId w:val="10"/>
        </w:num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hyperlink r:id="rId89" w:history="1">
        <w:r w:rsidR="00676277" w:rsidRPr="00165369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مستندات </w:t>
        </w:r>
        <w:proofErr w:type="spellStart"/>
        <w:r w:rsidR="00676277" w:rsidRPr="00165369">
          <w:rPr>
            <w:rStyle w:val="Hyperlink"/>
            <w:rFonts w:ascii="Times New Roman" w:hAnsi="Times New Roman" w:cs="B Nazanin"/>
            <w:sz w:val="26"/>
            <w:szCs w:val="28"/>
            <w:lang w:bidi="fa-IR"/>
          </w:rPr>
          <w:t>LightGBM</w:t>
        </w:r>
        <w:proofErr w:type="spellEnd"/>
      </w:hyperlink>
    </w:p>
    <w:p w14:paraId="313BD25A" w14:textId="01E4D410" w:rsidR="00676277" w:rsidRPr="002E04BA" w:rsidRDefault="00165369" w:rsidP="00676277">
      <w:pPr>
        <w:pStyle w:val="ListParagraph"/>
        <w:numPr>
          <w:ilvl w:val="0"/>
          <w:numId w:val="10"/>
        </w:num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hyperlink r:id="rId90" w:history="1">
        <w:r w:rsidR="00676277" w:rsidRPr="00165369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مستندات </w:t>
        </w:r>
        <w:proofErr w:type="spellStart"/>
        <w:r w:rsidR="00676277" w:rsidRPr="00165369">
          <w:rPr>
            <w:rStyle w:val="Hyperlink"/>
            <w:rFonts w:ascii="Times New Roman" w:hAnsi="Times New Roman" w:cs="B Nazanin"/>
            <w:sz w:val="26"/>
            <w:szCs w:val="28"/>
            <w:lang w:bidi="fa-IR"/>
          </w:rPr>
          <w:t>CatBoost</w:t>
        </w:r>
        <w:proofErr w:type="spellEnd"/>
        <w:r w:rsidR="00676277" w:rsidRPr="00165369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 (</w:t>
        </w:r>
        <w:r w:rsidR="00676277" w:rsidRPr="00165369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</w:t>
        </w:r>
        <w:r w:rsidR="00676277" w:rsidRPr="00165369">
          <w:rPr>
            <w:rStyle w:val="Hyperlink"/>
            <w:rFonts w:ascii="Times New Roman" w:hAnsi="Times New Roman" w:cs="B Nazanin" w:hint="eastAsia"/>
            <w:sz w:val="26"/>
            <w:szCs w:val="28"/>
            <w:rtl/>
            <w:lang w:bidi="fa-IR"/>
          </w:rPr>
          <w:t>ک</w:t>
        </w:r>
        <w:r w:rsidR="00676277" w:rsidRPr="00165369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</w:t>
        </w:r>
        <w:r w:rsidR="00676277" w:rsidRPr="00165369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 د</w:t>
        </w:r>
        <w:r w:rsidR="00676277" w:rsidRPr="00165369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</w:t>
        </w:r>
        <w:r w:rsidR="00676277" w:rsidRPr="00165369">
          <w:rPr>
            <w:rStyle w:val="Hyperlink"/>
            <w:rFonts w:ascii="Times New Roman" w:hAnsi="Times New Roman" w:cs="B Nazanin" w:hint="eastAsia"/>
            <w:sz w:val="26"/>
            <w:szCs w:val="28"/>
            <w:rtl/>
            <w:lang w:bidi="fa-IR"/>
          </w:rPr>
          <w:t>گر</w:t>
        </w:r>
        <w:r w:rsidR="00676277" w:rsidRPr="00165369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 از کتابخانه</w:t>
        </w:r>
        <w:r w:rsidR="001C14CA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>‌های</w:t>
        </w:r>
        <w:r w:rsidR="00676277" w:rsidRPr="00165369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 به</w:t>
        </w:r>
        <w:r w:rsidR="00676277" w:rsidRPr="00165369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</w:t>
        </w:r>
        <w:r w:rsidR="00676277" w:rsidRPr="00165369">
          <w:rPr>
            <w:rStyle w:val="Hyperlink"/>
            <w:rFonts w:ascii="Times New Roman" w:hAnsi="Times New Roman" w:cs="B Nazanin" w:hint="eastAsia"/>
            <w:sz w:val="26"/>
            <w:szCs w:val="28"/>
            <w:rtl/>
            <w:lang w:bidi="fa-IR"/>
          </w:rPr>
          <w:t>نه</w:t>
        </w:r>
        <w:r w:rsidR="00676277" w:rsidRPr="00165369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 شده برا</w:t>
        </w:r>
        <w:r w:rsidR="00676277" w:rsidRPr="00165369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</w:t>
        </w:r>
        <w:r w:rsidR="00676277" w:rsidRPr="00165369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 </w:t>
        </w:r>
        <w:r w:rsidR="00676277" w:rsidRPr="00165369">
          <w:rPr>
            <w:rStyle w:val="Hyperlink"/>
            <w:rFonts w:ascii="Times New Roman" w:hAnsi="Times New Roman" w:cs="B Nazanin"/>
            <w:sz w:val="26"/>
            <w:szCs w:val="28"/>
            <w:lang w:bidi="fa-IR"/>
          </w:rPr>
          <w:t>GBM</w:t>
        </w:r>
        <w:r w:rsidR="00676277" w:rsidRPr="00165369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>)</w:t>
        </w:r>
      </w:hyperlink>
    </w:p>
    <w:p w14:paraId="0EE73C5C" w14:textId="77777777" w:rsidR="00BD2ABF" w:rsidRDefault="00BD2ABF" w:rsidP="00BD2ABF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5A5EED01" w14:textId="0F0D249E" w:rsidR="007729BA" w:rsidRPr="00294735" w:rsidRDefault="007729BA" w:rsidP="007729BA">
      <w:pPr>
        <w:bidi/>
        <w:jc w:val="center"/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15</w:t>
      </w: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.</w:t>
      </w: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5</w:t>
      </w: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 </w:t>
      </w:r>
      <w:r w:rsidR="0096044A" w:rsidRPr="0096044A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پ</w:t>
      </w:r>
      <w:r w:rsidR="0096044A" w:rsidRPr="0096044A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96044A" w:rsidRPr="0096044A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دا</w:t>
      </w:r>
      <w:r w:rsidR="0096044A" w:rsidRPr="0096044A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کردن نزد</w:t>
      </w:r>
      <w:r w:rsidR="0096044A" w:rsidRPr="0096044A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96044A" w:rsidRPr="0096044A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کتر</w:t>
      </w:r>
      <w:r w:rsidR="0096044A" w:rsidRPr="0096044A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96044A" w:rsidRPr="0096044A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ن</w:t>
      </w:r>
      <w:r w:rsidR="0096044A" w:rsidRPr="0096044A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همسا</w:t>
      </w:r>
      <w:r w:rsidR="0096044A" w:rsidRPr="0096044A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96044A" w:rsidRPr="0096044A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ه</w:t>
      </w:r>
      <w:r w:rsidR="00502EEE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‌های</w:t>
      </w:r>
      <w:r w:rsidR="0096044A" w:rsidRPr="0096044A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تقر</w:t>
      </w:r>
      <w:r w:rsidR="0096044A" w:rsidRPr="0096044A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96044A" w:rsidRPr="0096044A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ب</w:t>
      </w:r>
      <w:r w:rsidR="0096044A" w:rsidRPr="0096044A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D57341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 (</w:t>
      </w:r>
      <w:r w:rsidR="00D57341">
        <w:rPr>
          <w:rFonts w:ascii="Times New Roman" w:hAnsi="Times New Roman" w:cs="B Nazanin"/>
          <w:b/>
          <w:bCs/>
          <w:sz w:val="26"/>
          <w:szCs w:val="28"/>
          <w:lang w:bidi="fa-IR"/>
        </w:rPr>
        <w:t>ANN</w:t>
      </w:r>
      <w:r w:rsidR="00D57341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)</w:t>
      </w:r>
    </w:p>
    <w:p w14:paraId="06B72D83" w14:textId="77777777" w:rsidR="007729BA" w:rsidRPr="00294735" w:rsidRDefault="007729BA" w:rsidP="007729BA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مسئله</w:t>
      </w:r>
    </w:p>
    <w:p w14:paraId="3C59AE84" w14:textId="4B909B7C" w:rsidR="007729BA" w:rsidRPr="00294735" w:rsidRDefault="003E49FF" w:rsidP="007729BA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3E49FF">
        <w:rPr>
          <w:rFonts w:ascii="Times New Roman" w:hAnsi="Times New Roman" w:cs="B Nazanin"/>
          <w:sz w:val="26"/>
          <w:szCs w:val="28"/>
          <w:rtl/>
          <w:lang w:bidi="fa-IR"/>
        </w:rPr>
        <w:t>م</w:t>
      </w:r>
      <w:r w:rsidRPr="003E49FF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3E49FF">
        <w:rPr>
          <w:rFonts w:ascii="Times New Roman" w:hAnsi="Times New Roman" w:cs="B Nazanin" w:hint="eastAsia"/>
          <w:sz w:val="26"/>
          <w:szCs w:val="28"/>
          <w:rtl/>
          <w:lang w:bidi="fa-IR"/>
        </w:rPr>
        <w:t>خواه</w:t>
      </w:r>
      <w:r w:rsidRPr="003E49F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E49FF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3E49FF">
        <w:rPr>
          <w:rFonts w:ascii="Times New Roman" w:hAnsi="Times New Roman" w:cs="B Nazanin"/>
          <w:sz w:val="26"/>
          <w:szCs w:val="28"/>
          <w:rtl/>
          <w:lang w:bidi="fa-IR"/>
        </w:rPr>
        <w:t xml:space="preserve"> نزد</w:t>
      </w:r>
      <w:r w:rsidRPr="003E49F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E49FF">
        <w:rPr>
          <w:rFonts w:ascii="Times New Roman" w:hAnsi="Times New Roman" w:cs="B Nazanin" w:hint="eastAsia"/>
          <w:sz w:val="26"/>
          <w:szCs w:val="28"/>
          <w:rtl/>
          <w:lang w:bidi="fa-IR"/>
        </w:rPr>
        <w:t>ک‌تر</w:t>
      </w:r>
      <w:r w:rsidRPr="003E49F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E49FF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3E49FF">
        <w:rPr>
          <w:rFonts w:ascii="Times New Roman" w:hAnsi="Times New Roman" w:cs="B Nazanin"/>
          <w:sz w:val="26"/>
          <w:szCs w:val="28"/>
          <w:rtl/>
          <w:lang w:bidi="fa-IR"/>
        </w:rPr>
        <w:t xml:space="preserve"> همسا</w:t>
      </w:r>
      <w:r w:rsidRPr="003E49F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E49FF">
        <w:rPr>
          <w:rFonts w:ascii="Times New Roman" w:hAnsi="Times New Roman" w:cs="B Nazanin" w:hint="eastAsia"/>
          <w:sz w:val="26"/>
          <w:szCs w:val="28"/>
          <w:rtl/>
          <w:lang w:bidi="fa-IR"/>
        </w:rPr>
        <w:t>گان</w:t>
      </w:r>
      <w:r w:rsidRPr="003E49FF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برا</w:t>
      </w:r>
      <w:r w:rsidRPr="003E49F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E49FF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داده‌ها</w:t>
      </w:r>
      <w:r w:rsidRPr="003E49F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E49FF">
        <w:rPr>
          <w:rFonts w:ascii="Times New Roman" w:hAnsi="Times New Roman" w:cs="B Nazanin"/>
          <w:sz w:val="26"/>
          <w:szCs w:val="28"/>
          <w:rtl/>
          <w:lang w:bidi="fa-IR"/>
        </w:rPr>
        <w:t xml:space="preserve"> بزرگ با تأخ</w:t>
      </w:r>
      <w:r w:rsidRPr="003E49F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E49FF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3E49FF">
        <w:rPr>
          <w:rFonts w:ascii="Times New Roman" w:hAnsi="Times New Roman" w:cs="B Nazanin"/>
          <w:sz w:val="26"/>
          <w:szCs w:val="28"/>
          <w:rtl/>
          <w:lang w:bidi="fa-IR"/>
        </w:rPr>
        <w:t xml:space="preserve"> کم </w:t>
      </w:r>
      <w:r w:rsidR="00BE65AA">
        <w:rPr>
          <w:rFonts w:ascii="Times New Roman" w:hAnsi="Times New Roman" w:cs="B Nazanin" w:hint="cs"/>
          <w:sz w:val="26"/>
          <w:szCs w:val="28"/>
          <w:rtl/>
          <w:lang w:bidi="fa-IR"/>
        </w:rPr>
        <w:t>را واکِشی</w:t>
      </w:r>
      <w:r w:rsidR="00BF35AF">
        <w:rPr>
          <w:rStyle w:val="FootnoteReference"/>
          <w:rFonts w:ascii="Times New Roman" w:hAnsi="Times New Roman" w:cs="B Nazanin"/>
          <w:sz w:val="26"/>
          <w:szCs w:val="28"/>
          <w:rtl/>
          <w:lang w:bidi="fa-IR"/>
        </w:rPr>
        <w:footnoteReference w:id="19"/>
      </w:r>
      <w:r w:rsidRPr="003E49FF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3E49F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E49FF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3E49FF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p w14:paraId="5788D312" w14:textId="77777777" w:rsidR="007729BA" w:rsidRPr="00294735" w:rsidRDefault="007729BA" w:rsidP="007729BA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راه‌حل</w:t>
      </w:r>
    </w:p>
    <w:p w14:paraId="37164091" w14:textId="5DD3A0CB" w:rsidR="007729BA" w:rsidRPr="00294735" w:rsidRDefault="00A5092D" w:rsidP="007729BA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A5092D">
        <w:rPr>
          <w:rFonts w:ascii="Times New Roman" w:hAnsi="Times New Roman" w:cs="B Nazanin"/>
          <w:sz w:val="26"/>
          <w:szCs w:val="28"/>
          <w:rtl/>
          <w:lang w:bidi="fa-IR"/>
        </w:rPr>
        <w:t>از جستجو</w:t>
      </w:r>
      <w:r w:rsidRPr="00A5092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5092D">
        <w:rPr>
          <w:rFonts w:ascii="Times New Roman" w:hAnsi="Times New Roman" w:cs="B Nazanin"/>
          <w:sz w:val="26"/>
          <w:szCs w:val="28"/>
          <w:rtl/>
          <w:lang w:bidi="fa-IR"/>
        </w:rPr>
        <w:t xml:space="preserve"> تقر</w:t>
      </w:r>
      <w:r w:rsidRPr="00A5092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5092D">
        <w:rPr>
          <w:rFonts w:ascii="Times New Roman" w:hAnsi="Times New Roman" w:cs="B Nazanin" w:hint="eastAsia"/>
          <w:sz w:val="26"/>
          <w:szCs w:val="28"/>
          <w:rtl/>
          <w:lang w:bidi="fa-IR"/>
        </w:rPr>
        <w:t>ب</w:t>
      </w:r>
      <w:r w:rsidRPr="00A5092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5092D">
        <w:rPr>
          <w:rFonts w:ascii="Times New Roman" w:hAnsi="Times New Roman" w:cs="B Nazanin"/>
          <w:sz w:val="26"/>
          <w:szCs w:val="28"/>
          <w:rtl/>
          <w:lang w:bidi="fa-IR"/>
        </w:rPr>
        <w:t xml:space="preserve"> نزد</w:t>
      </w:r>
      <w:r w:rsidRPr="00A5092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5092D">
        <w:rPr>
          <w:rFonts w:ascii="Times New Roman" w:hAnsi="Times New Roman" w:cs="B Nazanin" w:hint="eastAsia"/>
          <w:sz w:val="26"/>
          <w:szCs w:val="28"/>
          <w:rtl/>
          <w:lang w:bidi="fa-IR"/>
        </w:rPr>
        <w:t>کتر</w:t>
      </w:r>
      <w:r w:rsidRPr="00A5092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5092D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A5092D">
        <w:rPr>
          <w:rFonts w:ascii="Times New Roman" w:hAnsi="Times New Roman" w:cs="B Nazanin"/>
          <w:sz w:val="26"/>
          <w:szCs w:val="28"/>
          <w:rtl/>
          <w:lang w:bidi="fa-IR"/>
        </w:rPr>
        <w:t xml:space="preserve"> همسا</w:t>
      </w:r>
      <w:r w:rsidRPr="00A5092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5092D">
        <w:rPr>
          <w:rFonts w:ascii="Times New Roman" w:hAnsi="Times New Roman" w:cs="B Nazanin" w:hint="eastAsia"/>
          <w:sz w:val="26"/>
          <w:szCs w:val="28"/>
          <w:rtl/>
          <w:lang w:bidi="fa-IR"/>
        </w:rPr>
        <w:t>گان</w:t>
      </w:r>
      <w:r w:rsidRPr="00A5092D">
        <w:rPr>
          <w:rFonts w:ascii="Times New Roman" w:hAnsi="Times New Roman" w:cs="B Nazanin"/>
          <w:sz w:val="26"/>
          <w:szCs w:val="28"/>
          <w:rtl/>
          <w:lang w:bidi="fa-IR"/>
        </w:rPr>
        <w:t xml:space="preserve"> (</w:t>
      </w:r>
      <w:r w:rsidRPr="00A5092D">
        <w:rPr>
          <w:rFonts w:ascii="Times New Roman" w:hAnsi="Times New Roman" w:cs="B Nazanin"/>
          <w:sz w:val="26"/>
          <w:szCs w:val="28"/>
          <w:lang w:bidi="fa-IR"/>
        </w:rPr>
        <w:t>ANN</w:t>
      </w:r>
      <w:r w:rsidRPr="00A5092D">
        <w:rPr>
          <w:rFonts w:ascii="Times New Roman" w:hAnsi="Times New Roman" w:cs="B Nazanin"/>
          <w:sz w:val="26"/>
          <w:szCs w:val="28"/>
          <w:rtl/>
          <w:lang w:bidi="fa-IR"/>
        </w:rPr>
        <w:t xml:space="preserve">) با کتابخانه </w:t>
      </w:r>
      <w:proofErr w:type="spellStart"/>
      <w:r w:rsidRPr="00A5092D">
        <w:rPr>
          <w:rFonts w:ascii="Times New Roman" w:hAnsi="Times New Roman" w:cs="B Nazanin"/>
          <w:sz w:val="26"/>
          <w:szCs w:val="28"/>
          <w:lang w:bidi="fa-IR"/>
        </w:rPr>
        <w:t>faiss</w:t>
      </w:r>
      <w:proofErr w:type="spellEnd"/>
      <w:r w:rsidRPr="00A5092D">
        <w:rPr>
          <w:rFonts w:ascii="Times New Roman" w:hAnsi="Times New Roman" w:cs="B Nazanin"/>
          <w:sz w:val="26"/>
          <w:szCs w:val="28"/>
          <w:rtl/>
          <w:lang w:bidi="fa-IR"/>
        </w:rPr>
        <w:t xml:space="preserve"> ف</w:t>
      </w:r>
      <w:r w:rsidRPr="00A5092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5092D">
        <w:rPr>
          <w:rFonts w:ascii="Times New Roman" w:hAnsi="Times New Roman" w:cs="B Nazanin" w:hint="eastAsia"/>
          <w:sz w:val="26"/>
          <w:szCs w:val="28"/>
          <w:rtl/>
          <w:lang w:bidi="fa-IR"/>
        </w:rPr>
        <w:t>س</w:t>
      </w:r>
      <w:r w:rsidRPr="00A5092D">
        <w:rPr>
          <w:rFonts w:ascii="Times New Roman" w:hAnsi="Times New Roman" w:cs="B Nazanin"/>
          <w:sz w:val="26"/>
          <w:szCs w:val="28"/>
          <w:rtl/>
          <w:lang w:bidi="fa-IR"/>
        </w:rPr>
        <w:t xml:space="preserve"> بوک استفاده کن</w:t>
      </w:r>
      <w:r w:rsidRPr="00A5092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5092D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A5092D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26" w:name="_MON_1760824055"/>
    <w:bookmarkEnd w:id="26"/>
    <w:p w14:paraId="6BB7CB25" w14:textId="6B3B7049" w:rsidR="007729BA" w:rsidRDefault="005B1E0A" w:rsidP="007729BA">
      <w:pPr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12855" w14:anchorId="1C433BEE">
          <v:shape id="_x0000_i1130" type="#_x0000_t75" style="width:523.5pt;height:641.25pt" o:ole="">
            <v:imagedata r:id="rId91" o:title=""/>
          </v:shape>
          <o:OLEObject Type="Embed" ProgID="Word.OpenDocumentText.12" ShapeID="_x0000_i1130" DrawAspect="Content" ObjectID="_1760826056" r:id="rId92"/>
        </w:object>
      </w:r>
    </w:p>
    <w:p w14:paraId="04F94DCB" w14:textId="77777777" w:rsidR="007729BA" w:rsidRPr="00294735" w:rsidRDefault="007729BA" w:rsidP="007729BA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بحث</w:t>
      </w:r>
    </w:p>
    <w:p w14:paraId="1A5F8B22" w14:textId="57074B9B" w:rsidR="005B1E0A" w:rsidRPr="005B1E0A" w:rsidRDefault="005B1E0A" w:rsidP="005B1E0A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5B1E0A">
        <w:rPr>
          <w:rFonts w:ascii="Times New Roman" w:hAnsi="Times New Roman" w:cs="B Nazanin"/>
          <w:sz w:val="26"/>
          <w:szCs w:val="28"/>
          <w:lang w:bidi="fa-IR"/>
        </w:rPr>
        <w:t>KNN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رو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کرد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عال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افتن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مشابه تر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مشاهدات در مجموعه ا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داده</w:t>
      </w:r>
      <w:r w:rsidR="00502EEE">
        <w:rPr>
          <w:rFonts w:ascii="Times New Roman" w:hAnsi="Times New Roman" w:cs="B Nazanin"/>
          <w:sz w:val="26"/>
          <w:szCs w:val="28"/>
          <w:rtl/>
          <w:lang w:bidi="fa-IR"/>
        </w:rPr>
        <w:t>‌های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کوچک است. با ا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حال، با افزا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اندازه داده</w:t>
      </w:r>
      <w:r w:rsidR="00502EEE">
        <w:rPr>
          <w:rFonts w:ascii="Times New Roman" w:hAnsi="Times New Roman" w:cs="B Nazanin"/>
          <w:sz w:val="26"/>
          <w:szCs w:val="28"/>
          <w:rtl/>
          <w:lang w:bidi="fa-IR"/>
        </w:rPr>
        <w:t>‌های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ما، زمان محاسبه فاصله ب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هر مشاهده و سا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نقاط مجموعه داده</w:t>
      </w:r>
      <w:r w:rsidR="000D1412">
        <w:rPr>
          <w:rFonts w:ascii="Times New Roman" w:hAnsi="Times New Roman" w:cs="B Nazanin" w:hint="cs"/>
          <w:sz w:val="26"/>
          <w:szCs w:val="28"/>
          <w:rtl/>
          <w:lang w:bidi="fa-IR"/>
        </w:rPr>
        <w:t>‌ی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 ن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ز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افزا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502EEE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ابد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>. س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ستم</w:t>
      </w:r>
      <w:r w:rsidR="00502EEE">
        <w:rPr>
          <w:rFonts w:ascii="Times New Roman" w:hAnsi="Times New Roman" w:cs="B Nazanin"/>
          <w:sz w:val="26"/>
          <w:szCs w:val="28"/>
          <w:rtl/>
          <w:lang w:bidi="fa-IR"/>
        </w:rPr>
        <w:t>‌های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5B1E0A">
        <w:rPr>
          <w:rFonts w:ascii="Times New Roman" w:hAnsi="Times New Roman" w:cs="B Nazanin"/>
          <w:sz w:val="26"/>
          <w:szCs w:val="28"/>
          <w:lang w:bidi="fa-IR"/>
        </w:rPr>
        <w:t>ML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مق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اس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بزرگ مانند موتورها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جستجو 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توص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ه</w:t>
      </w:r>
      <w:r w:rsidR="00EC360B">
        <w:rPr>
          <w:rFonts w:ascii="Times New Roman" w:hAnsi="Times New Roman" w:cs="B Nazanin" w:hint="cs"/>
          <w:sz w:val="26"/>
          <w:szCs w:val="28"/>
          <w:rtl/>
          <w:lang w:bidi="fa-IR"/>
        </w:rPr>
        <w:t>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اغلب از نوع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مع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ار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تشابه بردار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باز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اب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مشاهدات مشابه استفاده </w:t>
      </w:r>
      <w:r w:rsidR="00502EEE">
        <w:rPr>
          <w:rFonts w:ascii="Times New Roman" w:hAnsi="Times New Roman" w:cs="B Nazanin"/>
          <w:sz w:val="26"/>
          <w:szCs w:val="28"/>
          <w:rtl/>
          <w:lang w:bidi="fa-IR"/>
        </w:rPr>
        <w:lastRenderedPageBreak/>
        <w:t>می‌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>کنند. اما در مق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اس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843B7D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بزرگ 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>در زمان واقع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جا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ما به نتا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ج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کمتر از 100 م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ثان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ه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ن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از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دار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م،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اجرا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5B1E0A">
        <w:rPr>
          <w:rFonts w:ascii="Times New Roman" w:hAnsi="Times New Roman" w:cs="B Nazanin"/>
          <w:sz w:val="26"/>
          <w:szCs w:val="28"/>
          <w:lang w:bidi="fa-IR"/>
        </w:rPr>
        <w:t>KNN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غ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رممکن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شود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0C39CCB8" w14:textId="5ACE85F1" w:rsidR="005B1E0A" w:rsidRPr="005B1E0A" w:rsidRDefault="005B1E0A" w:rsidP="005B1E0A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5B1E0A">
        <w:rPr>
          <w:rFonts w:ascii="Times New Roman" w:hAnsi="Times New Roman" w:cs="B Nazanin"/>
          <w:sz w:val="26"/>
          <w:szCs w:val="28"/>
          <w:lang w:bidi="fa-IR"/>
        </w:rPr>
        <w:t>ANN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ما کمک </w:t>
      </w:r>
      <w:r w:rsidR="00502EEE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>کند تا با قربان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کردن </w:t>
      </w:r>
      <w:r w:rsidR="0049036F">
        <w:rPr>
          <w:rFonts w:ascii="Times New Roman" w:hAnsi="Times New Roman" w:cs="B Nazanin" w:hint="cs"/>
          <w:sz w:val="26"/>
          <w:szCs w:val="28"/>
          <w:rtl/>
          <w:lang w:bidi="fa-IR"/>
        </w:rPr>
        <w:t>مقداری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ک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ف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ت</w:t>
      </w:r>
      <w:r w:rsidR="00C70511">
        <w:rPr>
          <w:rFonts w:ascii="Times New Roman" w:hAnsi="Times New Roman" w:cs="B Nazanin" w:hint="cs"/>
          <w:sz w:val="26"/>
          <w:szCs w:val="28"/>
          <w:rtl/>
          <w:lang w:bidi="fa-IR"/>
        </w:rPr>
        <w:t>ِ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جستجو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دق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ق</w:t>
      </w:r>
      <w:r w:rsidR="007D05EC">
        <w:rPr>
          <w:rFonts w:ascii="Times New Roman" w:hAnsi="Times New Roman" w:cs="B Nazanin" w:hint="cs"/>
          <w:sz w:val="26"/>
          <w:szCs w:val="28"/>
          <w:rtl/>
          <w:lang w:bidi="fa-IR"/>
        </w:rPr>
        <w:t>ِ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نزد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کتر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همسا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گان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نفع سرعت، بر ا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مشکل غلبه کن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>. ا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بدان معناست که اگرچه ترت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ب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و موارد در 10 همسا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ه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اول 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جستجو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5B1E0A">
        <w:rPr>
          <w:rFonts w:ascii="Times New Roman" w:hAnsi="Times New Roman" w:cs="B Nazanin"/>
          <w:sz w:val="26"/>
          <w:szCs w:val="28"/>
          <w:lang w:bidi="fa-IR"/>
        </w:rPr>
        <w:t>ANN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ممکن است با 10 نت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جه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اول از 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جستجو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دق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ق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5B1E0A">
        <w:rPr>
          <w:rFonts w:ascii="Times New Roman" w:hAnsi="Times New Roman" w:cs="B Nazanin"/>
          <w:sz w:val="26"/>
          <w:szCs w:val="28"/>
          <w:lang w:bidi="fa-IR"/>
        </w:rPr>
        <w:t>KNN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مطابقت نداشته باشد، ما آن 10 همسا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ه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اول را بس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ار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سر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عتر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افت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502EEE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>کن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6EC7D6AE" w14:textId="15B38F14" w:rsidR="005B1E0A" w:rsidRPr="005B1E0A" w:rsidRDefault="005B1E0A" w:rsidP="005B1E0A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در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مثال، ما از 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رو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کرد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5B1E0A">
        <w:rPr>
          <w:rFonts w:ascii="Times New Roman" w:hAnsi="Times New Roman" w:cs="B Nazanin"/>
          <w:sz w:val="26"/>
          <w:szCs w:val="28"/>
          <w:lang w:bidi="fa-IR"/>
        </w:rPr>
        <w:t>ANN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نام شاخص فا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معکوس (</w:t>
      </w:r>
      <w:r w:rsidRPr="005B1E0A">
        <w:rPr>
          <w:rFonts w:ascii="Times New Roman" w:hAnsi="Times New Roman" w:cs="B Nazanin"/>
          <w:sz w:val="26"/>
          <w:szCs w:val="28"/>
          <w:lang w:bidi="fa-IR"/>
        </w:rPr>
        <w:t>IVF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) استفاده </w:t>
      </w:r>
      <w:r w:rsidR="00502EEE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>کن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>. ا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رو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کرد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استفاده از خوشه بند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محدود کردن دامنه فضا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جستجو برا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جستجو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نزد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کتر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همسا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گان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 کار </w:t>
      </w:r>
      <w:r w:rsidR="00502EEE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کند. </w:t>
      </w:r>
      <w:r w:rsidRPr="005B1E0A">
        <w:rPr>
          <w:rFonts w:ascii="Times New Roman" w:hAnsi="Times New Roman" w:cs="B Nazanin"/>
          <w:sz w:val="26"/>
          <w:szCs w:val="28"/>
          <w:lang w:bidi="fa-IR"/>
        </w:rPr>
        <w:t>IVF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تسسلات</w:t>
      </w:r>
      <w:r w:rsidR="005B28A6">
        <w:rPr>
          <w:rStyle w:val="FootnoteReference"/>
          <w:rFonts w:ascii="Times New Roman" w:hAnsi="Times New Roman" w:cs="B Nazanin"/>
          <w:sz w:val="26"/>
          <w:szCs w:val="28"/>
          <w:rtl/>
          <w:lang w:bidi="fa-IR"/>
        </w:rPr>
        <w:footnoteReference w:id="20"/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5B1E0A">
        <w:rPr>
          <w:rFonts w:ascii="Times New Roman" w:hAnsi="Times New Roman" w:cs="B Nazanin"/>
          <w:sz w:val="26"/>
          <w:szCs w:val="28"/>
          <w:lang w:bidi="fa-IR"/>
        </w:rPr>
        <w:t>Voronoi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تقس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فضا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جستجو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 به تعداد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منطقه (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خوشه) مجزا استفاده </w:t>
      </w:r>
      <w:r w:rsidR="00502EEE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>کند. و وقت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افتن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نزد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ک‌تر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همسا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گان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رو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م،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تعداد محدود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خوشه‌ها بازد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کن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تا مشاهدات مشابه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پ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دا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م،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برخلاف مقا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سه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ب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هر نقطه از مجموعه داده‌ها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مان</w:t>
      </w:r>
      <w:r w:rsidR="00A0619A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با همدیگر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6B2A2841" w14:textId="001BD503" w:rsidR="007729BA" w:rsidRDefault="0097014D" w:rsidP="005B1E0A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97014D">
        <w:rPr>
          <w:rFonts w:ascii="Times New Roman" w:hAnsi="Times New Roman" w:cs="B Nazanin"/>
          <w:sz w:val="26"/>
          <w:szCs w:val="28"/>
          <w:rtl/>
          <w:lang w:bidi="fa-IR"/>
        </w:rPr>
        <w:drawing>
          <wp:anchor distT="0" distB="0" distL="114300" distR="114300" simplePos="0" relativeHeight="251656704" behindDoc="0" locked="0" layoutInCell="1" allowOverlap="1" wp14:anchorId="7C4D9DA0" wp14:editId="3DDD7321">
            <wp:simplePos x="0" y="0"/>
            <wp:positionH relativeFrom="column">
              <wp:posOffset>742950</wp:posOffset>
            </wp:positionH>
            <wp:positionV relativeFrom="paragraph">
              <wp:posOffset>766445</wp:posOffset>
            </wp:positionV>
            <wp:extent cx="5153744" cy="4067743"/>
            <wp:effectExtent l="0" t="0" r="0" b="9525"/>
            <wp:wrapTopAndBottom/>
            <wp:docPr id="1976288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288023" name=""/>
                    <pic:cNvPicPr/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1E0A"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نحوه</w:t>
      </w:r>
      <w:r w:rsidR="005B1E0A"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="005B1E0A"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5B1E0A"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جاد</w:t>
      </w:r>
      <w:r w:rsidR="005B1E0A"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مجموعه‌ها</w:t>
      </w:r>
      <w:r w:rsidR="005B1E0A"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5B1E0A"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5B1E0A" w:rsidRPr="005B1E0A">
        <w:rPr>
          <w:rFonts w:ascii="Times New Roman" w:hAnsi="Times New Roman" w:cs="B Nazanin"/>
          <w:sz w:val="26"/>
          <w:szCs w:val="28"/>
          <w:lang w:bidi="fa-IR"/>
        </w:rPr>
        <w:t>Voronoi</w:t>
      </w:r>
      <w:r w:rsidR="005B1E0A"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داده‌ها به بهتر</w:t>
      </w:r>
      <w:r w:rsidR="005B1E0A"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5B1E0A"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="005B1E0A"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وجه با استفاده از داده‌ها</w:t>
      </w:r>
      <w:r w:rsidR="005B1E0A"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5B1E0A"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ساده</w:t>
      </w:r>
      <w:r w:rsidR="00AB60BB">
        <w:rPr>
          <w:rFonts w:ascii="Times New Roman" w:hAnsi="Times New Roman" w:cs="B Nazanin" w:hint="cs"/>
          <w:sz w:val="26"/>
          <w:szCs w:val="28"/>
          <w:rtl/>
          <w:lang w:bidi="fa-IR"/>
        </w:rPr>
        <w:t>،</w:t>
      </w:r>
      <w:r w:rsidR="005B1E0A"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قابل مشاهده است. همانطور که در شکل 15-1 نشان داده شده است، </w:t>
      </w:r>
      <w:r w:rsidR="005B1E0A"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5B1E0A"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="005B1E0A"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نمودار پراکنده از داده</w:t>
      </w:r>
      <w:r w:rsidR="00502EEE">
        <w:rPr>
          <w:rFonts w:ascii="Times New Roman" w:hAnsi="Times New Roman" w:cs="B Nazanin"/>
          <w:sz w:val="26"/>
          <w:szCs w:val="28"/>
          <w:rtl/>
          <w:lang w:bidi="fa-IR"/>
        </w:rPr>
        <w:t>‌های</w:t>
      </w:r>
      <w:r w:rsidR="005B1E0A"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تصادف</w:t>
      </w:r>
      <w:r w:rsidR="005B1E0A"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5B1E0A"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در دو بعد مشاهده </w:t>
      </w:r>
      <w:r w:rsidR="00502EEE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="005B1E0A" w:rsidRPr="005B1E0A">
        <w:rPr>
          <w:rFonts w:ascii="Times New Roman" w:hAnsi="Times New Roman" w:cs="B Nazanin"/>
          <w:sz w:val="26"/>
          <w:szCs w:val="28"/>
          <w:rtl/>
          <w:lang w:bidi="fa-IR"/>
        </w:rPr>
        <w:t>شود، در نظر بگ</w:t>
      </w:r>
      <w:r w:rsidR="005B1E0A"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5B1E0A"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="005B1E0A"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5B1E0A"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="005B1E0A" w:rsidRPr="005B1E0A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7D26A368" w14:textId="6B9BEC7F" w:rsidR="0097014D" w:rsidRDefault="0097014D" w:rsidP="0097014D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</w:p>
    <w:p w14:paraId="16EF7AB2" w14:textId="69C447D3" w:rsidR="0097014D" w:rsidRDefault="006A5785" w:rsidP="0097014D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6A5785">
        <w:rPr>
          <w:rFonts w:ascii="Times New Roman" w:hAnsi="Times New Roman" w:cs="B Nazanin"/>
          <w:sz w:val="26"/>
          <w:szCs w:val="28"/>
          <w:rtl/>
          <w:lang w:bidi="fa-IR"/>
        </w:rPr>
        <w:t xml:space="preserve">با استفاده از </w:t>
      </w:r>
      <w:r w:rsidRPr="006A5785">
        <w:rPr>
          <w:rFonts w:ascii="Times New Roman" w:hAnsi="Times New Roman" w:cs="B Nazanin"/>
          <w:sz w:val="26"/>
          <w:szCs w:val="28"/>
          <w:lang w:bidi="fa-IR"/>
        </w:rPr>
        <w:t>Tessellations Voronoi</w:t>
      </w:r>
      <w:r w:rsidRPr="006A5785">
        <w:rPr>
          <w:rFonts w:ascii="Times New Roman" w:hAnsi="Times New Roman" w:cs="B Nazanin"/>
          <w:sz w:val="26"/>
          <w:szCs w:val="28"/>
          <w:rtl/>
          <w:lang w:bidi="fa-IR"/>
        </w:rPr>
        <w:t xml:space="preserve">، </w:t>
      </w:r>
      <w:r w:rsidR="00502EEE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6A5785">
        <w:rPr>
          <w:rFonts w:ascii="Times New Roman" w:hAnsi="Times New Roman" w:cs="B Nazanin"/>
          <w:sz w:val="26"/>
          <w:szCs w:val="28"/>
          <w:rtl/>
          <w:lang w:bidi="fa-IR"/>
        </w:rPr>
        <w:t>توان</w:t>
      </w:r>
      <w:r w:rsidRPr="006A578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A578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6A5785">
        <w:rPr>
          <w:rFonts w:ascii="Times New Roman" w:hAnsi="Times New Roman" w:cs="B Nazanin"/>
          <w:sz w:val="26"/>
          <w:szCs w:val="28"/>
          <w:rtl/>
          <w:lang w:bidi="fa-IR"/>
        </w:rPr>
        <w:t xml:space="preserve"> تعداد</w:t>
      </w:r>
      <w:r w:rsidRPr="006A578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A5785">
        <w:rPr>
          <w:rFonts w:ascii="Times New Roman" w:hAnsi="Times New Roman" w:cs="B Nazanin"/>
          <w:sz w:val="26"/>
          <w:szCs w:val="28"/>
          <w:rtl/>
          <w:lang w:bidi="fa-IR"/>
        </w:rPr>
        <w:t xml:space="preserve"> ز</w:t>
      </w:r>
      <w:r w:rsidRPr="006A578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A5785">
        <w:rPr>
          <w:rFonts w:ascii="Times New Roman" w:hAnsi="Times New Roman" w:cs="B Nazanin" w:hint="eastAsia"/>
          <w:sz w:val="26"/>
          <w:szCs w:val="28"/>
          <w:rtl/>
          <w:lang w:bidi="fa-IR"/>
        </w:rPr>
        <w:t>رفضا</w:t>
      </w:r>
      <w:r w:rsidRPr="006A5785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6A578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A5785">
        <w:rPr>
          <w:rFonts w:ascii="Times New Roman" w:hAnsi="Times New Roman" w:cs="B Nazanin" w:hint="eastAsia"/>
          <w:sz w:val="26"/>
          <w:szCs w:val="28"/>
          <w:rtl/>
          <w:lang w:bidi="fa-IR"/>
        </w:rPr>
        <w:t>جاد</w:t>
      </w:r>
      <w:r w:rsidRPr="006A578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6A578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A578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6A578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هر کدام از آنها فقط شامل </w:t>
      </w:r>
      <w:r w:rsidRPr="006A578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A578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6A5785">
        <w:rPr>
          <w:rFonts w:ascii="Times New Roman" w:hAnsi="Times New Roman" w:cs="B Nazanin"/>
          <w:sz w:val="26"/>
          <w:szCs w:val="28"/>
          <w:rtl/>
          <w:lang w:bidi="fa-IR"/>
        </w:rPr>
        <w:t xml:space="preserve"> ز</w:t>
      </w:r>
      <w:r w:rsidRPr="006A578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A5785">
        <w:rPr>
          <w:rFonts w:ascii="Times New Roman" w:hAnsi="Times New Roman" w:cs="B Nazanin" w:hint="eastAsia"/>
          <w:sz w:val="26"/>
          <w:szCs w:val="28"/>
          <w:rtl/>
          <w:lang w:bidi="fa-IR"/>
        </w:rPr>
        <w:t>رمجموعه</w:t>
      </w:r>
      <w:r w:rsidRPr="006A578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کوچک از کل مشاهدات</w:t>
      </w:r>
      <w:r w:rsidRPr="006A578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A578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 که </w:t>
      </w:r>
      <w:r w:rsidR="00502EEE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6A5785">
        <w:rPr>
          <w:rFonts w:ascii="Times New Roman" w:hAnsi="Times New Roman" w:cs="B Nazanin"/>
          <w:sz w:val="26"/>
          <w:szCs w:val="28"/>
          <w:rtl/>
          <w:lang w:bidi="fa-IR"/>
        </w:rPr>
        <w:t>خواه</w:t>
      </w:r>
      <w:r w:rsidRPr="006A578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A578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="00E40066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در آن</w:t>
      </w:r>
      <w:r w:rsidRPr="006A5785">
        <w:rPr>
          <w:rFonts w:ascii="Times New Roman" w:hAnsi="Times New Roman" w:cs="B Nazanin"/>
          <w:sz w:val="26"/>
          <w:szCs w:val="28"/>
          <w:rtl/>
          <w:lang w:bidi="fa-IR"/>
        </w:rPr>
        <w:t xml:space="preserve"> جستجو کن</w:t>
      </w:r>
      <w:r w:rsidRPr="006A578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A5785">
        <w:rPr>
          <w:rFonts w:ascii="Times New Roman" w:hAnsi="Times New Roman" w:cs="B Nazanin" w:hint="eastAsia"/>
          <w:sz w:val="26"/>
          <w:szCs w:val="28"/>
          <w:rtl/>
          <w:lang w:bidi="fa-IR"/>
        </w:rPr>
        <w:t>م،</w:t>
      </w:r>
      <w:r w:rsidRPr="006A5785">
        <w:rPr>
          <w:rFonts w:ascii="Times New Roman" w:hAnsi="Times New Roman" w:cs="B Nazanin"/>
          <w:sz w:val="26"/>
          <w:szCs w:val="28"/>
          <w:rtl/>
          <w:lang w:bidi="fa-IR"/>
        </w:rPr>
        <w:t xml:space="preserve"> همانطور که در شکل 15-2 نشان داده شده است.</w:t>
      </w:r>
    </w:p>
    <w:p w14:paraId="45ABCEE0" w14:textId="77777777" w:rsidR="0084011A" w:rsidRDefault="0084011A" w:rsidP="008A6647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7E055D92" w14:textId="77777777" w:rsidR="0084011A" w:rsidRDefault="0084011A" w:rsidP="0084011A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6E436710" w14:textId="515B7329" w:rsidR="0084011A" w:rsidRDefault="0084011A" w:rsidP="0084011A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8A6647">
        <w:rPr>
          <w:rFonts w:ascii="Times New Roman" w:hAnsi="Times New Roman" w:cs="B Nazanin"/>
          <w:sz w:val="26"/>
          <w:szCs w:val="28"/>
          <w:rtl/>
          <w:lang w:bidi="fa-IR"/>
        </w:rPr>
        <w:drawing>
          <wp:anchor distT="0" distB="0" distL="114300" distR="114300" simplePos="0" relativeHeight="251662848" behindDoc="0" locked="0" layoutInCell="1" allowOverlap="1" wp14:anchorId="42E581FA" wp14:editId="79F5F63E">
            <wp:simplePos x="0" y="0"/>
            <wp:positionH relativeFrom="column">
              <wp:posOffset>257175</wp:posOffset>
            </wp:positionH>
            <wp:positionV relativeFrom="paragraph">
              <wp:posOffset>128905</wp:posOffset>
            </wp:positionV>
            <wp:extent cx="6125430" cy="4096322"/>
            <wp:effectExtent l="0" t="0" r="8890" b="0"/>
            <wp:wrapTopAndBottom/>
            <wp:docPr id="1383450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450250" name=""/>
                    <pic:cNvPicPr/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F1D07B" w14:textId="2C8020E6" w:rsidR="0084011A" w:rsidRPr="0084011A" w:rsidRDefault="0084011A" w:rsidP="0084011A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پارامتر </w:t>
      </w:r>
      <w:proofErr w:type="spellStart"/>
      <w:r w:rsidRPr="0084011A">
        <w:rPr>
          <w:rFonts w:ascii="Times New Roman" w:hAnsi="Times New Roman" w:cs="B Nazanin"/>
          <w:sz w:val="26"/>
          <w:szCs w:val="28"/>
          <w:lang w:bidi="fa-IR"/>
        </w:rPr>
        <w:t>nlist</w:t>
      </w:r>
      <w:proofErr w:type="spellEnd"/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کتابخانه </w:t>
      </w:r>
      <w:proofErr w:type="spellStart"/>
      <w:r w:rsidRPr="0084011A">
        <w:rPr>
          <w:rFonts w:ascii="Times New Roman" w:hAnsi="Times New Roman" w:cs="B Nazanin"/>
          <w:sz w:val="26"/>
          <w:szCs w:val="28"/>
          <w:lang w:bidi="fa-IR"/>
        </w:rPr>
        <w:t>Faiss</w:t>
      </w:r>
      <w:proofErr w:type="spellEnd"/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ما امکان </w:t>
      </w:r>
      <w:r w:rsidR="00502EEE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>دهد تعداد خوشه</w:t>
      </w:r>
      <w:r w:rsidR="00502EEE">
        <w:rPr>
          <w:rFonts w:ascii="Times New Roman" w:hAnsi="Times New Roman" w:cs="B Nazanin"/>
          <w:sz w:val="26"/>
          <w:szCs w:val="28"/>
          <w:rtl/>
          <w:lang w:bidi="fa-IR"/>
        </w:rPr>
        <w:t>‌های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که </w:t>
      </w:r>
      <w:r w:rsidR="00502EEE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>خواه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جاد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تعر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ف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. 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پارامتر اضاف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،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84011A">
        <w:rPr>
          <w:rFonts w:ascii="Times New Roman" w:hAnsi="Times New Roman" w:cs="B Nazanin"/>
          <w:sz w:val="26"/>
          <w:szCs w:val="28"/>
          <w:lang w:bidi="fa-IR"/>
        </w:rPr>
        <w:t>nprobe</w:t>
      </w:r>
      <w:proofErr w:type="spellEnd"/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>، م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تواند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زمان پرس و جو برا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تعر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ف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تعداد خوشه‌ها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م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خواه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جستجو کن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تا نزد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ک‌تر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همسا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ه‌ها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برا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مشاهده مشخص 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باز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اب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م،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شود. افزا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هر دو </w:t>
      </w:r>
      <w:proofErr w:type="spellStart"/>
      <w:r w:rsidRPr="0084011A">
        <w:rPr>
          <w:rFonts w:ascii="Times New Roman" w:hAnsi="Times New Roman" w:cs="B Nazanin"/>
          <w:sz w:val="26"/>
          <w:szCs w:val="28"/>
          <w:lang w:bidi="fa-IR"/>
        </w:rPr>
        <w:t>nlist</w:t>
      </w:r>
      <w:proofErr w:type="spellEnd"/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و </w:t>
      </w:r>
      <w:proofErr w:type="spellStart"/>
      <w:r w:rsidRPr="0084011A">
        <w:rPr>
          <w:rFonts w:ascii="Times New Roman" w:hAnsi="Times New Roman" w:cs="B Nazanin"/>
          <w:sz w:val="26"/>
          <w:szCs w:val="28"/>
          <w:lang w:bidi="fa-IR"/>
        </w:rPr>
        <w:t>nprobe</w:t>
      </w:r>
      <w:proofErr w:type="spellEnd"/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502EEE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>تواند منجر به همسا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گان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ک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ف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ت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بالاتر به ق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مت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تلاش محاسبات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بزرگتر و در نت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جه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زمان اجرا</w:t>
      </w:r>
      <w:r w:rsidR="00F4174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طولان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تر برا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شاخص</w:t>
      </w:r>
      <w:r w:rsidR="00502EEE">
        <w:rPr>
          <w:rFonts w:ascii="Times New Roman" w:hAnsi="Times New Roman" w:cs="B Nazanin"/>
          <w:sz w:val="26"/>
          <w:szCs w:val="28"/>
          <w:rtl/>
          <w:lang w:bidi="fa-IR"/>
        </w:rPr>
        <w:t>‌های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84011A">
        <w:rPr>
          <w:rFonts w:ascii="Times New Roman" w:hAnsi="Times New Roman" w:cs="B Nazanin"/>
          <w:sz w:val="26"/>
          <w:szCs w:val="28"/>
          <w:lang w:bidi="fa-IR"/>
        </w:rPr>
        <w:t>IVF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شود. کاهش هر 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ا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پارامترها</w:t>
      </w:r>
      <w:r w:rsidR="00FD5BFB">
        <w:rPr>
          <w:rFonts w:ascii="Times New Roman" w:hAnsi="Times New Roman" w:cs="B Nazanin" w:hint="cs"/>
          <w:sz w:val="26"/>
          <w:szCs w:val="28"/>
          <w:rtl/>
          <w:lang w:bidi="fa-IR"/>
        </w:rPr>
        <w:t>،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اثر معکوس خواهد داشت و کد شما سر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عتر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اجرا </w:t>
      </w:r>
      <w:r w:rsidR="00502EEE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شود اما </w:t>
      </w:r>
      <w:r w:rsidR="00776068">
        <w:rPr>
          <w:rFonts w:ascii="Times New Roman" w:hAnsi="Times New Roman" w:cs="B Nazanin" w:hint="cs"/>
          <w:sz w:val="26"/>
          <w:szCs w:val="28"/>
          <w:rtl/>
          <w:lang w:bidi="fa-IR"/>
        </w:rPr>
        <w:t>همچنین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خطر بازگشت نتا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ج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ک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ف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ت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پا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تر</w:t>
      </w:r>
      <w:r w:rsidR="00CD6ACF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را خواهید داشت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3D554336" w14:textId="21E4C621" w:rsidR="008A6647" w:rsidRDefault="0084011A" w:rsidP="0084011A">
      <w:pPr>
        <w:bidi/>
        <w:jc w:val="lowKashida"/>
        <w:rPr>
          <w:rFonts w:ascii="Times New Roman" w:hAnsi="Times New Roman" w:cs="B Nazanin" w:hint="cs"/>
          <w:sz w:val="26"/>
          <w:szCs w:val="28"/>
          <w:rtl/>
          <w:lang w:bidi="fa-IR"/>
        </w:rPr>
      </w:pP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توجه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داشته باش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ا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مثال دق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قا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همان خروج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دستور اول در ا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فصل را بر</w:t>
      </w:r>
      <w:r w:rsidR="00502EEE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>گرداند. ا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ا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دل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 که ما با داده‌ها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بس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ار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کوچک کار م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کن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و فقط از سه خوشه استفاده م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کن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م،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باعث م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شود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نتا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ج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84011A">
        <w:rPr>
          <w:rFonts w:ascii="Times New Roman" w:hAnsi="Times New Roman" w:cs="B Nazanin"/>
          <w:sz w:val="26"/>
          <w:szCs w:val="28"/>
          <w:lang w:bidi="fa-IR"/>
        </w:rPr>
        <w:t>ANN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 به طور قابل‌توجه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نتا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ج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84011A">
        <w:rPr>
          <w:rFonts w:ascii="Times New Roman" w:hAnsi="Times New Roman" w:cs="B Nazanin"/>
          <w:sz w:val="26"/>
          <w:szCs w:val="28"/>
          <w:lang w:bidi="fa-IR"/>
        </w:rPr>
        <w:t>KNN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 متفاوت نباشد.</w:t>
      </w:r>
    </w:p>
    <w:p w14:paraId="35B2481B" w14:textId="558FC64E" w:rsidR="007729BA" w:rsidRDefault="007729BA" w:rsidP="004D1AC4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1B3413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همچنین ببینید:</w:t>
      </w:r>
      <w:r w:rsidR="004D1AC4">
        <w:rPr>
          <w:rFonts w:ascii="Times New Roman" w:hAnsi="Times New Roman" w:cs="B Nazanin"/>
          <w:sz w:val="26"/>
          <w:szCs w:val="28"/>
          <w:lang w:bidi="fa-IR"/>
        </w:rPr>
        <w:t xml:space="preserve"> </w:t>
      </w:r>
    </w:p>
    <w:p w14:paraId="51944AC0" w14:textId="46954D1E" w:rsidR="004D1AC4" w:rsidRPr="002E04BA" w:rsidRDefault="00654983" w:rsidP="004D1AC4">
      <w:pPr>
        <w:pStyle w:val="ListParagraph"/>
        <w:numPr>
          <w:ilvl w:val="0"/>
          <w:numId w:val="10"/>
        </w:num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hyperlink r:id="rId95" w:history="1">
        <w:r w:rsidR="004D1AC4" w:rsidRPr="00654983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>نزد</w:t>
        </w:r>
        <w:r w:rsidR="004D1AC4" w:rsidRPr="00654983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</w:t>
        </w:r>
        <w:r w:rsidR="004D1AC4" w:rsidRPr="00654983">
          <w:rPr>
            <w:rStyle w:val="Hyperlink"/>
            <w:rFonts w:ascii="Times New Roman" w:hAnsi="Times New Roman" w:cs="B Nazanin" w:hint="eastAsia"/>
            <w:sz w:val="26"/>
            <w:szCs w:val="28"/>
            <w:rtl/>
            <w:lang w:bidi="fa-IR"/>
          </w:rPr>
          <w:t>کتر</w:t>
        </w:r>
        <w:r w:rsidR="004D1AC4" w:rsidRPr="00654983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</w:t>
        </w:r>
        <w:r w:rsidR="004D1AC4" w:rsidRPr="00654983">
          <w:rPr>
            <w:rStyle w:val="Hyperlink"/>
            <w:rFonts w:ascii="Times New Roman" w:hAnsi="Times New Roman" w:cs="B Nazanin" w:hint="eastAsia"/>
            <w:sz w:val="26"/>
            <w:szCs w:val="28"/>
            <w:rtl/>
            <w:lang w:bidi="fa-IR"/>
          </w:rPr>
          <w:t>ن</w:t>
        </w:r>
        <w:r w:rsidR="004D1AC4" w:rsidRPr="00654983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 نما</w:t>
        </w:r>
        <w:r w:rsidR="004D1AC4" w:rsidRPr="00654983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</w:t>
        </w:r>
        <w:r w:rsidR="004D1AC4" w:rsidRPr="00654983">
          <w:rPr>
            <w:rStyle w:val="Hyperlink"/>
            <w:rFonts w:ascii="Times New Roman" w:hAnsi="Times New Roman" w:cs="B Nazanin" w:hint="eastAsia"/>
            <w:sz w:val="26"/>
            <w:szCs w:val="28"/>
            <w:rtl/>
            <w:lang w:bidi="fa-IR"/>
          </w:rPr>
          <w:t>ه</w:t>
        </w:r>
        <w:r w:rsidR="00502EEE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>‌های</w:t>
        </w:r>
        <w:r w:rsidR="004D1AC4" w:rsidRPr="00654983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 همسا</w:t>
        </w:r>
        <w:r w:rsidR="004D1AC4" w:rsidRPr="00654983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</w:t>
        </w:r>
        <w:r w:rsidR="004D1AC4" w:rsidRPr="00654983">
          <w:rPr>
            <w:rStyle w:val="Hyperlink"/>
            <w:rFonts w:ascii="Times New Roman" w:hAnsi="Times New Roman" w:cs="B Nazanin" w:hint="eastAsia"/>
            <w:sz w:val="26"/>
            <w:szCs w:val="28"/>
            <w:rtl/>
            <w:lang w:bidi="fa-IR"/>
          </w:rPr>
          <w:t>ه</w:t>
        </w:r>
        <w:r w:rsidR="004D1AC4" w:rsidRPr="00654983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 برا</w:t>
        </w:r>
        <w:r w:rsidR="004D1AC4" w:rsidRPr="00654983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</w:t>
        </w:r>
        <w:r w:rsidR="004D1AC4" w:rsidRPr="00654983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 جستجو</w:t>
        </w:r>
        <w:r w:rsidR="004D1AC4" w:rsidRPr="00654983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</w:t>
        </w:r>
        <w:r w:rsidR="004D1AC4" w:rsidRPr="00654983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 شباهت (انواع شاخص </w:t>
        </w:r>
        <w:r w:rsidR="004D1AC4" w:rsidRPr="00654983">
          <w:rPr>
            <w:rStyle w:val="Hyperlink"/>
            <w:rFonts w:ascii="Times New Roman" w:hAnsi="Times New Roman" w:cs="B Nazanin"/>
            <w:sz w:val="26"/>
            <w:szCs w:val="28"/>
            <w:lang w:bidi="fa-IR"/>
          </w:rPr>
          <w:t>ANN</w:t>
        </w:r>
        <w:r w:rsidR="004D1AC4" w:rsidRPr="00654983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 مختلف)</w:t>
        </w:r>
      </w:hyperlink>
    </w:p>
    <w:p w14:paraId="6A13AD78" w14:textId="77777777" w:rsidR="007729BA" w:rsidRDefault="007729BA" w:rsidP="007729BA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196541DA" w14:textId="0A56DD37" w:rsidR="005A4BC9" w:rsidRPr="00294735" w:rsidRDefault="005A4BC9" w:rsidP="005A4BC9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15</w:t>
      </w: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.6 </w:t>
      </w:r>
      <w:r w:rsidR="00502EEE" w:rsidRPr="00502EEE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ارز</w:t>
      </w:r>
      <w:r w:rsidR="00502EEE" w:rsidRPr="00502EEE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502EEE" w:rsidRPr="00502EEE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اب</w:t>
      </w:r>
      <w:r w:rsidR="00502EEE" w:rsidRPr="00502EEE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502EEE" w:rsidRPr="00502EEE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تقر</w:t>
      </w:r>
      <w:r w:rsidR="00502EEE" w:rsidRPr="00502EEE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502EEE" w:rsidRPr="00502EEE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ب</w:t>
      </w:r>
      <w:r w:rsidR="00502EEE" w:rsidRPr="00502EEE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502EEE" w:rsidRPr="00502EEE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نزد</w:t>
      </w:r>
      <w:r w:rsidR="00502EEE" w:rsidRPr="00502EEE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502EEE" w:rsidRPr="00502EEE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کتر</w:t>
      </w:r>
      <w:r w:rsidR="00502EEE" w:rsidRPr="00502EEE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502EEE" w:rsidRPr="00502EEE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ن</w:t>
      </w:r>
      <w:r w:rsidR="00502EEE" w:rsidRPr="00502EEE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همسا</w:t>
      </w:r>
      <w:r w:rsidR="00502EEE" w:rsidRPr="00502EEE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502EEE" w:rsidRPr="00502EEE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گان</w:t>
      </w:r>
    </w:p>
    <w:p w14:paraId="5C9C070F" w14:textId="77777777" w:rsidR="005A4BC9" w:rsidRPr="00294735" w:rsidRDefault="005A4BC9" w:rsidP="005A4BC9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مسئله</w:t>
      </w:r>
    </w:p>
    <w:p w14:paraId="68C7B37F" w14:textId="194CC646" w:rsidR="005A4BC9" w:rsidRPr="00294735" w:rsidRDefault="00B768F7" w:rsidP="005A4BC9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B768F7">
        <w:rPr>
          <w:rFonts w:ascii="Times New Roman" w:hAnsi="Times New Roman" w:cs="B Nazanin"/>
          <w:sz w:val="26"/>
          <w:szCs w:val="28"/>
          <w:rtl/>
          <w:lang w:bidi="fa-IR"/>
        </w:rPr>
        <w:lastRenderedPageBreak/>
        <w:t>م</w:t>
      </w:r>
      <w:r w:rsidRPr="00B768F7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B768F7">
        <w:rPr>
          <w:rFonts w:ascii="Times New Roman" w:hAnsi="Times New Roman" w:cs="B Nazanin" w:hint="eastAsia"/>
          <w:sz w:val="26"/>
          <w:szCs w:val="28"/>
          <w:rtl/>
          <w:lang w:bidi="fa-IR"/>
        </w:rPr>
        <w:t>خواه</w:t>
      </w:r>
      <w:r w:rsidRPr="00B768F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768F7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B768F7">
        <w:rPr>
          <w:rFonts w:ascii="Times New Roman" w:hAnsi="Times New Roman" w:cs="B Nazanin"/>
          <w:sz w:val="26"/>
          <w:szCs w:val="28"/>
          <w:rtl/>
          <w:lang w:bidi="fa-IR"/>
        </w:rPr>
        <w:t xml:space="preserve"> بب</w:t>
      </w:r>
      <w:r w:rsidRPr="00B768F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768F7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B768F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768F7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B768F7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B768F7">
        <w:rPr>
          <w:rFonts w:ascii="Times New Roman" w:hAnsi="Times New Roman" w:cs="B Nazanin"/>
          <w:sz w:val="26"/>
          <w:szCs w:val="28"/>
          <w:lang w:bidi="fa-IR"/>
        </w:rPr>
        <w:t>ANN</w:t>
      </w:r>
      <w:r w:rsidRPr="00B768F7">
        <w:rPr>
          <w:rFonts w:ascii="Times New Roman" w:hAnsi="Times New Roman" w:cs="B Nazanin"/>
          <w:sz w:val="26"/>
          <w:szCs w:val="28"/>
          <w:rtl/>
          <w:lang w:bidi="fa-IR"/>
        </w:rPr>
        <w:t xml:space="preserve"> شما چگونه با نزد</w:t>
      </w:r>
      <w:r w:rsidRPr="00B768F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768F7">
        <w:rPr>
          <w:rFonts w:ascii="Times New Roman" w:hAnsi="Times New Roman" w:cs="B Nazanin" w:hint="eastAsia"/>
          <w:sz w:val="26"/>
          <w:szCs w:val="28"/>
          <w:rtl/>
          <w:lang w:bidi="fa-IR"/>
        </w:rPr>
        <w:t>ک‌تر</w:t>
      </w:r>
      <w:r w:rsidRPr="00B768F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768F7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B768F7">
        <w:rPr>
          <w:rFonts w:ascii="Times New Roman" w:hAnsi="Times New Roman" w:cs="B Nazanin"/>
          <w:sz w:val="26"/>
          <w:szCs w:val="28"/>
          <w:rtl/>
          <w:lang w:bidi="fa-IR"/>
        </w:rPr>
        <w:t xml:space="preserve"> همسا</w:t>
      </w:r>
      <w:r w:rsidRPr="00B768F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768F7">
        <w:rPr>
          <w:rFonts w:ascii="Times New Roman" w:hAnsi="Times New Roman" w:cs="B Nazanin" w:hint="eastAsia"/>
          <w:sz w:val="26"/>
          <w:szCs w:val="28"/>
          <w:rtl/>
          <w:lang w:bidi="fa-IR"/>
        </w:rPr>
        <w:t>گان</w:t>
      </w:r>
      <w:r w:rsidRPr="00B768F7">
        <w:rPr>
          <w:rFonts w:ascii="Times New Roman" w:hAnsi="Times New Roman" w:cs="B Nazanin"/>
          <w:sz w:val="26"/>
          <w:szCs w:val="28"/>
          <w:rtl/>
          <w:lang w:bidi="fa-IR"/>
        </w:rPr>
        <w:t xml:space="preserve"> (</w:t>
      </w:r>
      <w:r w:rsidRPr="00B768F7">
        <w:rPr>
          <w:rFonts w:ascii="Times New Roman" w:hAnsi="Times New Roman" w:cs="B Nazanin"/>
          <w:sz w:val="26"/>
          <w:szCs w:val="28"/>
          <w:lang w:bidi="fa-IR"/>
        </w:rPr>
        <w:t>KNN</w:t>
      </w:r>
      <w:r w:rsidRPr="00B768F7">
        <w:rPr>
          <w:rFonts w:ascii="Times New Roman" w:hAnsi="Times New Roman" w:cs="B Nazanin"/>
          <w:sz w:val="26"/>
          <w:szCs w:val="28"/>
          <w:rtl/>
          <w:lang w:bidi="fa-IR"/>
        </w:rPr>
        <w:t>) مقا</w:t>
      </w:r>
      <w:r w:rsidRPr="00B768F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768F7">
        <w:rPr>
          <w:rFonts w:ascii="Times New Roman" w:hAnsi="Times New Roman" w:cs="B Nazanin" w:hint="eastAsia"/>
          <w:sz w:val="26"/>
          <w:szCs w:val="28"/>
          <w:rtl/>
          <w:lang w:bidi="fa-IR"/>
        </w:rPr>
        <w:t>سه</w:t>
      </w:r>
      <w:r w:rsidRPr="00B768F7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B768F7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B768F7">
        <w:rPr>
          <w:rFonts w:ascii="Times New Roman" w:hAnsi="Times New Roman" w:cs="B Nazanin" w:hint="eastAsia"/>
          <w:sz w:val="26"/>
          <w:szCs w:val="28"/>
          <w:rtl/>
          <w:lang w:bidi="fa-IR"/>
        </w:rPr>
        <w:t>شود</w:t>
      </w:r>
      <w:r w:rsidRPr="00B768F7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p w14:paraId="503E024D" w14:textId="77777777" w:rsidR="005A4BC9" w:rsidRPr="00294735" w:rsidRDefault="005A4BC9" w:rsidP="005A4BC9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راه‌حل</w:t>
      </w:r>
    </w:p>
    <w:p w14:paraId="75EB24C7" w14:textId="58F895E1" w:rsidR="005A4BC9" w:rsidRPr="00294735" w:rsidRDefault="00CE12F6" w:rsidP="005A4BC9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CE12F6">
        <w:rPr>
          <w:rFonts w:ascii="Times New Roman" w:hAnsi="Times New Roman" w:cs="B Nazanin"/>
          <w:sz w:val="26"/>
          <w:szCs w:val="28"/>
          <w:rtl/>
          <w:lang w:bidi="fa-IR"/>
        </w:rPr>
        <w:t>فراخوان</w:t>
      </w:r>
      <w:r w:rsidR="00580C89">
        <w:rPr>
          <w:rStyle w:val="FootnoteReference"/>
          <w:rFonts w:ascii="Times New Roman" w:hAnsi="Times New Roman" w:cs="B Nazanin"/>
          <w:sz w:val="26"/>
          <w:szCs w:val="28"/>
          <w:rtl/>
          <w:lang w:bidi="fa-IR"/>
        </w:rPr>
        <w:footnoteReference w:id="21"/>
      </w:r>
      <w:r w:rsidRPr="00CE12F6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9B5176">
        <w:rPr>
          <w:rFonts w:ascii="Times New Roman" w:hAnsi="Times New Roman" w:cs="B Nazanin"/>
          <w:sz w:val="26"/>
          <w:szCs w:val="28"/>
          <w:lang w:bidi="fa-IR"/>
        </w:rPr>
        <w:t>@k</w:t>
      </w:r>
      <w:r w:rsidRPr="00CE12F6">
        <w:rPr>
          <w:rFonts w:ascii="Times New Roman" w:hAnsi="Times New Roman" w:cs="B Nazanin"/>
          <w:sz w:val="26"/>
          <w:szCs w:val="28"/>
          <w:rtl/>
          <w:lang w:bidi="fa-IR"/>
        </w:rPr>
        <w:t xml:space="preserve"> نزد</w:t>
      </w:r>
      <w:r w:rsidRPr="00CE1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12F6">
        <w:rPr>
          <w:rFonts w:ascii="Times New Roman" w:hAnsi="Times New Roman" w:cs="B Nazanin" w:hint="eastAsia"/>
          <w:sz w:val="26"/>
          <w:szCs w:val="28"/>
          <w:rtl/>
          <w:lang w:bidi="fa-IR"/>
        </w:rPr>
        <w:t>کتر</w:t>
      </w:r>
      <w:r w:rsidRPr="00CE1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12F6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CE12F6">
        <w:rPr>
          <w:rFonts w:ascii="Times New Roman" w:hAnsi="Times New Roman" w:cs="B Nazanin"/>
          <w:sz w:val="26"/>
          <w:szCs w:val="28"/>
          <w:rtl/>
          <w:lang w:bidi="fa-IR"/>
        </w:rPr>
        <w:t xml:space="preserve"> همسا</w:t>
      </w:r>
      <w:r w:rsidRPr="00CE1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12F6">
        <w:rPr>
          <w:rFonts w:ascii="Times New Roman" w:hAnsi="Times New Roman" w:cs="B Nazanin" w:hint="eastAsia"/>
          <w:sz w:val="26"/>
          <w:szCs w:val="28"/>
          <w:rtl/>
          <w:lang w:bidi="fa-IR"/>
        </w:rPr>
        <w:t>ه</w:t>
      </w:r>
      <w:r w:rsidRPr="00CE12F6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CE12F6">
        <w:rPr>
          <w:rFonts w:ascii="Times New Roman" w:hAnsi="Times New Roman" w:cs="B Nazanin"/>
          <w:sz w:val="26"/>
          <w:szCs w:val="28"/>
          <w:lang w:bidi="fa-IR"/>
        </w:rPr>
        <w:t>ANN</w:t>
      </w:r>
      <w:r w:rsidRPr="00CE12F6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در مقا</w:t>
      </w:r>
      <w:r w:rsidRPr="00CE1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12F6">
        <w:rPr>
          <w:rFonts w:ascii="Times New Roman" w:hAnsi="Times New Roman" w:cs="B Nazanin" w:hint="eastAsia"/>
          <w:sz w:val="26"/>
          <w:szCs w:val="28"/>
          <w:rtl/>
          <w:lang w:bidi="fa-IR"/>
        </w:rPr>
        <w:t>سه</w:t>
      </w:r>
      <w:r w:rsidRPr="00CE12F6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</w:t>
      </w:r>
      <w:r w:rsidRPr="00CE12F6">
        <w:rPr>
          <w:rFonts w:ascii="Times New Roman" w:hAnsi="Times New Roman" w:cs="B Nazanin"/>
          <w:sz w:val="26"/>
          <w:szCs w:val="28"/>
          <w:lang w:bidi="fa-IR"/>
        </w:rPr>
        <w:t>KNN</w:t>
      </w:r>
      <w:r w:rsidRPr="00CE12F6">
        <w:rPr>
          <w:rFonts w:ascii="Times New Roman" w:hAnsi="Times New Roman" w:cs="B Nazanin"/>
          <w:sz w:val="26"/>
          <w:szCs w:val="28"/>
          <w:rtl/>
          <w:lang w:bidi="fa-IR"/>
        </w:rPr>
        <w:t xml:space="preserve"> محاسبه کن</w:t>
      </w:r>
      <w:r w:rsidRPr="00CE1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12F6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CE12F6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27" w:name="_MON_1760825698"/>
    <w:bookmarkEnd w:id="27"/>
    <w:p w14:paraId="58EEDA35" w14:textId="2B298066" w:rsidR="005A4BC9" w:rsidRDefault="00E67149" w:rsidP="005A4BC9">
      <w:pPr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14581" w14:anchorId="25E9E790">
          <v:shape id="_x0000_i1135" type="#_x0000_t75" style="width:523.5pt;height:727.5pt" o:ole="">
            <v:imagedata r:id="rId96" o:title=""/>
          </v:shape>
          <o:OLEObject Type="Embed" ProgID="Word.OpenDocumentText.12" ShapeID="_x0000_i1135" DrawAspect="Content" ObjectID="_1760826057" r:id="rId97"/>
        </w:object>
      </w:r>
    </w:p>
    <w:p w14:paraId="5E35FD17" w14:textId="77777777" w:rsidR="005A4BC9" w:rsidRPr="00294735" w:rsidRDefault="005A4BC9" w:rsidP="005A4BC9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بحث</w:t>
      </w:r>
    </w:p>
    <w:p w14:paraId="4648E56E" w14:textId="70F9B6E4" w:rsidR="00E67149" w:rsidRPr="00E67149" w:rsidRDefault="00E67149" w:rsidP="00E67149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E67149">
        <w:rPr>
          <w:rFonts w:ascii="Times New Roman" w:hAnsi="Times New Roman" w:cs="B Nazanin"/>
          <w:sz w:val="26"/>
          <w:szCs w:val="28"/>
          <w:lang w:bidi="fa-IR"/>
        </w:rPr>
        <w:lastRenderedPageBreak/>
        <w:t>Recall @k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سادگ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عنوان تعداد آ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149">
        <w:rPr>
          <w:rFonts w:ascii="Times New Roman" w:hAnsi="Times New Roman" w:cs="B Nazanin" w:hint="eastAsia"/>
          <w:sz w:val="26"/>
          <w:szCs w:val="28"/>
          <w:rtl/>
          <w:lang w:bidi="fa-IR"/>
        </w:rPr>
        <w:t>تم‌ها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 که توسط </w:t>
      </w:r>
      <w:r w:rsidRPr="00E67149">
        <w:rPr>
          <w:rFonts w:ascii="Times New Roman" w:hAnsi="Times New Roman" w:cs="B Nazanin"/>
          <w:sz w:val="26"/>
          <w:szCs w:val="28"/>
          <w:lang w:bidi="fa-IR"/>
        </w:rPr>
        <w:t>ANN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برخ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</w:t>
      </w:r>
      <w:r w:rsidRPr="00E67149">
        <w:rPr>
          <w:rFonts w:ascii="Times New Roman" w:hAnsi="Times New Roman" w:cs="B Nazanin"/>
          <w:sz w:val="26"/>
          <w:szCs w:val="28"/>
          <w:lang w:bidi="fa-IR"/>
        </w:rPr>
        <w:t>k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نزد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149">
        <w:rPr>
          <w:rFonts w:ascii="Times New Roman" w:hAnsi="Times New Roman" w:cs="B Nazanin" w:hint="eastAsia"/>
          <w:sz w:val="26"/>
          <w:szCs w:val="28"/>
          <w:rtl/>
          <w:lang w:bidi="fa-IR"/>
        </w:rPr>
        <w:t>ک‌تر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149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همسا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149">
        <w:rPr>
          <w:rFonts w:ascii="Times New Roman" w:hAnsi="Times New Roman" w:cs="B Nazanin" w:hint="eastAsia"/>
          <w:sz w:val="26"/>
          <w:szCs w:val="28"/>
          <w:rtl/>
          <w:lang w:bidi="fa-IR"/>
        </w:rPr>
        <w:t>ه‌ها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در نزد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149">
        <w:rPr>
          <w:rFonts w:ascii="Times New Roman" w:hAnsi="Times New Roman" w:cs="B Nazanin" w:hint="eastAsia"/>
          <w:sz w:val="26"/>
          <w:szCs w:val="28"/>
          <w:rtl/>
          <w:lang w:bidi="fa-IR"/>
        </w:rPr>
        <w:t>ک‌تر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149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همسا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149">
        <w:rPr>
          <w:rFonts w:ascii="Times New Roman" w:hAnsi="Times New Roman" w:cs="B Nazanin" w:hint="eastAsia"/>
          <w:sz w:val="26"/>
          <w:szCs w:val="28"/>
          <w:rtl/>
          <w:lang w:bidi="fa-IR"/>
        </w:rPr>
        <w:t>ه‌ها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همان </w:t>
      </w:r>
      <w:r w:rsidRPr="00E67149">
        <w:rPr>
          <w:rFonts w:ascii="Times New Roman" w:hAnsi="Times New Roman" w:cs="B Nazanin"/>
          <w:sz w:val="26"/>
          <w:szCs w:val="28"/>
          <w:lang w:bidi="fa-IR"/>
        </w:rPr>
        <w:t>k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>، تقس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149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 </w:t>
      </w:r>
      <w:r w:rsidRPr="00E67149">
        <w:rPr>
          <w:rFonts w:ascii="Times New Roman" w:hAnsi="Times New Roman" w:cs="B Nazanin"/>
          <w:sz w:val="26"/>
          <w:szCs w:val="28"/>
          <w:lang w:bidi="fa-IR"/>
        </w:rPr>
        <w:t>k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ظاهر م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E67149">
        <w:rPr>
          <w:rFonts w:ascii="Times New Roman" w:hAnsi="Times New Roman" w:cs="B Nazanin" w:hint="eastAsia"/>
          <w:sz w:val="26"/>
          <w:szCs w:val="28"/>
          <w:rtl/>
          <w:lang w:bidi="fa-IR"/>
        </w:rPr>
        <w:t>شوند</w:t>
      </w:r>
      <w:r w:rsidR="001C5C64">
        <w:rPr>
          <w:rFonts w:ascii="Times New Roman" w:hAnsi="Times New Roman" w:cs="B Nazanin" w:hint="cs"/>
          <w:sz w:val="26"/>
          <w:szCs w:val="28"/>
          <w:rtl/>
          <w:lang w:bidi="fa-IR"/>
        </w:rPr>
        <w:t>؛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بازگردانده م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E67149">
        <w:rPr>
          <w:rFonts w:ascii="Times New Roman" w:hAnsi="Times New Roman" w:cs="B Nazanin" w:hint="eastAsia"/>
          <w:sz w:val="26"/>
          <w:szCs w:val="28"/>
          <w:rtl/>
          <w:lang w:bidi="fa-IR"/>
        </w:rPr>
        <w:t>شود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>. در ا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149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مثال، در 10 نزد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149">
        <w:rPr>
          <w:rFonts w:ascii="Times New Roman" w:hAnsi="Times New Roman" w:cs="B Nazanin" w:hint="eastAsia"/>
          <w:sz w:val="26"/>
          <w:szCs w:val="28"/>
          <w:rtl/>
          <w:lang w:bidi="fa-IR"/>
        </w:rPr>
        <w:t>کتر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149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همسا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149">
        <w:rPr>
          <w:rFonts w:ascii="Times New Roman" w:hAnsi="Times New Roman" w:cs="B Nazanin" w:hint="eastAsia"/>
          <w:sz w:val="26"/>
          <w:szCs w:val="28"/>
          <w:rtl/>
          <w:lang w:bidi="fa-IR"/>
        </w:rPr>
        <w:t>ه،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 100% فراخوان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دار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149">
        <w:rPr>
          <w:rFonts w:ascii="Times New Roman" w:hAnsi="Times New Roman" w:cs="B Nazanin" w:hint="eastAsia"/>
          <w:sz w:val="26"/>
          <w:szCs w:val="28"/>
          <w:rtl/>
          <w:lang w:bidi="fa-IR"/>
        </w:rPr>
        <w:t>م،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ا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149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معن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</w:t>
      </w:r>
      <w:r w:rsidRPr="00E67149">
        <w:rPr>
          <w:rFonts w:ascii="Times New Roman" w:hAnsi="Times New Roman" w:cs="B Nazanin"/>
          <w:sz w:val="26"/>
          <w:szCs w:val="28"/>
          <w:lang w:bidi="fa-IR"/>
        </w:rPr>
        <w:t>ANN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</w:t>
      </w:r>
      <w:r w:rsidR="00B66E81">
        <w:rPr>
          <w:rFonts w:ascii="Times New Roman" w:hAnsi="Times New Roman" w:cs="B Nazanin" w:hint="cs"/>
          <w:sz w:val="26"/>
          <w:szCs w:val="28"/>
          <w:rtl/>
          <w:lang w:bidi="fa-IR"/>
        </w:rPr>
        <w:t>،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همان شاخص ها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E67149">
        <w:rPr>
          <w:rFonts w:ascii="Times New Roman" w:hAnsi="Times New Roman" w:cs="B Nazanin"/>
          <w:sz w:val="26"/>
          <w:szCs w:val="28"/>
          <w:lang w:bidi="fa-IR"/>
        </w:rPr>
        <w:t>KNN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 را در </w:t>
      </w:r>
      <w:r w:rsidRPr="00E67149">
        <w:rPr>
          <w:rFonts w:ascii="Times New Roman" w:hAnsi="Times New Roman" w:cs="B Nazanin"/>
          <w:sz w:val="26"/>
          <w:szCs w:val="28"/>
          <w:lang w:bidi="fa-IR"/>
        </w:rPr>
        <w:t>k=10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برم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گرداند (البته نه لزوماً به همان ترت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149">
        <w:rPr>
          <w:rFonts w:ascii="Times New Roman" w:hAnsi="Times New Roman" w:cs="B Nazanin" w:hint="eastAsia"/>
          <w:sz w:val="26"/>
          <w:szCs w:val="28"/>
          <w:rtl/>
          <w:lang w:bidi="fa-IR"/>
        </w:rPr>
        <w:t>ب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>).</w:t>
      </w:r>
    </w:p>
    <w:p w14:paraId="583B5364" w14:textId="7299BA80" w:rsidR="005A4BC9" w:rsidRDefault="00E67149" w:rsidP="00E67149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149">
        <w:rPr>
          <w:rFonts w:ascii="Times New Roman" w:hAnsi="Times New Roman" w:cs="B Nazanin" w:hint="eastAsia"/>
          <w:sz w:val="26"/>
          <w:szCs w:val="28"/>
          <w:rtl/>
          <w:lang w:bidi="fa-IR"/>
        </w:rPr>
        <w:t>ادآور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E07F99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یا فراخوان</w:t>
      </w:r>
      <w:r w:rsidR="00E07F99">
        <w:rPr>
          <w:rStyle w:val="FootnoteReference"/>
          <w:rFonts w:ascii="Times New Roman" w:hAnsi="Times New Roman" w:cs="B Nazanin"/>
          <w:sz w:val="26"/>
          <w:szCs w:val="28"/>
          <w:rtl/>
          <w:lang w:bidi="fa-IR"/>
        </w:rPr>
        <w:footnoteReference w:id="22"/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149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مع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149">
        <w:rPr>
          <w:rFonts w:ascii="Times New Roman" w:hAnsi="Times New Roman" w:cs="B Nazanin" w:hint="eastAsia"/>
          <w:sz w:val="26"/>
          <w:szCs w:val="28"/>
          <w:rtl/>
          <w:lang w:bidi="fa-IR"/>
        </w:rPr>
        <w:t>ار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149">
        <w:rPr>
          <w:rFonts w:ascii="Times New Roman" w:hAnsi="Times New Roman" w:cs="B Nazanin" w:hint="eastAsia"/>
          <w:sz w:val="26"/>
          <w:szCs w:val="28"/>
          <w:rtl/>
          <w:lang w:bidi="fa-IR"/>
        </w:rPr>
        <w:t>ج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در هنگام ارز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149">
        <w:rPr>
          <w:rFonts w:ascii="Times New Roman" w:hAnsi="Times New Roman" w:cs="B Nazanin" w:hint="eastAsia"/>
          <w:sz w:val="26"/>
          <w:szCs w:val="28"/>
          <w:rtl/>
          <w:lang w:bidi="fa-IR"/>
        </w:rPr>
        <w:t>اب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شبکه ها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عصب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مصنوع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برابر نزد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149">
        <w:rPr>
          <w:rFonts w:ascii="Times New Roman" w:hAnsi="Times New Roman" w:cs="B Nazanin" w:hint="eastAsia"/>
          <w:sz w:val="26"/>
          <w:szCs w:val="28"/>
          <w:rtl/>
          <w:lang w:bidi="fa-IR"/>
        </w:rPr>
        <w:t>کتر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149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همسا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149">
        <w:rPr>
          <w:rFonts w:ascii="Times New Roman" w:hAnsi="Times New Roman" w:cs="B Nazanin" w:hint="eastAsia"/>
          <w:sz w:val="26"/>
          <w:szCs w:val="28"/>
          <w:rtl/>
          <w:lang w:bidi="fa-IR"/>
        </w:rPr>
        <w:t>گان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است.</w:t>
      </w:r>
    </w:p>
    <w:p w14:paraId="76FAFCB7" w14:textId="77777777" w:rsidR="005A4BC9" w:rsidRPr="002E04BA" w:rsidRDefault="005A4BC9" w:rsidP="005A4BC9">
      <w:pPr>
        <w:bidi/>
        <w:jc w:val="lowKashida"/>
        <w:rPr>
          <w:rStyle w:val="Hyperlink"/>
          <w:rFonts w:ascii="Times New Roman" w:hAnsi="Times New Roman" w:cs="B Nazanin"/>
          <w:color w:val="auto"/>
          <w:sz w:val="26"/>
          <w:szCs w:val="28"/>
          <w:u w:val="none"/>
          <w:lang w:bidi="fa-IR"/>
        </w:rPr>
      </w:pPr>
      <w:r w:rsidRPr="001B3413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همچنین ببینید:</w:t>
      </w:r>
    </w:p>
    <w:p w14:paraId="12FD230A" w14:textId="0BFDF71C" w:rsidR="00544298" w:rsidRPr="002E04BA" w:rsidRDefault="000C03F1" w:rsidP="00544298">
      <w:pPr>
        <w:pStyle w:val="ListParagraph"/>
        <w:numPr>
          <w:ilvl w:val="0"/>
          <w:numId w:val="10"/>
        </w:num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hyperlink r:id="rId98" w:anchor="why_does_ann_perform_approximate_matches_instead_of_exact_matches" w:history="1">
        <w:r w:rsidR="00544298" w:rsidRPr="000C03F1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</w:t>
        </w:r>
        <w:r w:rsidR="00544298" w:rsidRPr="000C03F1">
          <w:rPr>
            <w:rStyle w:val="Hyperlink"/>
            <w:rFonts w:ascii="Times New Roman" w:hAnsi="Times New Roman" w:cs="B Nazanin" w:hint="eastAsia"/>
            <w:sz w:val="26"/>
            <w:szCs w:val="28"/>
            <w:rtl/>
            <w:lang w:bidi="fa-IR"/>
          </w:rPr>
          <w:t>ادداشت</w:t>
        </w:r>
        <w:r w:rsidR="00544298" w:rsidRPr="000C03F1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 </w:t>
        </w:r>
        <w:r w:rsidR="00544298" w:rsidRPr="000C03F1">
          <w:rPr>
            <w:rStyle w:val="Hyperlink"/>
            <w:rFonts w:ascii="Times New Roman" w:hAnsi="Times New Roman" w:cs="B Nazanin"/>
            <w:sz w:val="26"/>
            <w:szCs w:val="28"/>
            <w:lang w:bidi="fa-IR"/>
          </w:rPr>
          <w:t>Google</w:t>
        </w:r>
        <w:r w:rsidR="00544298" w:rsidRPr="000C03F1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 در </w:t>
        </w:r>
        <w:r w:rsidR="00544298" w:rsidRPr="000C03F1">
          <w:rPr>
            <w:rStyle w:val="Hyperlink"/>
            <w:rFonts w:ascii="Times New Roman" w:hAnsi="Times New Roman" w:cs="B Nazanin"/>
            <w:sz w:val="26"/>
            <w:szCs w:val="28"/>
            <w:lang w:bidi="fa-IR"/>
          </w:rPr>
          <w:t>ANN</w:t>
        </w:r>
        <w:r w:rsidR="00544298" w:rsidRPr="000C03F1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 برا</w:t>
        </w:r>
        <w:r w:rsidR="00544298" w:rsidRPr="000C03F1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</w:t>
        </w:r>
        <w:r w:rsidR="00544298" w:rsidRPr="000C03F1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 سرو</w:t>
        </w:r>
        <w:r w:rsidR="00544298" w:rsidRPr="000C03F1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</w:t>
        </w:r>
        <w:r w:rsidR="00544298" w:rsidRPr="000C03F1">
          <w:rPr>
            <w:rStyle w:val="Hyperlink"/>
            <w:rFonts w:ascii="Times New Roman" w:hAnsi="Times New Roman" w:cs="B Nazanin" w:hint="eastAsia"/>
            <w:sz w:val="26"/>
            <w:szCs w:val="28"/>
            <w:rtl/>
            <w:lang w:bidi="fa-IR"/>
          </w:rPr>
          <w:t>س</w:t>
        </w:r>
        <w:r w:rsidR="00544298" w:rsidRPr="000C03F1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 موتور تطب</w:t>
        </w:r>
        <w:r w:rsidR="00544298" w:rsidRPr="000C03F1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</w:t>
        </w:r>
        <w:r w:rsidR="00544298" w:rsidRPr="000C03F1">
          <w:rPr>
            <w:rStyle w:val="Hyperlink"/>
            <w:rFonts w:ascii="Times New Roman" w:hAnsi="Times New Roman" w:cs="B Nazanin" w:hint="eastAsia"/>
            <w:sz w:val="26"/>
            <w:szCs w:val="28"/>
            <w:rtl/>
            <w:lang w:bidi="fa-IR"/>
          </w:rPr>
          <w:t>ق</w:t>
        </w:r>
        <w:r w:rsidR="00544298" w:rsidRPr="000C03F1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 </w:t>
        </w:r>
        <w:r w:rsidR="00544298" w:rsidRPr="000C03F1">
          <w:rPr>
            <w:rStyle w:val="Hyperlink"/>
            <w:rFonts w:ascii="Times New Roman" w:hAnsi="Times New Roman" w:cs="B Nazanin"/>
            <w:sz w:val="26"/>
            <w:szCs w:val="28"/>
            <w:lang w:bidi="fa-IR"/>
          </w:rPr>
          <w:t>Vertex</w:t>
        </w:r>
      </w:hyperlink>
    </w:p>
    <w:p w14:paraId="05E7BA7C" w14:textId="77777777" w:rsidR="005A4BC9" w:rsidRDefault="005A4BC9" w:rsidP="005A4BC9">
      <w:pPr>
        <w:bidi/>
        <w:jc w:val="lowKashida"/>
        <w:rPr>
          <w:rFonts w:ascii="Times New Roman" w:hAnsi="Times New Roman" w:cs="B Nazanin" w:hint="cs"/>
          <w:sz w:val="26"/>
          <w:szCs w:val="28"/>
          <w:rtl/>
          <w:lang w:bidi="fa-IR"/>
        </w:rPr>
      </w:pPr>
    </w:p>
    <w:p w14:paraId="2D44444C" w14:textId="77777777" w:rsidR="00CA135F" w:rsidRDefault="00CA135F" w:rsidP="00CA135F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35CAFCDA" w14:textId="77777777" w:rsidR="00CA135F" w:rsidRPr="007212C0" w:rsidRDefault="00CA135F" w:rsidP="00CA135F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</w:p>
    <w:sectPr w:rsidR="00CA135F" w:rsidRPr="007212C0" w:rsidSect="0041208B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4BE8D" w14:textId="77777777" w:rsidR="00052E89" w:rsidRDefault="00052E89" w:rsidP="00617FFB">
      <w:pPr>
        <w:spacing w:after="0" w:line="240" w:lineRule="auto"/>
      </w:pPr>
      <w:r>
        <w:separator/>
      </w:r>
    </w:p>
  </w:endnote>
  <w:endnote w:type="continuationSeparator" w:id="0">
    <w:p w14:paraId="4676565A" w14:textId="77777777" w:rsidR="00052E89" w:rsidRDefault="00052E89" w:rsidP="00617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NewPS-ItalicMT">
    <w:altName w:val="Courier New"/>
    <w:charset w:val="00"/>
    <w:family w:val="roman"/>
    <w:pitch w:val="default"/>
  </w:font>
  <w:font w:name="CourierNewPS-BoldMT">
    <w:altName w:val="Courier New"/>
    <w:charset w:val="00"/>
    <w:family w:val="roman"/>
    <w:pitch w:val="default"/>
  </w:font>
  <w:font w:name="CourierNewPSMT">
    <w:altName w:val="Courier New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12713" w14:textId="77777777" w:rsidR="00052E89" w:rsidRDefault="00052E89" w:rsidP="00617FFB">
      <w:pPr>
        <w:spacing w:after="0" w:line="240" w:lineRule="auto"/>
      </w:pPr>
      <w:r>
        <w:separator/>
      </w:r>
    </w:p>
  </w:footnote>
  <w:footnote w:type="continuationSeparator" w:id="0">
    <w:p w14:paraId="51375DF8" w14:textId="77777777" w:rsidR="00052E89" w:rsidRDefault="00052E89" w:rsidP="00617FFB">
      <w:pPr>
        <w:spacing w:after="0" w:line="240" w:lineRule="auto"/>
      </w:pPr>
      <w:r>
        <w:continuationSeparator/>
      </w:r>
    </w:p>
  </w:footnote>
  <w:footnote w:id="1">
    <w:p w14:paraId="43D26261" w14:textId="651BCDDB" w:rsidR="000C2DAD" w:rsidRDefault="000C2DAD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- Parquet</w:t>
      </w:r>
    </w:p>
  </w:footnote>
  <w:footnote w:id="2">
    <w:p w14:paraId="16451259" w14:textId="3A2F6827" w:rsidR="00772A36" w:rsidRDefault="00772A36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- </w:t>
      </w:r>
      <w:r w:rsidR="00196FC4" w:rsidRPr="00196FC4">
        <w:rPr>
          <w:lang w:bidi="fa-IR"/>
        </w:rPr>
        <w:t>Apache Parquet documentation</w:t>
      </w:r>
    </w:p>
  </w:footnote>
  <w:footnote w:id="3">
    <w:p w14:paraId="4AC9A87B" w14:textId="55D75BB1" w:rsidR="00D6517C" w:rsidRDefault="00D6517C" w:rsidP="00D6517C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- </w:t>
      </w:r>
      <w:r w:rsidR="004343DC" w:rsidRPr="004343DC">
        <w:rPr>
          <w:lang w:bidi="fa-IR"/>
        </w:rPr>
        <w:t>Apache Avro documentation</w:t>
      </w:r>
    </w:p>
  </w:footnote>
  <w:footnote w:id="4">
    <w:p w14:paraId="0D208149" w14:textId="7C8208D4" w:rsidR="00774D58" w:rsidRDefault="00774D5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- </w:t>
      </w:r>
      <w:r w:rsidRPr="00774D58">
        <w:rPr>
          <w:lang w:bidi="fa-IR"/>
        </w:rPr>
        <w:t>Querying a SQLite Database</w:t>
      </w:r>
    </w:p>
  </w:footnote>
  <w:footnote w:id="5">
    <w:p w14:paraId="36DB4E36" w14:textId="7723C84D" w:rsidR="00E067B1" w:rsidRDefault="00E067B1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- query</w:t>
      </w:r>
    </w:p>
  </w:footnote>
  <w:footnote w:id="6">
    <w:p w14:paraId="3681DC17" w14:textId="70CACD91" w:rsidR="00117EFA" w:rsidRDefault="00117EFA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- S</w:t>
      </w:r>
      <w:r w:rsidRPr="00C87F4E">
        <w:rPr>
          <w:rtl/>
          <w:lang w:bidi="fa-IR"/>
        </w:rPr>
        <w:t>3</w:t>
      </w:r>
      <w:r>
        <w:rPr>
          <w:lang w:bidi="fa-IR"/>
        </w:rPr>
        <w:t xml:space="preserve"> Bucket</w:t>
      </w:r>
    </w:p>
  </w:footnote>
  <w:footnote w:id="7">
    <w:p w14:paraId="1ED86CF2" w14:textId="0CB3F76A" w:rsidR="005517DF" w:rsidRDefault="005517DF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- object</w:t>
      </w:r>
    </w:p>
  </w:footnote>
  <w:footnote w:id="8">
    <w:p w14:paraId="75023F13" w14:textId="051845F6" w:rsidR="00EB1A35" w:rsidRDefault="00EB1A35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- </w:t>
      </w:r>
      <w:r w:rsidRPr="00EB1A35">
        <w:rPr>
          <w:lang w:bidi="fa-IR"/>
        </w:rPr>
        <w:t>subpopulations</w:t>
      </w:r>
    </w:p>
  </w:footnote>
  <w:footnote w:id="9">
    <w:p w14:paraId="3124FE65" w14:textId="7175429D" w:rsidR="0053718E" w:rsidRDefault="0053718E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- pipeline</w:t>
      </w:r>
    </w:p>
  </w:footnote>
  <w:footnote w:id="10">
    <w:p w14:paraId="1AC0400A" w14:textId="3A0E4999" w:rsidR="004D2E27" w:rsidRDefault="004D2E27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- </w:t>
      </w:r>
      <w:r w:rsidR="00812EED">
        <w:rPr>
          <w:rFonts w:hint="cs"/>
          <w:rtl/>
          <w:lang w:bidi="fa-IR"/>
        </w:rPr>
        <w:t xml:space="preserve"> </w:t>
      </w:r>
      <w:r w:rsidR="00812EED">
        <w:rPr>
          <w:lang w:bidi="fa-IR"/>
        </w:rPr>
        <w:t>entities</w:t>
      </w:r>
    </w:p>
  </w:footnote>
  <w:footnote w:id="11">
    <w:p w14:paraId="4DAA42FC" w14:textId="1F94E4B4" w:rsidR="00974E43" w:rsidRDefault="00974E43">
      <w:pPr>
        <w:pStyle w:val="FootnoteText"/>
      </w:pPr>
      <w:r>
        <w:rPr>
          <w:rStyle w:val="FootnoteReference"/>
        </w:rPr>
        <w:footnoteRef/>
      </w:r>
      <w:r>
        <w:t xml:space="preserve"> - downstream</w:t>
      </w:r>
    </w:p>
  </w:footnote>
  <w:footnote w:id="12">
    <w:p w14:paraId="33915760" w14:textId="682956D4" w:rsidR="00660D1E" w:rsidRDefault="00660D1E">
      <w:pPr>
        <w:pStyle w:val="FootnoteText"/>
      </w:pPr>
      <w:r>
        <w:rPr>
          <w:rStyle w:val="FootnoteReference"/>
        </w:rPr>
        <w:footnoteRef/>
      </w:r>
      <w:r>
        <w:t xml:space="preserve"> - </w:t>
      </w:r>
      <w:r w:rsidR="00DD453D">
        <w:t>S</w:t>
      </w:r>
      <w:r>
        <w:t xml:space="preserve">entiment </w:t>
      </w:r>
      <w:r w:rsidR="00DD453D">
        <w:t xml:space="preserve">Analysis </w:t>
      </w:r>
    </w:p>
  </w:footnote>
  <w:footnote w:id="13">
    <w:p w14:paraId="21D027EB" w14:textId="2C300024" w:rsidR="009C3F7D" w:rsidRDefault="009C3F7D">
      <w:pPr>
        <w:pStyle w:val="FootnoteText"/>
      </w:pPr>
      <w:r>
        <w:rPr>
          <w:rStyle w:val="FootnoteReference"/>
        </w:rPr>
        <w:footnoteRef/>
      </w:r>
      <w:r>
        <w:t xml:space="preserve"> - downstream</w:t>
      </w:r>
    </w:p>
  </w:footnote>
  <w:footnote w:id="14">
    <w:p w14:paraId="40A454B6" w14:textId="3315C26D" w:rsidR="00D32524" w:rsidRDefault="00D32524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- E</w:t>
      </w:r>
      <w:r w:rsidRPr="00D32524">
        <w:rPr>
          <w:lang w:bidi="fa-IR"/>
        </w:rPr>
        <w:t>mbeddings</w:t>
      </w:r>
    </w:p>
  </w:footnote>
  <w:footnote w:id="15">
    <w:p w14:paraId="4B8DBA84" w14:textId="06EB9574" w:rsidR="009F1189" w:rsidRDefault="009F1189">
      <w:pPr>
        <w:pStyle w:val="FootnoteText"/>
      </w:pPr>
      <w:r>
        <w:rPr>
          <w:rStyle w:val="FootnoteReference"/>
        </w:rPr>
        <w:footnoteRef/>
      </w:r>
      <w:r>
        <w:t xml:space="preserve"> - representations</w:t>
      </w:r>
    </w:p>
  </w:footnote>
  <w:footnote w:id="16">
    <w:p w14:paraId="526F40ED" w14:textId="48C4FD07" w:rsidR="00271857" w:rsidRDefault="00271857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- downstream</w:t>
      </w:r>
    </w:p>
  </w:footnote>
  <w:footnote w:id="17">
    <w:p w14:paraId="60A6B3CE" w14:textId="639CA088" w:rsidR="0049258D" w:rsidRDefault="0049258D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- Random Forests</w:t>
      </w:r>
    </w:p>
  </w:footnote>
  <w:footnote w:id="18">
    <w:p w14:paraId="223FD54B" w14:textId="2C0636A5" w:rsidR="0049258D" w:rsidRDefault="0049258D">
      <w:pPr>
        <w:pStyle w:val="FootnoteText"/>
      </w:pPr>
      <w:r>
        <w:rPr>
          <w:rStyle w:val="FootnoteReference"/>
        </w:rPr>
        <w:footnoteRef/>
      </w:r>
      <w:r>
        <w:t xml:space="preserve"> - Out-of-Bag </w:t>
      </w:r>
      <w:proofErr w:type="spellStart"/>
      <w:r>
        <w:t>Erros</w:t>
      </w:r>
      <w:proofErr w:type="spellEnd"/>
    </w:p>
  </w:footnote>
  <w:footnote w:id="19">
    <w:p w14:paraId="05A9C575" w14:textId="3E1F7F8E" w:rsidR="00BF35AF" w:rsidRDefault="00BF35AF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- fetch</w:t>
      </w:r>
    </w:p>
  </w:footnote>
  <w:footnote w:id="20">
    <w:p w14:paraId="6A9970F4" w14:textId="774A4F74" w:rsidR="005B28A6" w:rsidRDefault="005B28A6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- </w:t>
      </w:r>
      <w:r>
        <w:t>tessellations</w:t>
      </w:r>
    </w:p>
  </w:footnote>
  <w:footnote w:id="21">
    <w:p w14:paraId="539AC2C3" w14:textId="77383D76" w:rsidR="00580C89" w:rsidRDefault="00580C89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- recall</w:t>
      </w:r>
    </w:p>
  </w:footnote>
  <w:footnote w:id="22">
    <w:p w14:paraId="0E94C739" w14:textId="585C3A5D" w:rsidR="00E07F99" w:rsidRDefault="00E07F99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- recall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A54BA"/>
    <w:multiLevelType w:val="hybridMultilevel"/>
    <w:tmpl w:val="6B0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E3490"/>
    <w:multiLevelType w:val="hybridMultilevel"/>
    <w:tmpl w:val="52DE7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76CF7"/>
    <w:multiLevelType w:val="hybridMultilevel"/>
    <w:tmpl w:val="36747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F2484A"/>
    <w:multiLevelType w:val="hybridMultilevel"/>
    <w:tmpl w:val="2708A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B5CBA"/>
    <w:multiLevelType w:val="hybridMultilevel"/>
    <w:tmpl w:val="30FA6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AB7EE7"/>
    <w:multiLevelType w:val="hybridMultilevel"/>
    <w:tmpl w:val="67688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9E3522"/>
    <w:multiLevelType w:val="hybridMultilevel"/>
    <w:tmpl w:val="18480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A41B5B"/>
    <w:multiLevelType w:val="hybridMultilevel"/>
    <w:tmpl w:val="CB7E203A"/>
    <w:lvl w:ilvl="0" w:tplc="8960A12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01430"/>
    <w:multiLevelType w:val="hybridMultilevel"/>
    <w:tmpl w:val="0A3859B2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9" w15:restartNumberingAfterBreak="0">
    <w:nsid w:val="78B344C1"/>
    <w:multiLevelType w:val="hybridMultilevel"/>
    <w:tmpl w:val="A0AC94B2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num w:numId="1" w16cid:durableId="1134371638">
    <w:abstractNumId w:val="5"/>
  </w:num>
  <w:num w:numId="2" w16cid:durableId="1791784207">
    <w:abstractNumId w:val="4"/>
  </w:num>
  <w:num w:numId="3" w16cid:durableId="842204301">
    <w:abstractNumId w:val="2"/>
  </w:num>
  <w:num w:numId="4" w16cid:durableId="1854026507">
    <w:abstractNumId w:val="0"/>
  </w:num>
  <w:num w:numId="5" w16cid:durableId="1284188212">
    <w:abstractNumId w:val="8"/>
  </w:num>
  <w:num w:numId="6" w16cid:durableId="305747526">
    <w:abstractNumId w:val="1"/>
  </w:num>
  <w:num w:numId="7" w16cid:durableId="1674338445">
    <w:abstractNumId w:val="6"/>
  </w:num>
  <w:num w:numId="8" w16cid:durableId="341205495">
    <w:abstractNumId w:val="9"/>
  </w:num>
  <w:num w:numId="9" w16cid:durableId="469059227">
    <w:abstractNumId w:val="3"/>
  </w:num>
  <w:num w:numId="10" w16cid:durableId="10544277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YCQ0tzSxNDAwMLA3NzCyUdpeDU4uLM/DyQAsNaANjJhnAsAAAA"/>
  </w:docVars>
  <w:rsids>
    <w:rsidRoot w:val="00F21999"/>
    <w:rsid w:val="000009C5"/>
    <w:rsid w:val="00007BDE"/>
    <w:rsid w:val="000104BE"/>
    <w:rsid w:val="0001077D"/>
    <w:rsid w:val="00011A89"/>
    <w:rsid w:val="00011EF0"/>
    <w:rsid w:val="000129D3"/>
    <w:rsid w:val="00015DC2"/>
    <w:rsid w:val="0002101F"/>
    <w:rsid w:val="0002194E"/>
    <w:rsid w:val="0002241D"/>
    <w:rsid w:val="00027640"/>
    <w:rsid w:val="00030601"/>
    <w:rsid w:val="00030887"/>
    <w:rsid w:val="000336CC"/>
    <w:rsid w:val="00033CB4"/>
    <w:rsid w:val="00034CC4"/>
    <w:rsid w:val="0003615F"/>
    <w:rsid w:val="00036894"/>
    <w:rsid w:val="00041CAE"/>
    <w:rsid w:val="00044AA7"/>
    <w:rsid w:val="000475E0"/>
    <w:rsid w:val="00052E89"/>
    <w:rsid w:val="00053FCB"/>
    <w:rsid w:val="00060653"/>
    <w:rsid w:val="00061D1C"/>
    <w:rsid w:val="00063E13"/>
    <w:rsid w:val="000704A8"/>
    <w:rsid w:val="00070CF2"/>
    <w:rsid w:val="00071744"/>
    <w:rsid w:val="00071AE7"/>
    <w:rsid w:val="00072DBE"/>
    <w:rsid w:val="00073D9C"/>
    <w:rsid w:val="00076FBD"/>
    <w:rsid w:val="00080629"/>
    <w:rsid w:val="00081EE0"/>
    <w:rsid w:val="000856A1"/>
    <w:rsid w:val="000902DB"/>
    <w:rsid w:val="00091A91"/>
    <w:rsid w:val="00092924"/>
    <w:rsid w:val="000966EF"/>
    <w:rsid w:val="000A1E01"/>
    <w:rsid w:val="000A1F61"/>
    <w:rsid w:val="000A3D5B"/>
    <w:rsid w:val="000A4E69"/>
    <w:rsid w:val="000B09F1"/>
    <w:rsid w:val="000B4A16"/>
    <w:rsid w:val="000C03F1"/>
    <w:rsid w:val="000C1883"/>
    <w:rsid w:val="000C2DAD"/>
    <w:rsid w:val="000C2F16"/>
    <w:rsid w:val="000C4CFD"/>
    <w:rsid w:val="000D1412"/>
    <w:rsid w:val="000D238F"/>
    <w:rsid w:val="000D369A"/>
    <w:rsid w:val="000D39DF"/>
    <w:rsid w:val="000D5356"/>
    <w:rsid w:val="000D630F"/>
    <w:rsid w:val="000D75B0"/>
    <w:rsid w:val="000D7695"/>
    <w:rsid w:val="000E0087"/>
    <w:rsid w:val="000E0163"/>
    <w:rsid w:val="000E3034"/>
    <w:rsid w:val="000E50A7"/>
    <w:rsid w:val="000E74D5"/>
    <w:rsid w:val="000F3B04"/>
    <w:rsid w:val="00100A08"/>
    <w:rsid w:val="00104398"/>
    <w:rsid w:val="00105DA4"/>
    <w:rsid w:val="00117EFA"/>
    <w:rsid w:val="00120B99"/>
    <w:rsid w:val="00121BB8"/>
    <w:rsid w:val="00124BE7"/>
    <w:rsid w:val="00126082"/>
    <w:rsid w:val="0012735B"/>
    <w:rsid w:val="00127915"/>
    <w:rsid w:val="00127BAB"/>
    <w:rsid w:val="001309C6"/>
    <w:rsid w:val="0013129C"/>
    <w:rsid w:val="001319A2"/>
    <w:rsid w:val="00141331"/>
    <w:rsid w:val="0014220D"/>
    <w:rsid w:val="00143A22"/>
    <w:rsid w:val="0014456B"/>
    <w:rsid w:val="00151822"/>
    <w:rsid w:val="00151C61"/>
    <w:rsid w:val="00154A1B"/>
    <w:rsid w:val="00161A12"/>
    <w:rsid w:val="00162A59"/>
    <w:rsid w:val="00165369"/>
    <w:rsid w:val="00166BB0"/>
    <w:rsid w:val="00174875"/>
    <w:rsid w:val="00175280"/>
    <w:rsid w:val="0018024A"/>
    <w:rsid w:val="00180DDF"/>
    <w:rsid w:val="00181DEA"/>
    <w:rsid w:val="0018259E"/>
    <w:rsid w:val="00182A47"/>
    <w:rsid w:val="001832B5"/>
    <w:rsid w:val="001859F4"/>
    <w:rsid w:val="00185B90"/>
    <w:rsid w:val="00190421"/>
    <w:rsid w:val="001921F3"/>
    <w:rsid w:val="001962D8"/>
    <w:rsid w:val="00196FC4"/>
    <w:rsid w:val="001A28DE"/>
    <w:rsid w:val="001A6728"/>
    <w:rsid w:val="001B104F"/>
    <w:rsid w:val="001B3413"/>
    <w:rsid w:val="001C14CA"/>
    <w:rsid w:val="001C1E8D"/>
    <w:rsid w:val="001C22FF"/>
    <w:rsid w:val="001C2ED1"/>
    <w:rsid w:val="001C40C1"/>
    <w:rsid w:val="001C5C64"/>
    <w:rsid w:val="001C5FC9"/>
    <w:rsid w:val="001C7322"/>
    <w:rsid w:val="001D1676"/>
    <w:rsid w:val="001D2D09"/>
    <w:rsid w:val="001D491E"/>
    <w:rsid w:val="001D4B32"/>
    <w:rsid w:val="001D58DC"/>
    <w:rsid w:val="001E3EA4"/>
    <w:rsid w:val="001E514B"/>
    <w:rsid w:val="001E5492"/>
    <w:rsid w:val="001E6C96"/>
    <w:rsid w:val="001F1BD2"/>
    <w:rsid w:val="00201805"/>
    <w:rsid w:val="00201E39"/>
    <w:rsid w:val="002031D6"/>
    <w:rsid w:val="00206CF0"/>
    <w:rsid w:val="00207F39"/>
    <w:rsid w:val="00210E89"/>
    <w:rsid w:val="00211920"/>
    <w:rsid w:val="00213810"/>
    <w:rsid w:val="002205DB"/>
    <w:rsid w:val="002226DD"/>
    <w:rsid w:val="00222AA8"/>
    <w:rsid w:val="0022777C"/>
    <w:rsid w:val="00230E46"/>
    <w:rsid w:val="002315A5"/>
    <w:rsid w:val="002404ED"/>
    <w:rsid w:val="00240D3D"/>
    <w:rsid w:val="002463A8"/>
    <w:rsid w:val="00246ACB"/>
    <w:rsid w:val="00250717"/>
    <w:rsid w:val="00251D48"/>
    <w:rsid w:val="00253E05"/>
    <w:rsid w:val="00255805"/>
    <w:rsid w:val="00260394"/>
    <w:rsid w:val="00262137"/>
    <w:rsid w:val="00263C22"/>
    <w:rsid w:val="002640AF"/>
    <w:rsid w:val="0026452C"/>
    <w:rsid w:val="0026576A"/>
    <w:rsid w:val="00266381"/>
    <w:rsid w:val="00266B3C"/>
    <w:rsid w:val="002715EB"/>
    <w:rsid w:val="00271857"/>
    <w:rsid w:val="00271C6E"/>
    <w:rsid w:val="00273D04"/>
    <w:rsid w:val="00275417"/>
    <w:rsid w:val="00275B4C"/>
    <w:rsid w:val="00282543"/>
    <w:rsid w:val="00282557"/>
    <w:rsid w:val="00285CEB"/>
    <w:rsid w:val="00290587"/>
    <w:rsid w:val="00293EE1"/>
    <w:rsid w:val="00294735"/>
    <w:rsid w:val="00297A66"/>
    <w:rsid w:val="00297CF6"/>
    <w:rsid w:val="002A60F5"/>
    <w:rsid w:val="002B3FD2"/>
    <w:rsid w:val="002B575F"/>
    <w:rsid w:val="002B64F3"/>
    <w:rsid w:val="002C2E65"/>
    <w:rsid w:val="002C4513"/>
    <w:rsid w:val="002C5EB6"/>
    <w:rsid w:val="002C6084"/>
    <w:rsid w:val="002C639B"/>
    <w:rsid w:val="002D487E"/>
    <w:rsid w:val="002D7FD1"/>
    <w:rsid w:val="002E04BA"/>
    <w:rsid w:val="002E2E39"/>
    <w:rsid w:val="002E63CE"/>
    <w:rsid w:val="002F0F64"/>
    <w:rsid w:val="002F2B7A"/>
    <w:rsid w:val="002F66CF"/>
    <w:rsid w:val="002F7851"/>
    <w:rsid w:val="002F7F23"/>
    <w:rsid w:val="00301392"/>
    <w:rsid w:val="0030287D"/>
    <w:rsid w:val="003030C8"/>
    <w:rsid w:val="00307B94"/>
    <w:rsid w:val="00310685"/>
    <w:rsid w:val="00311511"/>
    <w:rsid w:val="003123FD"/>
    <w:rsid w:val="00312BFD"/>
    <w:rsid w:val="00315FD0"/>
    <w:rsid w:val="00321DDC"/>
    <w:rsid w:val="00322647"/>
    <w:rsid w:val="00330FCA"/>
    <w:rsid w:val="0033133C"/>
    <w:rsid w:val="00331B0B"/>
    <w:rsid w:val="00331B12"/>
    <w:rsid w:val="003335D3"/>
    <w:rsid w:val="00333810"/>
    <w:rsid w:val="0033780E"/>
    <w:rsid w:val="00340550"/>
    <w:rsid w:val="003452CB"/>
    <w:rsid w:val="00345915"/>
    <w:rsid w:val="00345DAC"/>
    <w:rsid w:val="00347E0B"/>
    <w:rsid w:val="003537AB"/>
    <w:rsid w:val="003559B1"/>
    <w:rsid w:val="003567D3"/>
    <w:rsid w:val="003578C8"/>
    <w:rsid w:val="0036048C"/>
    <w:rsid w:val="00360CFA"/>
    <w:rsid w:val="00361E58"/>
    <w:rsid w:val="00362804"/>
    <w:rsid w:val="0036781D"/>
    <w:rsid w:val="00376D80"/>
    <w:rsid w:val="003819B7"/>
    <w:rsid w:val="003860CA"/>
    <w:rsid w:val="003862AA"/>
    <w:rsid w:val="003A239C"/>
    <w:rsid w:val="003B0CD9"/>
    <w:rsid w:val="003B6883"/>
    <w:rsid w:val="003C2AFE"/>
    <w:rsid w:val="003C5197"/>
    <w:rsid w:val="003C6D2C"/>
    <w:rsid w:val="003C6E3E"/>
    <w:rsid w:val="003D1AA0"/>
    <w:rsid w:val="003D3102"/>
    <w:rsid w:val="003D35C1"/>
    <w:rsid w:val="003D444F"/>
    <w:rsid w:val="003D46CB"/>
    <w:rsid w:val="003D732C"/>
    <w:rsid w:val="003E446F"/>
    <w:rsid w:val="003E49FF"/>
    <w:rsid w:val="003E6943"/>
    <w:rsid w:val="003E7212"/>
    <w:rsid w:val="003F0A07"/>
    <w:rsid w:val="003F1830"/>
    <w:rsid w:val="003F20FC"/>
    <w:rsid w:val="003F2590"/>
    <w:rsid w:val="003F546B"/>
    <w:rsid w:val="003F5A33"/>
    <w:rsid w:val="003F6097"/>
    <w:rsid w:val="003F6BD1"/>
    <w:rsid w:val="003F7185"/>
    <w:rsid w:val="00401D15"/>
    <w:rsid w:val="0040598F"/>
    <w:rsid w:val="0040649F"/>
    <w:rsid w:val="0040650C"/>
    <w:rsid w:val="00407A31"/>
    <w:rsid w:val="00411F4D"/>
    <w:rsid w:val="0041208B"/>
    <w:rsid w:val="00413770"/>
    <w:rsid w:val="0042061E"/>
    <w:rsid w:val="00422651"/>
    <w:rsid w:val="00423395"/>
    <w:rsid w:val="00423407"/>
    <w:rsid w:val="0042355F"/>
    <w:rsid w:val="004343DC"/>
    <w:rsid w:val="004373A4"/>
    <w:rsid w:val="0043770E"/>
    <w:rsid w:val="00441ABE"/>
    <w:rsid w:val="00442044"/>
    <w:rsid w:val="0044255A"/>
    <w:rsid w:val="00445A27"/>
    <w:rsid w:val="00450D33"/>
    <w:rsid w:val="0045112B"/>
    <w:rsid w:val="0045281E"/>
    <w:rsid w:val="00452B89"/>
    <w:rsid w:val="004535ED"/>
    <w:rsid w:val="00460580"/>
    <w:rsid w:val="004625EE"/>
    <w:rsid w:val="00464625"/>
    <w:rsid w:val="00464AF4"/>
    <w:rsid w:val="0046678F"/>
    <w:rsid w:val="00473C9A"/>
    <w:rsid w:val="00473FA1"/>
    <w:rsid w:val="0048232E"/>
    <w:rsid w:val="0048272F"/>
    <w:rsid w:val="00487FA3"/>
    <w:rsid w:val="0049036F"/>
    <w:rsid w:val="00490803"/>
    <w:rsid w:val="0049258D"/>
    <w:rsid w:val="0049283C"/>
    <w:rsid w:val="0049401B"/>
    <w:rsid w:val="00495ABE"/>
    <w:rsid w:val="004A0499"/>
    <w:rsid w:val="004A0A4A"/>
    <w:rsid w:val="004A0D24"/>
    <w:rsid w:val="004A0FC7"/>
    <w:rsid w:val="004A2686"/>
    <w:rsid w:val="004A32E4"/>
    <w:rsid w:val="004A3A5B"/>
    <w:rsid w:val="004A4169"/>
    <w:rsid w:val="004A6053"/>
    <w:rsid w:val="004B3845"/>
    <w:rsid w:val="004B3B29"/>
    <w:rsid w:val="004B74F9"/>
    <w:rsid w:val="004B7500"/>
    <w:rsid w:val="004C0683"/>
    <w:rsid w:val="004C092B"/>
    <w:rsid w:val="004C18C4"/>
    <w:rsid w:val="004C4E4F"/>
    <w:rsid w:val="004C5280"/>
    <w:rsid w:val="004C7588"/>
    <w:rsid w:val="004D11E1"/>
    <w:rsid w:val="004D1AC4"/>
    <w:rsid w:val="004D2AE4"/>
    <w:rsid w:val="004D2E27"/>
    <w:rsid w:val="004D42D8"/>
    <w:rsid w:val="004D4B08"/>
    <w:rsid w:val="004D50C6"/>
    <w:rsid w:val="004D6462"/>
    <w:rsid w:val="004D78E6"/>
    <w:rsid w:val="004D7B9C"/>
    <w:rsid w:val="004E3854"/>
    <w:rsid w:val="004E4B59"/>
    <w:rsid w:val="004E4C58"/>
    <w:rsid w:val="004E60D9"/>
    <w:rsid w:val="004E6A96"/>
    <w:rsid w:val="004E7E31"/>
    <w:rsid w:val="0050136B"/>
    <w:rsid w:val="00502EEE"/>
    <w:rsid w:val="00504773"/>
    <w:rsid w:val="00510BF3"/>
    <w:rsid w:val="00510F4A"/>
    <w:rsid w:val="0051101E"/>
    <w:rsid w:val="0051204E"/>
    <w:rsid w:val="005128CB"/>
    <w:rsid w:val="00513AE9"/>
    <w:rsid w:val="00514419"/>
    <w:rsid w:val="00523C54"/>
    <w:rsid w:val="00525474"/>
    <w:rsid w:val="00525DCB"/>
    <w:rsid w:val="00530C24"/>
    <w:rsid w:val="0053247C"/>
    <w:rsid w:val="00535910"/>
    <w:rsid w:val="0053718E"/>
    <w:rsid w:val="00541E02"/>
    <w:rsid w:val="0054262D"/>
    <w:rsid w:val="00544298"/>
    <w:rsid w:val="0054569C"/>
    <w:rsid w:val="00546E3B"/>
    <w:rsid w:val="00550ED2"/>
    <w:rsid w:val="005517DF"/>
    <w:rsid w:val="00564E88"/>
    <w:rsid w:val="0056785C"/>
    <w:rsid w:val="0057250F"/>
    <w:rsid w:val="005752F1"/>
    <w:rsid w:val="00580C89"/>
    <w:rsid w:val="0058127F"/>
    <w:rsid w:val="00583F7D"/>
    <w:rsid w:val="0058412E"/>
    <w:rsid w:val="0058456D"/>
    <w:rsid w:val="00585BEA"/>
    <w:rsid w:val="00590EC7"/>
    <w:rsid w:val="00591093"/>
    <w:rsid w:val="00591AA8"/>
    <w:rsid w:val="00593ADC"/>
    <w:rsid w:val="00595004"/>
    <w:rsid w:val="005A1649"/>
    <w:rsid w:val="005A35D1"/>
    <w:rsid w:val="005A3954"/>
    <w:rsid w:val="005A4BC9"/>
    <w:rsid w:val="005A5221"/>
    <w:rsid w:val="005B1E0A"/>
    <w:rsid w:val="005B28A6"/>
    <w:rsid w:val="005B4819"/>
    <w:rsid w:val="005B494A"/>
    <w:rsid w:val="005B548F"/>
    <w:rsid w:val="005B6D72"/>
    <w:rsid w:val="005C1184"/>
    <w:rsid w:val="005C416F"/>
    <w:rsid w:val="005D16E3"/>
    <w:rsid w:val="005D1887"/>
    <w:rsid w:val="005D3C6F"/>
    <w:rsid w:val="005D4996"/>
    <w:rsid w:val="005D4BC1"/>
    <w:rsid w:val="005D66BF"/>
    <w:rsid w:val="005E0127"/>
    <w:rsid w:val="005E5971"/>
    <w:rsid w:val="005F1BC5"/>
    <w:rsid w:val="005F2F44"/>
    <w:rsid w:val="005F73EC"/>
    <w:rsid w:val="006030F2"/>
    <w:rsid w:val="00607DDF"/>
    <w:rsid w:val="0061059C"/>
    <w:rsid w:val="00614837"/>
    <w:rsid w:val="00615BE9"/>
    <w:rsid w:val="00616467"/>
    <w:rsid w:val="0061701D"/>
    <w:rsid w:val="00617727"/>
    <w:rsid w:val="00617918"/>
    <w:rsid w:val="00617FFB"/>
    <w:rsid w:val="006202D0"/>
    <w:rsid w:val="006218D3"/>
    <w:rsid w:val="00623FE1"/>
    <w:rsid w:val="0062693C"/>
    <w:rsid w:val="00627CEB"/>
    <w:rsid w:val="0063293C"/>
    <w:rsid w:val="00635196"/>
    <w:rsid w:val="00642972"/>
    <w:rsid w:val="00651619"/>
    <w:rsid w:val="00654983"/>
    <w:rsid w:val="00654C9A"/>
    <w:rsid w:val="00654CD8"/>
    <w:rsid w:val="00655D1A"/>
    <w:rsid w:val="006575B6"/>
    <w:rsid w:val="0065765D"/>
    <w:rsid w:val="00657B40"/>
    <w:rsid w:val="00660D1E"/>
    <w:rsid w:val="0066399E"/>
    <w:rsid w:val="00663A63"/>
    <w:rsid w:val="0067031C"/>
    <w:rsid w:val="00676277"/>
    <w:rsid w:val="00676AD2"/>
    <w:rsid w:val="00680764"/>
    <w:rsid w:val="00681214"/>
    <w:rsid w:val="0068245A"/>
    <w:rsid w:val="0068283D"/>
    <w:rsid w:val="00682BC7"/>
    <w:rsid w:val="00692B40"/>
    <w:rsid w:val="006931AB"/>
    <w:rsid w:val="00694FAB"/>
    <w:rsid w:val="0069554D"/>
    <w:rsid w:val="006A05C0"/>
    <w:rsid w:val="006A3CAA"/>
    <w:rsid w:val="006A45A2"/>
    <w:rsid w:val="006A5785"/>
    <w:rsid w:val="006B0BA4"/>
    <w:rsid w:val="006B0E0A"/>
    <w:rsid w:val="006B1723"/>
    <w:rsid w:val="006B4112"/>
    <w:rsid w:val="006B61A1"/>
    <w:rsid w:val="006B6832"/>
    <w:rsid w:val="006C2C6A"/>
    <w:rsid w:val="006C2E6E"/>
    <w:rsid w:val="006C2F2B"/>
    <w:rsid w:val="006C7084"/>
    <w:rsid w:val="006D1B38"/>
    <w:rsid w:val="006D466F"/>
    <w:rsid w:val="006E1984"/>
    <w:rsid w:val="006E1DFB"/>
    <w:rsid w:val="006E257B"/>
    <w:rsid w:val="006E3C78"/>
    <w:rsid w:val="006E4C4E"/>
    <w:rsid w:val="006E5159"/>
    <w:rsid w:val="006E6F6A"/>
    <w:rsid w:val="006F0B70"/>
    <w:rsid w:val="006F22ED"/>
    <w:rsid w:val="006F5E82"/>
    <w:rsid w:val="006F6154"/>
    <w:rsid w:val="006F6309"/>
    <w:rsid w:val="006F67B1"/>
    <w:rsid w:val="00702D6A"/>
    <w:rsid w:val="00703450"/>
    <w:rsid w:val="0070355D"/>
    <w:rsid w:val="00704A8E"/>
    <w:rsid w:val="00705D77"/>
    <w:rsid w:val="00707380"/>
    <w:rsid w:val="0071374C"/>
    <w:rsid w:val="0071701E"/>
    <w:rsid w:val="00717C6C"/>
    <w:rsid w:val="00720460"/>
    <w:rsid w:val="007212C0"/>
    <w:rsid w:val="00721FC7"/>
    <w:rsid w:val="0072214C"/>
    <w:rsid w:val="00725939"/>
    <w:rsid w:val="00725B92"/>
    <w:rsid w:val="00726267"/>
    <w:rsid w:val="0072656A"/>
    <w:rsid w:val="00735BCC"/>
    <w:rsid w:val="0073699A"/>
    <w:rsid w:val="00740B70"/>
    <w:rsid w:val="00741A08"/>
    <w:rsid w:val="00741C89"/>
    <w:rsid w:val="00745E66"/>
    <w:rsid w:val="00747C19"/>
    <w:rsid w:val="0075083F"/>
    <w:rsid w:val="007532D5"/>
    <w:rsid w:val="00753EFB"/>
    <w:rsid w:val="0076085E"/>
    <w:rsid w:val="00762768"/>
    <w:rsid w:val="0076364C"/>
    <w:rsid w:val="00764C24"/>
    <w:rsid w:val="0076526E"/>
    <w:rsid w:val="0076603B"/>
    <w:rsid w:val="007667BE"/>
    <w:rsid w:val="00767B4F"/>
    <w:rsid w:val="007729BA"/>
    <w:rsid w:val="00772A36"/>
    <w:rsid w:val="007730D9"/>
    <w:rsid w:val="007736A6"/>
    <w:rsid w:val="00774D58"/>
    <w:rsid w:val="00776068"/>
    <w:rsid w:val="007812B1"/>
    <w:rsid w:val="007820BA"/>
    <w:rsid w:val="00783A3E"/>
    <w:rsid w:val="00783D7D"/>
    <w:rsid w:val="00786DB7"/>
    <w:rsid w:val="00794315"/>
    <w:rsid w:val="007950A9"/>
    <w:rsid w:val="007A0589"/>
    <w:rsid w:val="007A1809"/>
    <w:rsid w:val="007A1A59"/>
    <w:rsid w:val="007A2FF0"/>
    <w:rsid w:val="007A3147"/>
    <w:rsid w:val="007A5EB3"/>
    <w:rsid w:val="007B19EF"/>
    <w:rsid w:val="007B2FF1"/>
    <w:rsid w:val="007B5530"/>
    <w:rsid w:val="007B626A"/>
    <w:rsid w:val="007B6768"/>
    <w:rsid w:val="007B6B60"/>
    <w:rsid w:val="007B7680"/>
    <w:rsid w:val="007C27EE"/>
    <w:rsid w:val="007C3BFF"/>
    <w:rsid w:val="007C6325"/>
    <w:rsid w:val="007D05EC"/>
    <w:rsid w:val="007D06DE"/>
    <w:rsid w:val="007D1952"/>
    <w:rsid w:val="007D260D"/>
    <w:rsid w:val="007D273B"/>
    <w:rsid w:val="007D2C72"/>
    <w:rsid w:val="007D5070"/>
    <w:rsid w:val="007D7C56"/>
    <w:rsid w:val="007E0374"/>
    <w:rsid w:val="007E08CF"/>
    <w:rsid w:val="007E1944"/>
    <w:rsid w:val="007E3021"/>
    <w:rsid w:val="007E37DA"/>
    <w:rsid w:val="007E4279"/>
    <w:rsid w:val="007E7470"/>
    <w:rsid w:val="007F0094"/>
    <w:rsid w:val="007F0825"/>
    <w:rsid w:val="007F5351"/>
    <w:rsid w:val="007F5C13"/>
    <w:rsid w:val="007F7889"/>
    <w:rsid w:val="00802787"/>
    <w:rsid w:val="00805B56"/>
    <w:rsid w:val="00805E4F"/>
    <w:rsid w:val="00810F52"/>
    <w:rsid w:val="00811A1E"/>
    <w:rsid w:val="00812EED"/>
    <w:rsid w:val="00813132"/>
    <w:rsid w:val="00813966"/>
    <w:rsid w:val="00820307"/>
    <w:rsid w:val="00822146"/>
    <w:rsid w:val="00826739"/>
    <w:rsid w:val="008269F4"/>
    <w:rsid w:val="008319E6"/>
    <w:rsid w:val="008320AB"/>
    <w:rsid w:val="00832EA0"/>
    <w:rsid w:val="0083434A"/>
    <w:rsid w:val="00836908"/>
    <w:rsid w:val="0084011A"/>
    <w:rsid w:val="00841470"/>
    <w:rsid w:val="008426CD"/>
    <w:rsid w:val="00842F2D"/>
    <w:rsid w:val="00843B7D"/>
    <w:rsid w:val="008513DE"/>
    <w:rsid w:val="00851A33"/>
    <w:rsid w:val="00851CC4"/>
    <w:rsid w:val="008532E6"/>
    <w:rsid w:val="008548E9"/>
    <w:rsid w:val="0085579A"/>
    <w:rsid w:val="00856113"/>
    <w:rsid w:val="0085746B"/>
    <w:rsid w:val="00860850"/>
    <w:rsid w:val="008649C1"/>
    <w:rsid w:val="00865C44"/>
    <w:rsid w:val="00866012"/>
    <w:rsid w:val="00871EA9"/>
    <w:rsid w:val="00873FC8"/>
    <w:rsid w:val="008742A1"/>
    <w:rsid w:val="0087482D"/>
    <w:rsid w:val="00874D70"/>
    <w:rsid w:val="00876B55"/>
    <w:rsid w:val="00877DC1"/>
    <w:rsid w:val="00881BDD"/>
    <w:rsid w:val="0088278B"/>
    <w:rsid w:val="0088506E"/>
    <w:rsid w:val="00893FDE"/>
    <w:rsid w:val="00896A90"/>
    <w:rsid w:val="00896C4B"/>
    <w:rsid w:val="00897A32"/>
    <w:rsid w:val="008A3321"/>
    <w:rsid w:val="008A60D4"/>
    <w:rsid w:val="008A6647"/>
    <w:rsid w:val="008A79B0"/>
    <w:rsid w:val="008A7AA4"/>
    <w:rsid w:val="008B2ACF"/>
    <w:rsid w:val="008B3450"/>
    <w:rsid w:val="008B3E80"/>
    <w:rsid w:val="008B5A46"/>
    <w:rsid w:val="008C61C2"/>
    <w:rsid w:val="008D5AE8"/>
    <w:rsid w:val="008D6357"/>
    <w:rsid w:val="008D64E4"/>
    <w:rsid w:val="008D70A2"/>
    <w:rsid w:val="008D7C1B"/>
    <w:rsid w:val="008E138A"/>
    <w:rsid w:val="008E3B32"/>
    <w:rsid w:val="008F114E"/>
    <w:rsid w:val="008F1C69"/>
    <w:rsid w:val="008F2CC5"/>
    <w:rsid w:val="008F550E"/>
    <w:rsid w:val="008F6BF0"/>
    <w:rsid w:val="008F7137"/>
    <w:rsid w:val="008F7E21"/>
    <w:rsid w:val="008F7F13"/>
    <w:rsid w:val="0090281B"/>
    <w:rsid w:val="00907543"/>
    <w:rsid w:val="009121C9"/>
    <w:rsid w:val="009234D2"/>
    <w:rsid w:val="00926902"/>
    <w:rsid w:val="00932D07"/>
    <w:rsid w:val="00933465"/>
    <w:rsid w:val="0093375B"/>
    <w:rsid w:val="00941FCB"/>
    <w:rsid w:val="00946462"/>
    <w:rsid w:val="0095162C"/>
    <w:rsid w:val="0095203F"/>
    <w:rsid w:val="0095610B"/>
    <w:rsid w:val="009571B7"/>
    <w:rsid w:val="00957E49"/>
    <w:rsid w:val="00960411"/>
    <w:rsid w:val="0096044A"/>
    <w:rsid w:val="009629BA"/>
    <w:rsid w:val="00962F4E"/>
    <w:rsid w:val="0097014D"/>
    <w:rsid w:val="00970652"/>
    <w:rsid w:val="00970FD8"/>
    <w:rsid w:val="00973B35"/>
    <w:rsid w:val="00974E43"/>
    <w:rsid w:val="00975648"/>
    <w:rsid w:val="00975848"/>
    <w:rsid w:val="009820C3"/>
    <w:rsid w:val="00982B36"/>
    <w:rsid w:val="0098717C"/>
    <w:rsid w:val="009A1EFC"/>
    <w:rsid w:val="009A3423"/>
    <w:rsid w:val="009A4A86"/>
    <w:rsid w:val="009A5F98"/>
    <w:rsid w:val="009A71A8"/>
    <w:rsid w:val="009A7239"/>
    <w:rsid w:val="009B3072"/>
    <w:rsid w:val="009B3892"/>
    <w:rsid w:val="009B3FB9"/>
    <w:rsid w:val="009B429F"/>
    <w:rsid w:val="009B5176"/>
    <w:rsid w:val="009B57D5"/>
    <w:rsid w:val="009B7BEE"/>
    <w:rsid w:val="009C37A3"/>
    <w:rsid w:val="009C3F7D"/>
    <w:rsid w:val="009C5F34"/>
    <w:rsid w:val="009C68EB"/>
    <w:rsid w:val="009C7CF2"/>
    <w:rsid w:val="009D0683"/>
    <w:rsid w:val="009D4D7E"/>
    <w:rsid w:val="009E13F8"/>
    <w:rsid w:val="009F1189"/>
    <w:rsid w:val="009F14CD"/>
    <w:rsid w:val="009F2FC7"/>
    <w:rsid w:val="009F314A"/>
    <w:rsid w:val="009F5198"/>
    <w:rsid w:val="009F6A48"/>
    <w:rsid w:val="00A01F7B"/>
    <w:rsid w:val="00A0471E"/>
    <w:rsid w:val="00A05795"/>
    <w:rsid w:val="00A0619A"/>
    <w:rsid w:val="00A10ABE"/>
    <w:rsid w:val="00A11DE3"/>
    <w:rsid w:val="00A1289C"/>
    <w:rsid w:val="00A13AB8"/>
    <w:rsid w:val="00A16537"/>
    <w:rsid w:val="00A17EEC"/>
    <w:rsid w:val="00A23AD2"/>
    <w:rsid w:val="00A263D9"/>
    <w:rsid w:val="00A279D0"/>
    <w:rsid w:val="00A30BAC"/>
    <w:rsid w:val="00A316B2"/>
    <w:rsid w:val="00A32E9F"/>
    <w:rsid w:val="00A42EDD"/>
    <w:rsid w:val="00A46048"/>
    <w:rsid w:val="00A46333"/>
    <w:rsid w:val="00A46408"/>
    <w:rsid w:val="00A464A8"/>
    <w:rsid w:val="00A46661"/>
    <w:rsid w:val="00A5092D"/>
    <w:rsid w:val="00A51B53"/>
    <w:rsid w:val="00A5304F"/>
    <w:rsid w:val="00A558E0"/>
    <w:rsid w:val="00A6547E"/>
    <w:rsid w:val="00A6648C"/>
    <w:rsid w:val="00A66D0A"/>
    <w:rsid w:val="00A72092"/>
    <w:rsid w:val="00A75EAD"/>
    <w:rsid w:val="00A7717A"/>
    <w:rsid w:val="00A80A98"/>
    <w:rsid w:val="00A828CA"/>
    <w:rsid w:val="00A871A6"/>
    <w:rsid w:val="00A878C4"/>
    <w:rsid w:val="00A91702"/>
    <w:rsid w:val="00A92352"/>
    <w:rsid w:val="00A926A8"/>
    <w:rsid w:val="00A9472E"/>
    <w:rsid w:val="00A96108"/>
    <w:rsid w:val="00A9708B"/>
    <w:rsid w:val="00A9712B"/>
    <w:rsid w:val="00AA3A7A"/>
    <w:rsid w:val="00AA408A"/>
    <w:rsid w:val="00AA6B98"/>
    <w:rsid w:val="00AA6D49"/>
    <w:rsid w:val="00AA7874"/>
    <w:rsid w:val="00AB06C7"/>
    <w:rsid w:val="00AB2341"/>
    <w:rsid w:val="00AB23C9"/>
    <w:rsid w:val="00AB2B99"/>
    <w:rsid w:val="00AB2E9A"/>
    <w:rsid w:val="00AB4505"/>
    <w:rsid w:val="00AB58E5"/>
    <w:rsid w:val="00AB60BB"/>
    <w:rsid w:val="00AC48C1"/>
    <w:rsid w:val="00AC749F"/>
    <w:rsid w:val="00AC7648"/>
    <w:rsid w:val="00AD1079"/>
    <w:rsid w:val="00AD3C6A"/>
    <w:rsid w:val="00AD522E"/>
    <w:rsid w:val="00AD5533"/>
    <w:rsid w:val="00AD630D"/>
    <w:rsid w:val="00AD6319"/>
    <w:rsid w:val="00AE0F62"/>
    <w:rsid w:val="00AE32B5"/>
    <w:rsid w:val="00AF1039"/>
    <w:rsid w:val="00AF1C78"/>
    <w:rsid w:val="00AF5EF4"/>
    <w:rsid w:val="00B0422F"/>
    <w:rsid w:val="00B05632"/>
    <w:rsid w:val="00B07EF2"/>
    <w:rsid w:val="00B10574"/>
    <w:rsid w:val="00B14E6B"/>
    <w:rsid w:val="00B15E7C"/>
    <w:rsid w:val="00B15EA3"/>
    <w:rsid w:val="00B17BFB"/>
    <w:rsid w:val="00B22AEE"/>
    <w:rsid w:val="00B22D37"/>
    <w:rsid w:val="00B2652B"/>
    <w:rsid w:val="00B2715A"/>
    <w:rsid w:val="00B27267"/>
    <w:rsid w:val="00B348F0"/>
    <w:rsid w:val="00B536DA"/>
    <w:rsid w:val="00B5410F"/>
    <w:rsid w:val="00B54518"/>
    <w:rsid w:val="00B55360"/>
    <w:rsid w:val="00B55691"/>
    <w:rsid w:val="00B55DF4"/>
    <w:rsid w:val="00B621FA"/>
    <w:rsid w:val="00B622A1"/>
    <w:rsid w:val="00B6293B"/>
    <w:rsid w:val="00B6514A"/>
    <w:rsid w:val="00B66E81"/>
    <w:rsid w:val="00B67D7E"/>
    <w:rsid w:val="00B723AB"/>
    <w:rsid w:val="00B741A4"/>
    <w:rsid w:val="00B7434D"/>
    <w:rsid w:val="00B768F7"/>
    <w:rsid w:val="00B7782D"/>
    <w:rsid w:val="00B85B83"/>
    <w:rsid w:val="00B85E53"/>
    <w:rsid w:val="00B87928"/>
    <w:rsid w:val="00B90273"/>
    <w:rsid w:val="00B973A7"/>
    <w:rsid w:val="00B97923"/>
    <w:rsid w:val="00B97BF3"/>
    <w:rsid w:val="00BA3F2D"/>
    <w:rsid w:val="00BA5366"/>
    <w:rsid w:val="00BB0370"/>
    <w:rsid w:val="00BB27DD"/>
    <w:rsid w:val="00BB5275"/>
    <w:rsid w:val="00BB733F"/>
    <w:rsid w:val="00BC4DC1"/>
    <w:rsid w:val="00BC7E8F"/>
    <w:rsid w:val="00BD113D"/>
    <w:rsid w:val="00BD2ABF"/>
    <w:rsid w:val="00BD593A"/>
    <w:rsid w:val="00BE5D1F"/>
    <w:rsid w:val="00BE65AA"/>
    <w:rsid w:val="00BE7376"/>
    <w:rsid w:val="00BE7619"/>
    <w:rsid w:val="00BF237E"/>
    <w:rsid w:val="00BF2A18"/>
    <w:rsid w:val="00BF3289"/>
    <w:rsid w:val="00BF35AF"/>
    <w:rsid w:val="00BF3DED"/>
    <w:rsid w:val="00BF4AC3"/>
    <w:rsid w:val="00C00C9D"/>
    <w:rsid w:val="00C070AC"/>
    <w:rsid w:val="00C07BDA"/>
    <w:rsid w:val="00C103A9"/>
    <w:rsid w:val="00C10F0F"/>
    <w:rsid w:val="00C10FB1"/>
    <w:rsid w:val="00C125D5"/>
    <w:rsid w:val="00C13A25"/>
    <w:rsid w:val="00C1456C"/>
    <w:rsid w:val="00C160D3"/>
    <w:rsid w:val="00C215E3"/>
    <w:rsid w:val="00C22011"/>
    <w:rsid w:val="00C22218"/>
    <w:rsid w:val="00C226DB"/>
    <w:rsid w:val="00C267C5"/>
    <w:rsid w:val="00C2687F"/>
    <w:rsid w:val="00C30432"/>
    <w:rsid w:val="00C342D2"/>
    <w:rsid w:val="00C34AC4"/>
    <w:rsid w:val="00C35E88"/>
    <w:rsid w:val="00C365C8"/>
    <w:rsid w:val="00C4266F"/>
    <w:rsid w:val="00C42BA4"/>
    <w:rsid w:val="00C43519"/>
    <w:rsid w:val="00C43FE2"/>
    <w:rsid w:val="00C44A40"/>
    <w:rsid w:val="00C46935"/>
    <w:rsid w:val="00C46D7F"/>
    <w:rsid w:val="00C501C5"/>
    <w:rsid w:val="00C54C2C"/>
    <w:rsid w:val="00C570E7"/>
    <w:rsid w:val="00C63677"/>
    <w:rsid w:val="00C66EBD"/>
    <w:rsid w:val="00C70511"/>
    <w:rsid w:val="00C71C59"/>
    <w:rsid w:val="00C71F2C"/>
    <w:rsid w:val="00C7594D"/>
    <w:rsid w:val="00C77C64"/>
    <w:rsid w:val="00C81D96"/>
    <w:rsid w:val="00C8269C"/>
    <w:rsid w:val="00C866AA"/>
    <w:rsid w:val="00C875DE"/>
    <w:rsid w:val="00C87F4E"/>
    <w:rsid w:val="00C90B71"/>
    <w:rsid w:val="00C91456"/>
    <w:rsid w:val="00C92A69"/>
    <w:rsid w:val="00C93016"/>
    <w:rsid w:val="00C93C66"/>
    <w:rsid w:val="00C96ABF"/>
    <w:rsid w:val="00C97CDD"/>
    <w:rsid w:val="00CA0AD8"/>
    <w:rsid w:val="00CA135F"/>
    <w:rsid w:val="00CA25FB"/>
    <w:rsid w:val="00CA3029"/>
    <w:rsid w:val="00CA40AC"/>
    <w:rsid w:val="00CA4F97"/>
    <w:rsid w:val="00CB04DE"/>
    <w:rsid w:val="00CB07E6"/>
    <w:rsid w:val="00CB3548"/>
    <w:rsid w:val="00CB3B25"/>
    <w:rsid w:val="00CB430A"/>
    <w:rsid w:val="00CB6409"/>
    <w:rsid w:val="00CB730C"/>
    <w:rsid w:val="00CC05FD"/>
    <w:rsid w:val="00CC0950"/>
    <w:rsid w:val="00CC1B2B"/>
    <w:rsid w:val="00CC35A7"/>
    <w:rsid w:val="00CC7D8F"/>
    <w:rsid w:val="00CD08B7"/>
    <w:rsid w:val="00CD0CEC"/>
    <w:rsid w:val="00CD1F2B"/>
    <w:rsid w:val="00CD3424"/>
    <w:rsid w:val="00CD6ACF"/>
    <w:rsid w:val="00CE12F6"/>
    <w:rsid w:val="00CE2126"/>
    <w:rsid w:val="00CE333D"/>
    <w:rsid w:val="00CE4D9B"/>
    <w:rsid w:val="00CE59E4"/>
    <w:rsid w:val="00CE764B"/>
    <w:rsid w:val="00CF0891"/>
    <w:rsid w:val="00CF20C2"/>
    <w:rsid w:val="00CF3785"/>
    <w:rsid w:val="00CF3EA7"/>
    <w:rsid w:val="00CF5F5D"/>
    <w:rsid w:val="00D0062B"/>
    <w:rsid w:val="00D00B0E"/>
    <w:rsid w:val="00D00B87"/>
    <w:rsid w:val="00D014E8"/>
    <w:rsid w:val="00D03DCB"/>
    <w:rsid w:val="00D14546"/>
    <w:rsid w:val="00D14B51"/>
    <w:rsid w:val="00D15B7B"/>
    <w:rsid w:val="00D20A3C"/>
    <w:rsid w:val="00D211E2"/>
    <w:rsid w:val="00D21FB8"/>
    <w:rsid w:val="00D22440"/>
    <w:rsid w:val="00D232D5"/>
    <w:rsid w:val="00D3179A"/>
    <w:rsid w:val="00D32524"/>
    <w:rsid w:val="00D337AA"/>
    <w:rsid w:val="00D3462D"/>
    <w:rsid w:val="00D439FE"/>
    <w:rsid w:val="00D46CAA"/>
    <w:rsid w:val="00D54D74"/>
    <w:rsid w:val="00D55B77"/>
    <w:rsid w:val="00D57286"/>
    <w:rsid w:val="00D57341"/>
    <w:rsid w:val="00D644F4"/>
    <w:rsid w:val="00D6517C"/>
    <w:rsid w:val="00D6654A"/>
    <w:rsid w:val="00D66FA4"/>
    <w:rsid w:val="00D72799"/>
    <w:rsid w:val="00D8085A"/>
    <w:rsid w:val="00D811A3"/>
    <w:rsid w:val="00D822A5"/>
    <w:rsid w:val="00D8418F"/>
    <w:rsid w:val="00D8471F"/>
    <w:rsid w:val="00D86D41"/>
    <w:rsid w:val="00D87118"/>
    <w:rsid w:val="00D90DF2"/>
    <w:rsid w:val="00D910F6"/>
    <w:rsid w:val="00D9244B"/>
    <w:rsid w:val="00D95D58"/>
    <w:rsid w:val="00DA032D"/>
    <w:rsid w:val="00DA1D37"/>
    <w:rsid w:val="00DA2048"/>
    <w:rsid w:val="00DA3399"/>
    <w:rsid w:val="00DA4E41"/>
    <w:rsid w:val="00DA55CB"/>
    <w:rsid w:val="00DA6A08"/>
    <w:rsid w:val="00DA6CEC"/>
    <w:rsid w:val="00DA6D34"/>
    <w:rsid w:val="00DA70F7"/>
    <w:rsid w:val="00DA7EA7"/>
    <w:rsid w:val="00DB0815"/>
    <w:rsid w:val="00DB1E33"/>
    <w:rsid w:val="00DB2AC9"/>
    <w:rsid w:val="00DB5E7A"/>
    <w:rsid w:val="00DC1E1B"/>
    <w:rsid w:val="00DC3041"/>
    <w:rsid w:val="00DC31FF"/>
    <w:rsid w:val="00DC47CF"/>
    <w:rsid w:val="00DC6B99"/>
    <w:rsid w:val="00DD0427"/>
    <w:rsid w:val="00DD2249"/>
    <w:rsid w:val="00DD3064"/>
    <w:rsid w:val="00DD323B"/>
    <w:rsid w:val="00DD453D"/>
    <w:rsid w:val="00DD5BB6"/>
    <w:rsid w:val="00DE0A74"/>
    <w:rsid w:val="00DE192D"/>
    <w:rsid w:val="00DE2F88"/>
    <w:rsid w:val="00DF07C1"/>
    <w:rsid w:val="00DF0B94"/>
    <w:rsid w:val="00DF1620"/>
    <w:rsid w:val="00DF19AA"/>
    <w:rsid w:val="00DF2885"/>
    <w:rsid w:val="00DF6DA8"/>
    <w:rsid w:val="00E010EF"/>
    <w:rsid w:val="00E061D4"/>
    <w:rsid w:val="00E067B1"/>
    <w:rsid w:val="00E07F99"/>
    <w:rsid w:val="00E1036E"/>
    <w:rsid w:val="00E10904"/>
    <w:rsid w:val="00E115A3"/>
    <w:rsid w:val="00E1434C"/>
    <w:rsid w:val="00E15C51"/>
    <w:rsid w:val="00E15D44"/>
    <w:rsid w:val="00E16730"/>
    <w:rsid w:val="00E20791"/>
    <w:rsid w:val="00E27BB3"/>
    <w:rsid w:val="00E3090E"/>
    <w:rsid w:val="00E3108C"/>
    <w:rsid w:val="00E31588"/>
    <w:rsid w:val="00E40066"/>
    <w:rsid w:val="00E414D3"/>
    <w:rsid w:val="00E42D92"/>
    <w:rsid w:val="00E51938"/>
    <w:rsid w:val="00E531D6"/>
    <w:rsid w:val="00E6163E"/>
    <w:rsid w:val="00E6350E"/>
    <w:rsid w:val="00E63B3A"/>
    <w:rsid w:val="00E65852"/>
    <w:rsid w:val="00E67149"/>
    <w:rsid w:val="00E672DB"/>
    <w:rsid w:val="00E67E95"/>
    <w:rsid w:val="00E739E1"/>
    <w:rsid w:val="00E73E7F"/>
    <w:rsid w:val="00E7719E"/>
    <w:rsid w:val="00E83E9D"/>
    <w:rsid w:val="00E848F7"/>
    <w:rsid w:val="00E84B31"/>
    <w:rsid w:val="00E850F9"/>
    <w:rsid w:val="00E85124"/>
    <w:rsid w:val="00E910E6"/>
    <w:rsid w:val="00E91ECF"/>
    <w:rsid w:val="00E926ED"/>
    <w:rsid w:val="00E953A7"/>
    <w:rsid w:val="00E9552A"/>
    <w:rsid w:val="00EA605D"/>
    <w:rsid w:val="00EB0A49"/>
    <w:rsid w:val="00EB1304"/>
    <w:rsid w:val="00EB1A35"/>
    <w:rsid w:val="00EB23F0"/>
    <w:rsid w:val="00EB29AA"/>
    <w:rsid w:val="00EC04CA"/>
    <w:rsid w:val="00EC360B"/>
    <w:rsid w:val="00EC476F"/>
    <w:rsid w:val="00EC4F20"/>
    <w:rsid w:val="00EC6891"/>
    <w:rsid w:val="00EC79E6"/>
    <w:rsid w:val="00ED07CF"/>
    <w:rsid w:val="00ED5129"/>
    <w:rsid w:val="00ED58A6"/>
    <w:rsid w:val="00ED5C47"/>
    <w:rsid w:val="00EE01E7"/>
    <w:rsid w:val="00EE0E36"/>
    <w:rsid w:val="00EE1A23"/>
    <w:rsid w:val="00EE285A"/>
    <w:rsid w:val="00EE558A"/>
    <w:rsid w:val="00EE5B48"/>
    <w:rsid w:val="00EF0863"/>
    <w:rsid w:val="00EF0EB8"/>
    <w:rsid w:val="00EF4E41"/>
    <w:rsid w:val="00EF670A"/>
    <w:rsid w:val="00EF7702"/>
    <w:rsid w:val="00F0199B"/>
    <w:rsid w:val="00F04884"/>
    <w:rsid w:val="00F06E17"/>
    <w:rsid w:val="00F07655"/>
    <w:rsid w:val="00F10185"/>
    <w:rsid w:val="00F1053E"/>
    <w:rsid w:val="00F11695"/>
    <w:rsid w:val="00F12E50"/>
    <w:rsid w:val="00F130FD"/>
    <w:rsid w:val="00F13505"/>
    <w:rsid w:val="00F14220"/>
    <w:rsid w:val="00F16FB8"/>
    <w:rsid w:val="00F1760E"/>
    <w:rsid w:val="00F21999"/>
    <w:rsid w:val="00F21EE8"/>
    <w:rsid w:val="00F2465D"/>
    <w:rsid w:val="00F37635"/>
    <w:rsid w:val="00F41744"/>
    <w:rsid w:val="00F422DB"/>
    <w:rsid w:val="00F44764"/>
    <w:rsid w:val="00F46E78"/>
    <w:rsid w:val="00F472C4"/>
    <w:rsid w:val="00F51163"/>
    <w:rsid w:val="00F51A66"/>
    <w:rsid w:val="00F52D71"/>
    <w:rsid w:val="00F54182"/>
    <w:rsid w:val="00F60294"/>
    <w:rsid w:val="00F65459"/>
    <w:rsid w:val="00F6612D"/>
    <w:rsid w:val="00F73A3D"/>
    <w:rsid w:val="00F760B1"/>
    <w:rsid w:val="00F7614F"/>
    <w:rsid w:val="00F7781C"/>
    <w:rsid w:val="00F77C48"/>
    <w:rsid w:val="00F802CA"/>
    <w:rsid w:val="00F81650"/>
    <w:rsid w:val="00F82E32"/>
    <w:rsid w:val="00F839CE"/>
    <w:rsid w:val="00F84270"/>
    <w:rsid w:val="00F953B1"/>
    <w:rsid w:val="00F976D3"/>
    <w:rsid w:val="00F979C7"/>
    <w:rsid w:val="00FA438A"/>
    <w:rsid w:val="00FA6DD7"/>
    <w:rsid w:val="00FA77FC"/>
    <w:rsid w:val="00FB17C8"/>
    <w:rsid w:val="00FC057D"/>
    <w:rsid w:val="00FC29DD"/>
    <w:rsid w:val="00FC2BFA"/>
    <w:rsid w:val="00FC32D2"/>
    <w:rsid w:val="00FD1AD0"/>
    <w:rsid w:val="00FD24BE"/>
    <w:rsid w:val="00FD26B9"/>
    <w:rsid w:val="00FD5230"/>
    <w:rsid w:val="00FD53EF"/>
    <w:rsid w:val="00FD5BFB"/>
    <w:rsid w:val="00FD5CCE"/>
    <w:rsid w:val="00FD678D"/>
    <w:rsid w:val="00FE4898"/>
    <w:rsid w:val="00FE4D30"/>
    <w:rsid w:val="00FE4E16"/>
    <w:rsid w:val="00FE66F9"/>
    <w:rsid w:val="00FE7B5F"/>
    <w:rsid w:val="00FF0432"/>
    <w:rsid w:val="00FF05C4"/>
    <w:rsid w:val="00FF141E"/>
    <w:rsid w:val="00FF1472"/>
    <w:rsid w:val="00FF2D00"/>
    <w:rsid w:val="00FF3771"/>
    <w:rsid w:val="00FF5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1CAC4A"/>
  <w15:docId w15:val="{A780321A-95F4-49B0-BDC6-C0759CDFF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BC9"/>
  </w:style>
  <w:style w:type="paragraph" w:styleId="Heading1">
    <w:name w:val="heading 1"/>
    <w:next w:val="Normal"/>
    <w:link w:val="Heading1Char"/>
    <w:uiPriority w:val="9"/>
    <w:unhideWhenUsed/>
    <w:qFormat/>
    <w:rsid w:val="00487FA3"/>
    <w:pPr>
      <w:keepNext/>
      <w:keepLines/>
      <w:spacing w:after="50"/>
      <w:ind w:left="10" w:hanging="10"/>
      <w:outlineLvl w:val="0"/>
    </w:pPr>
    <w:rPr>
      <w:rFonts w:ascii="Calibri" w:eastAsia="Calibri" w:hAnsi="Calibri" w:cs="Calibri"/>
      <w:b/>
      <w:color w:val="903F6D"/>
    </w:rPr>
  </w:style>
  <w:style w:type="paragraph" w:styleId="Heading3">
    <w:name w:val="heading 3"/>
    <w:basedOn w:val="Normal"/>
    <w:link w:val="Heading3Char"/>
    <w:uiPriority w:val="9"/>
    <w:qFormat/>
    <w:rsid w:val="004120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7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FFB"/>
  </w:style>
  <w:style w:type="paragraph" w:styleId="Footer">
    <w:name w:val="footer"/>
    <w:basedOn w:val="Normal"/>
    <w:link w:val="FooterChar"/>
    <w:uiPriority w:val="99"/>
    <w:unhideWhenUsed/>
    <w:rsid w:val="00617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FFB"/>
  </w:style>
  <w:style w:type="character" w:styleId="Hyperlink">
    <w:name w:val="Hyperlink"/>
    <w:basedOn w:val="DefaultParagraphFont"/>
    <w:uiPriority w:val="99"/>
    <w:unhideWhenUsed/>
    <w:rsid w:val="00617FF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17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B04D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487FA3"/>
    <w:rPr>
      <w:rFonts w:ascii="Calibri" w:eastAsia="Calibri" w:hAnsi="Calibri" w:cs="Calibri"/>
      <w:b/>
      <w:color w:val="903F6D"/>
    </w:rPr>
  </w:style>
  <w:style w:type="character" w:customStyle="1" w:styleId="apple-converted-space">
    <w:name w:val="apple-converted-space"/>
    <w:basedOn w:val="DefaultParagraphFont"/>
    <w:rsid w:val="00DC47CF"/>
  </w:style>
  <w:style w:type="paragraph" w:styleId="BalloonText">
    <w:name w:val="Balloon Text"/>
    <w:basedOn w:val="Normal"/>
    <w:link w:val="BalloonTextChar"/>
    <w:uiPriority w:val="99"/>
    <w:semiHidden/>
    <w:unhideWhenUsed/>
    <w:rsid w:val="00512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8CB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9301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9301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93016"/>
    <w:rPr>
      <w:vertAlign w:val="superscript"/>
    </w:rPr>
  </w:style>
  <w:style w:type="paragraph" w:styleId="ListParagraph">
    <w:name w:val="List Paragraph"/>
    <w:basedOn w:val="Normal"/>
    <w:uiPriority w:val="34"/>
    <w:qFormat/>
    <w:rsid w:val="00962F4E"/>
    <w:pPr>
      <w:ind w:left="720"/>
      <w:contextualSpacing/>
    </w:pPr>
  </w:style>
  <w:style w:type="table" w:styleId="MediumShading1-Accent3">
    <w:name w:val="Medium Shading 1 Accent 3"/>
    <w:basedOn w:val="TableNormal"/>
    <w:uiPriority w:val="63"/>
    <w:rsid w:val="004120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41208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1208B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E0127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4B74F9"/>
    <w:rPr>
      <w:rFonts w:ascii="CourierNewPS-ItalicMT" w:hAnsi="CourierNewPS-ItalicMT" w:hint="default"/>
      <w:b w:val="0"/>
      <w:bCs w:val="0"/>
      <w:i/>
      <w:iCs/>
      <w:color w:val="35586C"/>
      <w:sz w:val="24"/>
      <w:szCs w:val="24"/>
    </w:rPr>
  </w:style>
  <w:style w:type="character" w:customStyle="1" w:styleId="fontstyle21">
    <w:name w:val="fontstyle21"/>
    <w:basedOn w:val="DefaultParagraphFont"/>
    <w:rsid w:val="004B74F9"/>
    <w:rPr>
      <w:rFonts w:ascii="CourierNewPS-BoldMT" w:hAnsi="CourierNewPS-BoldMT" w:hint="default"/>
      <w:b/>
      <w:bCs/>
      <w:i w:val="0"/>
      <w:iCs w:val="0"/>
      <w:color w:val="006699"/>
      <w:sz w:val="24"/>
      <w:szCs w:val="24"/>
    </w:rPr>
  </w:style>
  <w:style w:type="character" w:customStyle="1" w:styleId="fontstyle31">
    <w:name w:val="fontstyle31"/>
    <w:basedOn w:val="DefaultParagraphFont"/>
    <w:rsid w:val="004B74F9"/>
    <w:rPr>
      <w:rFonts w:ascii="CourierNewPSMT" w:hAnsi="CourierNewPSMT" w:hint="default"/>
      <w:b w:val="0"/>
      <w:bCs w:val="0"/>
      <w:i w:val="0"/>
      <w:iCs w:val="0"/>
      <w:color w:val="000088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0422F"/>
    <w:rPr>
      <w:color w:val="808080"/>
    </w:rPr>
  </w:style>
  <w:style w:type="table" w:styleId="ListTable1Light">
    <w:name w:val="List Table 1 Light"/>
    <w:basedOn w:val="TableNormal"/>
    <w:uiPriority w:val="46"/>
    <w:rsid w:val="00D727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TMLCode">
    <w:name w:val="HTML Code"/>
    <w:basedOn w:val="DefaultParagraphFont"/>
    <w:uiPriority w:val="99"/>
    <w:semiHidden/>
    <w:unhideWhenUsed/>
    <w:rsid w:val="00655D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8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6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6.emf"/><Relationship Id="rId21" Type="http://schemas.openxmlformats.org/officeDocument/2006/relationships/hyperlink" Target="https://pymysql.readthedocs.io/en/latest/user/examples.html" TargetMode="External"/><Relationship Id="rId42" Type="http://schemas.openxmlformats.org/officeDocument/2006/relationships/oleObject" Target="embeddings/oleObject12.bin"/><Relationship Id="rId47" Type="http://schemas.openxmlformats.org/officeDocument/2006/relationships/image" Target="media/image14.emf"/><Relationship Id="rId63" Type="http://schemas.openxmlformats.org/officeDocument/2006/relationships/oleObject" Target="embeddings/oleObject22.bin"/><Relationship Id="rId68" Type="http://schemas.openxmlformats.org/officeDocument/2006/relationships/image" Target="media/image23.emf"/><Relationship Id="rId84" Type="http://schemas.openxmlformats.org/officeDocument/2006/relationships/image" Target="media/image29.emf"/><Relationship Id="rId89" Type="http://schemas.openxmlformats.org/officeDocument/2006/relationships/hyperlink" Target="https://lightgbm.readthedocs.io/en/latest/" TargetMode="External"/><Relationship Id="rId16" Type="http://schemas.openxmlformats.org/officeDocument/2006/relationships/image" Target="media/image4.e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8.bin"/><Relationship Id="rId37" Type="http://schemas.openxmlformats.org/officeDocument/2006/relationships/image" Target="media/image9.emf"/><Relationship Id="rId53" Type="http://schemas.openxmlformats.org/officeDocument/2006/relationships/image" Target="media/image17.emf"/><Relationship Id="rId58" Type="http://schemas.openxmlformats.org/officeDocument/2006/relationships/oleObject" Target="embeddings/oleObject20.bin"/><Relationship Id="rId74" Type="http://schemas.openxmlformats.org/officeDocument/2006/relationships/hyperlink" Target="https://github.com/opencv/opencv/tree/4.x/data/haarcascades" TargetMode="External"/><Relationship Id="rId79" Type="http://schemas.openxmlformats.org/officeDocument/2006/relationships/image" Target="media/image27.emf"/><Relationship Id="rId5" Type="http://schemas.openxmlformats.org/officeDocument/2006/relationships/webSettings" Target="webSettings.xml"/><Relationship Id="rId90" Type="http://schemas.openxmlformats.org/officeDocument/2006/relationships/hyperlink" Target="https://catboost.ai/en/docs/" TargetMode="External"/><Relationship Id="rId95" Type="http://schemas.openxmlformats.org/officeDocument/2006/relationships/hyperlink" Target="https://www.pinecone.io/learn/series/faiss/vector-indexes/" TargetMode="External"/><Relationship Id="rId22" Type="http://schemas.openxmlformats.org/officeDocument/2006/relationships/hyperlink" Target="https://pandas.pydata.org/docs/reference/api/pandas.read_sql.html" TargetMode="External"/><Relationship Id="rId27" Type="http://schemas.openxmlformats.org/officeDocument/2006/relationships/oleObject" Target="embeddings/oleObject7.bin"/><Relationship Id="rId43" Type="http://schemas.openxmlformats.org/officeDocument/2006/relationships/image" Target="media/image12.emf"/><Relationship Id="rId48" Type="http://schemas.openxmlformats.org/officeDocument/2006/relationships/oleObject" Target="embeddings/oleObject15.bin"/><Relationship Id="rId64" Type="http://schemas.openxmlformats.org/officeDocument/2006/relationships/hyperlink" Target="https://www.geeksforgeeks.org/cosine-similarity/" TargetMode="External"/><Relationship Id="rId69" Type="http://schemas.openxmlformats.org/officeDocument/2006/relationships/oleObject" Target="embeddings/oleObject24.bin"/><Relationship Id="rId80" Type="http://schemas.openxmlformats.org/officeDocument/2006/relationships/oleObject" Target="embeddings/oleObject27.bin"/><Relationship Id="rId85" Type="http://schemas.openxmlformats.org/officeDocument/2006/relationships/oleObject" Target="embeddings/oleObject29.bin"/><Relationship Id="rId3" Type="http://schemas.openxmlformats.org/officeDocument/2006/relationships/styles" Target="styles.xml"/><Relationship Id="rId12" Type="http://schemas.openxmlformats.org/officeDocument/2006/relationships/hyperlink" Target="https://parquet.apache.org/" TargetMode="External"/><Relationship Id="rId17" Type="http://schemas.openxmlformats.org/officeDocument/2006/relationships/oleObject" Target="embeddings/oleObject4.bin"/><Relationship Id="rId25" Type="http://schemas.openxmlformats.org/officeDocument/2006/relationships/hyperlink" Target="https://developers.google.com/sheets/api" TargetMode="External"/><Relationship Id="rId33" Type="http://schemas.openxmlformats.org/officeDocument/2006/relationships/hyperlink" Target="https://docs.python.org/3/library/functions.html" TargetMode="External"/><Relationship Id="rId38" Type="http://schemas.openxmlformats.org/officeDocument/2006/relationships/oleObject" Target="embeddings/oleObject10.bin"/><Relationship Id="rId46" Type="http://schemas.openxmlformats.org/officeDocument/2006/relationships/oleObject" Target="embeddings/oleObject14.bin"/><Relationship Id="rId59" Type="http://schemas.openxmlformats.org/officeDocument/2006/relationships/hyperlink" Target="https://pandas.pydata.org/docs/reference/api/pandas.DataFrame.agg.html" TargetMode="External"/><Relationship Id="rId67" Type="http://schemas.openxmlformats.org/officeDocument/2006/relationships/hyperlink" Target="https://huggingface.co/docs/transformers/quicktour" TargetMode="External"/><Relationship Id="rId20" Type="http://schemas.openxmlformats.org/officeDocument/2006/relationships/oleObject" Target="embeddings/oleObject5.bin"/><Relationship Id="rId41" Type="http://schemas.openxmlformats.org/officeDocument/2006/relationships/image" Target="media/image11.emf"/><Relationship Id="rId54" Type="http://schemas.openxmlformats.org/officeDocument/2006/relationships/oleObject" Target="embeddings/oleObject18.bin"/><Relationship Id="rId62" Type="http://schemas.openxmlformats.org/officeDocument/2006/relationships/image" Target="media/image21.emf"/><Relationship Id="rId70" Type="http://schemas.openxmlformats.org/officeDocument/2006/relationships/image" Target="media/image24.emf"/><Relationship Id="rId75" Type="http://schemas.openxmlformats.org/officeDocument/2006/relationships/image" Target="media/image25.emf"/><Relationship Id="rId83" Type="http://schemas.openxmlformats.org/officeDocument/2006/relationships/oleObject" Target="embeddings/oleObject28.bin"/><Relationship Id="rId88" Type="http://schemas.openxmlformats.org/officeDocument/2006/relationships/oleObject" Target="embeddings/oleObject30.bin"/><Relationship Id="rId91" Type="http://schemas.openxmlformats.org/officeDocument/2006/relationships/image" Target="media/image31.emf"/><Relationship Id="rId96" Type="http://schemas.openxmlformats.org/officeDocument/2006/relationships/image" Target="media/image3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avro.apache.org/docs/1.2.0/" TargetMode="External"/><Relationship Id="rId23" Type="http://schemas.openxmlformats.org/officeDocument/2006/relationships/image" Target="media/image5.emf"/><Relationship Id="rId28" Type="http://schemas.openxmlformats.org/officeDocument/2006/relationships/hyperlink" Target="https://oreil.ly/byelc" TargetMode="External"/><Relationship Id="rId36" Type="http://schemas.openxmlformats.org/officeDocument/2006/relationships/oleObject" Target="embeddings/oleObject9.bin"/><Relationship Id="rId49" Type="http://schemas.openxmlformats.org/officeDocument/2006/relationships/image" Target="media/image15.emf"/><Relationship Id="rId57" Type="http://schemas.openxmlformats.org/officeDocument/2006/relationships/image" Target="media/image19.emf"/><Relationship Id="rId10" Type="http://schemas.openxmlformats.org/officeDocument/2006/relationships/image" Target="media/image2.emf"/><Relationship Id="rId31" Type="http://schemas.openxmlformats.org/officeDocument/2006/relationships/image" Target="media/image7.emf"/><Relationship Id="rId44" Type="http://schemas.openxmlformats.org/officeDocument/2006/relationships/oleObject" Target="embeddings/oleObject13.bin"/><Relationship Id="rId52" Type="http://schemas.openxmlformats.org/officeDocument/2006/relationships/oleObject" Target="embeddings/oleObject17.bin"/><Relationship Id="rId60" Type="http://schemas.openxmlformats.org/officeDocument/2006/relationships/image" Target="media/image20.emf"/><Relationship Id="rId65" Type="http://schemas.openxmlformats.org/officeDocument/2006/relationships/image" Target="media/image22.emf"/><Relationship Id="rId73" Type="http://schemas.openxmlformats.org/officeDocument/2006/relationships/hyperlink" Target="https://www.tensorflow.org/hub" TargetMode="External"/><Relationship Id="rId78" Type="http://schemas.openxmlformats.org/officeDocument/2006/relationships/hyperlink" Target="https://docs.opencv.org/4.x/db/d28/tutorial_cascade_classifier.html" TargetMode="External"/><Relationship Id="rId81" Type="http://schemas.openxmlformats.org/officeDocument/2006/relationships/hyperlink" Target="https://pytorch.org/vision/stable/models.html" TargetMode="External"/><Relationship Id="rId86" Type="http://schemas.openxmlformats.org/officeDocument/2006/relationships/hyperlink" Target="https://xgboost.readthedocs.io/en/stable/" TargetMode="External"/><Relationship Id="rId94" Type="http://schemas.openxmlformats.org/officeDocument/2006/relationships/image" Target="media/image33.png"/><Relationship Id="rId9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image" Target="media/image3.emf"/><Relationship Id="rId18" Type="http://schemas.openxmlformats.org/officeDocument/2006/relationships/hyperlink" Target="https://www.sqlite.org/index.html" TargetMode="External"/><Relationship Id="rId39" Type="http://schemas.openxmlformats.org/officeDocument/2006/relationships/image" Target="media/image10.emf"/><Relationship Id="rId34" Type="http://schemas.openxmlformats.org/officeDocument/2006/relationships/hyperlink" Target="https://docs.python.org/3/library/contextlib.html" TargetMode="External"/><Relationship Id="rId50" Type="http://schemas.openxmlformats.org/officeDocument/2006/relationships/oleObject" Target="embeddings/oleObject16.bin"/><Relationship Id="rId55" Type="http://schemas.openxmlformats.org/officeDocument/2006/relationships/image" Target="media/image18.emf"/><Relationship Id="rId76" Type="http://schemas.openxmlformats.org/officeDocument/2006/relationships/oleObject" Target="embeddings/oleObject26.bin"/><Relationship Id="rId97" Type="http://schemas.openxmlformats.org/officeDocument/2006/relationships/oleObject" Target="embeddings/oleObject32.bin"/><Relationship Id="rId7" Type="http://schemas.openxmlformats.org/officeDocument/2006/relationships/endnotes" Target="endnotes.xml"/><Relationship Id="rId71" Type="http://schemas.openxmlformats.org/officeDocument/2006/relationships/oleObject" Target="embeddings/oleObject25.bin"/><Relationship Id="rId92" Type="http://schemas.openxmlformats.org/officeDocument/2006/relationships/oleObject" Target="embeddings/oleObject31.bin"/><Relationship Id="rId2" Type="http://schemas.openxmlformats.org/officeDocument/2006/relationships/numbering" Target="numbering.xml"/><Relationship Id="rId29" Type="http://schemas.openxmlformats.org/officeDocument/2006/relationships/hyperlink" Target="https://aws.amazon.com/s3/" TargetMode="External"/><Relationship Id="rId24" Type="http://schemas.openxmlformats.org/officeDocument/2006/relationships/oleObject" Target="embeddings/oleObject6.bin"/><Relationship Id="rId40" Type="http://schemas.openxmlformats.org/officeDocument/2006/relationships/oleObject" Target="embeddings/oleObject11.bin"/><Relationship Id="rId45" Type="http://schemas.openxmlformats.org/officeDocument/2006/relationships/image" Target="media/image13.emf"/><Relationship Id="rId66" Type="http://schemas.openxmlformats.org/officeDocument/2006/relationships/oleObject" Target="embeddings/oleObject23.bin"/><Relationship Id="rId87" Type="http://schemas.openxmlformats.org/officeDocument/2006/relationships/image" Target="media/image30.emf"/><Relationship Id="rId61" Type="http://schemas.openxmlformats.org/officeDocument/2006/relationships/oleObject" Target="embeddings/oleObject21.bin"/><Relationship Id="rId82" Type="http://schemas.openxmlformats.org/officeDocument/2006/relationships/image" Target="media/image28.emf"/><Relationship Id="rId19" Type="http://schemas.openxmlformats.org/officeDocument/2006/relationships/hyperlink" Target="https://www.w3schools.com/sql/" TargetMode="External"/><Relationship Id="rId14" Type="http://schemas.openxmlformats.org/officeDocument/2006/relationships/oleObject" Target="embeddings/oleObject3.bin"/><Relationship Id="rId30" Type="http://schemas.openxmlformats.org/officeDocument/2006/relationships/hyperlink" Target="https://docs.aws.amazon.com/IAM/latest/UserGuide/security-creds.html" TargetMode="External"/><Relationship Id="rId35" Type="http://schemas.openxmlformats.org/officeDocument/2006/relationships/image" Target="media/image8.emf"/><Relationship Id="rId56" Type="http://schemas.openxmlformats.org/officeDocument/2006/relationships/oleObject" Target="embeddings/oleObject19.bin"/><Relationship Id="rId77" Type="http://schemas.openxmlformats.org/officeDocument/2006/relationships/image" Target="media/image26.png"/><Relationship Id="rId100" Type="http://schemas.openxmlformats.org/officeDocument/2006/relationships/theme" Target="theme/theme1.xml"/><Relationship Id="rId8" Type="http://schemas.openxmlformats.org/officeDocument/2006/relationships/image" Target="media/image1.emf"/><Relationship Id="rId51" Type="http://schemas.openxmlformats.org/officeDocument/2006/relationships/image" Target="media/image16.emf"/><Relationship Id="rId72" Type="http://schemas.openxmlformats.org/officeDocument/2006/relationships/hyperlink" Target="https://pytorch.org/tutorials/beginner/transfer_learning_tutorial.html" TargetMode="External"/><Relationship Id="rId93" Type="http://schemas.openxmlformats.org/officeDocument/2006/relationships/image" Target="media/image32.png"/><Relationship Id="rId98" Type="http://schemas.openxmlformats.org/officeDocument/2006/relationships/hyperlink" Target="https://cloud.google.com/vertex-ai/docs/vector-search/overview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LAL\Documents\&#1602;&#1575;&#1604;&#1576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6BB3C-84C2-488A-9757-687F91447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قالب.dotx</Template>
  <TotalTime>845</TotalTime>
  <Pages>38</Pages>
  <Words>4185</Words>
  <Characters>23860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JALAL</dc:creator>
  <cp:keywords/>
  <dc:description/>
  <cp:lastModifiedBy>Ryan Heida</cp:lastModifiedBy>
  <cp:revision>958</cp:revision>
  <cp:lastPrinted>2023-08-12T19:34:00Z</cp:lastPrinted>
  <dcterms:created xsi:type="dcterms:W3CDTF">2023-07-07T10:05:00Z</dcterms:created>
  <dcterms:modified xsi:type="dcterms:W3CDTF">2023-11-06T21:26:00Z</dcterms:modified>
</cp:coreProperties>
</file>