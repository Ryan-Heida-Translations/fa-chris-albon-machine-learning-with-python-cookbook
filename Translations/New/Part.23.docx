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1A75" w14:textId="77777777" w:rsidR="00C83C3D" w:rsidRDefault="00C83C3D" w:rsidP="00C83C3D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</w:p>
    <w:p w14:paraId="3D11F0AB" w14:textId="77777777" w:rsidR="00C83C3D" w:rsidRDefault="00C83C3D" w:rsidP="00C83C3D">
      <w:pPr>
        <w:bidi/>
        <w:jc w:val="center"/>
        <w:rPr>
          <w:b/>
          <w:bCs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23.2 ذخیره و بارگذاری یک مدل </w:t>
      </w:r>
      <w:r>
        <w:rPr>
          <w:rFonts w:ascii="Times New Roman" w:hAnsi="Times New Roman" w:cs="B Nazanin"/>
          <w:b/>
          <w:bCs/>
          <w:sz w:val="26"/>
          <w:szCs w:val="28"/>
          <w:lang w:bidi="fa-IR"/>
        </w:rPr>
        <w:t>TensorFlow</w:t>
      </w:r>
    </w:p>
    <w:p w14:paraId="744A94C1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6C3998A3" w14:textId="77777777" w:rsidR="00C83C3D" w:rsidRDefault="00C83C3D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شما یک مدل </w:t>
      </w:r>
      <w:r>
        <w:rPr>
          <w:rFonts w:ascii="Times New Roman" w:hAnsi="Times New Roman" w:cs="B Nazanin"/>
          <w:sz w:val="26"/>
          <w:szCs w:val="28"/>
          <w:lang w:bidi="fa-IR"/>
        </w:rPr>
        <w:t>TensorFlow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آموزش دیده دارید و می خواهید آن را ذخیره کنید و در جای دیگری بارگذاری کنید.</w:t>
      </w:r>
    </w:p>
    <w:p w14:paraId="78A18E09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راه‌حل</w:t>
      </w:r>
    </w:p>
    <w:p w14:paraId="68D2F3F7" w14:textId="77777777" w:rsidR="00C83C3D" w:rsidRDefault="00C83C3D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مدل را با استفاده از فرمت </w:t>
      </w:r>
      <w:r>
        <w:rPr>
          <w:rFonts w:ascii="Times New Roman" w:hAnsi="Times New Roman" w:cs="B Nazanin"/>
          <w:sz w:val="26"/>
          <w:szCs w:val="28"/>
          <w:lang w:bidi="fa-IR"/>
        </w:rPr>
        <w:t xml:space="preserve">TensorFlow </w:t>
      </w:r>
      <w:proofErr w:type="spellStart"/>
      <w:r>
        <w:rPr>
          <w:rFonts w:ascii="Times New Roman" w:hAnsi="Times New Roman" w:cs="B Nazanin"/>
          <w:sz w:val="26"/>
          <w:szCs w:val="28"/>
          <w:lang w:bidi="fa-IR"/>
        </w:rPr>
        <w:t>saved_model</w:t>
      </w:r>
      <w:proofErr w:type="spellEnd"/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ذخیره کنید:</w:t>
      </w:r>
    </w:p>
    <w:bookmarkStart w:id="0" w:name="_MON_1763586954"/>
    <w:bookmarkEnd w:id="0"/>
    <w:p w14:paraId="7FE63EF1" w14:textId="3C45FE12" w:rsidR="00C83C3D" w:rsidRDefault="001E730B" w:rsidP="00C83C3D">
      <w:pPr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271" w14:anchorId="2DDEA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63pt" o:ole="">
            <v:imagedata r:id="rId8" o:title=""/>
          </v:shape>
          <o:OLEObject Type="Embed" ProgID="Word.OpenDocumentText.12" ShapeID="_x0000_i1025" DrawAspect="Content" ObjectID="_1763592163" r:id="rId9"/>
        </w:object>
      </w:r>
    </w:p>
    <w:p w14:paraId="7C6C5D36" w14:textId="6EAC1D6B" w:rsidR="001E730B" w:rsidRDefault="001E730B" w:rsidP="00C83C3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>سپس م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توان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در برنامه د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اضاف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E73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3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E730B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63587020"/>
    <w:bookmarkEnd w:id="1"/>
    <w:p w14:paraId="513FB597" w14:textId="4C4AF599" w:rsidR="00E320FD" w:rsidRDefault="00E320FD" w:rsidP="00E320F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5E2854D2">
          <v:shape id="_x0000_i1026" type="#_x0000_t75" style="width:523.5pt;height:36pt" o:ole="">
            <v:imagedata r:id="rId10" o:title=""/>
          </v:shape>
          <o:OLEObject Type="Embed" ProgID="Word.OpenDocumentText.12" ShapeID="_x0000_i1026" DrawAspect="Content" ObjectID="_1763592164" r:id="rId11"/>
        </w:object>
      </w:r>
    </w:p>
    <w:p w14:paraId="3F099930" w14:textId="14F7AB1E" w:rsidR="00C83C3D" w:rsidRDefault="00C83C3D" w:rsidP="001E730B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E46A72B" w14:textId="7EBD9C8D" w:rsidR="00C83C3D" w:rsidRDefault="00CE7347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>اگرچه در طول 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به طور قابل توجه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CE7347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نکرد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اما دانستن نحوه ذخ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بارگذار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مدل‌ها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347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برخلاف </w:t>
      </w:r>
      <w:r w:rsidRPr="00CE7347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از فرمت ترش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21CDA" w:rsidRPr="00821CDA">
        <w:rPr>
          <w:rFonts w:ascii="Times New Roman" w:hAnsi="Times New Roman" w:cs="B Nazanin"/>
          <w:sz w:val="26"/>
          <w:szCs w:val="28"/>
          <w:lang w:bidi="fa-IR"/>
        </w:rPr>
        <w:t>Python-native pickle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م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کند، </w:t>
      </w:r>
      <w:r w:rsidRPr="00CE7347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خود را برا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ذخ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بارگذار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ها ارائه م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. فرمت </w:t>
      </w:r>
      <w:proofErr w:type="spellStart"/>
      <w:r w:rsidRPr="00CE7347">
        <w:rPr>
          <w:rFonts w:ascii="Times New Roman" w:hAnsi="Times New Roman" w:cs="B Nazanin"/>
          <w:sz w:val="26"/>
          <w:szCs w:val="28"/>
          <w:lang w:bidi="fa-IR"/>
        </w:rPr>
        <w:t>saved_model</w:t>
      </w:r>
      <w:proofErr w:type="spellEnd"/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رکتور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کند که مدل و تمام اطلاعات لازم برا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مجدد آن و </w:t>
      </w:r>
      <w:r w:rsidR="000F3A4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همچنین 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F3A4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کردن را 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فرمت </w:t>
      </w:r>
      <w:r w:rsidR="00AC4BCF">
        <w:rPr>
          <w:rFonts w:ascii="Times New Roman" w:hAnsi="Times New Roman" w:cs="B Nazanin" w:hint="cs"/>
          <w:sz w:val="26"/>
          <w:szCs w:val="28"/>
          <w:rtl/>
          <w:lang w:bidi="fa-IR"/>
        </w:rPr>
        <w:t>پروتکل بافر</w:t>
      </w:r>
      <w:r w:rsidR="00AC4BC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="00AC4BC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>(که از پسوند فا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7347">
        <w:rPr>
          <w:rFonts w:ascii="Times New Roman" w:hAnsi="Times New Roman" w:cs="B Nazanin"/>
          <w:sz w:val="26"/>
          <w:szCs w:val="28"/>
          <w:lang w:bidi="fa-IR"/>
        </w:rPr>
        <w:t>pb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>. استفاده م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کند) ذخ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CE7347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7347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کند.</w:t>
      </w:r>
    </w:p>
    <w:bookmarkStart w:id="2" w:name="_MON_1763587660"/>
    <w:bookmarkEnd w:id="2"/>
    <w:p w14:paraId="32CEFA70" w14:textId="558C750F" w:rsidR="001E730B" w:rsidRDefault="00480AD0" w:rsidP="001E730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3E60E43B">
          <v:shape id="_x0000_i1027" type="#_x0000_t75" style="width:523.5pt;height:36pt" o:ole="">
            <v:imagedata r:id="rId12" o:title=""/>
          </v:shape>
          <o:OLEObject Type="Embed" ProgID="Word.OpenDocumentText.12" ShapeID="_x0000_i1027" DrawAspect="Content" ObjectID="_1763592165" r:id="rId13"/>
        </w:object>
      </w:r>
    </w:p>
    <w:p w14:paraId="27880992" w14:textId="317D272D" w:rsidR="00C83C3D" w:rsidRDefault="00480AD0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>در حال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به طور عم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وارد ا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قالب نم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شو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استاندارد ذخ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ره،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ارائه مدل ها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480AD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80AD0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480AD0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480AD0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48BD6762" w14:textId="7EF54BC0" w:rsidR="00C83C3D" w:rsidRPr="003E4B0F" w:rsidRDefault="00C83C3D" w:rsidP="003E4B0F">
      <w:pPr>
        <w:bidi/>
        <w:jc w:val="lowKashida"/>
        <w:rPr>
          <w:rStyle w:val="Hyperlink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613EC37B" w14:textId="570D0415" w:rsidR="003E4B0F" w:rsidRDefault="00000000" w:rsidP="003E4B0F">
      <w:pPr>
        <w:pStyle w:val="ListParagraph"/>
        <w:numPr>
          <w:ilvl w:val="0"/>
          <w:numId w:val="11"/>
        </w:numPr>
        <w:bidi/>
        <w:spacing w:line="254" w:lineRule="auto"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14" w:history="1"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سر</w:t>
        </w:r>
        <w:r w:rsidR="003E4B0F" w:rsidRPr="003E4B0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E4B0F" w:rsidRPr="003E4B0F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ال</w:t>
        </w:r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ساز</w:t>
        </w:r>
        <w:r w:rsidR="003E4B0F" w:rsidRPr="003E4B0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و ذخ</w:t>
        </w:r>
        <w:r w:rsidR="003E4B0F" w:rsidRPr="003E4B0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E4B0F" w:rsidRPr="003E4B0F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ره</w:t>
        </w:r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مدل ها</w:t>
        </w:r>
        <w:r w:rsidR="003E4B0F" w:rsidRPr="003E4B0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proofErr w:type="spellStart"/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Keras</w:t>
        </w:r>
        <w:proofErr w:type="spellEnd"/>
      </w:hyperlink>
    </w:p>
    <w:p w14:paraId="10024FEC" w14:textId="5F09A588" w:rsidR="003E4B0F" w:rsidRDefault="00000000" w:rsidP="003E4B0F">
      <w:pPr>
        <w:pStyle w:val="ListParagraph"/>
        <w:numPr>
          <w:ilvl w:val="0"/>
          <w:numId w:val="11"/>
        </w:numPr>
        <w:bidi/>
        <w:spacing w:line="254" w:lineRule="auto"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</w:pPr>
      <w:hyperlink r:id="rId15" w:anchor="the_savedmodel_format_on_disk" w:history="1"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قالب مدل ذخ</w:t>
        </w:r>
        <w:r w:rsidR="003E4B0F" w:rsidRPr="003E4B0F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E4B0F" w:rsidRPr="003E4B0F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ره</w:t>
        </w:r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شده </w:t>
        </w:r>
        <w:r w:rsidR="003E4B0F" w:rsidRPr="003E4B0F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TensorFlow</w:t>
        </w:r>
      </w:hyperlink>
    </w:p>
    <w:p w14:paraId="2533F365" w14:textId="77777777" w:rsidR="00C83C3D" w:rsidRDefault="00C83C3D" w:rsidP="00C83C3D">
      <w:pPr>
        <w:bidi/>
        <w:jc w:val="lowKashida"/>
      </w:pPr>
    </w:p>
    <w:p w14:paraId="550D2688" w14:textId="1E9A5D41" w:rsidR="00C83C3D" w:rsidRDefault="003E4B0F" w:rsidP="00C83C3D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23</w:t>
      </w:r>
      <w:r w:rsidR="00C83C3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3</w:t>
      </w:r>
      <w:r w:rsidR="00C83C3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Pr="003E4B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ذخ</w:t>
      </w:r>
      <w:r w:rsidRPr="003E4B0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E4B0F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ره</w:t>
      </w:r>
      <w:r w:rsidRPr="003E4B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و بارگذار</w:t>
      </w:r>
      <w:r w:rsidRPr="003E4B0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E4B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3E4B0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E4B0F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3E4B0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مدل </w:t>
      </w:r>
      <w:proofErr w:type="spellStart"/>
      <w:r w:rsidRPr="003E4B0F">
        <w:rPr>
          <w:rFonts w:ascii="Times New Roman" w:hAnsi="Times New Roman" w:cs="B Nazanin"/>
          <w:b/>
          <w:bCs/>
          <w:sz w:val="26"/>
          <w:szCs w:val="28"/>
          <w:lang w:bidi="fa-IR"/>
        </w:rPr>
        <w:t>PyTorch</w:t>
      </w:r>
      <w:proofErr w:type="spellEnd"/>
    </w:p>
    <w:p w14:paraId="748C1C20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3E1FE6F8" w14:textId="5CD58787" w:rsidR="00C83C3D" w:rsidRDefault="00A45983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شما 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proofErr w:type="spellStart"/>
      <w:r w:rsidRPr="00A45983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ذخ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جا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459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4598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4598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8EC8EEF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راه‌حل</w:t>
      </w:r>
    </w:p>
    <w:p w14:paraId="563454AB" w14:textId="70284794" w:rsidR="00C83C3D" w:rsidRDefault="003C1D23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3C1D23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توابع </w:t>
      </w:r>
      <w:proofErr w:type="spellStart"/>
      <w:r w:rsidRPr="003C1D23">
        <w:rPr>
          <w:rFonts w:ascii="Times New Roman" w:hAnsi="Times New Roman" w:cs="B Nazanin"/>
          <w:sz w:val="26"/>
          <w:szCs w:val="28"/>
          <w:lang w:bidi="fa-IR"/>
        </w:rPr>
        <w:t>torch.save</w:t>
      </w:r>
      <w:proofErr w:type="spellEnd"/>
      <w:r w:rsidRPr="003C1D23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3C1D23">
        <w:rPr>
          <w:rFonts w:ascii="Times New Roman" w:hAnsi="Times New Roman" w:cs="B Nazanin"/>
          <w:sz w:val="26"/>
          <w:szCs w:val="28"/>
          <w:lang w:bidi="fa-IR"/>
        </w:rPr>
        <w:t>torch.load</w:t>
      </w:r>
      <w:proofErr w:type="spellEnd"/>
      <w:r w:rsidRPr="003C1D2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3C1D2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C1D2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C1D2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3" w:name="_MON_1763587846"/>
    <w:bookmarkEnd w:id="3"/>
    <w:p w14:paraId="30A108E7" w14:textId="2D28DE52" w:rsidR="00C83C3D" w:rsidRDefault="00373FE3" w:rsidP="00C83C3D">
      <w:pPr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14988" w14:anchorId="51C387E9">
          <v:shape id="_x0000_i1028" type="#_x0000_t75" style="width:523.5pt;height:749.25pt" o:ole="">
            <v:imagedata r:id="rId16" o:title=""/>
          </v:shape>
          <o:OLEObject Type="Embed" ProgID="Word.OpenDocumentText.12" ShapeID="_x0000_i1028" DrawAspect="Content" ObjectID="_1763592166" r:id="rId17"/>
        </w:object>
      </w:r>
    </w:p>
    <w:p w14:paraId="2CDF4529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0C6CF510" w14:textId="404B2887" w:rsidR="00C83C3D" w:rsidRDefault="002855CE" w:rsidP="00C83C3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>اگرچه ما از فرمول مشابه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فصل 21 برا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بررس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شرفت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خود استفاده کرد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ا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چگونه م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توان از همان رو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مجدد 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در حافظه برا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پ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کرد. </w:t>
      </w:r>
      <w:r w:rsidRPr="002855CE">
        <w:rPr>
          <w:rFonts w:ascii="Times New Roman" w:hAnsi="Times New Roman" w:cs="B Nazanin"/>
          <w:sz w:val="26"/>
          <w:szCs w:val="28"/>
          <w:lang w:bidi="fa-IR"/>
        </w:rPr>
        <w:t>model.pt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مدل را در آن ذخ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واقع فقط 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فرهنگ 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لغت</w:t>
      </w:r>
      <w:r w:rsidR="00240C0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0053B3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w:r w:rsidR="000053B3">
        <w:rPr>
          <w:rFonts w:ascii="Times New Roman" w:hAnsi="Times New Roman" w:cs="B Nazanin"/>
          <w:sz w:val="26"/>
          <w:szCs w:val="28"/>
          <w:lang w:bidi="fa-IR"/>
        </w:rPr>
        <w:t>Dictionary</w:t>
      </w:r>
      <w:r w:rsidR="000053B3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شامل پارامترها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است. ما حالت مدل را در کل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8C2144">
        <w:rPr>
          <w:rFonts w:ascii="Times New Roman" w:hAnsi="Times New Roman" w:cs="B Nazanin" w:hint="cs"/>
          <w:sz w:val="26"/>
          <w:szCs w:val="28"/>
          <w:rtl/>
          <w:lang w:bidi="fa-IR"/>
        </w:rPr>
        <w:t>ی به نام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855CE">
        <w:rPr>
          <w:rFonts w:ascii="Times New Roman" w:hAnsi="Times New Roman" w:cs="B Nazanin"/>
          <w:sz w:val="26"/>
          <w:szCs w:val="28"/>
          <w:lang w:bidi="fa-IR"/>
        </w:rPr>
        <w:t>model_state_dict</w:t>
      </w:r>
      <w:proofErr w:type="spellEnd"/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C21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این </w:t>
      </w:r>
      <w:r w:rsidR="008C2144"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فرهنگ لغت 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>ذخ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مجدد مدل، شبکه خود را مجدداً مقدارده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اول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وضع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با استفاده از</w:t>
      </w:r>
      <w:r w:rsidR="00EA732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تابع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2855CE">
        <w:rPr>
          <w:rFonts w:ascii="Times New Roman" w:hAnsi="Times New Roman" w:cs="B Nazanin"/>
          <w:sz w:val="26"/>
          <w:szCs w:val="28"/>
          <w:lang w:bidi="fa-IR"/>
        </w:rPr>
        <w:t>network.load_state_dict</w:t>
      </w:r>
      <w:proofErr w:type="spellEnd"/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بارگذار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2855C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2855C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2855C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A6DE215" w14:textId="7C0A068D" w:rsidR="00C83C3D" w:rsidRPr="002855CE" w:rsidRDefault="00C83C3D" w:rsidP="002855CE">
      <w:pPr>
        <w:bidi/>
        <w:jc w:val="lowKashida"/>
        <w:rPr>
          <w:rStyle w:val="Hyperlink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2B686AA7" w14:textId="41927519" w:rsidR="002855CE" w:rsidRDefault="002855CE" w:rsidP="002855CE">
      <w:pPr>
        <w:pStyle w:val="ListParagraph"/>
        <w:numPr>
          <w:ilvl w:val="0"/>
          <w:numId w:val="11"/>
        </w:numPr>
        <w:bidi/>
        <w:spacing w:line="254" w:lineRule="auto"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</w:pPr>
      <w:hyperlink r:id="rId18" w:history="1">
        <w:r w:rsidRPr="002855C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آموزش </w:t>
        </w:r>
        <w:proofErr w:type="spellStart"/>
        <w:r w:rsidRPr="002855CE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PyTorch</w:t>
        </w:r>
        <w:proofErr w:type="spellEnd"/>
        <w:r w:rsidRPr="002855C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: ذخ</w:t>
        </w:r>
        <w:r w:rsidRPr="002855CE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2855CE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ره</w:t>
        </w:r>
        <w:r w:rsidRPr="002855C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و بارگذار</w:t>
        </w:r>
        <w:r w:rsidRPr="002855CE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Pr="002855CE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مدل ها</w:t>
        </w:r>
      </w:hyperlink>
    </w:p>
    <w:p w14:paraId="64874BD1" w14:textId="77777777" w:rsidR="00C83C3D" w:rsidRDefault="00C83C3D" w:rsidP="00C83C3D">
      <w:pPr>
        <w:bidi/>
        <w:jc w:val="lowKashida"/>
      </w:pPr>
    </w:p>
    <w:p w14:paraId="35748B6F" w14:textId="43627F31" w:rsidR="00C83C3D" w:rsidRDefault="00D5798A" w:rsidP="00C83C3D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23</w:t>
      </w:r>
      <w:r w:rsidR="00C83C3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.4 </w:t>
      </w:r>
      <w:r w:rsidR="005C4E41" w:rsidRPr="005C4E4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ارائه مدل ها</w:t>
      </w:r>
      <w:r w:rsidR="005C4E41" w:rsidRPr="005C4E41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5C4E41" w:rsidRPr="005C4E41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proofErr w:type="spellStart"/>
      <w:r w:rsidR="00E44E21">
        <w:rPr>
          <w:rFonts w:ascii="Times New Roman" w:hAnsi="Times New Roman" w:cs="B Nazanin"/>
          <w:b/>
          <w:bCs/>
          <w:sz w:val="26"/>
          <w:szCs w:val="28"/>
          <w:lang w:bidi="fa-IR"/>
        </w:rPr>
        <w:t>sikit</w:t>
      </w:r>
      <w:proofErr w:type="spellEnd"/>
      <w:r w:rsidR="00E44E21">
        <w:rPr>
          <w:rFonts w:ascii="Times New Roman" w:hAnsi="Times New Roman" w:cs="B Nazanin"/>
          <w:b/>
          <w:bCs/>
          <w:sz w:val="26"/>
          <w:szCs w:val="28"/>
          <w:lang w:bidi="fa-IR"/>
        </w:rPr>
        <w:t>-learn</w:t>
      </w:r>
    </w:p>
    <w:p w14:paraId="5315FA7D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0D376D19" w14:textId="6C5BBD8F" w:rsidR="00C83C3D" w:rsidRDefault="004336DF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>شما م</w:t>
      </w:r>
      <w:r w:rsidRPr="004336D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4336D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336D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r w:rsidRPr="004336D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336D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 xml:space="preserve"> وب سرور، مدل </w:t>
      </w:r>
      <w:proofErr w:type="spellStart"/>
      <w:r w:rsidR="0078694B">
        <w:rPr>
          <w:rFonts w:ascii="Times New Roman" w:hAnsi="Times New Roman" w:cs="B Nazanin"/>
          <w:b/>
          <w:bCs/>
          <w:sz w:val="26"/>
          <w:szCs w:val="28"/>
          <w:lang w:bidi="fa-IR"/>
        </w:rPr>
        <w:t>sikit</w:t>
      </w:r>
      <w:proofErr w:type="spellEnd"/>
      <w:r w:rsidR="0078694B">
        <w:rPr>
          <w:rFonts w:ascii="Times New Roman" w:hAnsi="Times New Roman" w:cs="B Nazanin"/>
          <w:b/>
          <w:bCs/>
          <w:sz w:val="26"/>
          <w:szCs w:val="28"/>
          <w:lang w:bidi="fa-IR"/>
        </w:rPr>
        <w:t>-learn</w:t>
      </w:r>
      <w:r w:rsidR="0078694B" w:rsidRPr="004336D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>آموزش د</w:t>
      </w:r>
      <w:r w:rsidRPr="004336D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336DF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ارائه ده</w:t>
      </w:r>
      <w:r w:rsidRPr="004336D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336D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336DF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26109D6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راه‌حل</w:t>
      </w:r>
    </w:p>
    <w:p w14:paraId="7FC32198" w14:textId="741ECE4D" w:rsidR="00C83C3D" w:rsidRDefault="007716E1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7716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16E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برنامه</w:t>
      </w:r>
      <w:r w:rsidR="001125A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استفاده</w:t>
      </w:r>
      <w:r w:rsidR="0070629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از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7716E1">
        <w:rPr>
          <w:rFonts w:ascii="Times New Roman" w:hAnsi="Times New Roman" w:cs="B Nazanin"/>
          <w:sz w:val="26"/>
          <w:szCs w:val="28"/>
          <w:lang w:bidi="fa-IR"/>
        </w:rPr>
        <w:t>Python Flask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بساز</w:t>
      </w:r>
      <w:r w:rsidRPr="007716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16E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مدل آموزش داده شده در ا</w:t>
      </w:r>
      <w:r w:rsidRPr="007716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16E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را بارگ</w:t>
      </w:r>
      <w:r w:rsidRPr="007716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16E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7716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7716E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716E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کند:</w:t>
      </w:r>
    </w:p>
    <w:bookmarkStart w:id="4" w:name="_MON_1763588593"/>
    <w:bookmarkEnd w:id="4"/>
    <w:p w14:paraId="7BECAFAA" w14:textId="5569FA61" w:rsidR="00C83C3D" w:rsidRDefault="007F54CD" w:rsidP="00C83C3D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599" w14:anchorId="5541D5ED">
          <v:shape id="_x0000_i1035" type="#_x0000_t75" style="width:523.5pt;height:380.25pt" o:ole="">
            <v:imagedata r:id="rId19" o:title=""/>
          </v:shape>
          <o:OLEObject Type="Embed" ProgID="Word.OpenDocumentText.12" ShapeID="_x0000_i1035" DrawAspect="Content" ObjectID="_1763592167" r:id="rId20"/>
        </w:object>
      </w:r>
    </w:p>
    <w:p w14:paraId="3F8753A4" w14:textId="15BAFB61" w:rsidR="00D06993" w:rsidRDefault="00D06993" w:rsidP="00D0699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F54CD">
        <w:rPr>
          <w:rFonts w:ascii="Times New Roman" w:hAnsi="Times New Roman" w:cs="B Nazanin"/>
          <w:sz w:val="26"/>
          <w:szCs w:val="28"/>
          <w:rtl/>
          <w:lang w:bidi="fa-IR"/>
        </w:rPr>
        <w:t>مطمئن شو</w:t>
      </w:r>
      <w:r w:rsidRPr="007F54C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F54C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F54CD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Pr="007F54CD">
        <w:rPr>
          <w:rFonts w:ascii="Times New Roman" w:hAnsi="Times New Roman" w:cs="B Nazanin"/>
          <w:sz w:val="26"/>
          <w:szCs w:val="28"/>
          <w:lang w:bidi="fa-IR"/>
        </w:rPr>
        <w:t>Flask</w:t>
      </w:r>
      <w:r w:rsidRPr="007F54CD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نصب کرده ا</w:t>
      </w:r>
      <w:r w:rsidRPr="007F54C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F54C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F54C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5" w:name="_MON_1763588710"/>
    <w:bookmarkEnd w:id="5"/>
    <w:p w14:paraId="4C1EB8E1" w14:textId="666DE5CD" w:rsidR="00756B13" w:rsidRDefault="00756B13" w:rsidP="00756B1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442" w14:anchorId="51A75AD1">
          <v:shape id="_x0000_i1043" type="#_x0000_t75" style="width:523.5pt;height:21.75pt" o:ole="">
            <v:imagedata r:id="rId21" o:title=""/>
          </v:shape>
          <o:OLEObject Type="Embed" ProgID="Word.OpenDocumentText.12" ShapeID="_x0000_i1043" DrawAspect="Content" ObjectID="_1763592168" r:id="rId22"/>
        </w:object>
      </w:r>
    </w:p>
    <w:p w14:paraId="7FEE2D97" w14:textId="409FE0C1" w:rsidR="00756B13" w:rsidRDefault="00756B13" w:rsidP="00756B1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756B13">
        <w:rPr>
          <w:rFonts w:ascii="Times New Roman" w:hAnsi="Times New Roman" w:cs="B Nazanin"/>
          <w:sz w:val="26"/>
          <w:szCs w:val="28"/>
          <w:rtl/>
          <w:lang w:bidi="fa-IR"/>
        </w:rPr>
        <w:t>و سپس برنامه را اجرا کن</w:t>
      </w:r>
      <w:r w:rsidRPr="00756B1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756B1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756B13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6" w:name="_MON_1763588887"/>
    <w:bookmarkEnd w:id="6"/>
    <w:p w14:paraId="13910729" w14:textId="6D76349F" w:rsidR="00756B13" w:rsidRDefault="00827FC6" w:rsidP="00756B1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2129" w14:anchorId="7E513EE1">
          <v:shape id="_x0000_i1059" type="#_x0000_t75" style="width:523.5pt;height:106.5pt" o:ole="">
            <v:imagedata r:id="rId23" o:title=""/>
          </v:shape>
          <o:OLEObject Type="Embed" ProgID="Word.OpenDocumentText.12" ShapeID="_x0000_i1059" DrawAspect="Content" ObjectID="_1763592169" r:id="rId24"/>
        </w:object>
      </w:r>
    </w:p>
    <w:p w14:paraId="67A0B4C0" w14:textId="297AE97A" w:rsidR="00146658" w:rsidRDefault="00146658" w:rsidP="0014665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>اکنون، م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46658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665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6658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665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46658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</w:t>
      </w:r>
      <w:r w:rsidR="008F7BD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>برنامه انجام ده</w:t>
      </w:r>
      <w:r w:rsidRPr="0014665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4665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با ارسال داده با استفاده از </w:t>
      </w:r>
      <w:r w:rsidRPr="00146658">
        <w:rPr>
          <w:rFonts w:ascii="Times New Roman" w:hAnsi="Times New Roman" w:cs="B Nazanin"/>
          <w:sz w:val="26"/>
          <w:szCs w:val="28"/>
          <w:lang w:bidi="fa-IR"/>
        </w:rPr>
        <w:t>curl</w:t>
      </w: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="008F7BD3">
        <w:rPr>
          <w:rFonts w:ascii="Times New Roman" w:hAnsi="Times New Roman" w:cs="B Nazanin" w:hint="cs"/>
          <w:sz w:val="26"/>
          <w:szCs w:val="28"/>
          <w:rtl/>
          <w:lang w:bidi="fa-IR"/>
        </w:rPr>
        <w:t>نتیجه را ببینیم</w:t>
      </w:r>
      <w:r w:rsidRPr="00146658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7" w:name="_MON_1763588912"/>
    <w:bookmarkEnd w:id="7"/>
    <w:p w14:paraId="768B76E7" w14:textId="5D6C1F6F" w:rsidR="00146658" w:rsidRDefault="00827FC6" w:rsidP="00146658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1004" w14:anchorId="5F5D69B0">
          <v:shape id="_x0000_i1056" type="#_x0000_t75" style="width:523.5pt;height:50.25pt" o:ole="">
            <v:imagedata r:id="rId25" o:title=""/>
          </v:shape>
          <o:OLEObject Type="Embed" ProgID="Word.OpenDocumentText.12" ShapeID="_x0000_i1056" DrawAspect="Content" ObjectID="_1763592170" r:id="rId26"/>
        </w:object>
      </w:r>
    </w:p>
    <w:p w14:paraId="421BF8E1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F1CB6EC" w14:textId="4AAE54DC" w:rsidR="00C83C3D" w:rsidRDefault="00827FC6" w:rsidP="00584154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</w:pP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>در 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ما </w:t>
      </w:r>
      <w:r w:rsidR="00D55B3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 استفاده 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از </w:t>
      </w:r>
      <w:r w:rsidRPr="00827FC6">
        <w:rPr>
          <w:rFonts w:ascii="Times New Roman" w:hAnsi="Times New Roman" w:cs="B Nazanin"/>
          <w:sz w:val="26"/>
          <w:szCs w:val="28"/>
          <w:lang w:bidi="fa-IR"/>
        </w:rPr>
        <w:t>Flask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کتابخانه منبع باز محبوب برا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713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ساخت برنامه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C0E7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تحت 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>وب در پا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تون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. ما 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مس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نام /</w:t>
      </w:r>
      <w:r w:rsidRPr="00827FC6">
        <w:rPr>
          <w:rFonts w:ascii="Times New Roman" w:hAnsi="Times New Roman" w:cs="B Nazanin"/>
          <w:sz w:val="26"/>
          <w:szCs w:val="28"/>
          <w:lang w:bidi="fa-IR"/>
        </w:rPr>
        <w:t>predict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تعر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ف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 ها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27FC6">
        <w:rPr>
          <w:rFonts w:ascii="Times New Roman" w:hAnsi="Times New Roman" w:cs="B Nazanin"/>
          <w:sz w:val="26"/>
          <w:szCs w:val="28"/>
          <w:lang w:bidi="fa-IR"/>
        </w:rPr>
        <w:t>JSON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درخواست </w:t>
      </w:r>
      <w:r w:rsidRPr="00827FC6">
        <w:rPr>
          <w:rFonts w:ascii="Times New Roman" w:hAnsi="Times New Roman" w:cs="B Nazanin"/>
          <w:sz w:val="26"/>
          <w:szCs w:val="28"/>
          <w:lang w:bidi="fa-IR"/>
        </w:rPr>
        <w:t>POST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گ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00592">
        <w:rPr>
          <w:rFonts w:ascii="Times New Roman" w:hAnsi="Times New Roman" w:cs="B Nazanin"/>
          <w:sz w:val="26"/>
          <w:szCs w:val="28"/>
          <w:lang w:bidi="fa-IR"/>
        </w:rPr>
        <w:lastRenderedPageBreak/>
        <w:t>dictionary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حاو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 را برم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گرداند. اگرچه 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سرور</w:t>
      </w:r>
      <w:r w:rsidR="00D6601C">
        <w:rPr>
          <w:rFonts w:ascii="Times New Roman" w:hAnsi="Times New Roman" w:cs="B Nazanin"/>
          <w:sz w:val="26"/>
          <w:szCs w:val="28"/>
          <w:lang w:bidi="fa-IR"/>
        </w:rPr>
        <w:t xml:space="preserve"> </w:t>
      </w:r>
      <w:r w:rsidR="00D6601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به صورت </w:t>
      </w:r>
      <w:r w:rsidR="00D6601C">
        <w:rPr>
          <w:rFonts w:ascii="Times New Roman" w:hAnsi="Times New Roman" w:cs="B Nazanin"/>
          <w:sz w:val="26"/>
          <w:szCs w:val="28"/>
          <w:lang w:bidi="fa-IR"/>
        </w:rPr>
        <w:t>production</w:t>
      </w:r>
      <w:r w:rsidR="00D6601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>ن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هشدار </w:t>
      </w:r>
      <w:r w:rsidRPr="00827FC6">
        <w:rPr>
          <w:rFonts w:ascii="Times New Roman" w:hAnsi="Times New Roman" w:cs="B Nazanin"/>
          <w:sz w:val="26"/>
          <w:szCs w:val="28"/>
          <w:lang w:bidi="fa-IR"/>
        </w:rPr>
        <w:t>Flask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استفاده از سرور توسعه مراجعه کن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>)، ما به راحت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کد را با 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F52A0B">
        <w:rPr>
          <w:rFonts w:ascii="Times New Roman" w:hAnsi="Times New Roman" w:cs="B Nazanin" w:hint="cs"/>
          <w:sz w:val="26"/>
          <w:szCs w:val="28"/>
          <w:rtl/>
          <w:lang w:bidi="fa-IR"/>
        </w:rPr>
        <w:t>برنامه تحت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وب آماده‌تر برا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D226C">
        <w:rPr>
          <w:rFonts w:ascii="Times New Roman" w:hAnsi="Times New Roman" w:cs="B Nazanin"/>
          <w:sz w:val="26"/>
          <w:szCs w:val="28"/>
          <w:lang w:bidi="fa-IR"/>
        </w:rPr>
        <w:t>production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 xml:space="preserve"> گسترش ده</w:t>
      </w:r>
      <w:r w:rsidRPr="00827FC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7FC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7FC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  <w:r w:rsidR="00584154"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  <w:t xml:space="preserve"> </w:t>
      </w:r>
    </w:p>
    <w:p w14:paraId="2BA24910" w14:textId="77777777" w:rsidR="00C83C3D" w:rsidRDefault="00C83C3D" w:rsidP="00C83C3D">
      <w:pPr>
        <w:bidi/>
        <w:jc w:val="lowKashida"/>
      </w:pPr>
    </w:p>
    <w:p w14:paraId="0BD9AFAD" w14:textId="601E0D8B" w:rsidR="00C83C3D" w:rsidRDefault="00631F2A" w:rsidP="00C83C3D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23</w:t>
      </w:r>
      <w:r w:rsidR="00C83C3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5</w:t>
      </w:r>
      <w:r w:rsidR="00C83C3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</w:t>
      </w:r>
      <w:r w:rsidRPr="00631F2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ارائه مدل ها</w:t>
      </w:r>
      <w:r w:rsidRPr="00631F2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631F2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تنسورفلو</w:t>
      </w:r>
    </w:p>
    <w:p w14:paraId="3935308D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48946D9C" w14:textId="38BBA62B" w:rsidR="00C83C3D" w:rsidRDefault="00584788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>شما م</w:t>
      </w:r>
      <w:r w:rsidRPr="005847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5847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78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Pr="00584788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5847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788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با استفاده از </w:t>
      </w:r>
      <w:r w:rsidRPr="005847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78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 وب سرور ارائه ده</w:t>
      </w:r>
      <w:r w:rsidRPr="005847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78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13DD217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راه‌حل</w:t>
      </w:r>
    </w:p>
    <w:p w14:paraId="3BB17CB8" w14:textId="51F7D10D" w:rsidR="00C83C3D" w:rsidRDefault="00584788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>از</w:t>
      </w:r>
      <w:r w:rsidR="003F103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فریمورک</w:t>
      </w:r>
      <w:r w:rsidR="00925A0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منبع باز </w:t>
      </w:r>
      <w:r w:rsidR="00925A0D">
        <w:rPr>
          <w:rFonts w:ascii="Times New Roman" w:hAnsi="Times New Roman" w:cs="B Nazanin"/>
          <w:sz w:val="26"/>
          <w:szCs w:val="28"/>
          <w:lang w:bidi="fa-IR"/>
        </w:rPr>
        <w:t>TensorFlow Serving</w:t>
      </w:r>
      <w:r w:rsidR="00925A0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w:r w:rsidRPr="00584788">
        <w:rPr>
          <w:rFonts w:ascii="Times New Roman" w:hAnsi="Times New Roman" w:cs="B Nazanin"/>
          <w:sz w:val="26"/>
          <w:szCs w:val="28"/>
          <w:lang w:bidi="fa-IR"/>
        </w:rPr>
        <w:t>Docker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5847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8478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84788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63589355"/>
    <w:bookmarkEnd w:id="8"/>
    <w:p w14:paraId="230A79CF" w14:textId="35CE631E" w:rsidR="00C83C3D" w:rsidRDefault="0094353F" w:rsidP="00C83C3D">
      <w:pPr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1004" w14:anchorId="59B8CE98">
          <v:shape id="_x0000_i1063" type="#_x0000_t75" style="width:523.5pt;height:50.25pt" o:ole="">
            <v:imagedata r:id="rId27" o:title=""/>
          </v:shape>
          <o:OLEObject Type="Embed" ProgID="Word.OpenDocumentText.12" ShapeID="_x0000_i1063" DrawAspect="Content" ObjectID="_1763592171" r:id="rId28"/>
        </w:object>
      </w:r>
    </w:p>
    <w:p w14:paraId="63EFCCC5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018F81DA" w14:textId="397E27F9" w:rsidR="00C83C3D" w:rsidRDefault="0033398B" w:rsidP="00C83C3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3398B">
        <w:rPr>
          <w:rFonts w:ascii="Times New Roman" w:hAnsi="Times New Roman" w:cs="B Nazanin"/>
          <w:sz w:val="26"/>
          <w:szCs w:val="28"/>
          <w:lang w:bidi="fa-IR"/>
        </w:rPr>
        <w:t>TensorFlow Serving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راه حل ارائه منبع باز است که برا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ها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3398B">
        <w:rPr>
          <w:rFonts w:ascii="Times New Roman" w:hAnsi="Times New Roman" w:cs="B Nazanin"/>
          <w:sz w:val="26"/>
          <w:szCs w:val="28"/>
          <w:lang w:bidi="fa-IR"/>
        </w:rPr>
        <w:t>TensorFlow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نه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است. </w:t>
      </w:r>
      <w:r w:rsidR="0031150A">
        <w:rPr>
          <w:rFonts w:ascii="Times New Roman" w:hAnsi="Times New Roman" w:cs="B Nazanin" w:hint="cs"/>
          <w:sz w:val="26"/>
          <w:szCs w:val="28"/>
          <w:rtl/>
          <w:lang w:bidi="fa-IR"/>
        </w:rPr>
        <w:t>با استفاده از این مورد</w:t>
      </w:r>
      <w:r w:rsidR="00054AE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به سادگ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ارائه مس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مدل، 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سرور </w:t>
      </w:r>
      <w:r w:rsidRPr="0033398B">
        <w:rPr>
          <w:rFonts w:ascii="Times New Roman" w:hAnsi="Times New Roman" w:cs="B Nazanin"/>
          <w:sz w:val="26"/>
          <w:szCs w:val="28"/>
          <w:lang w:bidi="fa-IR"/>
        </w:rPr>
        <w:t>HTTP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proofErr w:type="spellStart"/>
      <w:r w:rsidRPr="0033398B">
        <w:rPr>
          <w:rFonts w:ascii="Times New Roman" w:hAnsi="Times New Roman" w:cs="B Nazanin"/>
          <w:sz w:val="26"/>
          <w:szCs w:val="28"/>
          <w:lang w:bidi="fa-IR"/>
        </w:rPr>
        <w:t>gRPC</w:t>
      </w:r>
      <w:proofErr w:type="spellEnd"/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و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توسعه‌دهندگان در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افت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64706901" w14:textId="61C0C759" w:rsidR="0033398B" w:rsidRDefault="0033398B" w:rsidP="003339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دستور </w:t>
      </w:r>
      <w:r w:rsidRPr="0033398B">
        <w:rPr>
          <w:rFonts w:ascii="Times New Roman" w:hAnsi="Times New Roman" w:cs="B Nazanin"/>
          <w:sz w:val="26"/>
          <w:szCs w:val="28"/>
          <w:lang w:bidi="fa-IR"/>
        </w:rPr>
        <w:t>docker run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کانت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="00D92912">
        <w:rPr>
          <w:rFonts w:ascii="Times New Roman" w:hAnsi="Times New Roman" w:cs="B Nazanin"/>
          <w:sz w:val="26"/>
          <w:szCs w:val="28"/>
          <w:lang w:bidi="fa-IR"/>
        </w:rPr>
        <w:t>image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عموم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33398B">
        <w:rPr>
          <w:rFonts w:ascii="Times New Roman" w:hAnsi="Times New Roman" w:cs="B Nazanin"/>
          <w:sz w:val="26"/>
          <w:szCs w:val="28"/>
          <w:lang w:bidi="fa-IR"/>
        </w:rPr>
        <w:t>tensorflow</w:t>
      </w:r>
      <w:proofErr w:type="spellEnd"/>
      <w:r w:rsidRPr="0033398B">
        <w:rPr>
          <w:rFonts w:ascii="Times New Roman" w:hAnsi="Times New Roman" w:cs="B Nazanin"/>
          <w:sz w:val="26"/>
          <w:szCs w:val="28"/>
          <w:lang w:bidi="fa-IR"/>
        </w:rPr>
        <w:t>/serving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م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و مس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33398B">
        <w:rPr>
          <w:rFonts w:ascii="Times New Roman" w:hAnsi="Times New Roman" w:cs="B Nazanin"/>
          <w:sz w:val="26"/>
          <w:szCs w:val="28"/>
          <w:lang w:bidi="fa-IR"/>
        </w:rPr>
        <w:t>saved_model</w:t>
      </w:r>
      <w:proofErr w:type="spellEnd"/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رکتور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فعل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($</w:t>
      </w:r>
      <w:r w:rsidRPr="0033398B">
        <w:rPr>
          <w:rFonts w:ascii="Times New Roman" w:hAnsi="Times New Roman" w:cs="B Nazanin"/>
          <w:sz w:val="26"/>
          <w:szCs w:val="28"/>
          <w:lang w:bidi="fa-IR"/>
        </w:rPr>
        <w:t>(</w:t>
      </w:r>
      <w:proofErr w:type="spellStart"/>
      <w:r w:rsidRPr="0033398B">
        <w:rPr>
          <w:rFonts w:ascii="Times New Roman" w:hAnsi="Times New Roman" w:cs="B Nazanin"/>
          <w:sz w:val="26"/>
          <w:szCs w:val="28"/>
          <w:lang w:bidi="fa-IR"/>
        </w:rPr>
        <w:t>pwd</w:t>
      </w:r>
      <w:proofErr w:type="spellEnd"/>
      <w:r w:rsidRPr="0033398B">
        <w:rPr>
          <w:rFonts w:ascii="Times New Roman" w:hAnsi="Times New Roman" w:cs="B Nazanin"/>
          <w:sz w:val="26"/>
          <w:szCs w:val="28"/>
          <w:lang w:bidi="fa-IR"/>
        </w:rPr>
        <w:t>)/</w:t>
      </w:r>
      <w:proofErr w:type="spellStart"/>
      <w:r w:rsidRPr="0033398B">
        <w:rPr>
          <w:rFonts w:ascii="Times New Roman" w:hAnsi="Times New Roman" w:cs="B Nazanin"/>
          <w:sz w:val="26"/>
          <w:szCs w:val="28"/>
          <w:lang w:bidi="fa-IR"/>
        </w:rPr>
        <w:t>saved_model</w:t>
      </w:r>
      <w:proofErr w:type="spellEnd"/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) را در /</w:t>
      </w:r>
      <w:r w:rsidRPr="0033398B">
        <w:rPr>
          <w:rFonts w:ascii="Times New Roman" w:hAnsi="Times New Roman" w:cs="B Nazanin"/>
          <w:sz w:val="26"/>
          <w:szCs w:val="28"/>
          <w:lang w:bidi="fa-IR"/>
        </w:rPr>
        <w:t>models/</w:t>
      </w:r>
      <w:proofErr w:type="spellStart"/>
      <w:r w:rsidRPr="0033398B">
        <w:rPr>
          <w:rFonts w:ascii="Times New Roman" w:hAnsi="Times New Roman" w:cs="B Nazanin"/>
          <w:sz w:val="26"/>
          <w:szCs w:val="28"/>
          <w:lang w:bidi="fa-IR"/>
        </w:rPr>
        <w:t>saved_model</w:t>
      </w:r>
      <w:proofErr w:type="spellEnd"/>
      <w:r w:rsidRPr="0033398B">
        <w:rPr>
          <w:rFonts w:ascii="Times New Roman" w:hAnsi="Times New Roman" w:cs="B Nazanin"/>
          <w:sz w:val="26"/>
          <w:szCs w:val="28"/>
          <w:lang w:bidi="fa-IR"/>
        </w:rPr>
        <w:t>/1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داخل </w:t>
      </w:r>
      <w:r w:rsidR="0006597E">
        <w:rPr>
          <w:rFonts w:ascii="Times New Roman" w:hAnsi="Times New Roman" w:cs="B Nazanin"/>
          <w:sz w:val="26"/>
          <w:szCs w:val="28"/>
          <w:lang w:bidi="fa-IR"/>
        </w:rPr>
        <w:t>container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</w:t>
      </w:r>
      <w:r w:rsidR="001C7A4E">
        <w:rPr>
          <w:rFonts w:ascii="Times New Roman" w:hAnsi="Times New Roman" w:cs="B Nazanin" w:hint="cs"/>
          <w:sz w:val="26"/>
          <w:szCs w:val="28"/>
          <w:rtl/>
          <w:lang w:bidi="fa-IR"/>
        </w:rPr>
        <w:t>در</w:t>
      </w:r>
      <w:r w:rsidR="005A275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برنامه</w:t>
      </w:r>
      <w:r w:rsidR="00B25DB3">
        <w:rPr>
          <w:rFonts w:ascii="Times New Roman" w:hAnsi="Times New Roman" w:cs="B Nazanin" w:hint="cs"/>
          <w:sz w:val="26"/>
          <w:szCs w:val="28"/>
          <w:rtl/>
          <w:lang w:bidi="fa-IR"/>
        </w:rPr>
        <w:t>‌ی</w:t>
      </w:r>
      <w:r w:rsidR="001C7A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1C7A4E">
        <w:rPr>
          <w:rFonts w:ascii="Times New Roman" w:hAnsi="Times New Roman" w:cs="B Nazanin"/>
          <w:sz w:val="26"/>
          <w:szCs w:val="28"/>
          <w:lang w:bidi="fa-IR"/>
        </w:rPr>
        <w:t>Docker</w:t>
      </w:r>
      <w:r w:rsidR="001C7A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نصب م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9C613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عملکرد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طور خودکار مدل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قبلاً در ا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 ذخ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ره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بود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710E1">
        <w:rPr>
          <w:rFonts w:ascii="Times New Roman" w:hAnsi="Times New Roman" w:cs="B Nazanin"/>
          <w:sz w:val="26"/>
          <w:szCs w:val="28"/>
          <w:lang w:bidi="fa-IR"/>
        </w:rPr>
        <w:t>Container</w:t>
      </w:r>
      <w:r w:rsidR="007710E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65ABD">
        <w:rPr>
          <w:rFonts w:ascii="Times New Roman" w:hAnsi="Times New Roman" w:cs="B Nazanin"/>
          <w:sz w:val="26"/>
          <w:szCs w:val="28"/>
          <w:lang w:bidi="fa-IR"/>
        </w:rPr>
        <w:t>Docker</w:t>
      </w:r>
      <w:r w:rsidR="00865AB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در حال اجرا بارگ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کند که م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توان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764AA">
        <w:rPr>
          <w:rFonts w:ascii="Times New Roman" w:hAnsi="Times New Roman" w:cs="B Nazanin" w:hint="cs"/>
          <w:sz w:val="26"/>
          <w:szCs w:val="28"/>
          <w:rtl/>
          <w:lang w:bidi="fa-IR"/>
        </w:rPr>
        <w:t>کوئری‌های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آن ارسال کن</w:t>
      </w:r>
      <w:r w:rsidRPr="0033398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3398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33398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B6A58BA" w14:textId="03467FAB" w:rsidR="005669B1" w:rsidRDefault="005669B1" w:rsidP="005669B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اگر در مرورگر وب خود به </w:t>
      </w:r>
      <w:r w:rsidRPr="005669B1">
        <w:rPr>
          <w:rFonts w:ascii="Times New Roman" w:hAnsi="Times New Roman" w:cs="B Nazanin"/>
          <w:sz w:val="26"/>
          <w:szCs w:val="28"/>
          <w:lang w:bidi="fa-IR"/>
        </w:rPr>
        <w:t>http://localhost:8501/v1/models/saved_model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برو</w:t>
      </w:r>
      <w:r w:rsidRPr="005669B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69B1">
        <w:rPr>
          <w:rFonts w:ascii="Times New Roman" w:hAnsi="Times New Roman" w:cs="B Nazanin" w:hint="eastAsia"/>
          <w:sz w:val="26"/>
          <w:szCs w:val="28"/>
          <w:rtl/>
          <w:lang w:bidi="fa-IR"/>
        </w:rPr>
        <w:t>د،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5669B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69B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 نت</w:t>
      </w:r>
      <w:r w:rsidRPr="005669B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69B1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669B1">
        <w:rPr>
          <w:rFonts w:ascii="Times New Roman" w:hAnsi="Times New Roman" w:cs="B Nazanin"/>
          <w:sz w:val="26"/>
          <w:szCs w:val="28"/>
          <w:lang w:bidi="fa-IR"/>
        </w:rPr>
        <w:t>JSON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ا</w:t>
      </w:r>
      <w:r w:rsidRPr="005669B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69B1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5669B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69B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669B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669B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669B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9" w:name="_MON_1763589526"/>
    <w:bookmarkEnd w:id="9"/>
    <w:p w14:paraId="18634EC2" w14:textId="527F1E5A" w:rsidR="0094353F" w:rsidRDefault="0031150A" w:rsidP="0094353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3537" w14:anchorId="34D122FF">
          <v:shape id="_x0000_i1071" type="#_x0000_t75" style="width:523.5pt;height:177pt" o:ole="">
            <v:imagedata r:id="rId29" o:title=""/>
          </v:shape>
          <o:OLEObject Type="Embed" ProgID="Word.OpenDocumentText.12" ShapeID="_x0000_i1071" DrawAspect="Content" ObjectID="_1763592172" r:id="rId30"/>
        </w:object>
      </w:r>
    </w:p>
    <w:p w14:paraId="79754B54" w14:textId="209F8297" w:rsidR="00C83C3D" w:rsidRDefault="0015256C" w:rsidP="00C83C3D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5256C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مس</w:t>
      </w:r>
      <w:r w:rsidRPr="00152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256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5256C">
        <w:rPr>
          <w:rFonts w:ascii="Times New Roman" w:hAnsi="Times New Roman" w:cs="B Nazanin"/>
          <w:sz w:val="26"/>
          <w:szCs w:val="28"/>
          <w:rtl/>
          <w:lang w:bidi="fa-IR"/>
        </w:rPr>
        <w:t xml:space="preserve"> /</w:t>
      </w:r>
      <w:r w:rsidRPr="0015256C">
        <w:rPr>
          <w:rFonts w:ascii="Times New Roman" w:hAnsi="Times New Roman" w:cs="B Nazanin"/>
          <w:sz w:val="26"/>
          <w:szCs w:val="28"/>
          <w:lang w:bidi="fa-IR"/>
        </w:rPr>
        <w:t>metadata</w:t>
      </w:r>
      <w:r w:rsidRPr="00152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15256C">
        <w:rPr>
          <w:rFonts w:ascii="Times New Roman" w:hAnsi="Times New Roman" w:cs="B Nazanin"/>
          <w:sz w:val="26"/>
          <w:szCs w:val="28"/>
          <w:lang w:bidi="fa-IR"/>
        </w:rPr>
        <w:t>http://localhost:8501/v1/models/saved_model/metadata</w:t>
      </w:r>
      <w:r w:rsidRPr="00152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ب</w:t>
      </w:r>
      <w:r w:rsidRPr="00152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256C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152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2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مورد مدل ارائه م</w:t>
      </w:r>
      <w:r w:rsidRPr="0015256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5256C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دهد:</w:t>
      </w:r>
    </w:p>
    <w:bookmarkStart w:id="10" w:name="_MON_1763589943"/>
    <w:bookmarkEnd w:id="10"/>
    <w:p w14:paraId="7A837855" w14:textId="191BA912" w:rsidR="0094353F" w:rsidRDefault="00C61C7C" w:rsidP="0094353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15194" w14:anchorId="20AC5A7A">
          <v:shape id="_x0000_i1100" type="#_x0000_t75" style="width:523.5pt;height:759.75pt" o:ole="">
            <v:imagedata r:id="rId31" o:title=""/>
          </v:shape>
          <o:OLEObject Type="Embed" ProgID="Word.OpenDocumentText.12" ShapeID="_x0000_i1100" DrawAspect="Content" ObjectID="_1763592173" r:id="rId32"/>
        </w:object>
      </w:r>
    </w:p>
    <w:p w14:paraId="00A52D13" w14:textId="7B5CE94A" w:rsidR="00357DBA" w:rsidRDefault="00C61C7C" w:rsidP="00357DB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ما م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توان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r w:rsidRPr="00C61C7C">
        <w:rPr>
          <w:rFonts w:ascii="Times New Roman" w:hAnsi="Times New Roman" w:cs="B Nazanin"/>
          <w:sz w:val="26"/>
          <w:szCs w:val="28"/>
          <w:lang w:bidi="fa-IR"/>
        </w:rPr>
        <w:t>curl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BD38F7">
        <w:rPr>
          <w:rFonts w:ascii="Times New Roman" w:hAnsi="Times New Roman" w:cs="B Nazanin" w:hint="cs"/>
          <w:sz w:val="26"/>
          <w:szCs w:val="28"/>
          <w:rtl/>
          <w:lang w:bidi="fa-IR"/>
        </w:rPr>
        <w:t>دادن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متغ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رها</w:t>
      </w:r>
      <w:r w:rsidR="00BD38F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 آن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D38F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 استفاده از برنامه </w:t>
      </w:r>
      <w:r w:rsidR="00BD38F7">
        <w:rPr>
          <w:rFonts w:ascii="Times New Roman" w:hAnsi="Times New Roman" w:cs="B Nazanin"/>
          <w:sz w:val="26"/>
          <w:szCs w:val="28"/>
          <w:lang w:bidi="fa-IR"/>
        </w:rPr>
        <w:t>REST</w:t>
      </w:r>
      <w:r w:rsidR="00BD38F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54E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انجام دهیم 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>(ا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شبکه عصب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10 و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61C7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61C7C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دارد):</w:t>
      </w:r>
    </w:p>
    <w:bookmarkStart w:id="11" w:name="_MON_1763590366"/>
    <w:bookmarkEnd w:id="11"/>
    <w:p w14:paraId="1B7CB749" w14:textId="7A0F6798" w:rsidR="00357DBA" w:rsidRDefault="00C61C7C" w:rsidP="00357DBA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2692" w14:anchorId="1A901A47">
          <v:shape id="_x0000_i1107" type="#_x0000_t75" style="width:523.5pt;height:134.25pt" o:ole="">
            <v:imagedata r:id="rId33" o:title=""/>
          </v:shape>
          <o:OLEObject Type="Embed" ProgID="Word.OpenDocumentText.12" ShapeID="_x0000_i1107" DrawAspect="Content" ObjectID="_1763592174" r:id="rId34"/>
        </w:object>
      </w:r>
    </w:p>
    <w:p w14:paraId="23D7CC21" w14:textId="77777777" w:rsidR="00C83C3D" w:rsidRDefault="00C83C3D" w:rsidP="00C83C3D">
      <w:pPr>
        <w:bidi/>
        <w:jc w:val="lowKashida"/>
        <w:rPr>
          <w:rStyle w:val="Hyperlink"/>
          <w:rtl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358DBB74" w14:textId="111DCD50" w:rsidR="00957F45" w:rsidRPr="00957F45" w:rsidRDefault="00464281" w:rsidP="005D2A29">
      <w:pPr>
        <w:pStyle w:val="ListParagraph"/>
        <w:numPr>
          <w:ilvl w:val="0"/>
          <w:numId w:val="11"/>
        </w:numPr>
        <w:bidi/>
        <w:spacing w:line="254" w:lineRule="auto"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</w:pPr>
      <w:hyperlink r:id="rId35" w:history="1">
        <w:r w:rsidR="00957F45" w:rsidRPr="0046428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r w:rsidR="00957F45" w:rsidRPr="0046428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TensorFlow</w:t>
        </w:r>
        <w:r w:rsidR="00957F45" w:rsidRPr="0046428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: مدل‌ها</w:t>
        </w:r>
        <w:r w:rsidR="00957F45" w:rsidRPr="00464281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957F45" w:rsidRPr="00464281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957F45" w:rsidRPr="00464281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Serving</w:t>
        </w:r>
      </w:hyperlink>
    </w:p>
    <w:p w14:paraId="3DE4CC4B" w14:textId="77777777" w:rsidR="00C83C3D" w:rsidRDefault="00C83C3D" w:rsidP="00C83C3D">
      <w:pPr>
        <w:bidi/>
        <w:jc w:val="lowKashida"/>
      </w:pPr>
    </w:p>
    <w:p w14:paraId="0D7E2B4C" w14:textId="00AC334D" w:rsidR="00C83C3D" w:rsidRDefault="00C83C3D" w:rsidP="00C83C3D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22.4 </w:t>
      </w:r>
      <w:r w:rsidR="002416C5" w:rsidRPr="002416C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ارائه مدل ها</w:t>
      </w:r>
      <w:r w:rsidR="002416C5" w:rsidRPr="002416C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2416C5" w:rsidRPr="002416C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proofErr w:type="spellStart"/>
      <w:r w:rsidR="002416C5" w:rsidRPr="002416C5">
        <w:rPr>
          <w:rFonts w:ascii="Times New Roman" w:hAnsi="Times New Roman" w:cs="B Nazanin"/>
          <w:b/>
          <w:bCs/>
          <w:sz w:val="26"/>
          <w:szCs w:val="28"/>
          <w:lang w:bidi="fa-IR"/>
        </w:rPr>
        <w:t>PyTorch</w:t>
      </w:r>
      <w:proofErr w:type="spellEnd"/>
      <w:r w:rsidR="002416C5" w:rsidRPr="002416C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در س</w:t>
      </w:r>
      <w:r w:rsidR="00C3240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ِ</w:t>
      </w:r>
      <w:r w:rsidR="002416C5" w:rsidRPr="002416C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لدون</w:t>
      </w:r>
      <w:r w:rsidR="00C3240B">
        <w:rPr>
          <w:rStyle w:val="FootnoteReference"/>
          <w:rFonts w:ascii="Times New Roman" w:hAnsi="Times New Roman" w:cs="B Nazanin"/>
          <w:b/>
          <w:bCs/>
          <w:sz w:val="26"/>
          <w:szCs w:val="28"/>
          <w:rtl/>
          <w:lang w:bidi="fa-IR"/>
        </w:rPr>
        <w:footnoteReference w:id="2"/>
      </w:r>
    </w:p>
    <w:p w14:paraId="3C4FB21D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مسئله</w:t>
      </w:r>
    </w:p>
    <w:p w14:paraId="5870E284" w14:textId="22FB92A3" w:rsidR="00C83C3D" w:rsidRDefault="00490782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>شما م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خواه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proofErr w:type="spellStart"/>
      <w:r w:rsidRPr="00490782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ها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زمان واقع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ده</w:t>
      </w:r>
      <w:r w:rsidRPr="0049078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9078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90782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DAED5F0" w14:textId="77777777" w:rsidR="00C83C3D" w:rsidRDefault="00C83C3D" w:rsidP="00C83C3D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راه‌حل</w:t>
      </w:r>
    </w:p>
    <w:p w14:paraId="37525F49" w14:textId="1FF39690" w:rsidR="00C83C3D" w:rsidRDefault="00EC188F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EC188F">
        <w:rPr>
          <w:rFonts w:ascii="Times New Roman" w:hAnsi="Times New Roman" w:cs="B Nazanin"/>
          <w:sz w:val="26"/>
          <w:szCs w:val="28"/>
          <w:rtl/>
          <w:lang w:bidi="fa-IR"/>
        </w:rPr>
        <w:t xml:space="preserve">مدل را با استفاده از </w:t>
      </w:r>
      <w:r w:rsidRPr="00EC188F">
        <w:rPr>
          <w:rFonts w:ascii="Times New Roman" w:hAnsi="Times New Roman" w:cs="B Nazanin"/>
          <w:sz w:val="26"/>
          <w:szCs w:val="28"/>
          <w:lang w:bidi="fa-IR"/>
        </w:rPr>
        <w:t>Seldon Core Python</w:t>
      </w:r>
      <w:r w:rsidR="005C2E7B">
        <w:rPr>
          <w:rFonts w:ascii="Times New Roman" w:hAnsi="Times New Roman" w:cs="B Nazanin"/>
          <w:sz w:val="26"/>
          <w:szCs w:val="28"/>
          <w:lang w:bidi="fa-IR"/>
        </w:rPr>
        <w:t xml:space="preserve"> wrapper</w:t>
      </w:r>
      <w:r w:rsidRPr="00EC188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ده</w:t>
      </w:r>
      <w:r w:rsidRPr="00EC188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C188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EC188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2" w:name="_MON_1763590931"/>
    <w:bookmarkEnd w:id="12"/>
    <w:p w14:paraId="6E1E3A2D" w14:textId="0BB657B9" w:rsidR="00C83C3D" w:rsidRDefault="00A16592" w:rsidP="00C83C3D">
      <w:pPr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10085" w14:anchorId="21DA93D5">
          <v:shape id="_x0000_i1125" type="#_x0000_t75" style="width:523.5pt;height:7in" o:ole="">
            <v:imagedata r:id="rId36" o:title=""/>
          </v:shape>
          <o:OLEObject Type="Embed" ProgID="Word.OpenDocumentText.12" ShapeID="_x0000_i1125" DrawAspect="Content" ObjectID="_1763592175" r:id="rId37"/>
        </w:object>
      </w:r>
    </w:p>
    <w:p w14:paraId="754923D6" w14:textId="0A1BEAC4" w:rsidR="00A16592" w:rsidRDefault="001A4635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و آن را با </w:t>
      </w:r>
      <w:r w:rsidRPr="001A4635">
        <w:rPr>
          <w:rFonts w:ascii="Times New Roman" w:hAnsi="Times New Roman" w:cs="B Nazanin"/>
          <w:sz w:val="26"/>
          <w:szCs w:val="28"/>
          <w:lang w:bidi="fa-IR"/>
        </w:rPr>
        <w:t>Docker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کن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3" w:name="_MON_1763591111"/>
    <w:bookmarkEnd w:id="13"/>
    <w:p w14:paraId="5794C23B" w14:textId="6A6AC2BE" w:rsidR="001A4635" w:rsidRDefault="001A4635" w:rsidP="001A463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15299" w14:anchorId="4E05986D">
          <v:shape id="_x0000_i1146" type="#_x0000_t75" style="width:523.5pt;height:765pt" o:ole="">
            <v:imagedata r:id="rId38" o:title=""/>
          </v:shape>
          <o:OLEObject Type="Embed" ProgID="Word.OpenDocumentText.12" ShapeID="_x0000_i1146" DrawAspect="Content" ObjectID="_1763592176" r:id="rId39"/>
        </w:object>
      </w:r>
    </w:p>
    <w:p w14:paraId="18AAB534" w14:textId="105057E8" w:rsidR="00C83C3D" w:rsidRDefault="00C83C3D" w:rsidP="00A16592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lastRenderedPageBreak/>
        <w:t>بحث</w:t>
      </w:r>
    </w:p>
    <w:p w14:paraId="67F6523F" w14:textId="20F2A6E6" w:rsidR="00C83C3D" w:rsidRDefault="001A4635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در حال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روش‌ها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مختلف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proofErr w:type="spellStart"/>
      <w:r w:rsidRPr="001A4635">
        <w:rPr>
          <w:rFonts w:ascii="Times New Roman" w:hAnsi="Times New Roman" w:cs="B Nazanin"/>
          <w:sz w:val="26"/>
          <w:szCs w:val="28"/>
          <w:lang w:bidi="fa-IR"/>
        </w:rPr>
        <w:t>PyTorch</w:t>
      </w:r>
      <w:proofErr w:type="spellEnd"/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دارد، در 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نجا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</w:t>
      </w:r>
      <w:r w:rsidRPr="001A4635">
        <w:rPr>
          <w:rFonts w:ascii="Times New Roman" w:hAnsi="Times New Roman" w:cs="B Nazanin"/>
          <w:sz w:val="26"/>
          <w:szCs w:val="28"/>
          <w:lang w:bidi="fa-IR"/>
        </w:rPr>
        <w:t>Seldon Core Python</w:t>
      </w:r>
      <w:r w:rsidR="004305E2">
        <w:rPr>
          <w:rFonts w:ascii="Times New Roman" w:hAnsi="Times New Roman" w:cs="B Nazanin"/>
          <w:sz w:val="26"/>
          <w:szCs w:val="28"/>
          <w:lang w:bidi="fa-IR"/>
        </w:rPr>
        <w:t xml:space="preserve"> wrapper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انتخاب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. </w:t>
      </w:r>
      <w:r w:rsidRPr="001A4635">
        <w:rPr>
          <w:rFonts w:ascii="Times New Roman" w:hAnsi="Times New Roman" w:cs="B Nazanin"/>
          <w:sz w:val="26"/>
          <w:szCs w:val="28"/>
          <w:lang w:bidi="fa-IR"/>
        </w:rPr>
        <w:t>Seldon Core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چارچوب محبوب برا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مدل‌ها در </w:t>
      </w:r>
      <w:proofErr w:type="spellStart"/>
      <w:r w:rsidR="00023254">
        <w:rPr>
          <w:rFonts w:ascii="Times New Roman" w:hAnsi="Times New Roman" w:cs="B Nazanin"/>
          <w:sz w:val="26"/>
          <w:szCs w:val="28"/>
          <w:lang w:bidi="fa-IR"/>
        </w:rPr>
        <w:t>prodution</w:t>
      </w:r>
      <w:proofErr w:type="spellEnd"/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و دارا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مف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275B2">
        <w:rPr>
          <w:rFonts w:ascii="Times New Roman" w:hAnsi="Times New Roman" w:cs="B Nazanin" w:hint="cs"/>
          <w:sz w:val="26"/>
          <w:szCs w:val="28"/>
          <w:rtl/>
          <w:lang w:bidi="fa-IR"/>
        </w:rPr>
        <w:t>وجود دارند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استفاده از آن را آسان‌تر و مق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اس‌پذ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رتر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برنامه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4635">
        <w:rPr>
          <w:rFonts w:ascii="Times New Roman" w:hAnsi="Times New Roman" w:cs="B Nazanin"/>
          <w:sz w:val="26"/>
          <w:szCs w:val="28"/>
          <w:lang w:bidi="fa-IR"/>
        </w:rPr>
        <w:t>Flask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. 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1317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مورد 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به ما امکان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دهد 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ساده بنو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(در</w:t>
      </w:r>
      <w:r w:rsidR="00BB261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 از </w:t>
      </w:r>
      <w:proofErr w:type="spellStart"/>
      <w:r w:rsidRPr="001A4635">
        <w:rPr>
          <w:rFonts w:ascii="Times New Roman" w:hAnsi="Times New Roman" w:cs="B Nazanin"/>
          <w:sz w:val="26"/>
          <w:szCs w:val="28"/>
          <w:lang w:bidi="fa-IR"/>
        </w:rPr>
        <w:t>MyModel</w:t>
      </w:r>
      <w:proofErr w:type="spellEnd"/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کرد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)، در حال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کتابخانه </w:t>
      </w:r>
      <w:r w:rsidRPr="001A4635">
        <w:rPr>
          <w:rFonts w:ascii="Times New Roman" w:hAnsi="Times New Roman" w:cs="B Nazanin"/>
          <w:sz w:val="26"/>
          <w:szCs w:val="28"/>
          <w:lang w:bidi="fa-IR"/>
        </w:rPr>
        <w:t>Python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B261B">
        <w:rPr>
          <w:rFonts w:ascii="Times New Roman" w:hAnsi="Times New Roman" w:cs="B Nazanin" w:hint="cs"/>
          <w:sz w:val="26"/>
          <w:szCs w:val="28"/>
          <w:rtl/>
          <w:lang w:bidi="fa-IR"/>
        </w:rPr>
        <w:t>به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تمام اجزا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سرور و </w:t>
      </w:r>
      <w:r w:rsidR="00027342">
        <w:rPr>
          <w:rFonts w:ascii="Times New Roman" w:hAnsi="Times New Roman" w:cs="B Nazanin" w:hint="cs"/>
          <w:sz w:val="26"/>
          <w:szCs w:val="28"/>
          <w:rtl/>
          <w:lang w:bidi="fa-IR"/>
        </w:rPr>
        <w:t>آدرس‌های مقصد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B261B">
        <w:rPr>
          <w:rFonts w:ascii="Times New Roman" w:hAnsi="Times New Roman" w:cs="B Nazanin" w:hint="cs"/>
          <w:sz w:val="26"/>
          <w:szCs w:val="28"/>
          <w:rtl/>
          <w:lang w:bidi="fa-IR"/>
        </w:rPr>
        <w:t>اهمیت می‌دهد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. سپس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دستور </w:t>
      </w:r>
      <w:proofErr w:type="spellStart"/>
      <w:r w:rsidRPr="001A4635">
        <w:rPr>
          <w:rFonts w:ascii="Times New Roman" w:hAnsi="Times New Roman" w:cs="B Nazanin"/>
          <w:sz w:val="26"/>
          <w:szCs w:val="28"/>
          <w:lang w:bidi="fa-IR"/>
        </w:rPr>
        <w:t>seldon</w:t>
      </w:r>
      <w:proofErr w:type="spellEnd"/>
      <w:r w:rsidRPr="001A4635">
        <w:rPr>
          <w:rFonts w:ascii="Times New Roman" w:hAnsi="Times New Roman" w:cs="B Nazanin"/>
          <w:sz w:val="26"/>
          <w:szCs w:val="28"/>
          <w:lang w:bidi="fa-IR"/>
        </w:rPr>
        <w:t>-core-microservice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اجرا کن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ه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سرور </w:t>
      </w:r>
      <w:r w:rsidRPr="001A4635">
        <w:rPr>
          <w:rFonts w:ascii="Times New Roman" w:hAnsi="Times New Roman" w:cs="B Nazanin"/>
          <w:sz w:val="26"/>
          <w:szCs w:val="28"/>
          <w:lang w:bidi="fa-IR"/>
        </w:rPr>
        <w:t>REST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، سرور </w:t>
      </w:r>
      <w:proofErr w:type="spellStart"/>
      <w:r w:rsidRPr="001A4635">
        <w:rPr>
          <w:rFonts w:ascii="Times New Roman" w:hAnsi="Times New Roman" w:cs="B Nazanin"/>
          <w:sz w:val="26"/>
          <w:szCs w:val="28"/>
          <w:lang w:bidi="fa-IR"/>
        </w:rPr>
        <w:t>gRPC</w:t>
      </w:r>
      <w:proofErr w:type="spellEnd"/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راه‌انداز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حت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B013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یک آدرس مقصد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متر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نشان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E6F9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انجام 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E6F9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این 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سرو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س،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سرو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س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</w:t>
      </w:r>
      <w:r w:rsidR="007F43D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آدرس</w:t>
      </w:r>
      <w:r w:rsidR="002D2E4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مقصد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پورت 9000 فراخوان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4" w:name="_MON_1763591701"/>
    <w:bookmarkEnd w:id="14"/>
    <w:p w14:paraId="0FEC2E8C" w14:textId="6F520083" w:rsidR="001A4635" w:rsidRDefault="0088020B" w:rsidP="001A4635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0B36BA06">
          <v:shape id="_x0000_i1150" type="#_x0000_t75" style="width:523.5pt;height:36pt" o:ole="">
            <v:imagedata r:id="rId40" o:title=""/>
          </v:shape>
          <o:OLEObject Type="Embed" ProgID="Word.OpenDocumentText.12" ShapeID="_x0000_i1150" DrawAspect="Content" ObjectID="_1763592177" r:id="rId41"/>
        </w:object>
      </w:r>
    </w:p>
    <w:p w14:paraId="6FBE2A3A" w14:textId="47B4E318" w:rsidR="00C83C3D" w:rsidRDefault="001A4635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خروج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ز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بب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A4635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635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A46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5" w:name="_MON_1763591755"/>
    <w:bookmarkEnd w:id="15"/>
    <w:p w14:paraId="1948663B" w14:textId="51EBABB7" w:rsidR="001A4635" w:rsidRDefault="0088020B" w:rsidP="001A463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/>
          <w:sz w:val="26"/>
          <w:szCs w:val="28"/>
          <w:lang w:bidi="fa-IR"/>
        </w:rPr>
        <w:object w:dxaOrig="10466" w:dyaOrig="723" w14:anchorId="5150CA07">
          <v:shape id="_x0000_i1152" type="#_x0000_t75" style="width:523.5pt;height:36pt" o:ole="">
            <v:imagedata r:id="rId42" o:title=""/>
          </v:shape>
          <o:OLEObject Type="Embed" ProgID="Word.OpenDocumentText.12" ShapeID="_x0000_i1152" DrawAspect="Content" ObjectID="_1763592178" r:id="rId43"/>
        </w:object>
      </w:r>
    </w:p>
    <w:p w14:paraId="2116DB9C" w14:textId="36A0D251" w:rsidR="00C83C3D" w:rsidRPr="004839D1" w:rsidRDefault="00C83C3D" w:rsidP="004839D1">
      <w:pPr>
        <w:bidi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همچنین ببینید:</w:t>
      </w:r>
    </w:p>
    <w:p w14:paraId="06BA502B" w14:textId="5F233DB6" w:rsidR="004839D1" w:rsidRDefault="006F209A" w:rsidP="004839D1">
      <w:pPr>
        <w:pStyle w:val="ListParagraph"/>
        <w:numPr>
          <w:ilvl w:val="0"/>
          <w:numId w:val="11"/>
        </w:numPr>
        <w:bidi/>
        <w:spacing w:line="254" w:lineRule="auto"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lang w:bidi="fa-IR"/>
        </w:rPr>
      </w:pPr>
      <w:hyperlink r:id="rId44" w:history="1">
        <w:r w:rsidR="008F19AD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پکیج</w:t>
        </w:r>
        <w:r w:rsidR="004839D1" w:rsidRPr="006F209A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</w:t>
        </w:r>
        <w:r w:rsidR="004839D1" w:rsidRPr="006F209A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Seldon Core Python</w:t>
        </w:r>
      </w:hyperlink>
    </w:p>
    <w:p w14:paraId="349B2FEE" w14:textId="7AEC3833" w:rsidR="004839D1" w:rsidRDefault="00243890" w:rsidP="004839D1">
      <w:pPr>
        <w:pStyle w:val="ListParagraph"/>
        <w:numPr>
          <w:ilvl w:val="0"/>
          <w:numId w:val="11"/>
        </w:numPr>
        <w:bidi/>
        <w:spacing w:line="254" w:lineRule="auto"/>
        <w:jc w:val="lowKashida"/>
        <w:rPr>
          <w:rStyle w:val="Hyperlink"/>
          <w:rFonts w:ascii="Times New Roman" w:hAnsi="Times New Roman" w:cs="B Nazanin"/>
          <w:color w:val="auto"/>
          <w:sz w:val="26"/>
          <w:szCs w:val="28"/>
          <w:u w:val="none"/>
          <w:rtl/>
          <w:lang w:bidi="fa-IR"/>
        </w:rPr>
      </w:pPr>
      <w:hyperlink r:id="rId45" w:history="1">
        <w:r w:rsidR="004839D1" w:rsidRPr="00243890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مستندات </w:t>
        </w:r>
        <w:proofErr w:type="spellStart"/>
        <w:r w:rsidR="004839D1" w:rsidRPr="00243890">
          <w:rPr>
            <w:rStyle w:val="Hyperlink"/>
            <w:rFonts w:ascii="Times New Roman" w:hAnsi="Times New Roman" w:cs="B Nazanin"/>
            <w:sz w:val="26"/>
            <w:szCs w:val="28"/>
            <w:lang w:bidi="fa-IR"/>
          </w:rPr>
          <w:t>TorchServe</w:t>
        </w:r>
        <w:proofErr w:type="spellEnd"/>
      </w:hyperlink>
    </w:p>
    <w:p w14:paraId="04F3BD60" w14:textId="77777777" w:rsidR="00C83C3D" w:rsidRDefault="00C83C3D" w:rsidP="00C83C3D">
      <w:pPr>
        <w:bidi/>
        <w:jc w:val="lowKashida"/>
      </w:pPr>
    </w:p>
    <w:p w14:paraId="15B4CD37" w14:textId="77777777" w:rsidR="00C83C3D" w:rsidRDefault="00C83C3D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54317971" w14:textId="77777777" w:rsidR="00C83C3D" w:rsidRDefault="00C83C3D" w:rsidP="00C83C3D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090CC250" w14:textId="77777777" w:rsidR="00C83C3D" w:rsidRDefault="00C83C3D" w:rsidP="00C83C3D"/>
    <w:p w14:paraId="59D9E57E" w14:textId="57031F8F" w:rsidR="00BA3963" w:rsidRPr="00C83C3D" w:rsidRDefault="00BA3963" w:rsidP="00C83C3D">
      <w:pPr>
        <w:rPr>
          <w:rStyle w:val="Hyperlink"/>
          <w:color w:val="auto"/>
          <w:u w:val="none"/>
        </w:rPr>
      </w:pPr>
    </w:p>
    <w:sectPr w:rsidR="00BA3963" w:rsidRPr="00C83C3D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77B5" w14:textId="77777777" w:rsidR="00BA5B48" w:rsidRDefault="00BA5B48" w:rsidP="00617FFB">
      <w:pPr>
        <w:spacing w:after="0" w:line="240" w:lineRule="auto"/>
      </w:pPr>
      <w:r>
        <w:separator/>
      </w:r>
    </w:p>
  </w:endnote>
  <w:endnote w:type="continuationSeparator" w:id="0">
    <w:p w14:paraId="1E1090CB" w14:textId="77777777" w:rsidR="00BA5B48" w:rsidRDefault="00BA5B48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5607" w14:textId="77777777" w:rsidR="00BA5B48" w:rsidRDefault="00BA5B48" w:rsidP="00617FFB">
      <w:pPr>
        <w:spacing w:after="0" w:line="240" w:lineRule="auto"/>
      </w:pPr>
      <w:r>
        <w:separator/>
      </w:r>
    </w:p>
  </w:footnote>
  <w:footnote w:type="continuationSeparator" w:id="0">
    <w:p w14:paraId="1C30445A" w14:textId="77777777" w:rsidR="00BA5B48" w:rsidRDefault="00BA5B48" w:rsidP="00617FFB">
      <w:pPr>
        <w:spacing w:after="0" w:line="240" w:lineRule="auto"/>
      </w:pPr>
      <w:r>
        <w:continuationSeparator/>
      </w:r>
    </w:p>
  </w:footnote>
  <w:footnote w:id="1">
    <w:p w14:paraId="23167517" w14:textId="68712B95" w:rsidR="00AC4BCF" w:rsidRDefault="00AC4BC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protocol buffer</w:t>
      </w:r>
    </w:p>
  </w:footnote>
  <w:footnote w:id="2">
    <w:p w14:paraId="6938C80B" w14:textId="29D30E5E" w:rsidR="00C3240B" w:rsidRDefault="00C324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- Seldon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B5B"/>
    <w:multiLevelType w:val="hybridMultilevel"/>
    <w:tmpl w:val="CB7E203A"/>
    <w:lvl w:ilvl="0" w:tplc="8960A1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5"/>
  </w:num>
  <w:num w:numId="2" w16cid:durableId="1791784207">
    <w:abstractNumId w:val="4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6"/>
  </w:num>
  <w:num w:numId="8" w16cid:durableId="341205495">
    <w:abstractNumId w:val="9"/>
  </w:num>
  <w:num w:numId="9" w16cid:durableId="469059227">
    <w:abstractNumId w:val="3"/>
  </w:num>
  <w:num w:numId="10" w16cid:durableId="1054427729">
    <w:abstractNumId w:val="7"/>
  </w:num>
  <w:num w:numId="11" w16cid:durableId="302934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4F"/>
    <w:rsid w:val="000009C5"/>
    <w:rsid w:val="000010BA"/>
    <w:rsid w:val="00003B87"/>
    <w:rsid w:val="000053B3"/>
    <w:rsid w:val="00007BDE"/>
    <w:rsid w:val="00007D65"/>
    <w:rsid w:val="000104BE"/>
    <w:rsid w:val="0001077D"/>
    <w:rsid w:val="00011A89"/>
    <w:rsid w:val="00011EF0"/>
    <w:rsid w:val="000129D3"/>
    <w:rsid w:val="00015DC2"/>
    <w:rsid w:val="0002101F"/>
    <w:rsid w:val="0002194E"/>
    <w:rsid w:val="0002241D"/>
    <w:rsid w:val="00023254"/>
    <w:rsid w:val="00027342"/>
    <w:rsid w:val="000275B2"/>
    <w:rsid w:val="00027640"/>
    <w:rsid w:val="00030601"/>
    <w:rsid w:val="00030887"/>
    <w:rsid w:val="000336CC"/>
    <w:rsid w:val="00033CB4"/>
    <w:rsid w:val="000347A5"/>
    <w:rsid w:val="00034CC4"/>
    <w:rsid w:val="000358CA"/>
    <w:rsid w:val="0003615F"/>
    <w:rsid w:val="00036894"/>
    <w:rsid w:val="00041CAE"/>
    <w:rsid w:val="00044AA7"/>
    <w:rsid w:val="000475E0"/>
    <w:rsid w:val="00052E89"/>
    <w:rsid w:val="0005331C"/>
    <w:rsid w:val="00053FCB"/>
    <w:rsid w:val="00054AE7"/>
    <w:rsid w:val="000565A1"/>
    <w:rsid w:val="00060653"/>
    <w:rsid w:val="00061D1C"/>
    <w:rsid w:val="00063E13"/>
    <w:rsid w:val="0006597E"/>
    <w:rsid w:val="000704A8"/>
    <w:rsid w:val="00070CF2"/>
    <w:rsid w:val="00071744"/>
    <w:rsid w:val="00071AE7"/>
    <w:rsid w:val="00072B25"/>
    <w:rsid w:val="00072DBE"/>
    <w:rsid w:val="00073D9C"/>
    <w:rsid w:val="00076FBD"/>
    <w:rsid w:val="00080629"/>
    <w:rsid w:val="00081EE0"/>
    <w:rsid w:val="000856A1"/>
    <w:rsid w:val="000902DB"/>
    <w:rsid w:val="00091A91"/>
    <w:rsid w:val="00092924"/>
    <w:rsid w:val="00095670"/>
    <w:rsid w:val="000966EF"/>
    <w:rsid w:val="000A1E01"/>
    <w:rsid w:val="000A1F61"/>
    <w:rsid w:val="000A2691"/>
    <w:rsid w:val="000A3D5B"/>
    <w:rsid w:val="000A4E69"/>
    <w:rsid w:val="000A5565"/>
    <w:rsid w:val="000A7287"/>
    <w:rsid w:val="000B09F1"/>
    <w:rsid w:val="000B25AC"/>
    <w:rsid w:val="000B4A16"/>
    <w:rsid w:val="000B4A86"/>
    <w:rsid w:val="000C03F1"/>
    <w:rsid w:val="000C1883"/>
    <w:rsid w:val="000C2579"/>
    <w:rsid w:val="000C2DAD"/>
    <w:rsid w:val="000C2F16"/>
    <w:rsid w:val="000C3C5E"/>
    <w:rsid w:val="000C4CFD"/>
    <w:rsid w:val="000D1412"/>
    <w:rsid w:val="000D238F"/>
    <w:rsid w:val="000D369A"/>
    <w:rsid w:val="000D39DF"/>
    <w:rsid w:val="000D5356"/>
    <w:rsid w:val="000D630F"/>
    <w:rsid w:val="000D75B0"/>
    <w:rsid w:val="000D7695"/>
    <w:rsid w:val="000E0087"/>
    <w:rsid w:val="000E0163"/>
    <w:rsid w:val="000E3034"/>
    <w:rsid w:val="000E50A7"/>
    <w:rsid w:val="000E74D5"/>
    <w:rsid w:val="000F3A46"/>
    <w:rsid w:val="000F3B04"/>
    <w:rsid w:val="000F4661"/>
    <w:rsid w:val="00100A08"/>
    <w:rsid w:val="00104398"/>
    <w:rsid w:val="00105DA4"/>
    <w:rsid w:val="00107249"/>
    <w:rsid w:val="001125A5"/>
    <w:rsid w:val="00117EFA"/>
    <w:rsid w:val="00120B99"/>
    <w:rsid w:val="00121BB8"/>
    <w:rsid w:val="00122DA7"/>
    <w:rsid w:val="00124BE7"/>
    <w:rsid w:val="00126082"/>
    <w:rsid w:val="0012735B"/>
    <w:rsid w:val="00127915"/>
    <w:rsid w:val="00127BAB"/>
    <w:rsid w:val="001309C6"/>
    <w:rsid w:val="0013129C"/>
    <w:rsid w:val="001319A2"/>
    <w:rsid w:val="0014072E"/>
    <w:rsid w:val="00141331"/>
    <w:rsid w:val="00141798"/>
    <w:rsid w:val="0014220D"/>
    <w:rsid w:val="00143A22"/>
    <w:rsid w:val="0014456B"/>
    <w:rsid w:val="00144D43"/>
    <w:rsid w:val="00146658"/>
    <w:rsid w:val="00151822"/>
    <w:rsid w:val="00151C61"/>
    <w:rsid w:val="0015256C"/>
    <w:rsid w:val="00154A1B"/>
    <w:rsid w:val="00161A12"/>
    <w:rsid w:val="001622A8"/>
    <w:rsid w:val="00162A59"/>
    <w:rsid w:val="00163270"/>
    <w:rsid w:val="00165369"/>
    <w:rsid w:val="00166BB0"/>
    <w:rsid w:val="00174875"/>
    <w:rsid w:val="00175280"/>
    <w:rsid w:val="00176A25"/>
    <w:rsid w:val="0018024A"/>
    <w:rsid w:val="00180DDF"/>
    <w:rsid w:val="00181DEA"/>
    <w:rsid w:val="00181EAE"/>
    <w:rsid w:val="0018259E"/>
    <w:rsid w:val="00182A47"/>
    <w:rsid w:val="001832B5"/>
    <w:rsid w:val="001859F4"/>
    <w:rsid w:val="00185B90"/>
    <w:rsid w:val="00190421"/>
    <w:rsid w:val="001921F3"/>
    <w:rsid w:val="001962D8"/>
    <w:rsid w:val="00196FC4"/>
    <w:rsid w:val="001A14A3"/>
    <w:rsid w:val="001A28DE"/>
    <w:rsid w:val="001A2F3D"/>
    <w:rsid w:val="001A4635"/>
    <w:rsid w:val="001A5E57"/>
    <w:rsid w:val="001A6728"/>
    <w:rsid w:val="001B104F"/>
    <w:rsid w:val="001B3413"/>
    <w:rsid w:val="001C0E78"/>
    <w:rsid w:val="001C14CA"/>
    <w:rsid w:val="001C1E8D"/>
    <w:rsid w:val="001C22FF"/>
    <w:rsid w:val="001C2D5A"/>
    <w:rsid w:val="001C2ED1"/>
    <w:rsid w:val="001C40C1"/>
    <w:rsid w:val="001C5C64"/>
    <w:rsid w:val="001C5EAA"/>
    <w:rsid w:val="001C5FC9"/>
    <w:rsid w:val="001C7322"/>
    <w:rsid w:val="001C7A4E"/>
    <w:rsid w:val="001D1676"/>
    <w:rsid w:val="001D226C"/>
    <w:rsid w:val="001D2D09"/>
    <w:rsid w:val="001D491E"/>
    <w:rsid w:val="001D4B32"/>
    <w:rsid w:val="001D58DC"/>
    <w:rsid w:val="001D5B6E"/>
    <w:rsid w:val="001E3EA4"/>
    <w:rsid w:val="001E514B"/>
    <w:rsid w:val="001E5492"/>
    <w:rsid w:val="001E6C96"/>
    <w:rsid w:val="001E730B"/>
    <w:rsid w:val="001F1BD2"/>
    <w:rsid w:val="00201805"/>
    <w:rsid w:val="00201E39"/>
    <w:rsid w:val="00201F11"/>
    <w:rsid w:val="002031D6"/>
    <w:rsid w:val="00206CF0"/>
    <w:rsid w:val="002070EB"/>
    <w:rsid w:val="00207F39"/>
    <w:rsid w:val="00210E89"/>
    <w:rsid w:val="0021169C"/>
    <w:rsid w:val="0021171D"/>
    <w:rsid w:val="00211920"/>
    <w:rsid w:val="00213810"/>
    <w:rsid w:val="00213AE8"/>
    <w:rsid w:val="002205DB"/>
    <w:rsid w:val="002226DD"/>
    <w:rsid w:val="00222AA8"/>
    <w:rsid w:val="0022777C"/>
    <w:rsid w:val="00227DA6"/>
    <w:rsid w:val="00230E46"/>
    <w:rsid w:val="002315A5"/>
    <w:rsid w:val="002329C9"/>
    <w:rsid w:val="002337D2"/>
    <w:rsid w:val="002404ED"/>
    <w:rsid w:val="00240C0D"/>
    <w:rsid w:val="00240D3D"/>
    <w:rsid w:val="002416C5"/>
    <w:rsid w:val="00243890"/>
    <w:rsid w:val="002463A8"/>
    <w:rsid w:val="00246ACB"/>
    <w:rsid w:val="00250717"/>
    <w:rsid w:val="00251208"/>
    <w:rsid w:val="00251D48"/>
    <w:rsid w:val="00253E05"/>
    <w:rsid w:val="00255805"/>
    <w:rsid w:val="00260394"/>
    <w:rsid w:val="00262137"/>
    <w:rsid w:val="00263C22"/>
    <w:rsid w:val="002640AF"/>
    <w:rsid w:val="0026452C"/>
    <w:rsid w:val="0026576A"/>
    <w:rsid w:val="00266381"/>
    <w:rsid w:val="00266B3C"/>
    <w:rsid w:val="0026775F"/>
    <w:rsid w:val="002715EB"/>
    <w:rsid w:val="00271857"/>
    <w:rsid w:val="00271C6E"/>
    <w:rsid w:val="00273D04"/>
    <w:rsid w:val="00275417"/>
    <w:rsid w:val="00275B4C"/>
    <w:rsid w:val="00282543"/>
    <w:rsid w:val="00282557"/>
    <w:rsid w:val="002855CE"/>
    <w:rsid w:val="00285CEB"/>
    <w:rsid w:val="00290587"/>
    <w:rsid w:val="0029396F"/>
    <w:rsid w:val="00293EE1"/>
    <w:rsid w:val="00294735"/>
    <w:rsid w:val="00297A66"/>
    <w:rsid w:val="00297CF6"/>
    <w:rsid w:val="002A60F5"/>
    <w:rsid w:val="002B2A07"/>
    <w:rsid w:val="002B3FD2"/>
    <w:rsid w:val="002B575F"/>
    <w:rsid w:val="002B64F3"/>
    <w:rsid w:val="002C2E65"/>
    <w:rsid w:val="002C4513"/>
    <w:rsid w:val="002C5EB6"/>
    <w:rsid w:val="002C6084"/>
    <w:rsid w:val="002C639B"/>
    <w:rsid w:val="002D2E48"/>
    <w:rsid w:val="002D487E"/>
    <w:rsid w:val="002D55F2"/>
    <w:rsid w:val="002D663C"/>
    <w:rsid w:val="002D73A6"/>
    <w:rsid w:val="002D7FD1"/>
    <w:rsid w:val="002E04BA"/>
    <w:rsid w:val="002E2E39"/>
    <w:rsid w:val="002E2F35"/>
    <w:rsid w:val="002E63CE"/>
    <w:rsid w:val="002F0F64"/>
    <w:rsid w:val="002F1AE8"/>
    <w:rsid w:val="002F2B7A"/>
    <w:rsid w:val="002F66CF"/>
    <w:rsid w:val="002F6ED8"/>
    <w:rsid w:val="002F7851"/>
    <w:rsid w:val="002F7F23"/>
    <w:rsid w:val="00301392"/>
    <w:rsid w:val="0030287D"/>
    <w:rsid w:val="003030C8"/>
    <w:rsid w:val="00304F67"/>
    <w:rsid w:val="00307B94"/>
    <w:rsid w:val="00310685"/>
    <w:rsid w:val="003110AD"/>
    <w:rsid w:val="0031150A"/>
    <w:rsid w:val="00311511"/>
    <w:rsid w:val="003123FD"/>
    <w:rsid w:val="003129B1"/>
    <w:rsid w:val="00312BFD"/>
    <w:rsid w:val="00315FD0"/>
    <w:rsid w:val="00320680"/>
    <w:rsid w:val="00321DDC"/>
    <w:rsid w:val="00322647"/>
    <w:rsid w:val="003248D6"/>
    <w:rsid w:val="00325E99"/>
    <w:rsid w:val="00330FCA"/>
    <w:rsid w:val="0033133C"/>
    <w:rsid w:val="00331B0B"/>
    <w:rsid w:val="00331B12"/>
    <w:rsid w:val="003335D3"/>
    <w:rsid w:val="00333810"/>
    <w:rsid w:val="0033398B"/>
    <w:rsid w:val="0033780E"/>
    <w:rsid w:val="00340550"/>
    <w:rsid w:val="003452CB"/>
    <w:rsid w:val="00345915"/>
    <w:rsid w:val="00345DAC"/>
    <w:rsid w:val="00347E0B"/>
    <w:rsid w:val="00347E9A"/>
    <w:rsid w:val="003537AB"/>
    <w:rsid w:val="003559B1"/>
    <w:rsid w:val="003564EB"/>
    <w:rsid w:val="003567D3"/>
    <w:rsid w:val="003578C8"/>
    <w:rsid w:val="00357DBA"/>
    <w:rsid w:val="0036048C"/>
    <w:rsid w:val="00360CFA"/>
    <w:rsid w:val="00361E58"/>
    <w:rsid w:val="00362804"/>
    <w:rsid w:val="0036781D"/>
    <w:rsid w:val="00370527"/>
    <w:rsid w:val="00373FE3"/>
    <w:rsid w:val="00374075"/>
    <w:rsid w:val="00376D80"/>
    <w:rsid w:val="0037713C"/>
    <w:rsid w:val="003819B7"/>
    <w:rsid w:val="00384FE6"/>
    <w:rsid w:val="003860CA"/>
    <w:rsid w:val="003862AA"/>
    <w:rsid w:val="003A239C"/>
    <w:rsid w:val="003B0CD9"/>
    <w:rsid w:val="003B1E40"/>
    <w:rsid w:val="003B6883"/>
    <w:rsid w:val="003C1D23"/>
    <w:rsid w:val="003C2AFE"/>
    <w:rsid w:val="003C5197"/>
    <w:rsid w:val="003C6D2C"/>
    <w:rsid w:val="003C6E3E"/>
    <w:rsid w:val="003D1AA0"/>
    <w:rsid w:val="003D3102"/>
    <w:rsid w:val="003D35C1"/>
    <w:rsid w:val="003D444F"/>
    <w:rsid w:val="003D46CB"/>
    <w:rsid w:val="003D732C"/>
    <w:rsid w:val="003E0370"/>
    <w:rsid w:val="003E446F"/>
    <w:rsid w:val="003E49FF"/>
    <w:rsid w:val="003E4B0F"/>
    <w:rsid w:val="003E6943"/>
    <w:rsid w:val="003E7212"/>
    <w:rsid w:val="003F0A07"/>
    <w:rsid w:val="003F1034"/>
    <w:rsid w:val="003F17DA"/>
    <w:rsid w:val="003F1830"/>
    <w:rsid w:val="003F20FC"/>
    <w:rsid w:val="003F2590"/>
    <w:rsid w:val="003F2C0D"/>
    <w:rsid w:val="003F546B"/>
    <w:rsid w:val="003F5A33"/>
    <w:rsid w:val="003F6097"/>
    <w:rsid w:val="003F6BD1"/>
    <w:rsid w:val="003F7185"/>
    <w:rsid w:val="00401D15"/>
    <w:rsid w:val="00404DF1"/>
    <w:rsid w:val="0040598F"/>
    <w:rsid w:val="0040649F"/>
    <w:rsid w:val="0040650C"/>
    <w:rsid w:val="00407A31"/>
    <w:rsid w:val="00411F4D"/>
    <w:rsid w:val="0041208B"/>
    <w:rsid w:val="00413770"/>
    <w:rsid w:val="004143EA"/>
    <w:rsid w:val="0042061E"/>
    <w:rsid w:val="00422651"/>
    <w:rsid w:val="00423395"/>
    <w:rsid w:val="00423407"/>
    <w:rsid w:val="0042355F"/>
    <w:rsid w:val="00427E3C"/>
    <w:rsid w:val="004305E2"/>
    <w:rsid w:val="004336DF"/>
    <w:rsid w:val="004343DC"/>
    <w:rsid w:val="004373A4"/>
    <w:rsid w:val="0043770E"/>
    <w:rsid w:val="00441ABE"/>
    <w:rsid w:val="00442044"/>
    <w:rsid w:val="0044255A"/>
    <w:rsid w:val="004454DE"/>
    <w:rsid w:val="00445A27"/>
    <w:rsid w:val="00450D33"/>
    <w:rsid w:val="0045112B"/>
    <w:rsid w:val="0045281E"/>
    <w:rsid w:val="00452B89"/>
    <w:rsid w:val="004535ED"/>
    <w:rsid w:val="00453DB9"/>
    <w:rsid w:val="00460580"/>
    <w:rsid w:val="004625EE"/>
    <w:rsid w:val="00464281"/>
    <w:rsid w:val="00464625"/>
    <w:rsid w:val="00464AF4"/>
    <w:rsid w:val="004656A3"/>
    <w:rsid w:val="004662A6"/>
    <w:rsid w:val="0046678F"/>
    <w:rsid w:val="00473C9A"/>
    <w:rsid w:val="00473FA1"/>
    <w:rsid w:val="00480AD0"/>
    <w:rsid w:val="0048232E"/>
    <w:rsid w:val="0048272F"/>
    <w:rsid w:val="004839D1"/>
    <w:rsid w:val="00487FA3"/>
    <w:rsid w:val="0049036F"/>
    <w:rsid w:val="00490782"/>
    <w:rsid w:val="00490803"/>
    <w:rsid w:val="0049258D"/>
    <w:rsid w:val="0049283C"/>
    <w:rsid w:val="0049401B"/>
    <w:rsid w:val="00495767"/>
    <w:rsid w:val="00495ABE"/>
    <w:rsid w:val="00496617"/>
    <w:rsid w:val="00496B40"/>
    <w:rsid w:val="004A0499"/>
    <w:rsid w:val="004A0A4A"/>
    <w:rsid w:val="004A0D24"/>
    <w:rsid w:val="004A0FC7"/>
    <w:rsid w:val="004A2686"/>
    <w:rsid w:val="004A32E4"/>
    <w:rsid w:val="004A3A5B"/>
    <w:rsid w:val="004A4169"/>
    <w:rsid w:val="004A6053"/>
    <w:rsid w:val="004A6E64"/>
    <w:rsid w:val="004B1F6A"/>
    <w:rsid w:val="004B3845"/>
    <w:rsid w:val="004B3B29"/>
    <w:rsid w:val="004B3C5C"/>
    <w:rsid w:val="004B74F9"/>
    <w:rsid w:val="004B7500"/>
    <w:rsid w:val="004C0683"/>
    <w:rsid w:val="004C092B"/>
    <w:rsid w:val="004C18C4"/>
    <w:rsid w:val="004C4E4F"/>
    <w:rsid w:val="004C50AE"/>
    <w:rsid w:val="004C5280"/>
    <w:rsid w:val="004C7588"/>
    <w:rsid w:val="004D11E1"/>
    <w:rsid w:val="004D1AC4"/>
    <w:rsid w:val="004D2AE4"/>
    <w:rsid w:val="004D2E27"/>
    <w:rsid w:val="004D42D8"/>
    <w:rsid w:val="004D4B08"/>
    <w:rsid w:val="004D50C6"/>
    <w:rsid w:val="004D6462"/>
    <w:rsid w:val="004D78E6"/>
    <w:rsid w:val="004D7B9C"/>
    <w:rsid w:val="004E214F"/>
    <w:rsid w:val="004E287A"/>
    <w:rsid w:val="004E3854"/>
    <w:rsid w:val="004E4145"/>
    <w:rsid w:val="004E4B59"/>
    <w:rsid w:val="004E4C58"/>
    <w:rsid w:val="004E60D9"/>
    <w:rsid w:val="004E6A96"/>
    <w:rsid w:val="004E7E31"/>
    <w:rsid w:val="0050136B"/>
    <w:rsid w:val="00502EEE"/>
    <w:rsid w:val="00504773"/>
    <w:rsid w:val="00510BF3"/>
    <w:rsid w:val="00510F4A"/>
    <w:rsid w:val="0051101E"/>
    <w:rsid w:val="0051204E"/>
    <w:rsid w:val="005128CB"/>
    <w:rsid w:val="00513AE9"/>
    <w:rsid w:val="00514419"/>
    <w:rsid w:val="00520F6D"/>
    <w:rsid w:val="00522517"/>
    <w:rsid w:val="00523C54"/>
    <w:rsid w:val="00525474"/>
    <w:rsid w:val="00525DCB"/>
    <w:rsid w:val="00530C24"/>
    <w:rsid w:val="0053247C"/>
    <w:rsid w:val="00535910"/>
    <w:rsid w:val="0053718E"/>
    <w:rsid w:val="00540607"/>
    <w:rsid w:val="00541E02"/>
    <w:rsid w:val="0054262D"/>
    <w:rsid w:val="00544298"/>
    <w:rsid w:val="0054569C"/>
    <w:rsid w:val="00546E3B"/>
    <w:rsid w:val="00547A74"/>
    <w:rsid w:val="00550ED2"/>
    <w:rsid w:val="005512E7"/>
    <w:rsid w:val="005517DF"/>
    <w:rsid w:val="0056142E"/>
    <w:rsid w:val="00564E88"/>
    <w:rsid w:val="0056636B"/>
    <w:rsid w:val="005669B1"/>
    <w:rsid w:val="0056785C"/>
    <w:rsid w:val="00571071"/>
    <w:rsid w:val="0057250F"/>
    <w:rsid w:val="00572728"/>
    <w:rsid w:val="005752F1"/>
    <w:rsid w:val="00580C89"/>
    <w:rsid w:val="0058127F"/>
    <w:rsid w:val="00583F7D"/>
    <w:rsid w:val="0058412E"/>
    <w:rsid w:val="00584154"/>
    <w:rsid w:val="0058456D"/>
    <w:rsid w:val="00584788"/>
    <w:rsid w:val="00585BEA"/>
    <w:rsid w:val="0059090E"/>
    <w:rsid w:val="00590EC7"/>
    <w:rsid w:val="00591093"/>
    <w:rsid w:val="00591AA8"/>
    <w:rsid w:val="00593ADC"/>
    <w:rsid w:val="00595004"/>
    <w:rsid w:val="005A0424"/>
    <w:rsid w:val="005A1649"/>
    <w:rsid w:val="005A2750"/>
    <w:rsid w:val="005A35D1"/>
    <w:rsid w:val="005A3954"/>
    <w:rsid w:val="005A4180"/>
    <w:rsid w:val="005A4BC9"/>
    <w:rsid w:val="005A5221"/>
    <w:rsid w:val="005B1E0A"/>
    <w:rsid w:val="005B28A6"/>
    <w:rsid w:val="005B4819"/>
    <w:rsid w:val="005B494A"/>
    <w:rsid w:val="005B5058"/>
    <w:rsid w:val="005B548F"/>
    <w:rsid w:val="005B6D72"/>
    <w:rsid w:val="005B7CBB"/>
    <w:rsid w:val="005C1184"/>
    <w:rsid w:val="005C2E7B"/>
    <w:rsid w:val="005C416F"/>
    <w:rsid w:val="005C4E41"/>
    <w:rsid w:val="005C7121"/>
    <w:rsid w:val="005D16E3"/>
    <w:rsid w:val="005D1887"/>
    <w:rsid w:val="005D241D"/>
    <w:rsid w:val="005D3C6F"/>
    <w:rsid w:val="005D4996"/>
    <w:rsid w:val="005D4BC1"/>
    <w:rsid w:val="005D66BF"/>
    <w:rsid w:val="005E0127"/>
    <w:rsid w:val="005E0EDD"/>
    <w:rsid w:val="005E5971"/>
    <w:rsid w:val="005F1B70"/>
    <w:rsid w:val="005F1BC5"/>
    <w:rsid w:val="005F2F44"/>
    <w:rsid w:val="005F73EC"/>
    <w:rsid w:val="00601DCC"/>
    <w:rsid w:val="006030F2"/>
    <w:rsid w:val="006077B1"/>
    <w:rsid w:val="00607DDF"/>
    <w:rsid w:val="0061059C"/>
    <w:rsid w:val="00614837"/>
    <w:rsid w:val="00615BE9"/>
    <w:rsid w:val="00616467"/>
    <w:rsid w:val="0061701D"/>
    <w:rsid w:val="00617727"/>
    <w:rsid w:val="00617918"/>
    <w:rsid w:val="00617FFB"/>
    <w:rsid w:val="006202D0"/>
    <w:rsid w:val="006218D3"/>
    <w:rsid w:val="0062243D"/>
    <w:rsid w:val="00623FE1"/>
    <w:rsid w:val="0062693C"/>
    <w:rsid w:val="00627CEB"/>
    <w:rsid w:val="00631F2A"/>
    <w:rsid w:val="0063293C"/>
    <w:rsid w:val="00635196"/>
    <w:rsid w:val="00642972"/>
    <w:rsid w:val="00643AB2"/>
    <w:rsid w:val="00651619"/>
    <w:rsid w:val="00654983"/>
    <w:rsid w:val="00654C9A"/>
    <w:rsid w:val="00654CD8"/>
    <w:rsid w:val="00655D1A"/>
    <w:rsid w:val="006575B6"/>
    <w:rsid w:val="0065765D"/>
    <w:rsid w:val="00657B40"/>
    <w:rsid w:val="00660D1E"/>
    <w:rsid w:val="0066399E"/>
    <w:rsid w:val="00663A63"/>
    <w:rsid w:val="00667127"/>
    <w:rsid w:val="0067031C"/>
    <w:rsid w:val="00676277"/>
    <w:rsid w:val="00676AD2"/>
    <w:rsid w:val="00680764"/>
    <w:rsid w:val="00681214"/>
    <w:rsid w:val="0068245A"/>
    <w:rsid w:val="0068283D"/>
    <w:rsid w:val="00682BC7"/>
    <w:rsid w:val="00684B02"/>
    <w:rsid w:val="00692B40"/>
    <w:rsid w:val="006931AB"/>
    <w:rsid w:val="00694FAB"/>
    <w:rsid w:val="0069554D"/>
    <w:rsid w:val="006A05C0"/>
    <w:rsid w:val="006A3CAA"/>
    <w:rsid w:val="006A408A"/>
    <w:rsid w:val="006A45A2"/>
    <w:rsid w:val="006A5785"/>
    <w:rsid w:val="006A70A4"/>
    <w:rsid w:val="006B0BA4"/>
    <w:rsid w:val="006B0E0A"/>
    <w:rsid w:val="006B16CD"/>
    <w:rsid w:val="006B1723"/>
    <w:rsid w:val="006B4112"/>
    <w:rsid w:val="006B6131"/>
    <w:rsid w:val="006B61A1"/>
    <w:rsid w:val="006B6832"/>
    <w:rsid w:val="006C2C6A"/>
    <w:rsid w:val="006C2E6E"/>
    <w:rsid w:val="006C2F2B"/>
    <w:rsid w:val="006C7084"/>
    <w:rsid w:val="006D10F4"/>
    <w:rsid w:val="006D1B38"/>
    <w:rsid w:val="006D466F"/>
    <w:rsid w:val="006D7128"/>
    <w:rsid w:val="006D74D3"/>
    <w:rsid w:val="006E1984"/>
    <w:rsid w:val="006E1DFB"/>
    <w:rsid w:val="006E23F9"/>
    <w:rsid w:val="006E257B"/>
    <w:rsid w:val="006E3C78"/>
    <w:rsid w:val="006E4C4E"/>
    <w:rsid w:val="006E5159"/>
    <w:rsid w:val="006E56F4"/>
    <w:rsid w:val="006E6F6A"/>
    <w:rsid w:val="006F0B70"/>
    <w:rsid w:val="006F209A"/>
    <w:rsid w:val="006F22ED"/>
    <w:rsid w:val="006F5E82"/>
    <w:rsid w:val="006F6154"/>
    <w:rsid w:val="006F6309"/>
    <w:rsid w:val="006F67B1"/>
    <w:rsid w:val="006F7691"/>
    <w:rsid w:val="00702D6A"/>
    <w:rsid w:val="00703450"/>
    <w:rsid w:val="0070355D"/>
    <w:rsid w:val="00704A8E"/>
    <w:rsid w:val="00705D77"/>
    <w:rsid w:val="0070629B"/>
    <w:rsid w:val="007071BD"/>
    <w:rsid w:val="00707380"/>
    <w:rsid w:val="0071374C"/>
    <w:rsid w:val="0071701E"/>
    <w:rsid w:val="00717C6C"/>
    <w:rsid w:val="00720460"/>
    <w:rsid w:val="007212C0"/>
    <w:rsid w:val="00721FC7"/>
    <w:rsid w:val="0072214C"/>
    <w:rsid w:val="007245E3"/>
    <w:rsid w:val="00725939"/>
    <w:rsid w:val="00725B92"/>
    <w:rsid w:val="00726267"/>
    <w:rsid w:val="0072656A"/>
    <w:rsid w:val="00731D4F"/>
    <w:rsid w:val="00734C53"/>
    <w:rsid w:val="00735BCC"/>
    <w:rsid w:val="00735BE5"/>
    <w:rsid w:val="0073652C"/>
    <w:rsid w:val="0073699A"/>
    <w:rsid w:val="00740B70"/>
    <w:rsid w:val="00741A08"/>
    <w:rsid w:val="00741C89"/>
    <w:rsid w:val="00743DBA"/>
    <w:rsid w:val="00745E66"/>
    <w:rsid w:val="00745F7F"/>
    <w:rsid w:val="00747C19"/>
    <w:rsid w:val="0075083F"/>
    <w:rsid w:val="007532D5"/>
    <w:rsid w:val="00753EFB"/>
    <w:rsid w:val="00755CAC"/>
    <w:rsid w:val="00756805"/>
    <w:rsid w:val="00756B13"/>
    <w:rsid w:val="0076085E"/>
    <w:rsid w:val="00762768"/>
    <w:rsid w:val="0076364C"/>
    <w:rsid w:val="0076494D"/>
    <w:rsid w:val="00764C24"/>
    <w:rsid w:val="0076526E"/>
    <w:rsid w:val="0076603B"/>
    <w:rsid w:val="00766299"/>
    <w:rsid w:val="0076657B"/>
    <w:rsid w:val="007667BE"/>
    <w:rsid w:val="00767B4F"/>
    <w:rsid w:val="007710E1"/>
    <w:rsid w:val="007716E1"/>
    <w:rsid w:val="007729BA"/>
    <w:rsid w:val="00772A36"/>
    <w:rsid w:val="007730D9"/>
    <w:rsid w:val="007736A6"/>
    <w:rsid w:val="00774D58"/>
    <w:rsid w:val="00776068"/>
    <w:rsid w:val="00777C04"/>
    <w:rsid w:val="007812B1"/>
    <w:rsid w:val="007820BA"/>
    <w:rsid w:val="00783A3E"/>
    <w:rsid w:val="00783D7D"/>
    <w:rsid w:val="0078694B"/>
    <w:rsid w:val="00786DB7"/>
    <w:rsid w:val="007902CC"/>
    <w:rsid w:val="00794315"/>
    <w:rsid w:val="007950A9"/>
    <w:rsid w:val="007A0589"/>
    <w:rsid w:val="007A07E7"/>
    <w:rsid w:val="007A1809"/>
    <w:rsid w:val="007A1A59"/>
    <w:rsid w:val="007A2FF0"/>
    <w:rsid w:val="007A3147"/>
    <w:rsid w:val="007A5EB3"/>
    <w:rsid w:val="007B19EF"/>
    <w:rsid w:val="007B2FF1"/>
    <w:rsid w:val="007B5530"/>
    <w:rsid w:val="007B626A"/>
    <w:rsid w:val="007B6768"/>
    <w:rsid w:val="007B6B60"/>
    <w:rsid w:val="007B7680"/>
    <w:rsid w:val="007B7DD2"/>
    <w:rsid w:val="007C034E"/>
    <w:rsid w:val="007C27EE"/>
    <w:rsid w:val="007C3BFF"/>
    <w:rsid w:val="007C6325"/>
    <w:rsid w:val="007D05EC"/>
    <w:rsid w:val="007D06DE"/>
    <w:rsid w:val="007D1952"/>
    <w:rsid w:val="007D260D"/>
    <w:rsid w:val="007D273B"/>
    <w:rsid w:val="007D2C72"/>
    <w:rsid w:val="007D5070"/>
    <w:rsid w:val="007D6E8D"/>
    <w:rsid w:val="007D7C56"/>
    <w:rsid w:val="007E0374"/>
    <w:rsid w:val="007E08CF"/>
    <w:rsid w:val="007E1944"/>
    <w:rsid w:val="007E3021"/>
    <w:rsid w:val="007E37DA"/>
    <w:rsid w:val="007E4279"/>
    <w:rsid w:val="007E6F90"/>
    <w:rsid w:val="007E7470"/>
    <w:rsid w:val="007E79A6"/>
    <w:rsid w:val="007F0094"/>
    <w:rsid w:val="007F0825"/>
    <w:rsid w:val="007F43D7"/>
    <w:rsid w:val="007F5031"/>
    <w:rsid w:val="007F5351"/>
    <w:rsid w:val="007F54CD"/>
    <w:rsid w:val="007F5C13"/>
    <w:rsid w:val="007F6737"/>
    <w:rsid w:val="007F7889"/>
    <w:rsid w:val="00802787"/>
    <w:rsid w:val="00805B56"/>
    <w:rsid w:val="00805E4F"/>
    <w:rsid w:val="00810F52"/>
    <w:rsid w:val="00811A1E"/>
    <w:rsid w:val="00812EED"/>
    <w:rsid w:val="00813132"/>
    <w:rsid w:val="00813966"/>
    <w:rsid w:val="00820307"/>
    <w:rsid w:val="00821AE2"/>
    <w:rsid w:val="00821CDA"/>
    <w:rsid w:val="00822146"/>
    <w:rsid w:val="00826739"/>
    <w:rsid w:val="008269F4"/>
    <w:rsid w:val="00827FC6"/>
    <w:rsid w:val="008319E6"/>
    <w:rsid w:val="008320AB"/>
    <w:rsid w:val="00832EA0"/>
    <w:rsid w:val="0083434A"/>
    <w:rsid w:val="00836908"/>
    <w:rsid w:val="0084011A"/>
    <w:rsid w:val="00841470"/>
    <w:rsid w:val="008426CD"/>
    <w:rsid w:val="00842F2D"/>
    <w:rsid w:val="00843AFF"/>
    <w:rsid w:val="00843B7D"/>
    <w:rsid w:val="008513DE"/>
    <w:rsid w:val="00851A33"/>
    <w:rsid w:val="00851CC4"/>
    <w:rsid w:val="008532E6"/>
    <w:rsid w:val="008548E9"/>
    <w:rsid w:val="00854E86"/>
    <w:rsid w:val="0085579A"/>
    <w:rsid w:val="00856113"/>
    <w:rsid w:val="0085746B"/>
    <w:rsid w:val="00860850"/>
    <w:rsid w:val="00862DDC"/>
    <w:rsid w:val="008649C1"/>
    <w:rsid w:val="00865ABD"/>
    <w:rsid w:val="00865C44"/>
    <w:rsid w:val="00866012"/>
    <w:rsid w:val="008679AE"/>
    <w:rsid w:val="00871EA9"/>
    <w:rsid w:val="00873FC8"/>
    <w:rsid w:val="008742A1"/>
    <w:rsid w:val="0087482D"/>
    <w:rsid w:val="00874D70"/>
    <w:rsid w:val="008764AA"/>
    <w:rsid w:val="00876B55"/>
    <w:rsid w:val="00877DC1"/>
    <w:rsid w:val="00877DC6"/>
    <w:rsid w:val="0088020B"/>
    <w:rsid w:val="00881BDD"/>
    <w:rsid w:val="0088278B"/>
    <w:rsid w:val="00882C02"/>
    <w:rsid w:val="0088506E"/>
    <w:rsid w:val="008874AB"/>
    <w:rsid w:val="00893FDE"/>
    <w:rsid w:val="00896A90"/>
    <w:rsid w:val="00896C4B"/>
    <w:rsid w:val="00897A32"/>
    <w:rsid w:val="008A3321"/>
    <w:rsid w:val="008A60D4"/>
    <w:rsid w:val="008A6647"/>
    <w:rsid w:val="008A79B0"/>
    <w:rsid w:val="008A7AA4"/>
    <w:rsid w:val="008B2ACF"/>
    <w:rsid w:val="008B3450"/>
    <w:rsid w:val="008B3E80"/>
    <w:rsid w:val="008B5A46"/>
    <w:rsid w:val="008B720D"/>
    <w:rsid w:val="008C2144"/>
    <w:rsid w:val="008C61C2"/>
    <w:rsid w:val="008D29D3"/>
    <w:rsid w:val="008D5AE8"/>
    <w:rsid w:val="008D6357"/>
    <w:rsid w:val="008D64E4"/>
    <w:rsid w:val="008D70A2"/>
    <w:rsid w:val="008D7C1B"/>
    <w:rsid w:val="008E138A"/>
    <w:rsid w:val="008E2186"/>
    <w:rsid w:val="008E3B32"/>
    <w:rsid w:val="008E4B4C"/>
    <w:rsid w:val="008F114E"/>
    <w:rsid w:val="008F19AD"/>
    <w:rsid w:val="008F1C69"/>
    <w:rsid w:val="008F2CC5"/>
    <w:rsid w:val="008F550E"/>
    <w:rsid w:val="008F6BF0"/>
    <w:rsid w:val="008F7137"/>
    <w:rsid w:val="008F7BD3"/>
    <w:rsid w:val="008F7E21"/>
    <w:rsid w:val="008F7F13"/>
    <w:rsid w:val="0090281B"/>
    <w:rsid w:val="00907543"/>
    <w:rsid w:val="00910846"/>
    <w:rsid w:val="009121C9"/>
    <w:rsid w:val="00923283"/>
    <w:rsid w:val="009234D2"/>
    <w:rsid w:val="00925A0D"/>
    <w:rsid w:val="00926902"/>
    <w:rsid w:val="00932D07"/>
    <w:rsid w:val="00933465"/>
    <w:rsid w:val="0093375B"/>
    <w:rsid w:val="00933D7A"/>
    <w:rsid w:val="00941FCB"/>
    <w:rsid w:val="0094353F"/>
    <w:rsid w:val="00946462"/>
    <w:rsid w:val="0095162C"/>
    <w:rsid w:val="0095203F"/>
    <w:rsid w:val="0095548B"/>
    <w:rsid w:val="0095610B"/>
    <w:rsid w:val="009571B7"/>
    <w:rsid w:val="00957E49"/>
    <w:rsid w:val="00957F45"/>
    <w:rsid w:val="00960411"/>
    <w:rsid w:val="0096044A"/>
    <w:rsid w:val="00961E9D"/>
    <w:rsid w:val="009629BA"/>
    <w:rsid w:val="00962F4E"/>
    <w:rsid w:val="0096747B"/>
    <w:rsid w:val="0097014D"/>
    <w:rsid w:val="00970652"/>
    <w:rsid w:val="00970FD8"/>
    <w:rsid w:val="00972033"/>
    <w:rsid w:val="00973B35"/>
    <w:rsid w:val="00974E43"/>
    <w:rsid w:val="00975648"/>
    <w:rsid w:val="00975848"/>
    <w:rsid w:val="00977169"/>
    <w:rsid w:val="009775D3"/>
    <w:rsid w:val="009820C3"/>
    <w:rsid w:val="00982B36"/>
    <w:rsid w:val="00986FCA"/>
    <w:rsid w:val="0098717C"/>
    <w:rsid w:val="009A1EFC"/>
    <w:rsid w:val="009A2501"/>
    <w:rsid w:val="009A3423"/>
    <w:rsid w:val="009A398B"/>
    <w:rsid w:val="009A4A86"/>
    <w:rsid w:val="009A5F98"/>
    <w:rsid w:val="009A71A8"/>
    <w:rsid w:val="009A7239"/>
    <w:rsid w:val="009B3072"/>
    <w:rsid w:val="009B3892"/>
    <w:rsid w:val="009B3FB9"/>
    <w:rsid w:val="009B429F"/>
    <w:rsid w:val="009B5176"/>
    <w:rsid w:val="009B57D5"/>
    <w:rsid w:val="009B7BEE"/>
    <w:rsid w:val="009C0032"/>
    <w:rsid w:val="009C37A3"/>
    <w:rsid w:val="009C3F7D"/>
    <w:rsid w:val="009C4041"/>
    <w:rsid w:val="009C5F34"/>
    <w:rsid w:val="009C6133"/>
    <w:rsid w:val="009C68EB"/>
    <w:rsid w:val="009C7CF2"/>
    <w:rsid w:val="009D0683"/>
    <w:rsid w:val="009D3333"/>
    <w:rsid w:val="009D4D7E"/>
    <w:rsid w:val="009E13F8"/>
    <w:rsid w:val="009F1189"/>
    <w:rsid w:val="009F14CD"/>
    <w:rsid w:val="009F2FC7"/>
    <w:rsid w:val="009F314A"/>
    <w:rsid w:val="009F5198"/>
    <w:rsid w:val="009F6A48"/>
    <w:rsid w:val="00A01F7B"/>
    <w:rsid w:val="00A0247D"/>
    <w:rsid w:val="00A0471E"/>
    <w:rsid w:val="00A05795"/>
    <w:rsid w:val="00A0619A"/>
    <w:rsid w:val="00A06ACC"/>
    <w:rsid w:val="00A10ABE"/>
    <w:rsid w:val="00A11DE3"/>
    <w:rsid w:val="00A1289C"/>
    <w:rsid w:val="00A13AB8"/>
    <w:rsid w:val="00A14A64"/>
    <w:rsid w:val="00A16537"/>
    <w:rsid w:val="00A16592"/>
    <w:rsid w:val="00A17EEC"/>
    <w:rsid w:val="00A23AD2"/>
    <w:rsid w:val="00A263D9"/>
    <w:rsid w:val="00A279D0"/>
    <w:rsid w:val="00A30BAC"/>
    <w:rsid w:val="00A316B2"/>
    <w:rsid w:val="00A32E9F"/>
    <w:rsid w:val="00A3658F"/>
    <w:rsid w:val="00A40A85"/>
    <w:rsid w:val="00A42EDD"/>
    <w:rsid w:val="00A45983"/>
    <w:rsid w:val="00A46048"/>
    <w:rsid w:val="00A46333"/>
    <w:rsid w:val="00A46408"/>
    <w:rsid w:val="00A464A8"/>
    <w:rsid w:val="00A46661"/>
    <w:rsid w:val="00A5092D"/>
    <w:rsid w:val="00A51B53"/>
    <w:rsid w:val="00A5219E"/>
    <w:rsid w:val="00A5304F"/>
    <w:rsid w:val="00A558E0"/>
    <w:rsid w:val="00A579EE"/>
    <w:rsid w:val="00A61471"/>
    <w:rsid w:val="00A6547E"/>
    <w:rsid w:val="00A6648C"/>
    <w:rsid w:val="00A66D0A"/>
    <w:rsid w:val="00A70C6C"/>
    <w:rsid w:val="00A72092"/>
    <w:rsid w:val="00A74935"/>
    <w:rsid w:val="00A75E12"/>
    <w:rsid w:val="00A75EAD"/>
    <w:rsid w:val="00A7717A"/>
    <w:rsid w:val="00A80A98"/>
    <w:rsid w:val="00A819B6"/>
    <w:rsid w:val="00A828CA"/>
    <w:rsid w:val="00A829B0"/>
    <w:rsid w:val="00A8620C"/>
    <w:rsid w:val="00A871A6"/>
    <w:rsid w:val="00A878C4"/>
    <w:rsid w:val="00A91702"/>
    <w:rsid w:val="00A92352"/>
    <w:rsid w:val="00A926A8"/>
    <w:rsid w:val="00A92C03"/>
    <w:rsid w:val="00A9472E"/>
    <w:rsid w:val="00A96108"/>
    <w:rsid w:val="00A9708B"/>
    <w:rsid w:val="00A9712B"/>
    <w:rsid w:val="00AA282D"/>
    <w:rsid w:val="00AA3A7A"/>
    <w:rsid w:val="00AA408A"/>
    <w:rsid w:val="00AA4450"/>
    <w:rsid w:val="00AA5263"/>
    <w:rsid w:val="00AA6B98"/>
    <w:rsid w:val="00AA6D49"/>
    <w:rsid w:val="00AA7874"/>
    <w:rsid w:val="00AB06C7"/>
    <w:rsid w:val="00AB2341"/>
    <w:rsid w:val="00AB23C9"/>
    <w:rsid w:val="00AB2B99"/>
    <w:rsid w:val="00AB2E9A"/>
    <w:rsid w:val="00AB4505"/>
    <w:rsid w:val="00AB4B58"/>
    <w:rsid w:val="00AB525A"/>
    <w:rsid w:val="00AB58E5"/>
    <w:rsid w:val="00AB60BB"/>
    <w:rsid w:val="00AC0F46"/>
    <w:rsid w:val="00AC48C1"/>
    <w:rsid w:val="00AC4BCF"/>
    <w:rsid w:val="00AC749F"/>
    <w:rsid w:val="00AC7648"/>
    <w:rsid w:val="00AD1079"/>
    <w:rsid w:val="00AD3C6A"/>
    <w:rsid w:val="00AD522E"/>
    <w:rsid w:val="00AD5533"/>
    <w:rsid w:val="00AD630D"/>
    <w:rsid w:val="00AD6319"/>
    <w:rsid w:val="00AE0F62"/>
    <w:rsid w:val="00AE32B5"/>
    <w:rsid w:val="00AE4DEA"/>
    <w:rsid w:val="00AE51D8"/>
    <w:rsid w:val="00AF08CD"/>
    <w:rsid w:val="00AF0FA1"/>
    <w:rsid w:val="00AF1039"/>
    <w:rsid w:val="00AF1C78"/>
    <w:rsid w:val="00AF5EF4"/>
    <w:rsid w:val="00AF7F0C"/>
    <w:rsid w:val="00B02F8E"/>
    <w:rsid w:val="00B0422F"/>
    <w:rsid w:val="00B05632"/>
    <w:rsid w:val="00B07EF2"/>
    <w:rsid w:val="00B10574"/>
    <w:rsid w:val="00B12B60"/>
    <w:rsid w:val="00B1317F"/>
    <w:rsid w:val="00B14E6B"/>
    <w:rsid w:val="00B15E7C"/>
    <w:rsid w:val="00B15EA3"/>
    <w:rsid w:val="00B1756C"/>
    <w:rsid w:val="00B17BFB"/>
    <w:rsid w:val="00B20EDF"/>
    <w:rsid w:val="00B22AEE"/>
    <w:rsid w:val="00B22D37"/>
    <w:rsid w:val="00B24828"/>
    <w:rsid w:val="00B25DB3"/>
    <w:rsid w:val="00B262FC"/>
    <w:rsid w:val="00B2652B"/>
    <w:rsid w:val="00B2715A"/>
    <w:rsid w:val="00B27267"/>
    <w:rsid w:val="00B348F0"/>
    <w:rsid w:val="00B47E21"/>
    <w:rsid w:val="00B511B3"/>
    <w:rsid w:val="00B536DA"/>
    <w:rsid w:val="00B5410F"/>
    <w:rsid w:val="00B54518"/>
    <w:rsid w:val="00B55360"/>
    <w:rsid w:val="00B55691"/>
    <w:rsid w:val="00B55DF4"/>
    <w:rsid w:val="00B620BE"/>
    <w:rsid w:val="00B621FA"/>
    <w:rsid w:val="00B622A1"/>
    <w:rsid w:val="00B6293B"/>
    <w:rsid w:val="00B62969"/>
    <w:rsid w:val="00B6514A"/>
    <w:rsid w:val="00B66E81"/>
    <w:rsid w:val="00B67D7E"/>
    <w:rsid w:val="00B723AB"/>
    <w:rsid w:val="00B741A4"/>
    <w:rsid w:val="00B7434D"/>
    <w:rsid w:val="00B768F7"/>
    <w:rsid w:val="00B771A6"/>
    <w:rsid w:val="00B7782D"/>
    <w:rsid w:val="00B85B83"/>
    <w:rsid w:val="00B85E53"/>
    <w:rsid w:val="00B875E0"/>
    <w:rsid w:val="00B87928"/>
    <w:rsid w:val="00B90273"/>
    <w:rsid w:val="00B90C7F"/>
    <w:rsid w:val="00B973A7"/>
    <w:rsid w:val="00B97923"/>
    <w:rsid w:val="00B97BF3"/>
    <w:rsid w:val="00BA3963"/>
    <w:rsid w:val="00BA3F2D"/>
    <w:rsid w:val="00BA5366"/>
    <w:rsid w:val="00BA5B48"/>
    <w:rsid w:val="00BB013B"/>
    <w:rsid w:val="00BB0370"/>
    <w:rsid w:val="00BB23AC"/>
    <w:rsid w:val="00BB261B"/>
    <w:rsid w:val="00BB27DD"/>
    <w:rsid w:val="00BB5275"/>
    <w:rsid w:val="00BB733F"/>
    <w:rsid w:val="00BC0CBD"/>
    <w:rsid w:val="00BC3545"/>
    <w:rsid w:val="00BC42E6"/>
    <w:rsid w:val="00BC4DC1"/>
    <w:rsid w:val="00BC77A1"/>
    <w:rsid w:val="00BC7B2D"/>
    <w:rsid w:val="00BC7E8F"/>
    <w:rsid w:val="00BD113D"/>
    <w:rsid w:val="00BD2ABF"/>
    <w:rsid w:val="00BD38F7"/>
    <w:rsid w:val="00BD593A"/>
    <w:rsid w:val="00BD60B0"/>
    <w:rsid w:val="00BE2958"/>
    <w:rsid w:val="00BE5D1F"/>
    <w:rsid w:val="00BE65AA"/>
    <w:rsid w:val="00BE7376"/>
    <w:rsid w:val="00BE7619"/>
    <w:rsid w:val="00BE7B49"/>
    <w:rsid w:val="00BF237E"/>
    <w:rsid w:val="00BF297F"/>
    <w:rsid w:val="00BF2A18"/>
    <w:rsid w:val="00BF3289"/>
    <w:rsid w:val="00BF35AF"/>
    <w:rsid w:val="00BF3DED"/>
    <w:rsid w:val="00BF4AC3"/>
    <w:rsid w:val="00C00C9D"/>
    <w:rsid w:val="00C025DB"/>
    <w:rsid w:val="00C02EFD"/>
    <w:rsid w:val="00C070AC"/>
    <w:rsid w:val="00C07BDA"/>
    <w:rsid w:val="00C103A9"/>
    <w:rsid w:val="00C10F0F"/>
    <w:rsid w:val="00C10FB1"/>
    <w:rsid w:val="00C11763"/>
    <w:rsid w:val="00C125D5"/>
    <w:rsid w:val="00C13A25"/>
    <w:rsid w:val="00C1456C"/>
    <w:rsid w:val="00C160D3"/>
    <w:rsid w:val="00C215E3"/>
    <w:rsid w:val="00C22011"/>
    <w:rsid w:val="00C22218"/>
    <w:rsid w:val="00C22466"/>
    <w:rsid w:val="00C226DB"/>
    <w:rsid w:val="00C267C5"/>
    <w:rsid w:val="00C2687F"/>
    <w:rsid w:val="00C30432"/>
    <w:rsid w:val="00C31D73"/>
    <w:rsid w:val="00C3240B"/>
    <w:rsid w:val="00C342D2"/>
    <w:rsid w:val="00C34AC4"/>
    <w:rsid w:val="00C35E88"/>
    <w:rsid w:val="00C365C8"/>
    <w:rsid w:val="00C41A3A"/>
    <w:rsid w:val="00C4266F"/>
    <w:rsid w:val="00C42BA4"/>
    <w:rsid w:val="00C42D66"/>
    <w:rsid w:val="00C43519"/>
    <w:rsid w:val="00C435FC"/>
    <w:rsid w:val="00C43FE2"/>
    <w:rsid w:val="00C44A40"/>
    <w:rsid w:val="00C4574B"/>
    <w:rsid w:val="00C46935"/>
    <w:rsid w:val="00C46D7F"/>
    <w:rsid w:val="00C501C5"/>
    <w:rsid w:val="00C54C2C"/>
    <w:rsid w:val="00C570E7"/>
    <w:rsid w:val="00C61C7C"/>
    <w:rsid w:val="00C62FED"/>
    <w:rsid w:val="00C63677"/>
    <w:rsid w:val="00C654AF"/>
    <w:rsid w:val="00C66EBD"/>
    <w:rsid w:val="00C70511"/>
    <w:rsid w:val="00C71C59"/>
    <w:rsid w:val="00C71F2C"/>
    <w:rsid w:val="00C7594D"/>
    <w:rsid w:val="00C77C64"/>
    <w:rsid w:val="00C77E89"/>
    <w:rsid w:val="00C81D96"/>
    <w:rsid w:val="00C8269C"/>
    <w:rsid w:val="00C83C3D"/>
    <w:rsid w:val="00C866AA"/>
    <w:rsid w:val="00C875DE"/>
    <w:rsid w:val="00C87F4E"/>
    <w:rsid w:val="00C904A6"/>
    <w:rsid w:val="00C90B71"/>
    <w:rsid w:val="00C91456"/>
    <w:rsid w:val="00C92A69"/>
    <w:rsid w:val="00C93016"/>
    <w:rsid w:val="00C93C66"/>
    <w:rsid w:val="00C95B14"/>
    <w:rsid w:val="00C96ABF"/>
    <w:rsid w:val="00C97B64"/>
    <w:rsid w:val="00C97CDD"/>
    <w:rsid w:val="00CA0AD8"/>
    <w:rsid w:val="00CA135F"/>
    <w:rsid w:val="00CA25FB"/>
    <w:rsid w:val="00CA3029"/>
    <w:rsid w:val="00CA40AC"/>
    <w:rsid w:val="00CA4F97"/>
    <w:rsid w:val="00CA54E6"/>
    <w:rsid w:val="00CB03F6"/>
    <w:rsid w:val="00CB04DE"/>
    <w:rsid w:val="00CB07E6"/>
    <w:rsid w:val="00CB3548"/>
    <w:rsid w:val="00CB3B25"/>
    <w:rsid w:val="00CB430A"/>
    <w:rsid w:val="00CB6409"/>
    <w:rsid w:val="00CB730C"/>
    <w:rsid w:val="00CC05FD"/>
    <w:rsid w:val="00CC0950"/>
    <w:rsid w:val="00CC1B2B"/>
    <w:rsid w:val="00CC35A7"/>
    <w:rsid w:val="00CC54D0"/>
    <w:rsid w:val="00CC7D8F"/>
    <w:rsid w:val="00CD08B7"/>
    <w:rsid w:val="00CD0CEC"/>
    <w:rsid w:val="00CD1F2B"/>
    <w:rsid w:val="00CD2676"/>
    <w:rsid w:val="00CD3424"/>
    <w:rsid w:val="00CD5233"/>
    <w:rsid w:val="00CD6ACF"/>
    <w:rsid w:val="00CE12F6"/>
    <w:rsid w:val="00CE2126"/>
    <w:rsid w:val="00CE333D"/>
    <w:rsid w:val="00CE4D9B"/>
    <w:rsid w:val="00CE59E4"/>
    <w:rsid w:val="00CE7347"/>
    <w:rsid w:val="00CE764B"/>
    <w:rsid w:val="00CF0891"/>
    <w:rsid w:val="00CF20C2"/>
    <w:rsid w:val="00CF3785"/>
    <w:rsid w:val="00CF3EA7"/>
    <w:rsid w:val="00CF5F5D"/>
    <w:rsid w:val="00D0062B"/>
    <w:rsid w:val="00D00B0E"/>
    <w:rsid w:val="00D00B87"/>
    <w:rsid w:val="00D014E8"/>
    <w:rsid w:val="00D03DCB"/>
    <w:rsid w:val="00D06993"/>
    <w:rsid w:val="00D14546"/>
    <w:rsid w:val="00D14B51"/>
    <w:rsid w:val="00D15B7B"/>
    <w:rsid w:val="00D20A3C"/>
    <w:rsid w:val="00D211E2"/>
    <w:rsid w:val="00D21FB8"/>
    <w:rsid w:val="00D22440"/>
    <w:rsid w:val="00D232D5"/>
    <w:rsid w:val="00D3179A"/>
    <w:rsid w:val="00D31ED0"/>
    <w:rsid w:val="00D32524"/>
    <w:rsid w:val="00D337AA"/>
    <w:rsid w:val="00D341B2"/>
    <w:rsid w:val="00D3462D"/>
    <w:rsid w:val="00D439FE"/>
    <w:rsid w:val="00D43C1B"/>
    <w:rsid w:val="00D4586A"/>
    <w:rsid w:val="00D46CAA"/>
    <w:rsid w:val="00D54D74"/>
    <w:rsid w:val="00D55B39"/>
    <w:rsid w:val="00D55B77"/>
    <w:rsid w:val="00D57286"/>
    <w:rsid w:val="00D57341"/>
    <w:rsid w:val="00D5798A"/>
    <w:rsid w:val="00D62D48"/>
    <w:rsid w:val="00D644F4"/>
    <w:rsid w:val="00D6517C"/>
    <w:rsid w:val="00D6601C"/>
    <w:rsid w:val="00D6654A"/>
    <w:rsid w:val="00D66FA4"/>
    <w:rsid w:val="00D72799"/>
    <w:rsid w:val="00D749A9"/>
    <w:rsid w:val="00D760FB"/>
    <w:rsid w:val="00D76C81"/>
    <w:rsid w:val="00D8085A"/>
    <w:rsid w:val="00D811A3"/>
    <w:rsid w:val="00D822A5"/>
    <w:rsid w:val="00D8418F"/>
    <w:rsid w:val="00D8471F"/>
    <w:rsid w:val="00D86D41"/>
    <w:rsid w:val="00D87118"/>
    <w:rsid w:val="00D90DF2"/>
    <w:rsid w:val="00D910F6"/>
    <w:rsid w:val="00D9244B"/>
    <w:rsid w:val="00D92912"/>
    <w:rsid w:val="00D93D4C"/>
    <w:rsid w:val="00D95D58"/>
    <w:rsid w:val="00DA032D"/>
    <w:rsid w:val="00DA1D37"/>
    <w:rsid w:val="00DA2048"/>
    <w:rsid w:val="00DA2DA4"/>
    <w:rsid w:val="00DA3399"/>
    <w:rsid w:val="00DA4E41"/>
    <w:rsid w:val="00DA55CB"/>
    <w:rsid w:val="00DA5CB3"/>
    <w:rsid w:val="00DA6A08"/>
    <w:rsid w:val="00DA6CEC"/>
    <w:rsid w:val="00DA6D34"/>
    <w:rsid w:val="00DA70F7"/>
    <w:rsid w:val="00DA7EA7"/>
    <w:rsid w:val="00DB0815"/>
    <w:rsid w:val="00DB1E33"/>
    <w:rsid w:val="00DB2AC9"/>
    <w:rsid w:val="00DB5E7A"/>
    <w:rsid w:val="00DC1E1B"/>
    <w:rsid w:val="00DC2B67"/>
    <w:rsid w:val="00DC3041"/>
    <w:rsid w:val="00DC31FF"/>
    <w:rsid w:val="00DC47CF"/>
    <w:rsid w:val="00DC5D22"/>
    <w:rsid w:val="00DC652D"/>
    <w:rsid w:val="00DC6B99"/>
    <w:rsid w:val="00DD0427"/>
    <w:rsid w:val="00DD2249"/>
    <w:rsid w:val="00DD25BB"/>
    <w:rsid w:val="00DD3064"/>
    <w:rsid w:val="00DD323B"/>
    <w:rsid w:val="00DD453D"/>
    <w:rsid w:val="00DD5BB6"/>
    <w:rsid w:val="00DE0A74"/>
    <w:rsid w:val="00DE192D"/>
    <w:rsid w:val="00DE2F88"/>
    <w:rsid w:val="00DF07C1"/>
    <w:rsid w:val="00DF08BB"/>
    <w:rsid w:val="00DF0B94"/>
    <w:rsid w:val="00DF1620"/>
    <w:rsid w:val="00DF19AA"/>
    <w:rsid w:val="00DF2885"/>
    <w:rsid w:val="00DF47DE"/>
    <w:rsid w:val="00DF6DA8"/>
    <w:rsid w:val="00E00592"/>
    <w:rsid w:val="00E010EF"/>
    <w:rsid w:val="00E04F4C"/>
    <w:rsid w:val="00E061D4"/>
    <w:rsid w:val="00E067B1"/>
    <w:rsid w:val="00E07F99"/>
    <w:rsid w:val="00E1036E"/>
    <w:rsid w:val="00E10904"/>
    <w:rsid w:val="00E115A3"/>
    <w:rsid w:val="00E12811"/>
    <w:rsid w:val="00E1434C"/>
    <w:rsid w:val="00E15C51"/>
    <w:rsid w:val="00E15D44"/>
    <w:rsid w:val="00E16730"/>
    <w:rsid w:val="00E20791"/>
    <w:rsid w:val="00E269E5"/>
    <w:rsid w:val="00E27BB3"/>
    <w:rsid w:val="00E3090E"/>
    <w:rsid w:val="00E3108C"/>
    <w:rsid w:val="00E31588"/>
    <w:rsid w:val="00E320FD"/>
    <w:rsid w:val="00E3226A"/>
    <w:rsid w:val="00E40066"/>
    <w:rsid w:val="00E414D3"/>
    <w:rsid w:val="00E42D92"/>
    <w:rsid w:val="00E44E21"/>
    <w:rsid w:val="00E47388"/>
    <w:rsid w:val="00E51938"/>
    <w:rsid w:val="00E531D6"/>
    <w:rsid w:val="00E538A9"/>
    <w:rsid w:val="00E6163E"/>
    <w:rsid w:val="00E61A57"/>
    <w:rsid w:val="00E6350E"/>
    <w:rsid w:val="00E63B3A"/>
    <w:rsid w:val="00E65852"/>
    <w:rsid w:val="00E67149"/>
    <w:rsid w:val="00E672DB"/>
    <w:rsid w:val="00E67E95"/>
    <w:rsid w:val="00E730E1"/>
    <w:rsid w:val="00E739E1"/>
    <w:rsid w:val="00E73E7F"/>
    <w:rsid w:val="00E7719E"/>
    <w:rsid w:val="00E83E9D"/>
    <w:rsid w:val="00E848F7"/>
    <w:rsid w:val="00E84B31"/>
    <w:rsid w:val="00E850F9"/>
    <w:rsid w:val="00E85124"/>
    <w:rsid w:val="00E910E6"/>
    <w:rsid w:val="00E91ECF"/>
    <w:rsid w:val="00E926ED"/>
    <w:rsid w:val="00E953A7"/>
    <w:rsid w:val="00E9552A"/>
    <w:rsid w:val="00E9676E"/>
    <w:rsid w:val="00EA605D"/>
    <w:rsid w:val="00EA7321"/>
    <w:rsid w:val="00EB0A49"/>
    <w:rsid w:val="00EB1304"/>
    <w:rsid w:val="00EB1A35"/>
    <w:rsid w:val="00EB23F0"/>
    <w:rsid w:val="00EB29AA"/>
    <w:rsid w:val="00EB6CDE"/>
    <w:rsid w:val="00EC04CA"/>
    <w:rsid w:val="00EC188F"/>
    <w:rsid w:val="00EC360B"/>
    <w:rsid w:val="00EC36AB"/>
    <w:rsid w:val="00EC3CDC"/>
    <w:rsid w:val="00EC476F"/>
    <w:rsid w:val="00EC4F20"/>
    <w:rsid w:val="00EC6891"/>
    <w:rsid w:val="00EC79E6"/>
    <w:rsid w:val="00ED07CF"/>
    <w:rsid w:val="00ED2B51"/>
    <w:rsid w:val="00ED5129"/>
    <w:rsid w:val="00ED58A6"/>
    <w:rsid w:val="00ED5C47"/>
    <w:rsid w:val="00EE01E7"/>
    <w:rsid w:val="00EE0E36"/>
    <w:rsid w:val="00EE1A23"/>
    <w:rsid w:val="00EE285A"/>
    <w:rsid w:val="00EE558A"/>
    <w:rsid w:val="00EE5B48"/>
    <w:rsid w:val="00EF0863"/>
    <w:rsid w:val="00EF0EB8"/>
    <w:rsid w:val="00EF4E41"/>
    <w:rsid w:val="00EF670A"/>
    <w:rsid w:val="00EF7702"/>
    <w:rsid w:val="00F0199B"/>
    <w:rsid w:val="00F04884"/>
    <w:rsid w:val="00F06E17"/>
    <w:rsid w:val="00F07655"/>
    <w:rsid w:val="00F10185"/>
    <w:rsid w:val="00F1053E"/>
    <w:rsid w:val="00F11086"/>
    <w:rsid w:val="00F11695"/>
    <w:rsid w:val="00F12E50"/>
    <w:rsid w:val="00F130FD"/>
    <w:rsid w:val="00F13505"/>
    <w:rsid w:val="00F14220"/>
    <w:rsid w:val="00F1652B"/>
    <w:rsid w:val="00F16FB8"/>
    <w:rsid w:val="00F1760E"/>
    <w:rsid w:val="00F21999"/>
    <w:rsid w:val="00F21EE8"/>
    <w:rsid w:val="00F2465D"/>
    <w:rsid w:val="00F37635"/>
    <w:rsid w:val="00F41744"/>
    <w:rsid w:val="00F422DB"/>
    <w:rsid w:val="00F44764"/>
    <w:rsid w:val="00F46E78"/>
    <w:rsid w:val="00F472C4"/>
    <w:rsid w:val="00F47A43"/>
    <w:rsid w:val="00F51163"/>
    <w:rsid w:val="00F51A66"/>
    <w:rsid w:val="00F52A0B"/>
    <w:rsid w:val="00F52D71"/>
    <w:rsid w:val="00F54182"/>
    <w:rsid w:val="00F60294"/>
    <w:rsid w:val="00F606F7"/>
    <w:rsid w:val="00F65459"/>
    <w:rsid w:val="00F6612D"/>
    <w:rsid w:val="00F73029"/>
    <w:rsid w:val="00F73A3D"/>
    <w:rsid w:val="00F760B1"/>
    <w:rsid w:val="00F7614F"/>
    <w:rsid w:val="00F7693D"/>
    <w:rsid w:val="00F7781C"/>
    <w:rsid w:val="00F77C48"/>
    <w:rsid w:val="00F802CA"/>
    <w:rsid w:val="00F810A7"/>
    <w:rsid w:val="00F81650"/>
    <w:rsid w:val="00F82E32"/>
    <w:rsid w:val="00F839CE"/>
    <w:rsid w:val="00F84270"/>
    <w:rsid w:val="00F953B1"/>
    <w:rsid w:val="00F96D6E"/>
    <w:rsid w:val="00F976D3"/>
    <w:rsid w:val="00F979C7"/>
    <w:rsid w:val="00FA0B53"/>
    <w:rsid w:val="00FA2C63"/>
    <w:rsid w:val="00FA438A"/>
    <w:rsid w:val="00FA6DD7"/>
    <w:rsid w:val="00FA77FC"/>
    <w:rsid w:val="00FB17C8"/>
    <w:rsid w:val="00FB508B"/>
    <w:rsid w:val="00FB6288"/>
    <w:rsid w:val="00FC057D"/>
    <w:rsid w:val="00FC29DD"/>
    <w:rsid w:val="00FC2BFA"/>
    <w:rsid w:val="00FC32D2"/>
    <w:rsid w:val="00FC7487"/>
    <w:rsid w:val="00FD1AD0"/>
    <w:rsid w:val="00FD24BE"/>
    <w:rsid w:val="00FD26B9"/>
    <w:rsid w:val="00FD5230"/>
    <w:rsid w:val="00FD53EF"/>
    <w:rsid w:val="00FD5BFB"/>
    <w:rsid w:val="00FD5CCE"/>
    <w:rsid w:val="00FD678D"/>
    <w:rsid w:val="00FE0486"/>
    <w:rsid w:val="00FE4898"/>
    <w:rsid w:val="00FE4D30"/>
    <w:rsid w:val="00FE4E16"/>
    <w:rsid w:val="00FE66F9"/>
    <w:rsid w:val="00FE7B5F"/>
    <w:rsid w:val="00FF0432"/>
    <w:rsid w:val="00FF05C4"/>
    <w:rsid w:val="00FF141E"/>
    <w:rsid w:val="00FF1472"/>
    <w:rsid w:val="00FF1A72"/>
    <w:rsid w:val="00FF2880"/>
    <w:rsid w:val="00FF2D00"/>
    <w:rsid w:val="00FF3771"/>
    <w:rsid w:val="00FF4FDE"/>
    <w:rsid w:val="00FF51F2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93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table" w:styleId="ListTable1Light">
    <w:name w:val="List Table 1 Light"/>
    <w:basedOn w:val="TableNormal"/>
    <w:uiPriority w:val="46"/>
    <w:rsid w:val="00D727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55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s://pytorch.org/tutorials/beginner/saving_loading_models.html" TargetMode="External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image" Target="media/image16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5.emf"/><Relationship Id="rId45" Type="http://schemas.openxmlformats.org/officeDocument/2006/relationships/hyperlink" Target="https://pytorch.org/serv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guide/saved_model" TargetMode="External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image" Target="media/image13.emf"/><Relationship Id="rId10" Type="http://schemas.openxmlformats.org/officeDocument/2006/relationships/image" Target="media/image2.emf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hyperlink" Target="https://docs.seldon.io/projects/seldon-core/en/latest/python/python_module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tensorflow.org/guide/keras/serialization_and_saving" TargetMode="External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hyperlink" Target="https://www.tensorflow.org/tfx/guide/serving" TargetMode="External"/><Relationship Id="rId43" Type="http://schemas.openxmlformats.org/officeDocument/2006/relationships/oleObject" Target="embeddings/oleObject16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image" Target="media/image14.emf"/><Relationship Id="rId46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1097</TotalTime>
  <Pages>12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1313</cp:revision>
  <cp:lastPrinted>2023-08-12T19:34:00Z</cp:lastPrinted>
  <dcterms:created xsi:type="dcterms:W3CDTF">2023-07-07T10:05:00Z</dcterms:created>
  <dcterms:modified xsi:type="dcterms:W3CDTF">2023-12-08T22:08:00Z</dcterms:modified>
</cp:coreProperties>
</file>