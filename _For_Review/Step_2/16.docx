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987D" w14:textId="60A9CCCE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 w:rsidR="001548B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Pr="000F039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0C2F16" w:rsidRPr="000F039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C12DBA" w:rsidRPr="000F039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رگرس</w:t>
      </w:r>
      <w:r w:rsidR="00C12DBA" w:rsidRPr="000F039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12DBA" w:rsidRPr="000F039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="00C12DBA" w:rsidRPr="000F039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لجست</w:t>
      </w:r>
      <w:r w:rsidR="00C12DBA" w:rsidRPr="000F039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12DBA" w:rsidRPr="000F039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6A3B335F" w:rsidR="000C2F16" w:rsidRPr="00294735" w:rsidRDefault="00BD665F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896C4B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66151EBA" w14:textId="36F091AA" w:rsidR="00AB23C9" w:rsidRDefault="008223CF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عل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C149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رغم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748BF" w:rsidRPr="008223CF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="003748BF"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8BF"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3748BF"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="003748BF"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8BF"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B869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7587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شود، در واقع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تکن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7443F9" w:rsidRPr="000F0392">
        <w:rPr>
          <w:rFonts w:ascii="Times New Roman" w:hAnsi="Times New Roman" w:cs="B Nazanin" w:hint="cs"/>
          <w:sz w:val="26"/>
          <w:szCs w:val="28"/>
          <w:rtl/>
          <w:lang w:bidi="fa-IR"/>
        </w:rPr>
        <w:t>دسته‌بندی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نظارت شده پرکاربرد است. 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بسط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آن، مانند 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BC149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B09C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="00226E32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د که با استفاده از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و کاملاً </w:t>
      </w:r>
      <w:r w:rsidR="003149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قابل 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درک، احتمال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هده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است را پ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F242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آموزش انواع </w:t>
      </w:r>
      <w:r w:rsidR="007443F9">
        <w:rPr>
          <w:rFonts w:ascii="Times New Roman" w:hAnsi="Times New Roman" w:cs="B Nazanin" w:hint="cs"/>
          <w:sz w:val="26"/>
          <w:szCs w:val="28"/>
          <w:rtl/>
          <w:lang w:bidi="fa-IR"/>
        </w:rPr>
        <w:t>دسته‌بندها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r w:rsidRPr="008223CF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پوشش خواه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داد.</w:t>
      </w:r>
    </w:p>
    <w:p w14:paraId="1FA82189" w14:textId="77777777" w:rsidR="00D67C9F" w:rsidRPr="00294735" w:rsidRDefault="00D67C9F" w:rsidP="00D67C9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3DDE844F" w:rsidR="000C2F16" w:rsidRPr="00294735" w:rsidRDefault="00FF0484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146EE7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آموزش یک دسته‌بند دوکلاسه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438CCE3D" w:rsidR="000C2F16" w:rsidRPr="00294735" w:rsidRDefault="00F446F9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را آموزش ده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188C742F" w:rsidR="00C66EBD" w:rsidRPr="00294735" w:rsidRDefault="003076C1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آموزش 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076C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3076C1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52870033"/>
    <w:bookmarkEnd w:id="1"/>
    <w:p w14:paraId="7DDC06EF" w14:textId="003CE092" w:rsidR="0088278B" w:rsidRPr="00294735" w:rsidRDefault="005C0022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311.4pt" o:ole="">
            <v:imagedata r:id="rId8" o:title=""/>
          </v:shape>
          <o:OLEObject Type="Embed" ProgID="Word.OpenDocumentText.12" ShapeID="_x0000_i1025" DrawAspect="Content" ObjectID="_1772183810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2984BE64" w:rsidR="008B2ACF" w:rsidRPr="00294735" w:rsidRDefault="00D818A8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عل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رغم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</w:t>
      </w:r>
      <w:r w:rsidR="007B566F">
        <w:rPr>
          <w:rFonts w:ascii="Times New Roman" w:hAnsi="Times New Roman" w:cs="B Nazanin" w:hint="cs"/>
          <w:sz w:val="26"/>
          <w:szCs w:val="28"/>
          <w:rtl/>
          <w:lang w:bidi="fa-IR"/>
        </w:rPr>
        <w:t>«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7B566F">
        <w:rPr>
          <w:rFonts w:ascii="Times New Roman" w:hAnsi="Times New Roman" w:cs="B Nazanin" w:hint="cs"/>
          <w:sz w:val="26"/>
          <w:szCs w:val="28"/>
          <w:rtl/>
          <w:lang w:bidi="fa-IR"/>
        </w:rPr>
        <w:t>»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نام خود، 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واقع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</w:t>
      </w:r>
      <w:r w:rsidR="00790C2C">
        <w:rPr>
          <w:rFonts w:ascii="Times New Roman" w:hAnsi="Times New Roman" w:cs="B Nazanin" w:hint="cs"/>
          <w:sz w:val="26"/>
          <w:szCs w:val="28"/>
          <w:rtl/>
          <w:lang w:bidi="fa-IR"/>
        </w:rPr>
        <w:t>ه‌ی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دودو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پرکاربرد است (</w:t>
      </w:r>
      <w:r w:rsidR="007B566F">
        <w:rPr>
          <w:rFonts w:ascii="Times New Roman" w:hAnsi="Times New Roman" w:cs="B Nazanin" w:hint="cs"/>
          <w:sz w:val="26"/>
          <w:szCs w:val="28"/>
          <w:rtl/>
          <w:lang w:bidi="fa-IR"/>
        </w:rPr>
        <w:t>یعنی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بردار هدف فقط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21734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تواند دو مقدار بگ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). در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خط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</w:t>
      </w:r>
      <w:r w:rsidR="00B553F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) در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8745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)،</w:t>
      </w:r>
      <w:r w:rsidR="00AF7D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-z</m:t>
                </m:r>
              </m:sup>
            </m:sSup>
          </m:den>
        </m:f>
      </m:oMath>
      <w:r w:rsidR="00AF7D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گنجانده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A0DF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شود، به طور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C91456"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628B2474" w14:textId="7D8A0614" w:rsidR="00DB2AC9" w:rsidRPr="00294735" w:rsidRDefault="00B40118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=1|X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-(β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x)</m:t>
                  </m:r>
                </m:sup>
              </m:sSup>
            </m:den>
          </m:f>
        </m:oMath>
      </m:oMathPara>
    </w:p>
    <w:p w14:paraId="31707A28" w14:textId="7D12D273" w:rsidR="006B61A1" w:rsidRPr="00294735" w:rsidRDefault="00A842E2" w:rsidP="006B61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</w:t>
      </w:r>
      <w:r w:rsidR="006F1D6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کلاس</w:t>
      </w:r>
      <w:r w:rsidR="00DC51D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1 بودن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هدف</w:t>
      </w:r>
      <w:r w:rsidR="003C1D9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مشاهده </w:t>
      </w:r>
      <w:proofErr w:type="spellStart"/>
      <w:r w:rsidR="00124366">
        <w:rPr>
          <w:rFonts w:ascii="Times New Roman" w:hAnsi="Times New Roman" w:cs="B Nazanin"/>
          <w:sz w:val="26"/>
          <w:szCs w:val="28"/>
          <w:lang w:bidi="fa-IR"/>
        </w:rPr>
        <w:t>i</w:t>
      </w:r>
      <w:proofErr w:type="spellEnd"/>
      <w:r w:rsidR="00124366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="005E591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بردار</w:t>
      </w:r>
      <w:r w:rsidR="00754D41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داده آموزش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</m:oMath>
      <w:r w:rsidR="001E376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7E3BD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پارامترها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E52C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یاد </w:t>
      </w:r>
      <w:r w:rsidR="00D31D0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گرفته شوند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e</m:t>
        </m:r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او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لر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اثر تابع لجست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مقدار خروج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را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0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1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تا بتوان آن را به عنوان 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ال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تفس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اگر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از </w:t>
      </w:r>
      <w:r w:rsidR="005C1980">
        <w:rPr>
          <w:rFonts w:ascii="Times New Roman" w:hAnsi="Times New Roman" w:cs="B Nazanin"/>
          <w:sz w:val="26"/>
          <w:szCs w:val="28"/>
          <w:lang w:bidi="fa-IR"/>
        </w:rPr>
        <w:t>0.5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باشد، کلاس </w:t>
      </w:r>
      <w:r w:rsidR="00360B63">
        <w:rPr>
          <w:rFonts w:ascii="Times New Roman" w:hAnsi="Times New Roman" w:cs="B Nazanin"/>
          <w:sz w:val="26"/>
          <w:szCs w:val="28"/>
          <w:lang w:bidi="fa-IR"/>
        </w:rPr>
        <w:t>1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A43F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شود. در غ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صورت کلاس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0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77B2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5933B86D" w14:textId="19F2D412" w:rsidR="007B7680" w:rsidRPr="00294735" w:rsidRDefault="004D1331" w:rsidP="006B61A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Pr="004D133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proofErr w:type="spellStart"/>
      <w:r w:rsidRPr="004D1331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بگ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. پس از آموزش،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 برا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466E9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مشاهدات جد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52870988"/>
    <w:bookmarkEnd w:id="2"/>
    <w:p w14:paraId="30000F2F" w14:textId="6112F6CA" w:rsidR="009571B7" w:rsidRPr="00294735" w:rsidRDefault="005C002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679" w14:anchorId="1FDF562C">
          <v:shape id="_x0000_i1026" type="#_x0000_t75" style="width:523.2pt;height:83.4pt" o:ole="">
            <v:imagedata r:id="rId10" o:title=""/>
          </v:shape>
          <o:OLEObject Type="Embed" ProgID="Word.OpenDocumentText.12" ShapeID="_x0000_i1026" DrawAspect="Content" ObjectID="_1772183811" r:id="rId11"/>
        </w:object>
      </w:r>
    </w:p>
    <w:bookmarkStart w:id="3" w:name="_MON_1752871076"/>
    <w:bookmarkEnd w:id="3"/>
    <w:p w14:paraId="4DCE66CE" w14:textId="1276E929" w:rsidR="009571B7" w:rsidRPr="00294735" w:rsidRDefault="005C002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27" type="#_x0000_t75" style="width:523.2pt;height:21.6pt" o:ole="">
            <v:imagedata r:id="rId12" o:title=""/>
          </v:shape>
          <o:OLEObject Type="Embed" ProgID="Word.OpenDocumentText.12" ShapeID="_x0000_i1027" DrawAspect="Content" ObjectID="_1772183812" r:id="rId13"/>
        </w:object>
      </w:r>
    </w:p>
    <w:p w14:paraId="0A8F22B2" w14:textId="2080CCA1" w:rsidR="009571B7" w:rsidRPr="00294735" w:rsidRDefault="00532B83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>در ا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</w:t>
      </w:r>
      <w:r w:rsidR="00466E9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مقدار 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>پ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</w:t>
      </w:r>
      <w:r w:rsidR="00466E91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برای مشاهده نمونه کلاس 1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  <w:r w:rsidR="006A036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>علاوه بر ا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1301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این‌که یک نمونه مشاهده شده متعلق به چه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</w:t>
      </w:r>
      <w:r w:rsidR="001301B0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="001301B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را ببینیم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4" w:name="_MON_1753039195"/>
    <w:bookmarkEnd w:id="4"/>
    <w:p w14:paraId="33EC4E96" w14:textId="64264E6A" w:rsidR="004A2686" w:rsidRPr="00294735" w:rsidRDefault="005C0022" w:rsidP="004A26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E42AA90">
          <v:shape id="_x0000_i1028" type="#_x0000_t75" style="width:523.2pt;height:35.4pt" o:ole="">
            <v:imagedata r:id="rId14" o:title=""/>
          </v:shape>
          <o:OLEObject Type="Embed" ProgID="Word.OpenDocumentText.12" ShapeID="_x0000_i1028" DrawAspect="Content" ObjectID="_1772183813" r:id="rId15"/>
        </w:object>
      </w:r>
    </w:p>
    <w:bookmarkStart w:id="5" w:name="_MON_1753039256"/>
    <w:bookmarkEnd w:id="5"/>
    <w:p w14:paraId="7B9E8F22" w14:textId="1910854F" w:rsidR="00A01F7B" w:rsidRPr="00294735" w:rsidRDefault="005C002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62CF9509">
          <v:shape id="_x0000_i1029" type="#_x0000_t75" style="width:523.2pt;height:21.6pt" o:ole="">
            <v:imagedata r:id="rId16" o:title=""/>
          </v:shape>
          <o:OLEObject Type="Embed" ProgID="Word.OpenDocumentText.12" ShapeID="_x0000_i1029" DrawAspect="Content" ObjectID="_1772183814" r:id="rId17"/>
        </w:object>
      </w:r>
    </w:p>
    <w:p w14:paraId="31A96D4E" w14:textId="1E0B0159" w:rsidR="00AC749F" w:rsidRPr="00294735" w:rsidRDefault="00456D5A" w:rsidP="004653B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نمونه مشاهده شده ما با احتمال</w:t>
      </w:r>
      <w:r w:rsidR="005F7D7A" w:rsidRPr="005F7D7A">
        <w:rPr>
          <w:rFonts w:ascii="Times New Roman" w:hAnsi="Times New Roman" w:cs="B Nazanin"/>
          <w:sz w:val="26"/>
          <w:szCs w:val="28"/>
          <w:rtl/>
          <w:lang w:bidi="fa-IR"/>
        </w:rPr>
        <w:t xml:space="preserve"> 18.8 درصد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متعلق به</w:t>
      </w:r>
      <w:r w:rsidR="005F7D7A" w:rsidRPr="005F7D7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0 و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احتمال</w:t>
      </w:r>
      <w:r w:rsidR="005F7D7A" w:rsidRPr="005F7D7A">
        <w:rPr>
          <w:rFonts w:ascii="Times New Roman" w:hAnsi="Times New Roman" w:cs="B Nazanin"/>
          <w:sz w:val="26"/>
          <w:szCs w:val="28"/>
          <w:rtl/>
          <w:lang w:bidi="fa-IR"/>
        </w:rPr>
        <w:t xml:space="preserve"> 81.1 درصد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متعلق به</w:t>
      </w:r>
      <w:r w:rsidR="005F7D7A" w:rsidRPr="005F7D7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1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 w:rsidR="005F7D7A" w:rsidRPr="005F7D7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6E06C9A0" w:rsidR="00DF19AA" w:rsidRPr="00294735" w:rsidRDefault="00380EDE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D644F4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380ED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80ED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چند </w:t>
      </w:r>
      <w:r w:rsidR="008957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ک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لاسه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48221548" w:rsidR="00D21FB8" w:rsidRPr="00294735" w:rsidRDefault="00BE1B81" w:rsidP="00BE1B81">
      <w:pPr>
        <w:bidi/>
        <w:spacing w:line="480" w:lineRule="auto"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داده‌های مورد نظر شمال 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="008F2619"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2619"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کلاس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 و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شما با</w:t>
      </w:r>
      <w:r w:rsidR="008F2619"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2619"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F2619"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2619"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را آموزش ده</w:t>
      </w:r>
      <w:r w:rsidR="008F2619"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F2619"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8F2619" w:rsidRPr="008F261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062905D8" w:rsidR="00AC749F" w:rsidRPr="00294735" w:rsidRDefault="00464D0D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D727E">
        <w:rPr>
          <w:rFonts w:ascii="Times New Roman" w:hAnsi="Times New Roman" w:cs="B Nazanin" w:hint="cs"/>
          <w:sz w:val="26"/>
          <w:szCs w:val="28"/>
          <w:rtl/>
          <w:lang w:bidi="fa-IR"/>
        </w:rPr>
        <w:t>را در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464D0D">
        <w:rPr>
          <w:rFonts w:ascii="Times New Roman" w:hAnsi="Times New Roman" w:cs="B Nazanin"/>
          <w:sz w:val="26"/>
          <w:szCs w:val="28"/>
          <w:lang w:bidi="fa-IR"/>
        </w:rPr>
        <w:t>scikit</w:t>
      </w:r>
      <w:r w:rsidR="0019776D">
        <w:rPr>
          <w:rFonts w:ascii="Times New Roman" w:hAnsi="Times New Roman" w:cs="B Nazanin"/>
          <w:sz w:val="26"/>
          <w:szCs w:val="28"/>
          <w:lang w:bidi="fa-IR"/>
        </w:rPr>
        <w:t>_learn</w:t>
      </w:r>
      <w:proofErr w:type="spellEnd"/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="006D727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proofErr w:type="spellStart"/>
      <w:r w:rsidRPr="00464D0D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روش 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D30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مقابل </w:t>
      </w:r>
      <w:r w:rsidR="007E565B">
        <w:rPr>
          <w:rFonts w:ascii="Times New Roman" w:hAnsi="Times New Roman" w:cs="B Nazanin" w:hint="cs"/>
          <w:sz w:val="26"/>
          <w:szCs w:val="28"/>
          <w:rtl/>
          <w:lang w:bidi="fa-IR"/>
        </w:rPr>
        <w:t>بقیه</w:t>
      </w:r>
      <w:r w:rsidR="007E565B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="007E565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837B7">
        <w:rPr>
          <w:rFonts w:ascii="Times New Roman" w:hAnsi="Times New Roman" w:cs="B Nazanin" w:hint="cs"/>
          <w:sz w:val="26"/>
          <w:szCs w:val="28"/>
          <w:rtl/>
          <w:lang w:bidi="fa-IR"/>
        </w:rPr>
        <w:t>روش</w:t>
      </w:r>
      <w:r w:rsidR="005A4836">
        <w:rPr>
          <w:rFonts w:ascii="Times New Roman" w:hAnsi="Times New Roman" w:cs="B Nazanin" w:hint="cs"/>
          <w:sz w:val="26"/>
          <w:szCs w:val="28"/>
          <w:rtl/>
          <w:lang w:bidi="fa-IR"/>
        </w:rPr>
        <w:t>‌های</w:t>
      </w:r>
      <w:r w:rsidR="004837B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0F0392">
        <w:rPr>
          <w:rFonts w:ascii="Times New Roman" w:hAnsi="Times New Roman" w:cs="B Nazanin"/>
          <w:sz w:val="26"/>
          <w:szCs w:val="28"/>
          <w:rtl/>
          <w:lang w:bidi="fa-IR"/>
        </w:rPr>
        <w:t>چندجمله</w:t>
      </w:r>
      <w:r w:rsidR="009E2A1E" w:rsidRPr="000F039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F0392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0F039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6" w:name="_MON_1753040532"/>
    <w:bookmarkEnd w:id="6"/>
    <w:p w14:paraId="6281D528" w14:textId="1D06C15C" w:rsidR="00AC749F" w:rsidRPr="00294735" w:rsidRDefault="005C0022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509" w14:anchorId="554835A4">
          <v:shape id="_x0000_i1030" type="#_x0000_t75" style="width:523.2pt;height:321.6pt" o:ole="">
            <v:imagedata r:id="rId18" o:title=""/>
          </v:shape>
          <o:OLEObject Type="Embed" ProgID="Word.OpenDocumentText.12" ShapeID="_x0000_i1030" DrawAspect="Content" ObjectID="_1772183815" r:id="rId19"/>
        </w:object>
      </w: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F2BEDBC" w14:textId="550F7BDB" w:rsidR="0002093E" w:rsidRDefault="0002093E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خود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فقط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="0030405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کننده</w:t>
      </w:r>
      <w:r w:rsidR="00FF20E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04058">
        <w:rPr>
          <w:rFonts w:ascii="Times New Roman" w:hAnsi="Times New Roman" w:cs="B Nazanin" w:hint="cs"/>
          <w:sz w:val="26"/>
          <w:szCs w:val="28"/>
          <w:rtl/>
          <w:lang w:bidi="fa-IR"/>
        </w:rPr>
        <w:t>دوکلاسه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به 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6E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توانند بردارها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با ب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کلاس را مد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 با 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</w:t>
      </w:r>
      <w:r w:rsidR="008820B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 دو روش 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هوشمندانه برا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820BA">
        <w:rPr>
          <w:rFonts w:ascii="Times New Roman" w:hAnsi="Times New Roman" w:cs="B Nazanin" w:hint="cs"/>
          <w:sz w:val="26"/>
          <w:szCs w:val="28"/>
          <w:rtl/>
          <w:lang w:bidi="fa-IR"/>
        </w:rPr>
        <w:t>می‌توان کاری کرد که از این روش برای طبقه‌ب</w:t>
      </w:r>
      <w:r w:rsidR="00892D4F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="008820BA">
        <w:rPr>
          <w:rFonts w:ascii="Times New Roman" w:hAnsi="Times New Roman" w:cs="B Nazanin" w:hint="cs"/>
          <w:sz w:val="26"/>
          <w:szCs w:val="28"/>
          <w:rtl/>
          <w:lang w:bidi="fa-IR"/>
        </w:rPr>
        <w:t>دی داده‌هایی که چند کلاسه هستند نیز استفاده کرد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.</w:t>
      </w:r>
      <w:r w:rsidR="00F85A2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2138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9254A1">
        <w:rPr>
          <w:rFonts w:ascii="Times New Roman" w:hAnsi="Times New Roman" w:cs="B Nazanin" w:hint="cs"/>
          <w:sz w:val="26"/>
          <w:szCs w:val="28"/>
          <w:rtl/>
          <w:lang w:bidi="fa-IR"/>
        </w:rPr>
        <w:t>روش اول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، در 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018CD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B773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مقابل </w:t>
      </w:r>
      <w:r w:rsidR="004160C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بقیه 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Pr="0002093E">
        <w:rPr>
          <w:rFonts w:ascii="Times New Roman" w:hAnsi="Times New Roman" w:cs="B Nazanin"/>
          <w:sz w:val="26"/>
          <w:szCs w:val="28"/>
          <w:lang w:bidi="fa-IR"/>
        </w:rPr>
        <w:t>OVR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جداگانه برا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آموزش داده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پ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</w:t>
      </w:r>
      <w:r w:rsidR="00EF1EBB">
        <w:rPr>
          <w:rFonts w:ascii="Times New Roman" w:hAnsi="Times New Roman" w:cs="B Nazanin" w:hint="cs"/>
          <w:sz w:val="26"/>
          <w:szCs w:val="28"/>
          <w:rtl/>
          <w:lang w:bidi="fa-IR"/>
        </w:rPr>
        <w:t>، از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کلاس است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(در نت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به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A68F3">
        <w:rPr>
          <w:rFonts w:ascii="Times New Roman" w:hAnsi="Times New Roman" w:cs="B Nazanin" w:hint="cs"/>
          <w:sz w:val="26"/>
          <w:szCs w:val="28"/>
          <w:rtl/>
          <w:lang w:bidi="fa-IR"/>
        </w:rPr>
        <w:t>مسئله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D7881">
        <w:rPr>
          <w:rFonts w:ascii="Times New Roman" w:hAnsi="Times New Roman" w:cs="B Nazanin" w:hint="cs"/>
          <w:sz w:val="26"/>
          <w:szCs w:val="28"/>
          <w:rtl/>
          <w:lang w:bidi="fa-IR"/>
        </w:rPr>
        <w:t>دوکلاسه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). فرض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</w:t>
      </w:r>
      <w:r w:rsidR="00BA34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مسئله 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طبقه‌بند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کلاس 0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نه) مستقل است. </w:t>
      </w:r>
    </w:p>
    <w:p w14:paraId="4B07CD9E" w14:textId="46D871F4" w:rsidR="00A01F7B" w:rsidRDefault="00D6760F" w:rsidP="0002093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روش 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رگرس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F0392">
        <w:rPr>
          <w:rFonts w:ascii="Times New Roman" w:hAnsi="Times New Roman" w:cs="B Nazanin"/>
          <w:sz w:val="26"/>
          <w:szCs w:val="28"/>
          <w:rtl/>
          <w:lang w:bidi="fa-IR"/>
        </w:rPr>
        <w:t>چندجمله</w:t>
      </w:r>
      <w:r w:rsidR="00767410" w:rsidRPr="000F039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F0392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0F039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D6760F">
        <w:rPr>
          <w:rFonts w:ascii="Times New Roman" w:hAnsi="Times New Roman" w:cs="B Nazanin"/>
          <w:sz w:val="26"/>
          <w:szCs w:val="28"/>
          <w:lang w:bidi="fa-IR"/>
        </w:rPr>
        <w:t>MLR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) تابع لجست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15.1 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</w:t>
      </w:r>
      <w:r w:rsidRPr="00D6760F">
        <w:rPr>
          <w:rFonts w:ascii="Times New Roman" w:hAnsi="Times New Roman" w:cs="B Nazanin"/>
          <w:sz w:val="26"/>
          <w:szCs w:val="28"/>
          <w:lang w:bidi="fa-IR"/>
        </w:rPr>
        <w:t>softmax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شود</w:t>
      </w:r>
      <w:r w:rsidR="00FF0432"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100368D" w14:textId="2A6A9FCB" w:rsidR="00537AD7" w:rsidRPr="00294735" w:rsidRDefault="00537AD7" w:rsidP="00537AD7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=1|X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E6E66A5" w14:textId="7416D6A9" w:rsidR="00065618" w:rsidRDefault="0006561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037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k</m:t>
        </m:r>
      </m:oMath>
      <w:r w:rsidR="00A26ADC"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بودن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هدف</w:t>
      </w:r>
      <w:r w:rsidR="00663C5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مشاهده </w:t>
      </w:r>
      <w:proofErr w:type="spellStart"/>
      <w:r w:rsidR="00C33284">
        <w:rPr>
          <w:rFonts w:ascii="Times New Roman" w:hAnsi="Times New Roman" w:cs="B Nazanin"/>
          <w:sz w:val="26"/>
          <w:szCs w:val="28"/>
          <w:lang w:bidi="fa-IR"/>
        </w:rPr>
        <w:t>i</w:t>
      </w:r>
      <w:proofErr w:type="spellEnd"/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K</m:t>
        </m:r>
      </m:oMath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کل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مز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65618">
        <w:rPr>
          <w:rFonts w:ascii="Times New Roman" w:hAnsi="Times New Roman" w:cs="B Nazanin"/>
          <w:sz w:val="26"/>
          <w:szCs w:val="28"/>
          <w:lang w:bidi="fa-IR"/>
        </w:rPr>
        <w:t>MLR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احتمالات پ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17345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آن</w:t>
      </w:r>
      <w:r w:rsidR="0017345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‌ها 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روش </w:t>
      </w:r>
      <w:proofErr w:type="spellStart"/>
      <w:r w:rsidRPr="00065618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اطم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نان</w:t>
      </w:r>
      <w:r w:rsidR="00173452">
        <w:rPr>
          <w:rFonts w:ascii="Times New Roman" w:hAnsi="Times New Roman" w:cs="B Nazanin" w:hint="eastAsia"/>
          <w:sz w:val="26"/>
          <w:szCs w:val="28"/>
          <w:lang w:bidi="fa-IR"/>
        </w:rPr>
        <w:t>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>تر هستند (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8191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بودنِ 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بهتر). </w:t>
      </w:r>
    </w:p>
    <w:p w14:paraId="55E24432" w14:textId="0F2471D7" w:rsidR="00703450" w:rsidRPr="00294735" w:rsidRDefault="00E1220B" w:rsidP="00610E6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هنگام استفاده از </w:t>
      </w:r>
      <w:proofErr w:type="spellStart"/>
      <w:r w:rsidRPr="00E1220B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FE0B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</w:t>
      </w:r>
      <w:r w:rsidR="003E5CF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تنظیم </w:t>
      </w:r>
      <w:r w:rsidR="00FE0B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مقدار </w:t>
      </w:r>
      <w:proofErr w:type="spellStart"/>
      <w:r w:rsidR="00D26D30" w:rsidRPr="00D26D30">
        <w:rPr>
          <w:rFonts w:ascii="Times New Roman" w:hAnsi="Times New Roman" w:cs="B Nazanin"/>
          <w:sz w:val="26"/>
          <w:szCs w:val="28"/>
          <w:lang w:bidi="fa-IR"/>
        </w:rPr>
        <w:t>multi_class</w:t>
      </w:r>
      <w:proofErr w:type="spellEnd"/>
      <w:r w:rsidR="00D26D30" w:rsidRPr="00D26D3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انتخاب کن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کدام 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تکن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6F3EF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 البته پارامتر </w:t>
      </w:r>
      <w:proofErr w:type="spellStart"/>
      <w:r w:rsidR="006F3EFE">
        <w:rPr>
          <w:rFonts w:ascii="Times New Roman" w:hAnsi="Times New Roman" w:cs="B Nazanin"/>
          <w:sz w:val="26"/>
          <w:szCs w:val="28"/>
          <w:lang w:bidi="fa-IR"/>
        </w:rPr>
        <w:t>ovr</w:t>
      </w:r>
      <w:proofErr w:type="spellEnd"/>
      <w:r w:rsidR="006F3EF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صورت پیش</w:t>
      </w:r>
      <w:r w:rsidR="008D20C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6F3EFE">
        <w:rPr>
          <w:rFonts w:ascii="Times New Roman" w:hAnsi="Times New Roman" w:cs="B Nazanin" w:hint="cs"/>
          <w:sz w:val="26"/>
          <w:szCs w:val="28"/>
          <w:rtl/>
          <w:lang w:bidi="fa-IR"/>
        </w:rPr>
        <w:t>فرض</w:t>
      </w:r>
      <w:r w:rsidR="00432B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می‌شود</w:t>
      </w:r>
      <w:r w:rsidR="0045392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="0077737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تنظ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بر رو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17345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173452">
        <w:rPr>
          <w:rFonts w:ascii="CourierNewPSMT" w:hAnsi="CourierNewPSMT" w:cs="CourierNewPSMT"/>
          <w:color w:val="333333"/>
          <w:sz w:val="30"/>
          <w:szCs w:val="30"/>
        </w:rPr>
        <w:t>multinomial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 </w:t>
      </w:r>
      <w:r w:rsidR="0017345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روش را به </w:t>
      </w:r>
      <w:r w:rsidRPr="00E1220B">
        <w:rPr>
          <w:rFonts w:ascii="Times New Roman" w:hAnsi="Times New Roman" w:cs="B Nazanin"/>
          <w:sz w:val="26"/>
          <w:szCs w:val="28"/>
          <w:lang w:bidi="fa-IR"/>
        </w:rPr>
        <w:t>MNL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7345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تغییر دهیم. </w:t>
      </w:r>
    </w:p>
    <w:p w14:paraId="10223BF8" w14:textId="77777777" w:rsidR="00AB23C9" w:rsidRPr="00AA5DDA" w:rsidRDefault="00AB23C9" w:rsidP="0071374C">
      <w:pPr>
        <w:bidi/>
        <w:jc w:val="center"/>
        <w:rPr>
          <w:rFonts w:ascii="Times New Roman" w:hAnsi="Times New Roman" w:cs="B Nazanin"/>
          <w:b/>
          <w:bCs/>
          <w:color w:val="FF0000"/>
          <w:sz w:val="26"/>
          <w:szCs w:val="28"/>
          <w:rtl/>
          <w:lang w:bidi="fa-IR"/>
        </w:rPr>
      </w:pPr>
    </w:p>
    <w:p w14:paraId="05916A52" w14:textId="1294573A" w:rsidR="0071374C" w:rsidRPr="00D21616" w:rsidRDefault="00A0098F" w:rsidP="00AB23C9">
      <w:pPr>
        <w:bidi/>
        <w:jc w:val="center"/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</w:pPr>
      <w:r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2E2E39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.3</w:t>
      </w:r>
      <w:r w:rsidR="0071374C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کاهش وار</w:t>
      </w:r>
      <w:r w:rsidR="00D36911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911" w:rsidRPr="00D2161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انس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طر</w:t>
      </w:r>
      <w:r w:rsidR="00D36911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911" w:rsidRPr="00D2161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0F039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تنظیم‌ساز</w:t>
      </w:r>
    </w:p>
    <w:p w14:paraId="36A8845C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144FD8FF" w:rsidR="0071374C" w:rsidRPr="00D21616" w:rsidRDefault="00507341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وار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کاهش ده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473FA1" w:rsidRPr="00D2161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52D47958" w:rsidR="00703450" w:rsidRPr="00D21616" w:rsidRDefault="00BD643D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>تنظ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90C07">
        <w:rPr>
          <w:rFonts w:ascii="Times New Roman" w:hAnsi="Times New Roman" w:cs="B Nazanin" w:hint="cs"/>
          <w:sz w:val="26"/>
          <w:szCs w:val="28"/>
          <w:rtl/>
          <w:lang w:bidi="fa-IR"/>
        </w:rPr>
        <w:t>ابر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>پارامتر قدرت تنظ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590C07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21616">
        <w:rPr>
          <w:rFonts w:ascii="Times New Roman" w:hAnsi="Times New Roman" w:cs="B Nazanin"/>
          <w:sz w:val="26"/>
          <w:szCs w:val="28"/>
          <w:lang w:bidi="fa-IR"/>
        </w:rPr>
        <w:t>C</w:t>
      </w:r>
      <w:r w:rsidR="00ED5C47" w:rsidRPr="00D2161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53042070"/>
    <w:bookmarkEnd w:id="7"/>
    <w:p w14:paraId="415BFF29" w14:textId="3F9446C2" w:rsidR="00A01F7B" w:rsidRPr="00294735" w:rsidRDefault="005C002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6975F03">
          <v:shape id="_x0000_i1031" type="#_x0000_t75" style="width:523.2pt;height:309pt" o:ole="">
            <v:imagedata r:id="rId20" o:title=""/>
          </v:shape>
          <o:OLEObject Type="Embed" ProgID="Word.OpenDocumentText.12" ShapeID="_x0000_i1031" DrawAspect="Content" ObjectID="_1772183816" r:id="rId21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F1CFB15" w14:textId="3543558F" w:rsidR="00A01F7B" w:rsidRPr="00294735" w:rsidRDefault="00C55164" w:rsidP="00C5516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منظم ساز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42BE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مدل</w:t>
      </w:r>
      <w:r w:rsidR="0024015C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وار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</w:t>
      </w:r>
      <w:r w:rsidR="00CD31F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CD31F6">
        <w:rPr>
          <w:rFonts w:ascii="Times New Roman" w:hAnsi="Times New Roman" w:cs="B Nazanin"/>
          <w:sz w:val="26"/>
          <w:szCs w:val="28"/>
          <w:lang w:bidi="fa-IR"/>
        </w:rPr>
        <w:t>‎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است. به طور خاص، 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</w:t>
      </w:r>
      <w:r w:rsidR="00553434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تابع </w:t>
      </w:r>
      <w:r w:rsidR="00694220">
        <w:rPr>
          <w:rFonts w:ascii="Times New Roman" w:hAnsi="Times New Roman" w:cs="B Nazanin" w:hint="cs"/>
          <w:sz w:val="26"/>
          <w:szCs w:val="28"/>
          <w:rtl/>
          <w:lang w:bidi="fa-IR"/>
        </w:rPr>
        <w:t>هزینه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اضافه م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در تلاش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آن هست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معمولاً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مه‌ها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L1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L2</w:t>
      </w:r>
      <w:r w:rsidR="000937B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پنالت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L1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8716B32" w14:textId="6FDC98F2" w:rsidR="006F5E82" w:rsidRPr="00294735" w:rsidRDefault="00FC7DAF" w:rsidP="006F5E82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8347F22" w14:textId="17A5027D" w:rsidR="00A01F7B" w:rsidRPr="00294735" w:rsidRDefault="00B4363F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j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 از و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p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</w:t>
      </w:r>
      <w:r w:rsidR="00D9406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آموخته م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06D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5730D7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د و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94060">
        <w:rPr>
          <w:rFonts w:ascii="Times New Roman" w:hAnsi="Times New Roman" w:cs="B Nazanin" w:hint="cs"/>
          <w:sz w:val="26"/>
          <w:szCs w:val="28"/>
          <w:rtl/>
          <w:lang w:bidi="fa-IR"/>
        </w:rPr>
        <w:t>ابرپ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ارامتر است که قدرت</w:t>
      </w:r>
      <w:r w:rsidR="00C02C7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تنظیم‌سازی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نشان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دهد. با پنالت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L2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1D4536B2" w14:textId="3D511252" w:rsidR="0038087C" w:rsidRPr="00294735" w:rsidRDefault="0038087C" w:rsidP="0038087C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14:paraId="2151D47B" w14:textId="009D36BB" w:rsidR="00A902F6" w:rsidRDefault="00A902F6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باعث افزا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(به عنوان مثال، مدل</w:t>
      </w:r>
      <w:r w:rsidR="00A4336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A43362">
        <w:rPr>
          <w:rFonts w:ascii="Times New Roman" w:hAnsi="Times New Roman" w:cs="B Nazanin"/>
          <w:sz w:val="26"/>
          <w:szCs w:val="28"/>
          <w:lang w:bidi="fa-IR"/>
        </w:rPr>
        <w:t>‎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A4336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تر)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شود.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روش 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جا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که در آن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قدرت </w:t>
      </w:r>
      <w:r w:rsidR="00C02C75">
        <w:rPr>
          <w:rFonts w:ascii="Times New Roman" w:hAnsi="Times New Roman" w:cs="B Nazanin" w:hint="cs"/>
          <w:sz w:val="26"/>
          <w:szCs w:val="28"/>
          <w:rtl/>
          <w:lang w:bidi="fa-IR"/>
        </w:rPr>
        <w:t>تنظیم‌سازی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C=</m:t>
        </m:r>
        <m:f>
          <m:f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α</m:t>
            </m:r>
          </m:den>
        </m:f>
      </m:oMath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وار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رگرس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ل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عنوان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در نظر بگ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مقدار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بهتر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کند،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 </w:t>
      </w:r>
      <w:proofErr w:type="spellStart"/>
      <w:r w:rsidRPr="00A902F6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مؤثر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. پارامتر </w:t>
      </w:r>
      <w:proofErr w:type="spellStart"/>
      <w:r w:rsidRPr="00A902F6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Cs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محدوده‌ا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بپذ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(اگر ل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031F4D">
        <w:rPr>
          <w:rFonts w:ascii="Times New Roman" w:hAnsi="Times New Roman" w:cs="B Nazanin" w:hint="cs"/>
          <w:sz w:val="26"/>
          <w:szCs w:val="28"/>
          <w:rtl/>
          <w:lang w:bidi="fa-IR"/>
        </w:rPr>
        <w:t>اعداد اعشاری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</w:t>
      </w:r>
      <w:r w:rsidR="004D188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ارائه شود)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اگر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شود، فهرست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تعداد ز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از مق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لگار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92127F">
        <w:rPr>
          <w:rFonts w:ascii="Times New Roman" w:hAnsi="Times New Roman" w:cs="B Nazanin" w:hint="eastAsia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10</w:t>
      </w:r>
      <w:r w:rsidR="00B57A9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000- تا 10</w:t>
      </w:r>
      <w:r w:rsidR="00B57A9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000 ترس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اند 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کند.</w:t>
      </w:r>
    </w:p>
    <w:p w14:paraId="55885975" w14:textId="4FACC240" w:rsidR="00D0062B" w:rsidRPr="00294735" w:rsidRDefault="00597DE8" w:rsidP="00597DE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متأسفانه، </w:t>
      </w:r>
      <w:proofErr w:type="spellStart"/>
      <w:r w:rsidRPr="00597DE8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 تا در مورد عبارات مختلف </w:t>
      </w:r>
      <w:r w:rsidR="00EB74DF">
        <w:rPr>
          <w:rFonts w:ascii="Times New Roman" w:hAnsi="Times New Roman" w:cs="B Nazanin" w:hint="cs"/>
          <w:sz w:val="26"/>
          <w:szCs w:val="28"/>
          <w:rtl/>
          <w:lang w:bidi="fa-IR"/>
        </w:rPr>
        <w:t>جریمه‌ها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کار، با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 کمتر کارآمد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فصل 12 بحث شده است استفاده 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2B76AF42" w:rsidR="00616467" w:rsidRPr="00294735" w:rsidRDefault="00441C72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616467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.4</w:t>
      </w:r>
      <w:r w:rsidR="00616467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C02C7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دسته‌بند 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بر رو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92127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بس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ار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بزرگ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01A5C784" w:rsidR="00616467" w:rsidRPr="00294735" w:rsidRDefault="0051151A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C02C75">
        <w:rPr>
          <w:rFonts w:ascii="Times New Roman" w:hAnsi="Times New Roman" w:cs="B Nazanin" w:hint="cs"/>
          <w:sz w:val="26"/>
          <w:szCs w:val="28"/>
          <w:rtl/>
          <w:lang w:bidi="fa-IR"/>
        </w:rPr>
        <w:t>دسته‌بند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را رو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بس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029D8C7A" w:rsidR="00A01F7B" w:rsidRPr="00294735" w:rsidRDefault="001B1B3E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</w:t>
      </w:r>
      <w:r w:rsidR="008F6FA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حل‌کننده 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>گراد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10022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3"/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B1B3E">
        <w:rPr>
          <w:rFonts w:ascii="Times New Roman" w:hAnsi="Times New Roman" w:cs="B Nazanin"/>
          <w:sz w:val="26"/>
          <w:szCs w:val="28"/>
          <w:lang w:bidi="fa-IR"/>
        </w:rPr>
        <w:t>SAG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r w:rsidRPr="001B1B3E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1B1B3E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45705"/>
    <w:bookmarkEnd w:id="8"/>
    <w:p w14:paraId="665CDD54" w14:textId="2B1FFC92" w:rsidR="00AB23C9" w:rsidRPr="00294735" w:rsidRDefault="005C0022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966" w14:anchorId="68F729F8">
          <v:shape id="_x0000_i1032" type="#_x0000_t75" style="width:523.2pt;height:296.4pt" o:ole="">
            <v:imagedata r:id="rId22" o:title=""/>
          </v:shape>
          <o:OLEObject Type="Embed" ProgID="Word.OpenDocumentText.12" ShapeID="_x0000_i1032" DrawAspect="Content" ObjectID="_1772183817" r:id="rId23"/>
        </w:object>
      </w:r>
    </w:p>
    <w:p w14:paraId="71F0376F" w14:textId="517332FD" w:rsidR="00FD24BE" w:rsidRPr="00294735" w:rsidRDefault="00FD24BE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63C99F7" w14:textId="62440B34" w:rsidR="00CE5793" w:rsidRPr="00CE5793" w:rsidRDefault="00CE5793" w:rsidP="00CE579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5793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تکن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دهد که حل</w:t>
      </w:r>
      <w:r w:rsidR="0065348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کننده</w:t>
      </w:r>
      <w:r w:rsidR="005C32D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4"/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FA7271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د. اکثر اوقات </w:t>
      </w:r>
      <w:r w:rsidRPr="00CE5793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بهتر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حل</w:t>
      </w:r>
      <w:r w:rsidR="00653488">
        <w:rPr>
          <w:rFonts w:ascii="Times New Roman" w:hAnsi="Times New Roman" w:cs="B Nazanin" w:hint="cs"/>
          <w:sz w:val="26"/>
          <w:szCs w:val="28"/>
          <w:rtl/>
          <w:lang w:bidi="fa-IR"/>
        </w:rPr>
        <w:t>‌ک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ننده را به طور خودکار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انتخاب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هشدار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939D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دهد که 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آن حل کننده انجام ده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خاص وجود دارد که با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آگاه باش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0D5E18" w14:textId="581C1C5D" w:rsidR="00AB23C9" w:rsidRDefault="00CE5793" w:rsidP="005916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توض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="00BB0DE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فراتر از محدوده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 (برا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ب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اسلا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مارک اشم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«</w:t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  <w:fldChar w:fldCharType="begin"/>
      </w:r>
      <w:r w:rsidR="001E76B0">
        <w:rPr>
          <w:rFonts w:ascii="Times New Roman" w:hAnsi="Times New Roman" w:cs="B Nazanin"/>
          <w:sz w:val="26"/>
          <w:szCs w:val="28"/>
          <w:lang w:bidi="fa-IR"/>
        </w:rPr>
        <w:instrText>HYPERLINK</w:instrText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  <w:instrText xml:space="preserve"> "</w:instrText>
      </w:r>
      <w:r w:rsidR="001E76B0">
        <w:rPr>
          <w:rFonts w:ascii="Times New Roman" w:hAnsi="Times New Roman" w:cs="B Nazanin"/>
          <w:sz w:val="26"/>
          <w:szCs w:val="28"/>
          <w:lang w:bidi="fa-IR"/>
        </w:rPr>
        <w:instrText>http://bit.ly/2GRrVw0</w:instrText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  <w:instrText>"</w:instrText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  <w:fldChar w:fldCharType="separate"/>
      </w:r>
      <w:r w:rsidRPr="001E76B0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>همچن</w:t>
      </w:r>
      <w:r w:rsidRPr="001E76B0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6B0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E76B0">
        <w:rPr>
          <w:rStyle w:val="Hyperlink"/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1E76B0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6B0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E76B0">
        <w:rPr>
          <w:rStyle w:val="Hyperlink"/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E76B0">
        <w:rPr>
          <w:rStyle w:val="Hyperlink"/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1E76B0">
        <w:rPr>
          <w:rFonts w:ascii="Times New Roman" w:hAnsi="Times New Roman" w:cs="B Nazanin"/>
          <w:sz w:val="26"/>
          <w:szCs w:val="28"/>
          <w:rtl/>
          <w:lang w:bidi="fa-IR"/>
        </w:rPr>
        <w:fldChar w:fldCharType="end"/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»</w:t>
      </w:r>
      <w:r w:rsidR="00567E7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مراجعه کنید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)، نزول گراد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444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زمان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</w:t>
      </w:r>
      <w:r w:rsidR="003B6B79">
        <w:rPr>
          <w:rFonts w:ascii="Times New Roman" w:hAnsi="Times New Roman" w:cs="B Nazanin" w:hint="cs"/>
          <w:sz w:val="26"/>
          <w:szCs w:val="28"/>
          <w:rtl/>
          <w:lang w:bidi="fa-IR"/>
        </w:rPr>
        <w:t>هستند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ع‌تر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حل‌کننده‌ها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به مق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="001E76B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بند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حساس است</w:t>
      </w:r>
      <w:r w:rsidR="00F460DC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بنابرا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استاندارد کردن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اهم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 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حل کننده با تنظ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95991">
        <w:rPr>
          <w:rFonts w:ascii="Times New Roman" w:hAnsi="Times New Roman" w:cs="B Nazanin"/>
          <w:sz w:val="26"/>
          <w:szCs w:val="28"/>
          <w:lang w:bidi="fa-IR"/>
        </w:rPr>
        <w:t>solver=’sag’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33EF42A" w14:textId="46FA0683" w:rsidR="00335989" w:rsidRPr="00335989" w:rsidRDefault="00335989" w:rsidP="00335989">
      <w:pPr>
        <w:bidi/>
        <w:jc w:val="lowKashida"/>
        <w:rPr>
          <w:rFonts w:ascii="Times New Roman" w:hAnsi="Times New Roman" w:cs="B Nazanin"/>
          <w:b/>
          <w:bCs/>
          <w:sz w:val="28"/>
          <w:szCs w:val="30"/>
          <w:rtl/>
          <w:lang w:bidi="fa-IR"/>
        </w:rPr>
      </w:pPr>
      <w:r w:rsidRPr="00335989">
        <w:rPr>
          <w:rFonts w:ascii="Times New Roman" w:hAnsi="Times New Roman" w:cs="B Nazanin" w:hint="cs"/>
          <w:b/>
          <w:bCs/>
          <w:sz w:val="28"/>
          <w:szCs w:val="30"/>
          <w:rtl/>
          <w:lang w:bidi="fa-IR"/>
        </w:rPr>
        <w:t>همچنین ببینید:</w:t>
      </w:r>
    </w:p>
    <w:p w14:paraId="113C65E8" w14:textId="68DA53D4" w:rsidR="00335989" w:rsidRPr="00335989" w:rsidRDefault="00000000" w:rsidP="00335989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24" w:history="1"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به حداقل رساندن مجموع محدود با الگور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تم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گراد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ان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انگ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تصادف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،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مارک اشم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</w:t>
        </w:r>
      </w:hyperlink>
    </w:p>
    <w:p w14:paraId="1EDF0249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771B3" w14:textId="4ED9D7C6" w:rsidR="00100A08" w:rsidRPr="00294735" w:rsidRDefault="00762516" w:rsidP="00100A0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100A08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.5</w:t>
      </w:r>
      <w:r w:rsidR="00100A08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0719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مدیریت </w:t>
      </w:r>
      <w:r w:rsidRPr="007625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کلاس</w:t>
      </w:r>
      <w:r w:rsidR="0092127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7625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7625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نامت</w:t>
      </w:r>
      <w:r w:rsidR="0007194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وازن</w:t>
      </w:r>
    </w:p>
    <w:p w14:paraId="5781CF4B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9FA6669" w14:textId="31AB14F3" w:rsidR="00100A08" w:rsidRPr="00294735" w:rsidRDefault="00B31F94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را آموزش ده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6378EC8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lastRenderedPageBreak/>
        <w:t>راه‌حل</w:t>
      </w:r>
    </w:p>
    <w:p w14:paraId="1F16C58D" w14:textId="00C14847" w:rsidR="008A60D4" w:rsidRPr="00294735" w:rsidRDefault="00901098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آموزش 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901098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901098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53049225"/>
    <w:bookmarkEnd w:id="9"/>
    <w:p w14:paraId="106D3B6D" w14:textId="1EDF72BD" w:rsidR="001C5FC9" w:rsidRPr="00294735" w:rsidRDefault="005C0022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005" w14:anchorId="70040896">
          <v:shape id="_x0000_i1033" type="#_x0000_t75" style="width:523.2pt;height:450pt" o:ole="">
            <v:imagedata r:id="rId25" o:title=""/>
          </v:shape>
          <o:OLEObject Type="Embed" ProgID="Word.OpenDocumentText.12" ShapeID="_x0000_i1033" DrawAspect="Content" ObjectID="_1772183818" r:id="rId26"/>
        </w:object>
      </w:r>
    </w:p>
    <w:p w14:paraId="531E4B45" w14:textId="142BD1EC" w:rsidR="005C416F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853E0D6" w14:textId="754F3D7E" w:rsidR="0065421E" w:rsidRDefault="001A4B6E" w:rsidP="006542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مانند بس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الگور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Sicit</w:t>
      </w:r>
      <w:proofErr w:type="spellEnd"/>
      <w:r w:rsidRPr="001A4B6E">
        <w:rPr>
          <w:rFonts w:ascii="Times New Roman" w:hAnsi="Times New Roman" w:cs="B Nazanin"/>
          <w:sz w:val="26"/>
          <w:szCs w:val="28"/>
          <w:lang w:bidi="fa-IR"/>
        </w:rPr>
        <w:t>-Learn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داخل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نامتعادل همراه است. اگر کلاس‌ها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نامتعادل دار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طول پ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ش‌پردازش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 توجه نکرده‌ا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پارامتر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class_weight</w:t>
      </w:r>
      <w:proofErr w:type="spellEnd"/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</w:t>
      </w:r>
      <w:r w:rsidR="006105E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‌دهی 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کلاس‌ها استفاده کن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مطمئن شو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ترک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متعادل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هر کلاس دار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. به طور خاص، آرگومان </w:t>
      </w:r>
      <w:r w:rsidR="006105E7">
        <w:rPr>
          <w:rFonts w:ascii="CourierNewPSMT" w:hAnsi="CourierNewPSMT" w:cs="CourierNewPSMT"/>
          <w:color w:val="333333"/>
          <w:sz w:val="30"/>
          <w:szCs w:val="30"/>
        </w:rPr>
        <w:t>balanced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طور خودکار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معکوس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متناسب با فرکانس آنها وزن</w:t>
      </w:r>
      <w:r w:rsidR="006105E7">
        <w:rPr>
          <w:rFonts w:ascii="Times New Roman" w:hAnsi="Times New Roman" w:cs="B Nazanin" w:hint="cs"/>
          <w:sz w:val="26"/>
          <w:szCs w:val="28"/>
          <w:rtl/>
          <w:lang w:bidi="fa-IR"/>
        </w:rPr>
        <w:t>‌دهی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کند:</w:t>
      </w:r>
    </w:p>
    <w:p w14:paraId="048497A7" w14:textId="73559E05" w:rsidR="00664353" w:rsidRDefault="00000000" w:rsidP="0066435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k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den>
          </m:f>
        </m:oMath>
      </m:oMathPara>
    </w:p>
    <w:p w14:paraId="451396F0" w14:textId="470C5B53" w:rsidR="00A01F7B" w:rsidRPr="00294735" w:rsidRDefault="0065421E" w:rsidP="00353472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کلاس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j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n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 در کلاس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j</w:t>
      </w:r>
      <w:r w:rsidR="00D53BA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کل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A1209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AF02" w14:textId="77777777" w:rsidR="00A12092" w:rsidRDefault="00A12092" w:rsidP="00617FFB">
      <w:pPr>
        <w:spacing w:after="0" w:line="240" w:lineRule="auto"/>
      </w:pPr>
      <w:r>
        <w:separator/>
      </w:r>
    </w:p>
  </w:endnote>
  <w:endnote w:type="continuationSeparator" w:id="0">
    <w:p w14:paraId="0A7EA021" w14:textId="77777777" w:rsidR="00A12092" w:rsidRDefault="00A12092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148F" w14:textId="77777777" w:rsidR="00A12092" w:rsidRDefault="00A12092" w:rsidP="00617FFB">
      <w:pPr>
        <w:spacing w:after="0" w:line="240" w:lineRule="auto"/>
      </w:pPr>
      <w:r>
        <w:separator/>
      </w:r>
    </w:p>
  </w:footnote>
  <w:footnote w:type="continuationSeparator" w:id="0">
    <w:p w14:paraId="462E0F46" w14:textId="77777777" w:rsidR="00A12092" w:rsidRDefault="00A12092" w:rsidP="00617FFB">
      <w:pPr>
        <w:spacing w:after="0" w:line="240" w:lineRule="auto"/>
      </w:pPr>
      <w:r>
        <w:continuationSeparator/>
      </w:r>
    </w:p>
  </w:footnote>
  <w:footnote w:id="1">
    <w:p w14:paraId="4F0E19E5" w14:textId="41BDBA8D" w:rsidR="007E565B" w:rsidRDefault="007E565B">
      <w:pPr>
        <w:pStyle w:val="FootnoteText"/>
      </w:pPr>
      <w:r>
        <w:rPr>
          <w:rStyle w:val="FootnoteReference"/>
        </w:rPr>
        <w:footnoteRef/>
      </w:r>
      <w:r>
        <w:t xml:space="preserve"> . one-vs-rest</w:t>
      </w:r>
    </w:p>
  </w:footnote>
  <w:footnote w:id="2">
    <w:p w14:paraId="3C400C5F" w14:textId="5EDC31E1" w:rsidR="00590C07" w:rsidRDefault="00590C0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Regularization</w:t>
      </w:r>
    </w:p>
  </w:footnote>
  <w:footnote w:id="3">
    <w:p w14:paraId="04C8A164" w14:textId="11566AC9" w:rsidR="00D10022" w:rsidRDefault="00D10022" w:rsidP="00D1002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4C6ABB">
        <w:t>S</w:t>
      </w:r>
      <w:r>
        <w:t xml:space="preserve">tochastic </w:t>
      </w:r>
      <w:r w:rsidR="004C6ABB">
        <w:t>A</w:t>
      </w:r>
      <w:r>
        <w:t xml:space="preserve">verage </w:t>
      </w:r>
      <w:r w:rsidR="004C6ABB">
        <w:t>G</w:t>
      </w:r>
      <w:r>
        <w:t>radient (SAG)</w:t>
      </w:r>
    </w:p>
  </w:footnote>
  <w:footnote w:id="4">
    <w:p w14:paraId="4F57C7ED" w14:textId="330AC1FB" w:rsidR="005C32DF" w:rsidRDefault="005C32D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EF6E73">
        <w:rPr>
          <w:rFonts w:asciiTheme="majorBidi" w:hAnsiTheme="majorBidi" w:cstheme="majorBidi"/>
          <w:lang w:bidi="fa-IR"/>
        </w:rPr>
        <w:t>solver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5632"/>
    <w:multiLevelType w:val="hybridMultilevel"/>
    <w:tmpl w:val="EF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6"/>
  </w:num>
  <w:num w:numId="2" w16cid:durableId="1791784207">
    <w:abstractNumId w:val="5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7"/>
  </w:num>
  <w:num w:numId="8" w16cid:durableId="341205495">
    <w:abstractNumId w:val="9"/>
  </w:num>
  <w:num w:numId="9" w16cid:durableId="469059227">
    <w:abstractNumId w:val="3"/>
  </w:num>
  <w:num w:numId="10" w16cid:durableId="1831166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3727"/>
    <w:rsid w:val="00007BDE"/>
    <w:rsid w:val="00011A89"/>
    <w:rsid w:val="00015DC2"/>
    <w:rsid w:val="0002093E"/>
    <w:rsid w:val="0002101F"/>
    <w:rsid w:val="0002118B"/>
    <w:rsid w:val="0002241D"/>
    <w:rsid w:val="000230CD"/>
    <w:rsid w:val="00030601"/>
    <w:rsid w:val="00030887"/>
    <w:rsid w:val="00031F4D"/>
    <w:rsid w:val="000336CC"/>
    <w:rsid w:val="00034E61"/>
    <w:rsid w:val="0003615F"/>
    <w:rsid w:val="00036894"/>
    <w:rsid w:val="00053B57"/>
    <w:rsid w:val="00053FCB"/>
    <w:rsid w:val="00060653"/>
    <w:rsid w:val="00063E13"/>
    <w:rsid w:val="00065618"/>
    <w:rsid w:val="0007194A"/>
    <w:rsid w:val="00071AE7"/>
    <w:rsid w:val="00076FBD"/>
    <w:rsid w:val="00080629"/>
    <w:rsid w:val="000858BC"/>
    <w:rsid w:val="00091A91"/>
    <w:rsid w:val="00092924"/>
    <w:rsid w:val="000937BB"/>
    <w:rsid w:val="00096D7E"/>
    <w:rsid w:val="000A17CB"/>
    <w:rsid w:val="000A1E01"/>
    <w:rsid w:val="000A3D5B"/>
    <w:rsid w:val="000A43F1"/>
    <w:rsid w:val="000A4E69"/>
    <w:rsid w:val="000B0949"/>
    <w:rsid w:val="000C1883"/>
    <w:rsid w:val="000C2F16"/>
    <w:rsid w:val="000D5356"/>
    <w:rsid w:val="000D75B0"/>
    <w:rsid w:val="000D7695"/>
    <w:rsid w:val="000E0087"/>
    <w:rsid w:val="000E0163"/>
    <w:rsid w:val="000E3034"/>
    <w:rsid w:val="000E74D5"/>
    <w:rsid w:val="000F0392"/>
    <w:rsid w:val="000F3B04"/>
    <w:rsid w:val="000F69FA"/>
    <w:rsid w:val="0010052B"/>
    <w:rsid w:val="00100A08"/>
    <w:rsid w:val="00104398"/>
    <w:rsid w:val="00106ED6"/>
    <w:rsid w:val="00120B99"/>
    <w:rsid w:val="00121BB8"/>
    <w:rsid w:val="00124366"/>
    <w:rsid w:val="0012444C"/>
    <w:rsid w:val="00124BE7"/>
    <w:rsid w:val="00126082"/>
    <w:rsid w:val="00127915"/>
    <w:rsid w:val="00127BAB"/>
    <w:rsid w:val="001301B0"/>
    <w:rsid w:val="001309C6"/>
    <w:rsid w:val="0013129C"/>
    <w:rsid w:val="001319A2"/>
    <w:rsid w:val="00141331"/>
    <w:rsid w:val="0014220D"/>
    <w:rsid w:val="0014456B"/>
    <w:rsid w:val="00146EE7"/>
    <w:rsid w:val="00151822"/>
    <w:rsid w:val="00153647"/>
    <w:rsid w:val="001548BF"/>
    <w:rsid w:val="0015636D"/>
    <w:rsid w:val="0016310F"/>
    <w:rsid w:val="00166BB0"/>
    <w:rsid w:val="00173452"/>
    <w:rsid w:val="00175280"/>
    <w:rsid w:val="001767FD"/>
    <w:rsid w:val="0018024A"/>
    <w:rsid w:val="00180DDF"/>
    <w:rsid w:val="00181DEA"/>
    <w:rsid w:val="0018259E"/>
    <w:rsid w:val="00182A47"/>
    <w:rsid w:val="001832B5"/>
    <w:rsid w:val="0018450F"/>
    <w:rsid w:val="001859F4"/>
    <w:rsid w:val="00185B90"/>
    <w:rsid w:val="00190421"/>
    <w:rsid w:val="001933BB"/>
    <w:rsid w:val="0019776D"/>
    <w:rsid w:val="001A28DE"/>
    <w:rsid w:val="001A4B6E"/>
    <w:rsid w:val="001B1B3E"/>
    <w:rsid w:val="001B7C5F"/>
    <w:rsid w:val="001C1D32"/>
    <w:rsid w:val="001C2ED1"/>
    <w:rsid w:val="001C5FC9"/>
    <w:rsid w:val="001C7322"/>
    <w:rsid w:val="001D1676"/>
    <w:rsid w:val="001D2D09"/>
    <w:rsid w:val="001D491E"/>
    <w:rsid w:val="001D58DC"/>
    <w:rsid w:val="001E3762"/>
    <w:rsid w:val="001E3EA4"/>
    <w:rsid w:val="001E514B"/>
    <w:rsid w:val="001E524E"/>
    <w:rsid w:val="001E6C96"/>
    <w:rsid w:val="001E76B0"/>
    <w:rsid w:val="001F1BD2"/>
    <w:rsid w:val="001F494E"/>
    <w:rsid w:val="00201E39"/>
    <w:rsid w:val="002031D6"/>
    <w:rsid w:val="00204CF1"/>
    <w:rsid w:val="00206CF0"/>
    <w:rsid w:val="00207F39"/>
    <w:rsid w:val="00211920"/>
    <w:rsid w:val="00213810"/>
    <w:rsid w:val="002205DB"/>
    <w:rsid w:val="002226DD"/>
    <w:rsid w:val="00222AA8"/>
    <w:rsid w:val="00226E32"/>
    <w:rsid w:val="0024015C"/>
    <w:rsid w:val="002406D9"/>
    <w:rsid w:val="00240D3D"/>
    <w:rsid w:val="00246ACB"/>
    <w:rsid w:val="00246DE7"/>
    <w:rsid w:val="00250717"/>
    <w:rsid w:val="00251B03"/>
    <w:rsid w:val="00253E05"/>
    <w:rsid w:val="00254FCC"/>
    <w:rsid w:val="00255805"/>
    <w:rsid w:val="00260394"/>
    <w:rsid w:val="00262070"/>
    <w:rsid w:val="00263C22"/>
    <w:rsid w:val="0026576A"/>
    <w:rsid w:val="00266375"/>
    <w:rsid w:val="00266381"/>
    <w:rsid w:val="00271C6E"/>
    <w:rsid w:val="00273D04"/>
    <w:rsid w:val="00275417"/>
    <w:rsid w:val="00285CEB"/>
    <w:rsid w:val="00290587"/>
    <w:rsid w:val="00293EE1"/>
    <w:rsid w:val="00294735"/>
    <w:rsid w:val="00297A66"/>
    <w:rsid w:val="00297CF6"/>
    <w:rsid w:val="002B3FD2"/>
    <w:rsid w:val="002B5021"/>
    <w:rsid w:val="002B575F"/>
    <w:rsid w:val="002B64F3"/>
    <w:rsid w:val="002C326D"/>
    <w:rsid w:val="002C4513"/>
    <w:rsid w:val="002C5EB6"/>
    <w:rsid w:val="002D487E"/>
    <w:rsid w:val="002D7FD1"/>
    <w:rsid w:val="002E2E39"/>
    <w:rsid w:val="002E3E2C"/>
    <w:rsid w:val="002F2420"/>
    <w:rsid w:val="00301392"/>
    <w:rsid w:val="0030287D"/>
    <w:rsid w:val="003030C8"/>
    <w:rsid w:val="00304058"/>
    <w:rsid w:val="0030684D"/>
    <w:rsid w:val="003076C1"/>
    <w:rsid w:val="00307B94"/>
    <w:rsid w:val="00310685"/>
    <w:rsid w:val="00311511"/>
    <w:rsid w:val="003123FD"/>
    <w:rsid w:val="0031497D"/>
    <w:rsid w:val="00320E5D"/>
    <w:rsid w:val="00322647"/>
    <w:rsid w:val="00330FCA"/>
    <w:rsid w:val="00331B0B"/>
    <w:rsid w:val="00331B12"/>
    <w:rsid w:val="003335D3"/>
    <w:rsid w:val="00335989"/>
    <w:rsid w:val="00345DAC"/>
    <w:rsid w:val="003461D4"/>
    <w:rsid w:val="00353472"/>
    <w:rsid w:val="003537AB"/>
    <w:rsid w:val="003578C8"/>
    <w:rsid w:val="0036048C"/>
    <w:rsid w:val="00360B63"/>
    <w:rsid w:val="00361E58"/>
    <w:rsid w:val="00362804"/>
    <w:rsid w:val="0036781D"/>
    <w:rsid w:val="003748BF"/>
    <w:rsid w:val="0038087C"/>
    <w:rsid w:val="00380EDE"/>
    <w:rsid w:val="003819B7"/>
    <w:rsid w:val="003860CA"/>
    <w:rsid w:val="0039510B"/>
    <w:rsid w:val="003A239C"/>
    <w:rsid w:val="003B0CD9"/>
    <w:rsid w:val="003B14F6"/>
    <w:rsid w:val="003B6883"/>
    <w:rsid w:val="003B6B79"/>
    <w:rsid w:val="003B71AA"/>
    <w:rsid w:val="003C1D95"/>
    <w:rsid w:val="003C2AFE"/>
    <w:rsid w:val="003C6D2C"/>
    <w:rsid w:val="003C6E3E"/>
    <w:rsid w:val="003D3102"/>
    <w:rsid w:val="003D35C1"/>
    <w:rsid w:val="003D46CB"/>
    <w:rsid w:val="003D5BB0"/>
    <w:rsid w:val="003D732C"/>
    <w:rsid w:val="003E5CF0"/>
    <w:rsid w:val="003E6098"/>
    <w:rsid w:val="003E7212"/>
    <w:rsid w:val="003F0E59"/>
    <w:rsid w:val="003F1830"/>
    <w:rsid w:val="003F2590"/>
    <w:rsid w:val="003F546B"/>
    <w:rsid w:val="003F5A33"/>
    <w:rsid w:val="003F6BD1"/>
    <w:rsid w:val="003F7185"/>
    <w:rsid w:val="0040490D"/>
    <w:rsid w:val="0040598F"/>
    <w:rsid w:val="0040649F"/>
    <w:rsid w:val="0040650C"/>
    <w:rsid w:val="00407A31"/>
    <w:rsid w:val="00411F4D"/>
    <w:rsid w:val="0041208B"/>
    <w:rsid w:val="004160C3"/>
    <w:rsid w:val="00420378"/>
    <w:rsid w:val="0042138B"/>
    <w:rsid w:val="00423395"/>
    <w:rsid w:val="00423407"/>
    <w:rsid w:val="00432B4E"/>
    <w:rsid w:val="00436075"/>
    <w:rsid w:val="004373A4"/>
    <w:rsid w:val="00441ABE"/>
    <w:rsid w:val="00441C72"/>
    <w:rsid w:val="00442044"/>
    <w:rsid w:val="00445A27"/>
    <w:rsid w:val="00450D33"/>
    <w:rsid w:val="0045281E"/>
    <w:rsid w:val="004535ED"/>
    <w:rsid w:val="0045392B"/>
    <w:rsid w:val="00456D5A"/>
    <w:rsid w:val="00460580"/>
    <w:rsid w:val="004625EE"/>
    <w:rsid w:val="00464625"/>
    <w:rsid w:val="00464AF4"/>
    <w:rsid w:val="00464D0D"/>
    <w:rsid w:val="004653B6"/>
    <w:rsid w:val="00466E91"/>
    <w:rsid w:val="00473FA1"/>
    <w:rsid w:val="0048232E"/>
    <w:rsid w:val="0048272F"/>
    <w:rsid w:val="004837B7"/>
    <w:rsid w:val="00487FA3"/>
    <w:rsid w:val="00490803"/>
    <w:rsid w:val="0049283C"/>
    <w:rsid w:val="004939D3"/>
    <w:rsid w:val="0049401B"/>
    <w:rsid w:val="00495ABE"/>
    <w:rsid w:val="004A0A4A"/>
    <w:rsid w:val="004A0D24"/>
    <w:rsid w:val="004A0DF0"/>
    <w:rsid w:val="004A2686"/>
    <w:rsid w:val="004A36C8"/>
    <w:rsid w:val="004A3A5B"/>
    <w:rsid w:val="004A4169"/>
    <w:rsid w:val="004A4A4D"/>
    <w:rsid w:val="004B2B57"/>
    <w:rsid w:val="004B3845"/>
    <w:rsid w:val="004B3B29"/>
    <w:rsid w:val="004B74F9"/>
    <w:rsid w:val="004B7500"/>
    <w:rsid w:val="004C092B"/>
    <w:rsid w:val="004C4E4F"/>
    <w:rsid w:val="004C5280"/>
    <w:rsid w:val="004C6ABB"/>
    <w:rsid w:val="004D1331"/>
    <w:rsid w:val="004D1880"/>
    <w:rsid w:val="004D42D8"/>
    <w:rsid w:val="004D6462"/>
    <w:rsid w:val="004E3854"/>
    <w:rsid w:val="004E3B5F"/>
    <w:rsid w:val="004E4B59"/>
    <w:rsid w:val="004E4C58"/>
    <w:rsid w:val="004E6A96"/>
    <w:rsid w:val="004E7E31"/>
    <w:rsid w:val="00507341"/>
    <w:rsid w:val="00510BF3"/>
    <w:rsid w:val="00510F4A"/>
    <w:rsid w:val="0051151A"/>
    <w:rsid w:val="0051204E"/>
    <w:rsid w:val="005128CB"/>
    <w:rsid w:val="00513AE9"/>
    <w:rsid w:val="00514419"/>
    <w:rsid w:val="00521DA1"/>
    <w:rsid w:val="00525DCB"/>
    <w:rsid w:val="00530C24"/>
    <w:rsid w:val="0053247C"/>
    <w:rsid w:val="00532B83"/>
    <w:rsid w:val="00537AD7"/>
    <w:rsid w:val="005428DD"/>
    <w:rsid w:val="00542BA9"/>
    <w:rsid w:val="00546E3B"/>
    <w:rsid w:val="00553434"/>
    <w:rsid w:val="00567E72"/>
    <w:rsid w:val="0057250F"/>
    <w:rsid w:val="005730D7"/>
    <w:rsid w:val="00580FCC"/>
    <w:rsid w:val="00581916"/>
    <w:rsid w:val="0058412E"/>
    <w:rsid w:val="00585BEA"/>
    <w:rsid w:val="00590C07"/>
    <w:rsid w:val="00591093"/>
    <w:rsid w:val="0059164C"/>
    <w:rsid w:val="00591AA8"/>
    <w:rsid w:val="00595004"/>
    <w:rsid w:val="00597DE8"/>
    <w:rsid w:val="005A35D1"/>
    <w:rsid w:val="005A4836"/>
    <w:rsid w:val="005B1244"/>
    <w:rsid w:val="005B548F"/>
    <w:rsid w:val="005B6D72"/>
    <w:rsid w:val="005C0022"/>
    <w:rsid w:val="005C1980"/>
    <w:rsid w:val="005C32DF"/>
    <w:rsid w:val="005C416F"/>
    <w:rsid w:val="005D3C6F"/>
    <w:rsid w:val="005D4996"/>
    <w:rsid w:val="005D7BFC"/>
    <w:rsid w:val="005E0127"/>
    <w:rsid w:val="005E5910"/>
    <w:rsid w:val="005E5971"/>
    <w:rsid w:val="005F2F44"/>
    <w:rsid w:val="005F7D7A"/>
    <w:rsid w:val="006030F2"/>
    <w:rsid w:val="00607DDF"/>
    <w:rsid w:val="006105E7"/>
    <w:rsid w:val="00610E60"/>
    <w:rsid w:val="00616467"/>
    <w:rsid w:val="00617918"/>
    <w:rsid w:val="00617FFB"/>
    <w:rsid w:val="00623FE1"/>
    <w:rsid w:val="0062693C"/>
    <w:rsid w:val="00635196"/>
    <w:rsid w:val="00651619"/>
    <w:rsid w:val="00651F03"/>
    <w:rsid w:val="00653488"/>
    <w:rsid w:val="0065421E"/>
    <w:rsid w:val="00654C9A"/>
    <w:rsid w:val="00661BD6"/>
    <w:rsid w:val="00663C5D"/>
    <w:rsid w:val="00664353"/>
    <w:rsid w:val="0067031C"/>
    <w:rsid w:val="00670863"/>
    <w:rsid w:val="00676AD2"/>
    <w:rsid w:val="00680764"/>
    <w:rsid w:val="00681214"/>
    <w:rsid w:val="00690E0C"/>
    <w:rsid w:val="0069295D"/>
    <w:rsid w:val="00692B40"/>
    <w:rsid w:val="00694220"/>
    <w:rsid w:val="00694C7E"/>
    <w:rsid w:val="00694FAB"/>
    <w:rsid w:val="0069554D"/>
    <w:rsid w:val="006A036F"/>
    <w:rsid w:val="006A40D3"/>
    <w:rsid w:val="006A4381"/>
    <w:rsid w:val="006A45A2"/>
    <w:rsid w:val="006A5023"/>
    <w:rsid w:val="006B0BA4"/>
    <w:rsid w:val="006B0E0A"/>
    <w:rsid w:val="006B1723"/>
    <w:rsid w:val="006B4112"/>
    <w:rsid w:val="006B61A1"/>
    <w:rsid w:val="006C2C6A"/>
    <w:rsid w:val="006C2E6E"/>
    <w:rsid w:val="006C2F2B"/>
    <w:rsid w:val="006D1B38"/>
    <w:rsid w:val="006D727E"/>
    <w:rsid w:val="006E1984"/>
    <w:rsid w:val="006E1DFB"/>
    <w:rsid w:val="006E3C78"/>
    <w:rsid w:val="006E4C4E"/>
    <w:rsid w:val="006E52CA"/>
    <w:rsid w:val="006E5CD2"/>
    <w:rsid w:val="006F1D67"/>
    <w:rsid w:val="006F22ED"/>
    <w:rsid w:val="006F3EFE"/>
    <w:rsid w:val="006F5E82"/>
    <w:rsid w:val="006F6154"/>
    <w:rsid w:val="006F67B1"/>
    <w:rsid w:val="00702D6A"/>
    <w:rsid w:val="00703450"/>
    <w:rsid w:val="00704A8E"/>
    <w:rsid w:val="00707380"/>
    <w:rsid w:val="00707409"/>
    <w:rsid w:val="0071374C"/>
    <w:rsid w:val="007158FE"/>
    <w:rsid w:val="00717C6C"/>
    <w:rsid w:val="00720460"/>
    <w:rsid w:val="00721734"/>
    <w:rsid w:val="00721FC7"/>
    <w:rsid w:val="0072656A"/>
    <w:rsid w:val="007314CE"/>
    <w:rsid w:val="00735652"/>
    <w:rsid w:val="007359C6"/>
    <w:rsid w:val="00735BCC"/>
    <w:rsid w:val="0073699A"/>
    <w:rsid w:val="00740B70"/>
    <w:rsid w:val="00741C89"/>
    <w:rsid w:val="007443F9"/>
    <w:rsid w:val="007532D5"/>
    <w:rsid w:val="00753EFB"/>
    <w:rsid w:val="00754D41"/>
    <w:rsid w:val="0076085E"/>
    <w:rsid w:val="00762516"/>
    <w:rsid w:val="00762768"/>
    <w:rsid w:val="0076364C"/>
    <w:rsid w:val="00764C24"/>
    <w:rsid w:val="00767410"/>
    <w:rsid w:val="00767B4F"/>
    <w:rsid w:val="007730D9"/>
    <w:rsid w:val="0077737F"/>
    <w:rsid w:val="00777B26"/>
    <w:rsid w:val="007820BA"/>
    <w:rsid w:val="00790C2C"/>
    <w:rsid w:val="007A1E94"/>
    <w:rsid w:val="007A3147"/>
    <w:rsid w:val="007A5EB3"/>
    <w:rsid w:val="007B09C5"/>
    <w:rsid w:val="007B19EF"/>
    <w:rsid w:val="007B5530"/>
    <w:rsid w:val="007B566F"/>
    <w:rsid w:val="007B626A"/>
    <w:rsid w:val="007B6B60"/>
    <w:rsid w:val="007B7680"/>
    <w:rsid w:val="007C27EE"/>
    <w:rsid w:val="007C3BFF"/>
    <w:rsid w:val="007C6325"/>
    <w:rsid w:val="007D06DE"/>
    <w:rsid w:val="007D1952"/>
    <w:rsid w:val="007D260D"/>
    <w:rsid w:val="007D2C72"/>
    <w:rsid w:val="007E0374"/>
    <w:rsid w:val="007E1944"/>
    <w:rsid w:val="007E33A3"/>
    <w:rsid w:val="007E37DA"/>
    <w:rsid w:val="007E3BD2"/>
    <w:rsid w:val="007E4279"/>
    <w:rsid w:val="007E565B"/>
    <w:rsid w:val="007E5F8D"/>
    <w:rsid w:val="007F5351"/>
    <w:rsid w:val="007F5C13"/>
    <w:rsid w:val="00802C67"/>
    <w:rsid w:val="00805B56"/>
    <w:rsid w:val="00810F52"/>
    <w:rsid w:val="00811A1E"/>
    <w:rsid w:val="00811F03"/>
    <w:rsid w:val="00813132"/>
    <w:rsid w:val="00813966"/>
    <w:rsid w:val="00820307"/>
    <w:rsid w:val="008223CF"/>
    <w:rsid w:val="00826739"/>
    <w:rsid w:val="008320AB"/>
    <w:rsid w:val="0083434A"/>
    <w:rsid w:val="00836908"/>
    <w:rsid w:val="008426CD"/>
    <w:rsid w:val="00842803"/>
    <w:rsid w:val="00842F2D"/>
    <w:rsid w:val="008443ED"/>
    <w:rsid w:val="008477E9"/>
    <w:rsid w:val="00851A33"/>
    <w:rsid w:val="00851CC4"/>
    <w:rsid w:val="008532E6"/>
    <w:rsid w:val="00853320"/>
    <w:rsid w:val="0085579A"/>
    <w:rsid w:val="008649C1"/>
    <w:rsid w:val="00866012"/>
    <w:rsid w:val="00874484"/>
    <w:rsid w:val="008746E0"/>
    <w:rsid w:val="00876B55"/>
    <w:rsid w:val="008820BA"/>
    <w:rsid w:val="0088278B"/>
    <w:rsid w:val="0088506E"/>
    <w:rsid w:val="00885B3D"/>
    <w:rsid w:val="00892D4F"/>
    <w:rsid w:val="008957C4"/>
    <w:rsid w:val="00895991"/>
    <w:rsid w:val="00896A90"/>
    <w:rsid w:val="00896C4B"/>
    <w:rsid w:val="008A35C8"/>
    <w:rsid w:val="008A60D4"/>
    <w:rsid w:val="008A79B0"/>
    <w:rsid w:val="008B2ACF"/>
    <w:rsid w:val="008B5A46"/>
    <w:rsid w:val="008B6447"/>
    <w:rsid w:val="008D20C3"/>
    <w:rsid w:val="008D307B"/>
    <w:rsid w:val="008D6357"/>
    <w:rsid w:val="008D64E4"/>
    <w:rsid w:val="008E138A"/>
    <w:rsid w:val="008E3B32"/>
    <w:rsid w:val="008F114E"/>
    <w:rsid w:val="008F1C69"/>
    <w:rsid w:val="008F2619"/>
    <w:rsid w:val="008F2CC5"/>
    <w:rsid w:val="008F6FAC"/>
    <w:rsid w:val="008F7137"/>
    <w:rsid w:val="008F7E21"/>
    <w:rsid w:val="00901098"/>
    <w:rsid w:val="0090281B"/>
    <w:rsid w:val="00902A42"/>
    <w:rsid w:val="00906697"/>
    <w:rsid w:val="00907543"/>
    <w:rsid w:val="009121C9"/>
    <w:rsid w:val="00912485"/>
    <w:rsid w:val="00917A6C"/>
    <w:rsid w:val="0092127F"/>
    <w:rsid w:val="009234D2"/>
    <w:rsid w:val="009254A1"/>
    <w:rsid w:val="00926902"/>
    <w:rsid w:val="00932D07"/>
    <w:rsid w:val="00933465"/>
    <w:rsid w:val="00933A67"/>
    <w:rsid w:val="00940F42"/>
    <w:rsid w:val="00941FCB"/>
    <w:rsid w:val="00946462"/>
    <w:rsid w:val="009515AD"/>
    <w:rsid w:val="0095162C"/>
    <w:rsid w:val="0095610B"/>
    <w:rsid w:val="009571B7"/>
    <w:rsid w:val="00962F4E"/>
    <w:rsid w:val="00970652"/>
    <w:rsid w:val="00970FD8"/>
    <w:rsid w:val="00973B35"/>
    <w:rsid w:val="00973CB2"/>
    <w:rsid w:val="00974F67"/>
    <w:rsid w:val="00975648"/>
    <w:rsid w:val="00975848"/>
    <w:rsid w:val="009820C3"/>
    <w:rsid w:val="00983EEC"/>
    <w:rsid w:val="009A014D"/>
    <w:rsid w:val="009A0594"/>
    <w:rsid w:val="009A4A86"/>
    <w:rsid w:val="009A5F98"/>
    <w:rsid w:val="009A71A8"/>
    <w:rsid w:val="009B0286"/>
    <w:rsid w:val="009B7BEE"/>
    <w:rsid w:val="009C5F34"/>
    <w:rsid w:val="009D0683"/>
    <w:rsid w:val="009D2AE5"/>
    <w:rsid w:val="009D4D7E"/>
    <w:rsid w:val="009D79D0"/>
    <w:rsid w:val="009E13F8"/>
    <w:rsid w:val="009E2A1E"/>
    <w:rsid w:val="009E69C4"/>
    <w:rsid w:val="009F27D1"/>
    <w:rsid w:val="009F2FC7"/>
    <w:rsid w:val="009F314A"/>
    <w:rsid w:val="00A0098F"/>
    <w:rsid w:val="00A01F7B"/>
    <w:rsid w:val="00A05795"/>
    <w:rsid w:val="00A12092"/>
    <w:rsid w:val="00A13AB8"/>
    <w:rsid w:val="00A16537"/>
    <w:rsid w:val="00A23AD2"/>
    <w:rsid w:val="00A263D9"/>
    <w:rsid w:val="00A26ADC"/>
    <w:rsid w:val="00A30BAC"/>
    <w:rsid w:val="00A316B2"/>
    <w:rsid w:val="00A37322"/>
    <w:rsid w:val="00A43362"/>
    <w:rsid w:val="00A46048"/>
    <w:rsid w:val="00A5304F"/>
    <w:rsid w:val="00A558E0"/>
    <w:rsid w:val="00A567C6"/>
    <w:rsid w:val="00A57823"/>
    <w:rsid w:val="00A6369C"/>
    <w:rsid w:val="00A6547E"/>
    <w:rsid w:val="00A6648C"/>
    <w:rsid w:val="00A66D0A"/>
    <w:rsid w:val="00A75EAD"/>
    <w:rsid w:val="00A7717A"/>
    <w:rsid w:val="00A80A98"/>
    <w:rsid w:val="00A828CA"/>
    <w:rsid w:val="00A842E2"/>
    <w:rsid w:val="00A878C4"/>
    <w:rsid w:val="00A902F6"/>
    <w:rsid w:val="00A926A8"/>
    <w:rsid w:val="00A9472E"/>
    <w:rsid w:val="00A9708B"/>
    <w:rsid w:val="00AA5DDA"/>
    <w:rsid w:val="00AA6B98"/>
    <w:rsid w:val="00AA6D49"/>
    <w:rsid w:val="00AB2341"/>
    <w:rsid w:val="00AB23C9"/>
    <w:rsid w:val="00AB2B99"/>
    <w:rsid w:val="00AB2E9A"/>
    <w:rsid w:val="00AB4505"/>
    <w:rsid w:val="00AB58E5"/>
    <w:rsid w:val="00AC295F"/>
    <w:rsid w:val="00AC48C1"/>
    <w:rsid w:val="00AC749F"/>
    <w:rsid w:val="00AD3C6A"/>
    <w:rsid w:val="00AD630D"/>
    <w:rsid w:val="00AD6319"/>
    <w:rsid w:val="00AE0F62"/>
    <w:rsid w:val="00AE32B5"/>
    <w:rsid w:val="00AF1039"/>
    <w:rsid w:val="00AF1C78"/>
    <w:rsid w:val="00AF5EF4"/>
    <w:rsid w:val="00AF7D86"/>
    <w:rsid w:val="00B0422F"/>
    <w:rsid w:val="00B05632"/>
    <w:rsid w:val="00B062DA"/>
    <w:rsid w:val="00B07EF2"/>
    <w:rsid w:val="00B10574"/>
    <w:rsid w:val="00B24A83"/>
    <w:rsid w:val="00B2702F"/>
    <w:rsid w:val="00B2715A"/>
    <w:rsid w:val="00B27267"/>
    <w:rsid w:val="00B31F94"/>
    <w:rsid w:val="00B369E8"/>
    <w:rsid w:val="00B40118"/>
    <w:rsid w:val="00B4363F"/>
    <w:rsid w:val="00B47407"/>
    <w:rsid w:val="00B536DA"/>
    <w:rsid w:val="00B553FF"/>
    <w:rsid w:val="00B55691"/>
    <w:rsid w:val="00B55DF4"/>
    <w:rsid w:val="00B57A97"/>
    <w:rsid w:val="00B6293B"/>
    <w:rsid w:val="00B67D7E"/>
    <w:rsid w:val="00B71720"/>
    <w:rsid w:val="00B723AB"/>
    <w:rsid w:val="00B741A4"/>
    <w:rsid w:val="00B75877"/>
    <w:rsid w:val="00B7733E"/>
    <w:rsid w:val="00B77849"/>
    <w:rsid w:val="00B84C73"/>
    <w:rsid w:val="00B85E53"/>
    <w:rsid w:val="00B8697D"/>
    <w:rsid w:val="00B90273"/>
    <w:rsid w:val="00B973A7"/>
    <w:rsid w:val="00B97BF3"/>
    <w:rsid w:val="00BA3486"/>
    <w:rsid w:val="00BA3F2D"/>
    <w:rsid w:val="00BA68F3"/>
    <w:rsid w:val="00BA70D9"/>
    <w:rsid w:val="00BB0DE7"/>
    <w:rsid w:val="00BB4B43"/>
    <w:rsid w:val="00BB4DEA"/>
    <w:rsid w:val="00BB5275"/>
    <w:rsid w:val="00BB733F"/>
    <w:rsid w:val="00BC149A"/>
    <w:rsid w:val="00BC4DC1"/>
    <w:rsid w:val="00BC50DB"/>
    <w:rsid w:val="00BC7E8F"/>
    <w:rsid w:val="00BD113D"/>
    <w:rsid w:val="00BD643D"/>
    <w:rsid w:val="00BD665F"/>
    <w:rsid w:val="00BE1B81"/>
    <w:rsid w:val="00BE4D9A"/>
    <w:rsid w:val="00BE5D1F"/>
    <w:rsid w:val="00BE75BE"/>
    <w:rsid w:val="00BE7619"/>
    <w:rsid w:val="00BF237E"/>
    <w:rsid w:val="00BF4AC3"/>
    <w:rsid w:val="00BF6DAF"/>
    <w:rsid w:val="00C00C9D"/>
    <w:rsid w:val="00C018CD"/>
    <w:rsid w:val="00C02C75"/>
    <w:rsid w:val="00C070AC"/>
    <w:rsid w:val="00C07BDA"/>
    <w:rsid w:val="00C12DBA"/>
    <w:rsid w:val="00C13A25"/>
    <w:rsid w:val="00C1456C"/>
    <w:rsid w:val="00C160D3"/>
    <w:rsid w:val="00C215E3"/>
    <w:rsid w:val="00C22218"/>
    <w:rsid w:val="00C267C5"/>
    <w:rsid w:val="00C30432"/>
    <w:rsid w:val="00C30A24"/>
    <w:rsid w:val="00C30C0E"/>
    <w:rsid w:val="00C33284"/>
    <w:rsid w:val="00C35E88"/>
    <w:rsid w:val="00C365C8"/>
    <w:rsid w:val="00C42BA4"/>
    <w:rsid w:val="00C47D50"/>
    <w:rsid w:val="00C501C5"/>
    <w:rsid w:val="00C55164"/>
    <w:rsid w:val="00C570E7"/>
    <w:rsid w:val="00C63677"/>
    <w:rsid w:val="00C66EBD"/>
    <w:rsid w:val="00C72059"/>
    <w:rsid w:val="00C745EE"/>
    <w:rsid w:val="00C81D96"/>
    <w:rsid w:val="00C8269C"/>
    <w:rsid w:val="00C866AA"/>
    <w:rsid w:val="00C912DE"/>
    <w:rsid w:val="00C91456"/>
    <w:rsid w:val="00C92A69"/>
    <w:rsid w:val="00C93016"/>
    <w:rsid w:val="00C93C66"/>
    <w:rsid w:val="00C96ABF"/>
    <w:rsid w:val="00C97CDD"/>
    <w:rsid w:val="00CA0AD8"/>
    <w:rsid w:val="00CA156B"/>
    <w:rsid w:val="00CA25FB"/>
    <w:rsid w:val="00CA3029"/>
    <w:rsid w:val="00CA40AC"/>
    <w:rsid w:val="00CA4F97"/>
    <w:rsid w:val="00CA699A"/>
    <w:rsid w:val="00CB04DE"/>
    <w:rsid w:val="00CB07E6"/>
    <w:rsid w:val="00CB3548"/>
    <w:rsid w:val="00CB3B25"/>
    <w:rsid w:val="00CB4E5F"/>
    <w:rsid w:val="00CC05FD"/>
    <w:rsid w:val="00CC35A7"/>
    <w:rsid w:val="00CC3989"/>
    <w:rsid w:val="00CC7D8F"/>
    <w:rsid w:val="00CD08B7"/>
    <w:rsid w:val="00CD31F6"/>
    <w:rsid w:val="00CE2126"/>
    <w:rsid w:val="00CE333D"/>
    <w:rsid w:val="00CE4D9B"/>
    <w:rsid w:val="00CE5793"/>
    <w:rsid w:val="00CE59E4"/>
    <w:rsid w:val="00CF20C2"/>
    <w:rsid w:val="00CF3EA7"/>
    <w:rsid w:val="00CF5F5D"/>
    <w:rsid w:val="00D0062B"/>
    <w:rsid w:val="00D00B87"/>
    <w:rsid w:val="00D03DCB"/>
    <w:rsid w:val="00D10022"/>
    <w:rsid w:val="00D14546"/>
    <w:rsid w:val="00D15B7B"/>
    <w:rsid w:val="00D211E2"/>
    <w:rsid w:val="00D21616"/>
    <w:rsid w:val="00D21FB8"/>
    <w:rsid w:val="00D22440"/>
    <w:rsid w:val="00D232D5"/>
    <w:rsid w:val="00D26D30"/>
    <w:rsid w:val="00D31D0A"/>
    <w:rsid w:val="00D3462D"/>
    <w:rsid w:val="00D34B5F"/>
    <w:rsid w:val="00D36911"/>
    <w:rsid w:val="00D42BEE"/>
    <w:rsid w:val="00D439FE"/>
    <w:rsid w:val="00D4655C"/>
    <w:rsid w:val="00D46CAA"/>
    <w:rsid w:val="00D53BA2"/>
    <w:rsid w:val="00D54D74"/>
    <w:rsid w:val="00D55B77"/>
    <w:rsid w:val="00D62FFC"/>
    <w:rsid w:val="00D644F4"/>
    <w:rsid w:val="00D6654A"/>
    <w:rsid w:val="00D6760F"/>
    <w:rsid w:val="00D67C9F"/>
    <w:rsid w:val="00D8085A"/>
    <w:rsid w:val="00D811A3"/>
    <w:rsid w:val="00D818A8"/>
    <w:rsid w:val="00D822A5"/>
    <w:rsid w:val="00D8418F"/>
    <w:rsid w:val="00D846C9"/>
    <w:rsid w:val="00D84BEB"/>
    <w:rsid w:val="00D87118"/>
    <w:rsid w:val="00D87458"/>
    <w:rsid w:val="00D90DF2"/>
    <w:rsid w:val="00D910F6"/>
    <w:rsid w:val="00D9244B"/>
    <w:rsid w:val="00D94060"/>
    <w:rsid w:val="00D95708"/>
    <w:rsid w:val="00D96692"/>
    <w:rsid w:val="00DA032D"/>
    <w:rsid w:val="00DA3399"/>
    <w:rsid w:val="00DA4E41"/>
    <w:rsid w:val="00DA6A08"/>
    <w:rsid w:val="00DA6D34"/>
    <w:rsid w:val="00DA7EA7"/>
    <w:rsid w:val="00DB0815"/>
    <w:rsid w:val="00DB2AC9"/>
    <w:rsid w:val="00DC1E1B"/>
    <w:rsid w:val="00DC3041"/>
    <w:rsid w:val="00DC31FF"/>
    <w:rsid w:val="00DC47CF"/>
    <w:rsid w:val="00DC51D9"/>
    <w:rsid w:val="00DC6B99"/>
    <w:rsid w:val="00DD0427"/>
    <w:rsid w:val="00DD3064"/>
    <w:rsid w:val="00DD323B"/>
    <w:rsid w:val="00DD5BB6"/>
    <w:rsid w:val="00DD7881"/>
    <w:rsid w:val="00DF0B94"/>
    <w:rsid w:val="00DF1620"/>
    <w:rsid w:val="00DF19AA"/>
    <w:rsid w:val="00DF6DA8"/>
    <w:rsid w:val="00E010EF"/>
    <w:rsid w:val="00E061D4"/>
    <w:rsid w:val="00E06692"/>
    <w:rsid w:val="00E10904"/>
    <w:rsid w:val="00E115A3"/>
    <w:rsid w:val="00E1220B"/>
    <w:rsid w:val="00E15C51"/>
    <w:rsid w:val="00E20BB0"/>
    <w:rsid w:val="00E238A3"/>
    <w:rsid w:val="00E26D3E"/>
    <w:rsid w:val="00E31588"/>
    <w:rsid w:val="00E3368C"/>
    <w:rsid w:val="00E51938"/>
    <w:rsid w:val="00E531D6"/>
    <w:rsid w:val="00E56FDA"/>
    <w:rsid w:val="00E6163E"/>
    <w:rsid w:val="00E6350E"/>
    <w:rsid w:val="00E63B3A"/>
    <w:rsid w:val="00E65852"/>
    <w:rsid w:val="00E675DC"/>
    <w:rsid w:val="00E7719E"/>
    <w:rsid w:val="00E80304"/>
    <w:rsid w:val="00E83E9D"/>
    <w:rsid w:val="00E848F7"/>
    <w:rsid w:val="00E84B31"/>
    <w:rsid w:val="00E850F9"/>
    <w:rsid w:val="00E85124"/>
    <w:rsid w:val="00E91ECF"/>
    <w:rsid w:val="00E926ED"/>
    <w:rsid w:val="00E953A7"/>
    <w:rsid w:val="00EB0A49"/>
    <w:rsid w:val="00EB1304"/>
    <w:rsid w:val="00EB1CD0"/>
    <w:rsid w:val="00EB23F0"/>
    <w:rsid w:val="00EB74DF"/>
    <w:rsid w:val="00EC04CA"/>
    <w:rsid w:val="00EC476F"/>
    <w:rsid w:val="00EC4F20"/>
    <w:rsid w:val="00EC6891"/>
    <w:rsid w:val="00EC79E6"/>
    <w:rsid w:val="00ED07CF"/>
    <w:rsid w:val="00ED58A6"/>
    <w:rsid w:val="00ED5C47"/>
    <w:rsid w:val="00EE01E7"/>
    <w:rsid w:val="00EE1A23"/>
    <w:rsid w:val="00EE558A"/>
    <w:rsid w:val="00EE5B48"/>
    <w:rsid w:val="00EE6F14"/>
    <w:rsid w:val="00EF0EB8"/>
    <w:rsid w:val="00EF1EBB"/>
    <w:rsid w:val="00EF6121"/>
    <w:rsid w:val="00EF6E73"/>
    <w:rsid w:val="00EF7702"/>
    <w:rsid w:val="00F07655"/>
    <w:rsid w:val="00F10185"/>
    <w:rsid w:val="00F10216"/>
    <w:rsid w:val="00F13505"/>
    <w:rsid w:val="00F16FB8"/>
    <w:rsid w:val="00F20F12"/>
    <w:rsid w:val="00F21999"/>
    <w:rsid w:val="00F2465D"/>
    <w:rsid w:val="00F37635"/>
    <w:rsid w:val="00F422DB"/>
    <w:rsid w:val="00F446F9"/>
    <w:rsid w:val="00F44764"/>
    <w:rsid w:val="00F460DC"/>
    <w:rsid w:val="00F51163"/>
    <w:rsid w:val="00F52D71"/>
    <w:rsid w:val="00F60294"/>
    <w:rsid w:val="00F6262D"/>
    <w:rsid w:val="00F7228A"/>
    <w:rsid w:val="00F72E78"/>
    <w:rsid w:val="00F760B1"/>
    <w:rsid w:val="00F7614F"/>
    <w:rsid w:val="00F7781C"/>
    <w:rsid w:val="00F81650"/>
    <w:rsid w:val="00F82E32"/>
    <w:rsid w:val="00F84270"/>
    <w:rsid w:val="00F85A29"/>
    <w:rsid w:val="00F935F4"/>
    <w:rsid w:val="00F953B1"/>
    <w:rsid w:val="00F976D3"/>
    <w:rsid w:val="00F97EC3"/>
    <w:rsid w:val="00FA438A"/>
    <w:rsid w:val="00FA6DD7"/>
    <w:rsid w:val="00FA7271"/>
    <w:rsid w:val="00FA77FC"/>
    <w:rsid w:val="00FB17C8"/>
    <w:rsid w:val="00FB2F0E"/>
    <w:rsid w:val="00FB3868"/>
    <w:rsid w:val="00FB5CA0"/>
    <w:rsid w:val="00FC11BD"/>
    <w:rsid w:val="00FC2BFA"/>
    <w:rsid w:val="00FC32D2"/>
    <w:rsid w:val="00FC7D6D"/>
    <w:rsid w:val="00FC7DAF"/>
    <w:rsid w:val="00FD0A8F"/>
    <w:rsid w:val="00FD24BE"/>
    <w:rsid w:val="00FD26B9"/>
    <w:rsid w:val="00FD5230"/>
    <w:rsid w:val="00FD53EF"/>
    <w:rsid w:val="00FD5CCE"/>
    <w:rsid w:val="00FD678D"/>
    <w:rsid w:val="00FE06BA"/>
    <w:rsid w:val="00FE0B84"/>
    <w:rsid w:val="00FE4D30"/>
    <w:rsid w:val="00FE4E16"/>
    <w:rsid w:val="00FE66F9"/>
    <w:rsid w:val="00FE7B5F"/>
    <w:rsid w:val="00FF0432"/>
    <w:rsid w:val="00FF0484"/>
    <w:rsid w:val="00FF20EA"/>
    <w:rsid w:val="00FF3771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7C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90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E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E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E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birs.ca/workshops/2014/14w5003/files/schmidt.pd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810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aslesani_1@hotmail.com</cp:lastModifiedBy>
  <cp:revision>768</cp:revision>
  <cp:lastPrinted>2023-08-12T19:34:00Z</cp:lastPrinted>
  <dcterms:created xsi:type="dcterms:W3CDTF">2023-07-07T10:05:00Z</dcterms:created>
  <dcterms:modified xsi:type="dcterms:W3CDTF">2024-03-17T09:00:00Z</dcterms:modified>
</cp:coreProperties>
</file>