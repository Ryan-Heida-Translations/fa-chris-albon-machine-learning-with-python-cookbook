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A5C3" w14:textId="77777777" w:rsidR="0041208B" w:rsidRPr="00294735" w:rsidRDefault="0041208B" w:rsidP="0041208B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bookmarkStart w:id="0" w:name="_Hlk140021714"/>
    </w:p>
    <w:bookmarkEnd w:id="0"/>
    <w:p w14:paraId="46316CDC" w14:textId="3C00C1C7" w:rsidR="008D29D3" w:rsidRPr="00294735" w:rsidRDefault="008D29D3" w:rsidP="008D29D3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فص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ل 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22 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-</w:t>
      </w: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Pr="008D29D3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شبکه</w:t>
      </w:r>
      <w:r w:rsidR="004E214F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‌های </w:t>
      </w:r>
      <w:r w:rsidRPr="008D29D3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عصب</w:t>
      </w:r>
      <w:r w:rsidRPr="008D29D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8D29D3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برا</w:t>
      </w:r>
      <w:r w:rsidRPr="008D29D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8D29D3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داده</w:t>
      </w:r>
      <w:r w:rsidR="004E214F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‌های </w:t>
      </w:r>
      <w:r w:rsidRPr="008D29D3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بدون ساختار</w:t>
      </w:r>
    </w:p>
    <w:p w14:paraId="7129FB8D" w14:textId="77777777" w:rsidR="008D29D3" w:rsidRDefault="008D29D3" w:rsidP="008D29D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72A442EF" w14:textId="7377045B" w:rsidR="008D29D3" w:rsidRPr="00AE51D8" w:rsidRDefault="008D29D3" w:rsidP="008D29D3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</w:t>
      </w:r>
      <w:r w:rsidR="0056142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.0 مقدمه</w:t>
      </w:r>
    </w:p>
    <w:p w14:paraId="4857B988" w14:textId="64D74926" w:rsidR="006E56F4" w:rsidRPr="006E56F4" w:rsidRDefault="006E56F4" w:rsidP="006E56F4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>در فصل قبل، ما بر رو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دستور العمل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>شبکه عصب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ساخت 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افته،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عن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>جدول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تمرکز کرد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>. بس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بزرگتر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شرفت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>در چند سال گذشته در واقع شامل استفاده از شبکه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>عصب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بدون ساختار، مانند متن 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تصاو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بود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کار با 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داده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>بدون ساختار کم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متفاوت از کار با منابع داده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ساخت 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افته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</w:t>
      </w:r>
    </w:p>
    <w:p w14:paraId="6875738A" w14:textId="18BD7E01" w:rsidR="006E56F4" w:rsidRPr="006E56F4" w:rsidRDefault="006E56F4" w:rsidP="006E56F4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به‌و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ژه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فضا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داده‌ها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بدون ساختار قدرتمند است، جا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تکن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ک‌ها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«کلاس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ک»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(مانند درخت‌ها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تقو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ت‌شده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>) معمولاً نم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توانند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تمام پ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چ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دگ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تفاوت‌ها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ظر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موجود در داده‌ها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صدا، تصاو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ر،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وها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غ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ثبت کنند. ما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در این فصل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اده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طور خاص برا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>متن و تصو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بررس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خواه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کرد.</w:t>
      </w:r>
    </w:p>
    <w:p w14:paraId="410B9715" w14:textId="7CDE6CDD" w:rsidR="008D29D3" w:rsidRDefault="006E56F4" w:rsidP="006E56F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فضا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تحت نظارت برا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 و تصاو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ر،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وظا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فرع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«انواع» 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وجود دارد. در ز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نمونه آورده شده است (اگرچه 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فهرست جامع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ست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>):</w:t>
      </w:r>
    </w:p>
    <w:p w14:paraId="66CFBADA" w14:textId="0AFFBE5F" w:rsidR="006E56F4" w:rsidRPr="006E56F4" w:rsidRDefault="006E56F4" w:rsidP="006E56F4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>طبقه بند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 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(مثال: طبقه بند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نکه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آ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="00643AB2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هات داگ است 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خ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>)</w:t>
      </w:r>
    </w:p>
    <w:p w14:paraId="4A402139" w14:textId="70E14493" w:rsidR="006E56F4" w:rsidRPr="006E56F4" w:rsidRDefault="006E56F4" w:rsidP="006E56F4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انتقال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(مثال: استفاده از 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زم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نه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‌ای 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>از پ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>آموزش‌دیده</w:t>
      </w:r>
      <w:r w:rsidR="00643AB2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‌شده 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مانند </w:t>
      </w:r>
      <w:r w:rsidRPr="006E56F4">
        <w:rPr>
          <w:rFonts w:ascii="Times New Roman" w:hAnsi="Times New Roman" w:cs="B Nazanin"/>
          <w:sz w:val="26"/>
          <w:szCs w:val="28"/>
          <w:lang w:bidi="fa-IR"/>
        </w:rPr>
        <w:t>BERT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تنظ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دق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در 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 برا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هرزنامه بودن 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نبودن 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>)</w:t>
      </w:r>
    </w:p>
    <w:p w14:paraId="1947745B" w14:textId="77777777" w:rsidR="006E56F4" w:rsidRPr="006E56F4" w:rsidRDefault="006E56F4" w:rsidP="006E56F4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تشخ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ص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اش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(به عنوان مثال: شناسا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طبقه بند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اش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اء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خاص در 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>)</w:t>
      </w:r>
    </w:p>
    <w:p w14:paraId="29346DD4" w14:textId="65478912" w:rsidR="006E56F4" w:rsidRDefault="006E56F4" w:rsidP="006E56F4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مدل‌ها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مولد (مثال: مدل‌ها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متن را بر اساس 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ورود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مشخص مانند مدل‌ها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E56F4">
        <w:rPr>
          <w:rFonts w:ascii="Times New Roman" w:hAnsi="Times New Roman" w:cs="B Nazanin"/>
          <w:sz w:val="26"/>
          <w:szCs w:val="28"/>
          <w:lang w:bidi="fa-IR"/>
        </w:rPr>
        <w:t>GPT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تول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>)</w:t>
      </w:r>
    </w:p>
    <w:p w14:paraId="4AFE263B" w14:textId="2E7F4E63" w:rsidR="006E56F4" w:rsidRPr="006E56F4" w:rsidRDefault="006E56F4" w:rsidP="006E56F4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>با افزا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محبوب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و کالا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شدن روزافزون</w:t>
      </w:r>
      <w:r w:rsidR="00643AB2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آن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>، راه حل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>منبع باز و سازمان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مقابله با 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موارد استفاده آسان تر شده اند. در 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فصل، ما از چند کتابخانه کل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عنوان نقطه</w:t>
      </w:r>
      <w:r w:rsidR="00643AB2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ورود خود برا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انجام 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وظا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خواه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کرد. به طور خ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اص،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از کتابخانه‌ها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6E56F4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proofErr w:type="spellStart"/>
      <w:r w:rsidRPr="006E56F4">
        <w:rPr>
          <w:rFonts w:ascii="Times New Roman" w:hAnsi="Times New Roman" w:cs="B Nazanin"/>
          <w:sz w:val="26"/>
          <w:szCs w:val="28"/>
          <w:lang w:bidi="fa-IR"/>
        </w:rPr>
        <w:t>Torchvision</w:t>
      </w:r>
      <w:proofErr w:type="spellEnd"/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Pr="006E56F4">
        <w:rPr>
          <w:rFonts w:ascii="Times New Roman" w:hAnsi="Times New Roman" w:cs="B Nazanin"/>
          <w:sz w:val="26"/>
          <w:szCs w:val="28"/>
          <w:lang w:bidi="fa-IR"/>
        </w:rPr>
        <w:t xml:space="preserve">Transformers </w:t>
      </w:r>
      <w:r w:rsidR="007B7DD2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در </w:t>
      </w:r>
      <w:r w:rsidRPr="006E56F4">
        <w:rPr>
          <w:rFonts w:ascii="Times New Roman" w:hAnsi="Times New Roman" w:cs="B Nazanin"/>
          <w:sz w:val="26"/>
          <w:szCs w:val="28"/>
          <w:lang w:bidi="fa-IR"/>
        </w:rPr>
        <w:t>Python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انجام مجموعه‌ا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="00F47A43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وظایف و </w:t>
      </w:r>
      <w:r w:rsidR="00B47E21">
        <w:rPr>
          <w:rFonts w:ascii="Times New Roman" w:hAnsi="Times New Roman" w:cs="B Nazanin" w:hint="cs"/>
          <w:sz w:val="26"/>
          <w:szCs w:val="28"/>
          <w:rtl/>
          <w:lang w:bidi="fa-IR"/>
        </w:rPr>
        <w:t>عملکردها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داده‌ها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تصو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E56F4">
        <w:rPr>
          <w:rFonts w:ascii="Times New Roman" w:hAnsi="Times New Roman" w:cs="B Nazanin"/>
          <w:sz w:val="26"/>
          <w:szCs w:val="28"/>
          <w:lang w:bidi="fa-IR"/>
        </w:rPr>
        <w:t>ML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م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کن</w:t>
      </w:r>
      <w:r w:rsidRPr="006E56F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E56F4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E56F4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74AFDAFD" w14:textId="77777777" w:rsidR="008D29D3" w:rsidRDefault="008D29D3" w:rsidP="008D29D3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19711E5D" w14:textId="53EC9B81" w:rsidR="008D29D3" w:rsidRPr="00294735" w:rsidRDefault="008D29D3" w:rsidP="008D29D3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</w:t>
      </w:r>
      <w:r w:rsidR="0056142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.1 </w:t>
      </w:r>
      <w:r w:rsidR="00B1756C" w:rsidRPr="00B1756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آموزش شبکه عصب</w:t>
      </w:r>
      <w:r w:rsidR="00B1756C" w:rsidRPr="00B1756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B1756C" w:rsidRPr="00B1756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برا</w:t>
      </w:r>
      <w:r w:rsidR="00B1756C" w:rsidRPr="00B1756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B1756C" w:rsidRPr="00B1756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طبقه بند</w:t>
      </w:r>
      <w:r w:rsidR="00B1756C" w:rsidRPr="00B1756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B1756C" w:rsidRPr="00B1756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تصاو</w:t>
      </w:r>
      <w:r w:rsidR="00B1756C" w:rsidRPr="00B1756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B1756C" w:rsidRPr="00B1756C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ر</w:t>
      </w:r>
    </w:p>
    <w:p w14:paraId="23A69267" w14:textId="77777777" w:rsidR="008D29D3" w:rsidRPr="00294735" w:rsidRDefault="008D29D3" w:rsidP="008D29D3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484B513C" w14:textId="33AEF353" w:rsidR="008D29D3" w:rsidRPr="00294735" w:rsidRDefault="00B1756C" w:rsidP="008D29D3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B1756C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B1756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1756C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1756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1756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1756C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B1756C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شبکه عصب</w:t>
      </w:r>
      <w:r w:rsidRPr="00B1756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1756C">
        <w:rPr>
          <w:rFonts w:ascii="Times New Roman" w:hAnsi="Times New Roman" w:cs="B Nazanin"/>
          <w:sz w:val="26"/>
          <w:szCs w:val="28"/>
          <w:rtl/>
          <w:lang w:bidi="fa-IR"/>
        </w:rPr>
        <w:t xml:space="preserve"> طبقه بند</w:t>
      </w:r>
      <w:r w:rsidRPr="00B1756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1756C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</w:t>
      </w:r>
      <w:r w:rsidRPr="00B1756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1756C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B1756C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آموزش ده</w:t>
      </w:r>
      <w:r w:rsidRPr="00B1756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1756C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1756C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C784025" w14:textId="77777777" w:rsidR="008D29D3" w:rsidRPr="00294735" w:rsidRDefault="008D29D3" w:rsidP="008D29D3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7C417AA5" w14:textId="25058C3F" w:rsidR="008D29D3" w:rsidRPr="00294735" w:rsidRDefault="00B1756C" w:rsidP="008D29D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B1756C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 xml:space="preserve">از </w:t>
      </w:r>
      <w:r w:rsidRPr="00B1756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1756C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B1756C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شبکه عصب</w:t>
      </w:r>
      <w:r w:rsidRPr="00B1756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1756C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کانولوشنال</w:t>
      </w:r>
      <w:r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"/>
      </w:r>
      <w:r w:rsidRPr="00B1756C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proofErr w:type="spellStart"/>
      <w:r w:rsidRPr="00B1756C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B1756C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B1756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1756C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1756C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" w:name="_MON_1763387385"/>
    <w:bookmarkEnd w:id="1"/>
    <w:p w14:paraId="770AF669" w14:textId="311805FF" w:rsidR="008D29D3" w:rsidRDefault="0056142E" w:rsidP="008D29D3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5001" w14:anchorId="39CDBB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523.2pt;height:750pt" o:ole="">
            <v:imagedata r:id="rId8" o:title=""/>
          </v:shape>
          <o:OLEObject Type="Embed" ProgID="Word.OpenDocumentText.12" ShapeID="_x0000_i1080" DrawAspect="Content" ObjectID="_1772189245" r:id="rId9"/>
        </w:object>
      </w:r>
    </w:p>
    <w:p w14:paraId="7A9C1EB0" w14:textId="77777777" w:rsidR="008D29D3" w:rsidRPr="00294735" w:rsidRDefault="008D29D3" w:rsidP="008D29D3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lastRenderedPageBreak/>
        <w:t>بحث</w:t>
      </w:r>
    </w:p>
    <w:p w14:paraId="4D59270F" w14:textId="5921C487" w:rsidR="0056142E" w:rsidRPr="0056142E" w:rsidRDefault="0056142E" w:rsidP="0056142E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>شبکه‌ها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عصب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کانولوشنال معمولاً برا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27DA6">
        <w:rPr>
          <w:rFonts w:ascii="Times New Roman" w:hAnsi="Times New Roman" w:cs="B Nazanin" w:hint="cs"/>
          <w:sz w:val="26"/>
          <w:szCs w:val="28"/>
          <w:rtl/>
          <w:lang w:bidi="fa-IR"/>
        </w:rPr>
        <w:t>عملکردهایی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تشخ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ص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نا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کامپ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وتر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م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شوند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>. آنها معمولاً از لا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کانولوشن، لا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ترک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لا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کاملاً متصل تشک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شده‌اند.</w:t>
      </w:r>
    </w:p>
    <w:p w14:paraId="5322FBE8" w14:textId="508D29AD" w:rsidR="0056142E" w:rsidRPr="0056142E" w:rsidRDefault="0056142E" w:rsidP="0056142E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هدف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لا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کانولوشن، 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مهم تصو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لا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کانولوشن با اعمال 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ف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لتر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ناح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خاص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تصو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="00CD5233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به 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اندازه </w:t>
      </w:r>
      <w:r w:rsidR="00BC42E6">
        <w:rPr>
          <w:rFonts w:ascii="Times New Roman" w:hAnsi="Times New Roman" w:cs="B Nazanin" w:hint="cs"/>
          <w:sz w:val="26"/>
          <w:szCs w:val="28"/>
          <w:rtl/>
          <w:lang w:bidi="fa-IR"/>
        </w:rPr>
        <w:t>کانولوشن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>) کار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 می‌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>کنند. وزن‌ها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لا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سپس 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گ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رند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و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خاص را 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که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کار طبقه‌بند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ح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ات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هستند، تشخ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ص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دهند. به عنوان مثال، اگر مدل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آموزش ده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دست فرد را تشخ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ص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دهد، ممکن است ف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لتر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تشخ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ص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انگشتان را ب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اموزد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026DE82" w14:textId="4C145AB1" w:rsidR="0056142E" w:rsidRPr="0056142E" w:rsidRDefault="0056142E" w:rsidP="0056142E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هدف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لا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ادغام معمولاً کاهش ابعاد ورود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>از لا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قبل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لا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همچن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ف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لتر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اعمال شده بر رو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بخش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ورود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 می‌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>کند، اما ه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چ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فعال ساز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ندارد. در عوض، ابعاد ورود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 انجام حداکثر ادغام (جا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پ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کسل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در ف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لتر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بالاتر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مقدار انتخاب م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) 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ادغام متوسط (که در آن به طور متوسط از پ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کسل‌ها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ورود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م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>) کاهش م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دهد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52525294" w14:textId="10D05070" w:rsidR="008D29D3" w:rsidRDefault="0056142E" w:rsidP="0056142E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نها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ت،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لا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="00CD5233">
        <w:rPr>
          <w:rFonts w:ascii="Times New Roman" w:hAnsi="Times New Roman" w:cs="B Nazanin" w:hint="eastAsia"/>
          <w:sz w:val="26"/>
          <w:szCs w:val="28"/>
          <w:lang w:bidi="fa-IR"/>
        </w:rPr>
        <w:t>‌</w:t>
      </w:r>
      <w:r w:rsidR="00CD52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کاملا متصل را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 می‌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>توان با چ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 تابع فعال ساز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56142E">
        <w:rPr>
          <w:rFonts w:ascii="Times New Roman" w:hAnsi="Times New Roman" w:cs="B Nazanin"/>
          <w:sz w:val="26"/>
          <w:szCs w:val="28"/>
          <w:lang w:bidi="fa-IR"/>
        </w:rPr>
        <w:t>softmax</w:t>
      </w:r>
      <w:proofErr w:type="spellEnd"/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طبقه بند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 w:hint="eastAsia"/>
          <w:sz w:val="26"/>
          <w:szCs w:val="28"/>
          <w:rtl/>
          <w:lang w:bidi="fa-IR"/>
        </w:rPr>
        <w:t>نر</w:t>
      </w:r>
      <w:r w:rsidRPr="0056142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142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کرد.</w:t>
      </w:r>
    </w:p>
    <w:p w14:paraId="40BDBCDC" w14:textId="2ADCD372" w:rsidR="008D29D3" w:rsidRPr="0056142E" w:rsidRDefault="008D29D3" w:rsidP="0056142E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28E532B6" w14:textId="4C1E3E10" w:rsidR="0056142E" w:rsidRPr="002E04BA" w:rsidRDefault="00000000" w:rsidP="0056142E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10" w:history="1">
        <w:r w:rsidR="0056142E" w:rsidRPr="0056142E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شبکه</w:t>
        </w:r>
        <w:r w:rsidR="004E214F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‌های </w:t>
        </w:r>
        <w:r w:rsidR="0056142E" w:rsidRPr="0056142E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عصب</w:t>
        </w:r>
        <w:r w:rsidR="0056142E" w:rsidRPr="0056142E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56142E" w:rsidRPr="0056142E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کانولوشنال</w:t>
        </w:r>
        <w:r w:rsidR="0056142E" w:rsidRPr="0056142E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 (</w:t>
        </w:r>
        <w:r w:rsidR="0056142E" w:rsidRPr="0056142E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CNN</w:t>
        </w:r>
        <w:r w:rsidR="0056142E" w:rsidRPr="0056142E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)</w:t>
        </w:r>
      </w:hyperlink>
    </w:p>
    <w:p w14:paraId="4A0325DA" w14:textId="77777777" w:rsidR="008D29D3" w:rsidRDefault="008D29D3" w:rsidP="008D29D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75D0058B" w14:textId="182DA54E" w:rsidR="008D29D3" w:rsidRPr="00294735" w:rsidRDefault="008D29D3" w:rsidP="008D29D3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</w:t>
      </w:r>
      <w:r w:rsidR="0056142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.2 </w:t>
      </w:r>
      <w:r w:rsidR="00FB508B" w:rsidRPr="00FB508B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آموزش شبکه عصب</w:t>
      </w:r>
      <w:r w:rsidR="00FB508B" w:rsidRPr="00FB508B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FB508B" w:rsidRPr="00FB508B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برا</w:t>
      </w:r>
      <w:r w:rsidR="00FB508B" w:rsidRPr="00FB508B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FB508B" w:rsidRPr="00FB508B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طبقه بند</w:t>
      </w:r>
      <w:r w:rsidR="00FB508B" w:rsidRPr="00FB508B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FB508B" w:rsidRPr="00FB508B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متن</w:t>
      </w:r>
    </w:p>
    <w:p w14:paraId="48718E2C" w14:textId="77777777" w:rsidR="008D29D3" w:rsidRPr="00294735" w:rsidRDefault="008D29D3" w:rsidP="008D29D3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4767FE62" w14:textId="0A9A3FD9" w:rsidR="008D29D3" w:rsidRPr="00294735" w:rsidRDefault="00325E99" w:rsidP="008D29D3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325E99">
        <w:rPr>
          <w:rFonts w:ascii="Times New Roman" w:hAnsi="Times New Roman" w:cs="B Nazanin"/>
          <w:sz w:val="26"/>
          <w:szCs w:val="28"/>
          <w:rtl/>
          <w:lang w:bidi="fa-IR"/>
        </w:rPr>
        <w:t>برا</w:t>
      </w:r>
      <w:r w:rsidRPr="00325E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25E99">
        <w:rPr>
          <w:rFonts w:ascii="Times New Roman" w:hAnsi="Times New Roman" w:cs="B Nazanin"/>
          <w:sz w:val="26"/>
          <w:szCs w:val="28"/>
          <w:rtl/>
          <w:lang w:bidi="fa-IR"/>
        </w:rPr>
        <w:t xml:space="preserve"> طبقه بند</w:t>
      </w:r>
      <w:r w:rsidRPr="00325E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25E9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325E99">
        <w:rPr>
          <w:rFonts w:ascii="Times New Roman" w:hAnsi="Times New Roman" w:cs="B Nazanin"/>
          <w:sz w:val="26"/>
          <w:szCs w:val="28"/>
          <w:rtl/>
          <w:lang w:bidi="fa-IR"/>
        </w:rPr>
        <w:t>متن</w:t>
      </w:r>
      <w:r w:rsidRPr="00325E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25E9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</w:t>
      </w:r>
      <w:r w:rsidRPr="00325E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25E9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25E9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325E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25E9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325E99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شبکه عصب</w:t>
      </w:r>
      <w:r w:rsidRPr="00325E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25E99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ده</w:t>
      </w:r>
      <w:r w:rsidRPr="00325E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25E9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25E99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7B96CB9E" w14:textId="77777777" w:rsidR="008D29D3" w:rsidRPr="00294735" w:rsidRDefault="008D29D3" w:rsidP="008D29D3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630E5A51" w14:textId="2E790916" w:rsidR="008D29D3" w:rsidRPr="00294735" w:rsidRDefault="00325E99" w:rsidP="008D29D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325E99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r w:rsidRPr="00325E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25E9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325E99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شبکه عصب</w:t>
      </w:r>
      <w:r w:rsidRPr="00325E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25E9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325E99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325E9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325E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25E9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25E99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اول</w:t>
      </w:r>
      <w:r w:rsidRPr="00325E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25E9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325E99">
        <w:rPr>
          <w:rFonts w:ascii="Times New Roman" w:hAnsi="Times New Roman" w:cs="B Nazanin"/>
          <w:sz w:val="26"/>
          <w:szCs w:val="28"/>
          <w:rtl/>
          <w:lang w:bidi="fa-IR"/>
        </w:rPr>
        <w:t xml:space="preserve"> لا</w:t>
      </w:r>
      <w:r w:rsidRPr="00325E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25E99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325E99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به اندازه دا</w:t>
      </w:r>
      <w:r w:rsidRPr="00325E9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25E99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325E99">
        <w:rPr>
          <w:rFonts w:ascii="Times New Roman" w:hAnsi="Times New Roman" w:cs="B Nazanin"/>
          <w:sz w:val="26"/>
          <w:szCs w:val="28"/>
          <w:rtl/>
          <w:lang w:bidi="fa-IR"/>
        </w:rPr>
        <w:t xml:space="preserve"> لغات شما باشد:</w:t>
      </w:r>
    </w:p>
    <w:bookmarkStart w:id="2" w:name="_MON_1763389363"/>
    <w:bookmarkEnd w:id="2"/>
    <w:p w14:paraId="30217657" w14:textId="50CE214B" w:rsidR="008D29D3" w:rsidRPr="004E287A" w:rsidRDefault="000347A5" w:rsidP="004E287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4597" w14:anchorId="24A7AF9B">
          <v:shape id="_x0000_i1081" type="#_x0000_t75" style="width:523.2pt;height:730.8pt" o:ole="">
            <v:imagedata r:id="rId11" o:title=""/>
          </v:shape>
          <o:OLEObject Type="Embed" ProgID="Word.OpenDocumentText.12" ShapeID="_x0000_i1081" DrawAspect="Content" ObjectID="_1772189246" r:id="rId12"/>
        </w:object>
      </w:r>
      <w:r w:rsidR="008D29D3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0EC5A307" w14:textId="6AACB287" w:rsidR="008D29D3" w:rsidRDefault="00374075" w:rsidP="008D29D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برخلاف تصاو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ر،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>متن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ذاتا غ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عدد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هستند. قبل از آموزش 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مدل، با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 را به 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نما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عدد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تبد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مدل بتواند از آن استفاده کند تا بفهمد کدام کلمات و ترک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ب‌ها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کلمه برا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طبقه‌بند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مهم هستند. در ا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مثال، از</w:t>
      </w:r>
      <w:proofErr w:type="spellStart"/>
      <w:r w:rsidRPr="00374075">
        <w:rPr>
          <w:rFonts w:ascii="Times New Roman" w:hAnsi="Times New Roman" w:cs="B Nazanin"/>
          <w:sz w:val="26"/>
          <w:szCs w:val="28"/>
          <w:lang w:bidi="fa-IR"/>
        </w:rPr>
        <w:t>CountVetorizer</w:t>
      </w:r>
      <w:proofErr w:type="spellEnd"/>
      <w:r w:rsidRPr="00374075">
        <w:rPr>
          <w:rFonts w:ascii="Times New Roman" w:hAnsi="Times New Roman" w:cs="B Nazanin"/>
          <w:sz w:val="26"/>
          <w:szCs w:val="28"/>
          <w:lang w:bidi="fa-IR"/>
        </w:rPr>
        <w:t xml:space="preserve"> </w:t>
      </w:r>
      <w:r w:rsidR="00C654A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در </w:t>
      </w:r>
      <w:r w:rsidR="00C654AF" w:rsidRPr="00374075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="00C654AF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>بر</w:t>
      </w:r>
      <w:r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رمزگذار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واژگان به عنوان بردار به اندازه</w:t>
      </w:r>
      <w:r w:rsidR="00FB6288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 واژگان استفاده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 می‌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جا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هر کلمه به 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شاخص خاص در بردار اختصاص داده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 می‌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>شود، و مقدار در آن مکان</w:t>
      </w:r>
      <w:r w:rsidR="002B2A07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 دفعات</w:t>
      </w:r>
      <w:r w:rsidR="00A70C6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تکرار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کلمه است</w:t>
      </w:r>
      <w:r w:rsidR="00A70C6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که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پاراگراف مشخص ظاهر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 می‌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>شود. در ا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مورد، با نگاه کردن به مجموعه آموزش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م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اندازه واژگان را بب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37407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3" w:name="_MON_1763389774"/>
    <w:bookmarkEnd w:id="3"/>
    <w:p w14:paraId="194CA9C6" w14:textId="744E2F29" w:rsidR="008D29D3" w:rsidRPr="002E04BA" w:rsidRDefault="00745F7F" w:rsidP="00745F7F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23" w14:anchorId="3FEC59F4">
          <v:shape id="_x0000_i1082" type="#_x0000_t75" style="width:523.2pt;height:36pt" o:ole="">
            <v:imagedata r:id="rId13" o:title=""/>
          </v:shape>
          <o:OLEObject Type="Embed" ProgID="Word.OpenDocumentText.12" ShapeID="_x0000_i1082" DrawAspect="Content" ObjectID="_1772189247" r:id="rId14"/>
        </w:objec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>ما از هم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075"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مقدار در اول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075"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لا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075"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شبکه عصب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برا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="00374075"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اندازه لا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075"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ورود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 می‌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075"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: </w:t>
      </w:r>
      <w:r w:rsidR="00374075" w:rsidRPr="00374075">
        <w:rPr>
          <w:rFonts w:ascii="Times New Roman" w:hAnsi="Times New Roman" w:cs="B Nazanin"/>
          <w:sz w:val="26"/>
          <w:szCs w:val="28"/>
          <w:lang w:bidi="fa-IR"/>
        </w:rPr>
        <w:t xml:space="preserve">self.fc1 = </w:t>
      </w:r>
      <w:proofErr w:type="spellStart"/>
      <w:r w:rsidR="00374075" w:rsidRPr="00374075">
        <w:rPr>
          <w:rFonts w:ascii="Times New Roman" w:hAnsi="Times New Roman" w:cs="B Nazanin"/>
          <w:sz w:val="26"/>
          <w:szCs w:val="28"/>
          <w:lang w:bidi="fa-IR"/>
        </w:rPr>
        <w:t>nn.Linear</w:t>
      </w:r>
      <w:proofErr w:type="spellEnd"/>
      <w:r w:rsidR="00374075" w:rsidRPr="00374075">
        <w:rPr>
          <w:rFonts w:ascii="Times New Roman" w:hAnsi="Times New Roman" w:cs="B Nazanin"/>
          <w:sz w:val="26"/>
          <w:szCs w:val="28"/>
          <w:lang w:bidi="fa-IR"/>
        </w:rPr>
        <w:t>(</w:t>
      </w:r>
      <w:proofErr w:type="spellStart"/>
      <w:r w:rsidR="00374075" w:rsidRPr="00374075">
        <w:rPr>
          <w:rFonts w:ascii="Times New Roman" w:hAnsi="Times New Roman" w:cs="B Nazanin"/>
          <w:sz w:val="26"/>
          <w:szCs w:val="28"/>
          <w:lang w:bidi="fa-IR"/>
        </w:rPr>
        <w:t>X_train.shape</w:t>
      </w:r>
      <w:proofErr w:type="spellEnd"/>
      <w:r w:rsidR="00374075" w:rsidRPr="00374075">
        <w:rPr>
          <w:rFonts w:ascii="Times New Roman" w:hAnsi="Times New Roman" w:cs="B Nazanin"/>
          <w:sz w:val="26"/>
          <w:szCs w:val="28"/>
          <w:lang w:bidi="fa-IR"/>
        </w:rPr>
        <w:t>[1], 128)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>. ا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075"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C11763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عملکرد 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>به شبکه ما اجازه م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374075"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دهد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آنچه را که به آن تعب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075"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کلمه م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374075"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گو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075"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ند</w:t>
      </w:r>
      <w:r w:rsidR="00C11763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بیاموزد</w:t>
      </w:r>
      <w:r w:rsidR="00374075"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="00C11763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یعنی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بازنما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بردار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کلمات</w:t>
      </w:r>
      <w:r w:rsidR="00C11763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ی 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که از </w:t>
      </w:r>
      <w:r w:rsidR="00C11763">
        <w:rPr>
          <w:rFonts w:ascii="Times New Roman" w:hAnsi="Times New Roman" w:cs="B Nazanin" w:hint="cs"/>
          <w:sz w:val="26"/>
          <w:szCs w:val="28"/>
          <w:rtl/>
          <w:lang w:bidi="fa-IR"/>
        </w:rPr>
        <w:t>یک یادگیری تحت نظارت مانند کاری که در این بخش انجام دادیم آمده است.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075"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 به ما امکان م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374075"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دهد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جاساز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374075"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کلم</w:t>
      </w:r>
      <w:r w:rsidR="00C11763">
        <w:rPr>
          <w:rFonts w:ascii="Times New Roman" w:hAnsi="Times New Roman" w:cs="B Nazanin" w:hint="cs"/>
          <w:sz w:val="26"/>
          <w:szCs w:val="28"/>
          <w:rtl/>
          <w:lang w:bidi="fa-IR"/>
        </w:rPr>
        <w:t>ات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اندازه ۱۲۸ را 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075"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بگ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075"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075"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اگرچه ا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075"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جاساز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374075"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درجه اول برا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075"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 خاص و واژگان مف</w:t>
      </w:r>
      <w:r w:rsidR="00374075" w:rsidRPr="0037407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075" w:rsidRPr="0037407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374075" w:rsidRPr="00374075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خواهند بود.</w:t>
      </w:r>
    </w:p>
    <w:p w14:paraId="2D19E081" w14:textId="77777777" w:rsidR="008D29D3" w:rsidRDefault="008D29D3" w:rsidP="008D29D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4C68AF4" w14:textId="514FA0C1" w:rsidR="008D29D3" w:rsidRPr="00294735" w:rsidRDefault="008D29D3" w:rsidP="008D29D3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</w:t>
      </w:r>
      <w:r w:rsidR="003E037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</w:t>
      </w:r>
      <w:r w:rsidR="003E037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3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3E0370" w:rsidRPr="003E037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تنظ</w:t>
      </w:r>
      <w:r w:rsidR="003E0370" w:rsidRPr="003E037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3E0370" w:rsidRPr="003E0370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م</w:t>
      </w:r>
      <w:r w:rsidR="003E0370" w:rsidRPr="003E037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دق</w:t>
      </w:r>
      <w:r w:rsidR="003E0370" w:rsidRPr="003E037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3E0370" w:rsidRPr="003E0370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ق</w:t>
      </w:r>
      <w:r w:rsidR="003E0370" w:rsidRPr="003E037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3E0370" w:rsidRPr="003E037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3E0370" w:rsidRPr="003E0370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3E0370" w:rsidRPr="003E037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مدل از پ</w:t>
      </w:r>
      <w:r w:rsidR="003E0370" w:rsidRPr="003E037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3E0370" w:rsidRPr="003E0370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ش</w:t>
      </w:r>
      <w:r w:rsidR="003E0370" w:rsidRPr="003E037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4E214F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آموزش‌دیده</w:t>
      </w:r>
      <w:r w:rsidR="003E0370" w:rsidRPr="003E037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برا</w:t>
      </w:r>
      <w:r w:rsidR="003E0370" w:rsidRPr="003E037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3E0370" w:rsidRPr="003E037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طبقه بند</w:t>
      </w:r>
      <w:r w:rsidR="003E0370" w:rsidRPr="003E037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3E0370" w:rsidRPr="003E0370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تصو</w:t>
      </w:r>
      <w:r w:rsidR="003E0370" w:rsidRPr="003E0370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3E0370" w:rsidRPr="003E0370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ر</w:t>
      </w:r>
    </w:p>
    <w:p w14:paraId="5FCDA787" w14:textId="77777777" w:rsidR="008D29D3" w:rsidRPr="00294735" w:rsidRDefault="008D29D3" w:rsidP="008D29D3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6FA0CDAB" w14:textId="2B9A0653" w:rsidR="008D29D3" w:rsidRPr="00294735" w:rsidRDefault="003E0370" w:rsidP="008D29D3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3E0370">
        <w:rPr>
          <w:rFonts w:ascii="Times New Roman" w:hAnsi="Times New Roman" w:cs="B Nazanin"/>
          <w:sz w:val="26"/>
          <w:szCs w:val="28"/>
          <w:rtl/>
          <w:lang w:bidi="fa-IR"/>
        </w:rPr>
        <w:t>شما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 می‌</w:t>
      </w:r>
      <w:r w:rsidRPr="003E0370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3E03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037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E037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3E03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037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3E0370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طبقه بند</w:t>
      </w:r>
      <w:r w:rsidRPr="003E03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0370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</w:t>
      </w:r>
      <w:r w:rsidRPr="003E03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0370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3E0370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 استفاده از آموخته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3E03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037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3E0370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از پ</w:t>
      </w:r>
      <w:r w:rsidRPr="003E03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0370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3E037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>آموزش‌دیده</w:t>
      </w:r>
      <w:r w:rsidRPr="003E0370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ده</w:t>
      </w:r>
      <w:r w:rsidRPr="003E03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037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E0370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6FEFAFB" w14:textId="77777777" w:rsidR="008D29D3" w:rsidRPr="00294735" w:rsidRDefault="008D29D3" w:rsidP="008D29D3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7EEF2B59" w14:textId="1F532B6F" w:rsidR="008D29D3" w:rsidRPr="00294735" w:rsidRDefault="003E0370" w:rsidP="008D29D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3E0370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کتابخانه </w:t>
      </w:r>
      <w:r w:rsidRPr="003E0370">
        <w:rPr>
          <w:rFonts w:ascii="Times New Roman" w:hAnsi="Times New Roman" w:cs="B Nazanin"/>
          <w:sz w:val="26"/>
          <w:szCs w:val="28"/>
          <w:lang w:bidi="fa-IR"/>
        </w:rPr>
        <w:t>transformers</w:t>
      </w:r>
      <w:r w:rsidRPr="003E037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</w:t>
      </w:r>
      <w:proofErr w:type="spellStart"/>
      <w:r w:rsidRPr="003E0370">
        <w:rPr>
          <w:rFonts w:ascii="Times New Roman" w:hAnsi="Times New Roman" w:cs="B Nazanin"/>
          <w:sz w:val="26"/>
          <w:szCs w:val="28"/>
          <w:lang w:bidi="fa-IR"/>
        </w:rPr>
        <w:t>torchvision</w:t>
      </w:r>
      <w:proofErr w:type="spellEnd"/>
      <w:r w:rsidRPr="003E037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3E03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0370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3E03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0370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3E0370">
        <w:rPr>
          <w:rFonts w:ascii="Times New Roman" w:hAnsi="Times New Roman" w:cs="B Nazanin"/>
          <w:sz w:val="26"/>
          <w:szCs w:val="28"/>
          <w:rtl/>
          <w:lang w:bidi="fa-IR"/>
        </w:rPr>
        <w:t xml:space="preserve"> دق</w:t>
      </w:r>
      <w:r w:rsidRPr="003E03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0370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3E037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3E03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037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3E0370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از پ</w:t>
      </w:r>
      <w:r w:rsidRPr="003E03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0370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3E037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>آموزش‌دیده</w:t>
      </w:r>
      <w:r w:rsidRPr="003E0370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</w:t>
      </w:r>
      <w:r w:rsidRPr="003E03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037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3E0370">
        <w:rPr>
          <w:rFonts w:ascii="Times New Roman" w:hAnsi="Times New Roman" w:cs="B Nazanin"/>
          <w:sz w:val="26"/>
          <w:szCs w:val="28"/>
          <w:rtl/>
          <w:lang w:bidi="fa-IR"/>
        </w:rPr>
        <w:t>خود استفاده کن</w:t>
      </w:r>
      <w:r w:rsidRPr="003E037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E037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E0370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4" w:name="_MON_1763392022"/>
    <w:bookmarkEnd w:id="4"/>
    <w:p w14:paraId="385EF011" w14:textId="32184433" w:rsidR="008D29D3" w:rsidRDefault="00495767" w:rsidP="008D29D3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5387" w14:anchorId="50088967">
          <v:shape id="_x0000_i1083" type="#_x0000_t75" style="width:523.2pt;height:765.6pt" o:ole="">
            <v:imagedata r:id="rId15" o:title=""/>
          </v:shape>
          <o:OLEObject Type="Embed" ProgID="Word.OpenDocumentText.12" ShapeID="_x0000_i1083" DrawAspect="Content" ObjectID="_1772189248" r:id="rId16"/>
        </w:object>
      </w:r>
    </w:p>
    <w:p w14:paraId="2D2C8409" w14:textId="77777777" w:rsidR="008D29D3" w:rsidRPr="00294735" w:rsidRDefault="008D29D3" w:rsidP="008D29D3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lastRenderedPageBreak/>
        <w:t>بحث</w:t>
      </w:r>
    </w:p>
    <w:p w14:paraId="57900441" w14:textId="6399ECD9" w:rsidR="008D29D3" w:rsidRDefault="007A07E7" w:rsidP="007A07E7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>در حوزه داده‌ها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بدون ساختار مانند متن و تصاو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ر،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به‌جا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شروع از ابتدا، به‌و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ژه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موارد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به داده‌ها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برچسب‌گذار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شده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دسترس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ندار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از مدل‌ها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پ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آموزش‌د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ده‌شده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داده‌ها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 شروع کن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>. با استفاده از جاساز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اط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لاعات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مدل بزرگ‌تر، م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خود را برا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 جد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بدون ن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اطلاعات برچسب‌گذار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ز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>. علاوه بر ا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ن،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از پ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>آموزش‌دیده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ممکن است اطلاعات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داشته باشد که اصلاً در مجموعه داده آموزش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ثبت نشده باشد، که منجر به بهبود عملکر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 می‌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>شود. ا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فرآ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ند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انتقال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معروف است.</w:t>
      </w:r>
    </w:p>
    <w:p w14:paraId="4B001904" w14:textId="3968BC9D" w:rsidR="008D29D3" w:rsidRDefault="007A07E7" w:rsidP="007A07E7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>در ا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مثال، وزن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را از مدل </w:t>
      </w:r>
      <w:proofErr w:type="spellStart"/>
      <w:r w:rsidRPr="007A07E7">
        <w:rPr>
          <w:rFonts w:ascii="Times New Roman" w:hAnsi="Times New Roman" w:cs="B Nazanin"/>
          <w:sz w:val="26"/>
          <w:szCs w:val="28"/>
          <w:lang w:bidi="fa-IR"/>
        </w:rPr>
        <w:t>ViT</w:t>
      </w:r>
      <w:proofErr w:type="spellEnd"/>
      <w:r w:rsidRPr="007A07E7">
        <w:rPr>
          <w:rFonts w:ascii="Times New Roman" w:hAnsi="Times New Roman" w:cs="B Nazanin"/>
          <w:sz w:val="26"/>
          <w:szCs w:val="28"/>
          <w:lang w:bidi="fa-IR"/>
        </w:rPr>
        <w:t xml:space="preserve"> (Vision Transformer)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گوگل بارگ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 می‌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. سپس، از کتابخانه </w:t>
      </w:r>
      <w:r w:rsidRPr="007A07E7">
        <w:rPr>
          <w:rFonts w:ascii="Times New Roman" w:hAnsi="Times New Roman" w:cs="B Nazanin"/>
          <w:sz w:val="26"/>
          <w:szCs w:val="28"/>
          <w:lang w:bidi="fa-IR"/>
        </w:rPr>
        <w:t>transformers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دق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برا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 طبقه‌بند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مجموعه داده‌ها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 </w:t>
      </w:r>
      <w:r w:rsidRPr="007A07E7">
        <w:rPr>
          <w:rFonts w:ascii="Times New Roman" w:hAnsi="Times New Roman" w:cs="B Nazanin"/>
          <w:sz w:val="26"/>
          <w:szCs w:val="28"/>
          <w:lang w:bidi="fa-IR"/>
        </w:rPr>
        <w:t>MNIST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>، مجموعه داده‌ا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از اقلام لباس، استفاده م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کن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>. ا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کرد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 می‌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>توان بر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افزا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عملکرد در هر مجموعه داده ب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نا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کامپ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وتر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اعمال کرد، و کتابخانه </w:t>
      </w:r>
      <w:r w:rsidR="007F6737" w:rsidRPr="007F6737">
        <w:rPr>
          <w:rFonts w:ascii="Times New Roman" w:hAnsi="Times New Roman" w:cs="B Nazanin"/>
          <w:sz w:val="26"/>
          <w:szCs w:val="28"/>
          <w:lang w:bidi="fa-IR"/>
        </w:rPr>
        <w:t>transformers</w:t>
      </w:r>
      <w:r w:rsidR="007F6737" w:rsidRPr="007F673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رابط سطح بالا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ارائه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 می‌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>دهد که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 می‌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آن برا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دق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خود از مدل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>بزرگتر و از پ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>آموزش‌دیده</w:t>
      </w:r>
      <w:r w:rsidR="007F6737">
        <w:rPr>
          <w:rFonts w:ascii="Times New Roman" w:hAnsi="Times New Roman" w:cs="B Nazanin" w:hint="eastAsia"/>
          <w:sz w:val="26"/>
          <w:szCs w:val="28"/>
          <w:lang w:bidi="fa-IR"/>
        </w:rPr>
        <w:t>‌</w:t>
      </w:r>
      <w:r w:rsidR="007F6737">
        <w:rPr>
          <w:rFonts w:ascii="Times New Roman" w:hAnsi="Times New Roman" w:cs="B Nazanin" w:hint="cs"/>
          <w:sz w:val="26"/>
          <w:szCs w:val="28"/>
          <w:rtl/>
          <w:lang w:bidi="fa-IR"/>
        </w:rPr>
        <w:t>شده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بدون نوشتن مقدار ز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 xml:space="preserve"> کد استفاده کن</w:t>
      </w:r>
      <w:r w:rsidRPr="007A07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A07E7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7A07E7">
        <w:rPr>
          <w:rFonts w:ascii="Times New Roman" w:hAnsi="Times New Roman" w:cs="B Nazanin"/>
          <w:sz w:val="26"/>
          <w:szCs w:val="28"/>
          <w:rtl/>
          <w:lang w:bidi="fa-IR"/>
        </w:rPr>
        <w:t>.</w:t>
      </w:r>
      <w:r>
        <w:rPr>
          <w:rFonts w:ascii="Times New Roman" w:hAnsi="Times New Roman" w:cs="B Nazanin"/>
          <w:sz w:val="26"/>
          <w:szCs w:val="28"/>
          <w:lang w:bidi="fa-IR"/>
        </w:rPr>
        <w:t xml:space="preserve"> </w:t>
      </w:r>
    </w:p>
    <w:p w14:paraId="08A70D2A" w14:textId="6C1825F3" w:rsidR="008D29D3" w:rsidRPr="007A07E7" w:rsidRDefault="008D29D3" w:rsidP="007A07E7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4E4BC2CC" w14:textId="6F5E6C48" w:rsidR="007A07E7" w:rsidRPr="000A5565" w:rsidRDefault="00000000" w:rsidP="007A07E7">
      <w:pPr>
        <w:pStyle w:val="ListParagraph"/>
        <w:numPr>
          <w:ilvl w:val="0"/>
          <w:numId w:val="10"/>
        </w:num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hyperlink r:id="rId17" w:history="1">
        <w:r w:rsidR="007A07E7" w:rsidRPr="007A07E7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وب‌سا</w:t>
        </w:r>
        <w:r w:rsidR="007A07E7" w:rsidRPr="007A07E7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7A07E7" w:rsidRPr="007A07E7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ت</w:t>
        </w:r>
        <w:r w:rsidR="007A07E7" w:rsidRPr="007A07E7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و مستندات </w:t>
        </w:r>
        <w:r w:rsidR="007A07E7" w:rsidRPr="007A07E7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Hugging Face</w:t>
        </w:r>
      </w:hyperlink>
    </w:p>
    <w:p w14:paraId="0BB0C992" w14:textId="77777777" w:rsidR="008D29D3" w:rsidRDefault="008D29D3" w:rsidP="008D29D3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18319A31" w14:textId="7BDCFA58" w:rsidR="008D29D3" w:rsidRPr="00294735" w:rsidRDefault="008D29D3" w:rsidP="008D29D3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</w:t>
      </w:r>
      <w:r w:rsidR="00495767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.4 </w:t>
      </w:r>
      <w:r w:rsidR="007F6737" w:rsidRPr="007F6737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تنظ</w:t>
      </w:r>
      <w:r w:rsidR="007F6737" w:rsidRPr="007F6737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7F6737" w:rsidRPr="007F6737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م</w:t>
      </w:r>
      <w:r w:rsidR="007F6737" w:rsidRPr="007F6737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دق</w:t>
      </w:r>
      <w:r w:rsidR="007F6737" w:rsidRPr="007F6737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7F6737" w:rsidRPr="007F6737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ق</w:t>
      </w:r>
      <w:r w:rsidR="007F6737" w:rsidRPr="007F6737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7F6737" w:rsidRPr="007F6737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7F6737" w:rsidRPr="007F6737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7F6737" w:rsidRPr="007F6737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مدل از پ</w:t>
      </w:r>
      <w:r w:rsidR="007F6737" w:rsidRPr="007F6737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7F6737" w:rsidRPr="007F6737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ش</w:t>
      </w:r>
      <w:r w:rsidR="007F6737" w:rsidRPr="007F6737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4E214F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آموزش‌دیده</w:t>
      </w:r>
      <w:r w:rsidR="007F6737">
        <w:rPr>
          <w:rFonts w:ascii="Times New Roman" w:hAnsi="Times New Roman" w:cs="B Nazanin" w:hint="eastAsia"/>
          <w:b/>
          <w:bCs/>
          <w:sz w:val="26"/>
          <w:szCs w:val="28"/>
          <w:lang w:bidi="fa-IR"/>
        </w:rPr>
        <w:t>‌</w:t>
      </w:r>
      <w:r w:rsidR="007F6737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شده</w:t>
      </w:r>
      <w:r w:rsidR="007F6737" w:rsidRPr="007F6737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برا</w:t>
      </w:r>
      <w:r w:rsidR="007F6737" w:rsidRPr="007F6737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7F6737" w:rsidRPr="007F6737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طبقه بند</w:t>
      </w:r>
      <w:r w:rsidR="007F6737" w:rsidRPr="007F6737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7F6737" w:rsidRPr="007F6737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متن</w:t>
      </w:r>
    </w:p>
    <w:p w14:paraId="41F50D76" w14:textId="77777777" w:rsidR="008D29D3" w:rsidRPr="00294735" w:rsidRDefault="008D29D3" w:rsidP="008D29D3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71124287" w14:textId="1D854675" w:rsidR="008D29D3" w:rsidRPr="00294735" w:rsidRDefault="00FA2C63" w:rsidP="008D29D3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FA2C63">
        <w:rPr>
          <w:rFonts w:ascii="Times New Roman" w:hAnsi="Times New Roman" w:cs="B Nazanin"/>
          <w:sz w:val="26"/>
          <w:szCs w:val="28"/>
          <w:rtl/>
          <w:lang w:bidi="fa-IR"/>
        </w:rPr>
        <w:t>شما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 می‌</w:t>
      </w:r>
      <w:r w:rsidRPr="00FA2C63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FA2C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A2C6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FA2C6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FA2C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A2C6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FA2C6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طبقه بند</w:t>
      </w:r>
      <w:r w:rsidRPr="00FA2C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A2C6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 را با استفاده از آموخته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FA2C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A2C6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FA2C6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از پ</w:t>
      </w:r>
      <w:r w:rsidRPr="00FA2C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A2C63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FA2C6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>آموزش‌دیده</w:t>
      </w:r>
      <w:r w:rsidR="00FE0486">
        <w:rPr>
          <w:rFonts w:ascii="Times New Roman" w:hAnsi="Times New Roman" w:cs="B Nazanin" w:hint="eastAsia"/>
          <w:sz w:val="26"/>
          <w:szCs w:val="28"/>
          <w:lang w:bidi="fa-IR"/>
        </w:rPr>
        <w:t>‌</w:t>
      </w:r>
      <w:r w:rsidR="00FE0486">
        <w:rPr>
          <w:rFonts w:ascii="Times New Roman" w:hAnsi="Times New Roman" w:cs="B Nazanin" w:hint="cs"/>
          <w:sz w:val="26"/>
          <w:szCs w:val="28"/>
          <w:rtl/>
          <w:lang w:bidi="fa-IR"/>
        </w:rPr>
        <w:t>شده</w:t>
      </w:r>
      <w:r w:rsidRPr="00FA2C63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ده</w:t>
      </w:r>
      <w:r w:rsidRPr="00FA2C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A2C6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FA2C63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648F2D00" w14:textId="77777777" w:rsidR="008D29D3" w:rsidRPr="00294735" w:rsidRDefault="008D29D3" w:rsidP="008D29D3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63BE51DC" w14:textId="2B1434F2" w:rsidR="008D29D3" w:rsidRPr="00294735" w:rsidRDefault="00FA2C63" w:rsidP="008D29D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FA2C63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کتابخانه </w:t>
      </w:r>
      <w:r w:rsidR="00FE0486" w:rsidRPr="00FE0486">
        <w:rPr>
          <w:rFonts w:ascii="Times New Roman" w:hAnsi="Times New Roman" w:cs="B Nazanin"/>
          <w:sz w:val="26"/>
          <w:szCs w:val="28"/>
          <w:lang w:bidi="fa-IR"/>
        </w:rPr>
        <w:t>transformers</w:t>
      </w:r>
      <w:r w:rsidR="00FE0486" w:rsidRPr="00FE048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FA2C63">
        <w:rPr>
          <w:rFonts w:ascii="Times New Roman" w:hAnsi="Times New Roman" w:cs="B Nazanin"/>
          <w:sz w:val="26"/>
          <w:szCs w:val="28"/>
          <w:rtl/>
          <w:lang w:bidi="fa-IR"/>
        </w:rPr>
        <w:t>استفاده کن</w:t>
      </w:r>
      <w:r w:rsidRPr="00FA2C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A2C6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FA2C63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5" w:name="_MON_1763408280"/>
    <w:bookmarkEnd w:id="5"/>
    <w:p w14:paraId="17573E3D" w14:textId="2B58291E" w:rsidR="008D29D3" w:rsidRDefault="005E0EDD" w:rsidP="008D29D3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5198" w14:anchorId="002EA11F">
          <v:shape id="_x0000_i1084" type="#_x0000_t75" style="width:523.2pt;height:759pt" o:ole="">
            <v:imagedata r:id="rId18" o:title=""/>
          </v:shape>
          <o:OLEObject Type="Embed" ProgID="Word.OpenDocumentText.12" ShapeID="_x0000_i1084" DrawAspect="Content" ObjectID="_1772189249" r:id="rId19"/>
        </w:object>
      </w:r>
    </w:p>
    <w:p w14:paraId="08FB716C" w14:textId="77777777" w:rsidR="008D29D3" w:rsidRPr="00294735" w:rsidRDefault="008D29D3" w:rsidP="008D29D3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lastRenderedPageBreak/>
        <w:t>بحث</w:t>
      </w:r>
    </w:p>
    <w:p w14:paraId="313AE5BF" w14:textId="3E759187" w:rsidR="008D29D3" w:rsidRDefault="00BA3963" w:rsidP="008D29D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>درست مانند استفاده از مدل‌ها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تصو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پ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آموزش‌د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="00B90C7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شده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مدل‌ها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زبان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قبل آموزش‌د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="00B02F8E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شده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زم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D76C81">
        <w:rPr>
          <w:rFonts w:ascii="Times New Roman" w:hAnsi="Times New Roman" w:cs="B Nazanin" w:hint="cs"/>
          <w:sz w:val="26"/>
          <w:szCs w:val="28"/>
          <w:rtl/>
          <w:lang w:bidi="fa-IR"/>
        </w:rPr>
        <w:t>ه‌ی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مورد زبان دارند، ز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را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معمولاً در ط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گسترده‌ا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منابع ا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نترنت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E214F">
        <w:rPr>
          <w:rFonts w:ascii="Times New Roman" w:hAnsi="Times New Roman" w:cs="B Nazanin" w:hint="cs"/>
          <w:sz w:val="26"/>
          <w:szCs w:val="28"/>
          <w:rtl/>
          <w:lang w:bidi="fa-IR"/>
        </w:rPr>
        <w:t>ِ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باز آموزش داده م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شوند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>. هنگام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از 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از پ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>آموزش‌دیده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214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شده 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>شروع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 می‌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ک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معمولا انجام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 می‌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>ده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لا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طبقه بند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شبکه موجود را با 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لا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>خود عوض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 می‌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>کن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>. ا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214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مورد 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>به ما امکان م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دهد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وزن‌ها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شبکه را که قبلاً آموخته‌ا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متناسب با وظا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خاص خود تغ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ده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21F51C96" w14:textId="5BC8CC0F" w:rsidR="00BA3963" w:rsidRDefault="00BA3963" w:rsidP="00BA396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>در ا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مثال، ما در حال تنظ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دق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</w:t>
      </w:r>
      <w:proofErr w:type="spellStart"/>
      <w:r w:rsidRPr="00BA3963">
        <w:rPr>
          <w:rFonts w:ascii="Times New Roman" w:hAnsi="Times New Roman" w:cs="B Nazanin"/>
          <w:sz w:val="26"/>
          <w:szCs w:val="28"/>
          <w:lang w:bidi="fa-IR"/>
        </w:rPr>
        <w:t>DistilBERT</w:t>
      </w:r>
      <w:proofErr w:type="spellEnd"/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تشخ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ص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ده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آ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نقدها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ف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لم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A3963">
        <w:rPr>
          <w:rFonts w:ascii="Times New Roman" w:hAnsi="Times New Roman" w:cs="B Nazanin"/>
          <w:sz w:val="26"/>
          <w:szCs w:val="28"/>
          <w:lang w:bidi="fa-IR"/>
        </w:rPr>
        <w:t>IMDB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مثبت (1) 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منف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(0) بوده است. مدل </w:t>
      </w:r>
      <w:proofErr w:type="spellStart"/>
      <w:r w:rsidRPr="00BA3963">
        <w:rPr>
          <w:rFonts w:ascii="Times New Roman" w:hAnsi="Times New Roman" w:cs="B Nazanin"/>
          <w:sz w:val="26"/>
          <w:szCs w:val="28"/>
          <w:lang w:bidi="fa-IR"/>
        </w:rPr>
        <w:t>DistilBERT</w:t>
      </w:r>
      <w:proofErr w:type="spellEnd"/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قبل آموزش داده شده </w:t>
      </w:r>
      <w:r w:rsidR="004E214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است که 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>مجموعه بزرگ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کلمات و زم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نه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در هر 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ک،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علاوه بر وزن شبکه عصب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از آموزش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قبل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آموخ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ته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است، ارائه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 می‌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دهد. 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انتقال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ما ا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امکان را</w:t>
      </w:r>
      <w:r w:rsidR="004E214F">
        <w:rPr>
          <w:rFonts w:ascii="Times New Roman" w:hAnsi="Times New Roman" w:cs="B Nazanin"/>
          <w:sz w:val="26"/>
          <w:szCs w:val="28"/>
          <w:rtl/>
          <w:lang w:bidi="fa-IR"/>
        </w:rPr>
        <w:t xml:space="preserve"> می‌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>دهد که از تمام کارها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اول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انجام شده در آموزش مدل </w:t>
      </w:r>
      <w:proofErr w:type="spellStart"/>
      <w:r w:rsidRPr="00BA3963">
        <w:rPr>
          <w:rFonts w:ascii="Times New Roman" w:hAnsi="Times New Roman" w:cs="B Nazanin"/>
          <w:sz w:val="26"/>
          <w:szCs w:val="28"/>
          <w:lang w:bidi="fa-IR"/>
        </w:rPr>
        <w:t>DistilBERT</w:t>
      </w:r>
      <w:proofErr w:type="spellEnd"/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آن را برا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مورد استفاده خود، که در ا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 طبقه بند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نقدها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ف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لم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است، تغ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 xml:space="preserve"> ده</w:t>
      </w:r>
      <w:r w:rsidRPr="00BA396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A396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BA3963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2D09373" w14:textId="1E609E9A" w:rsidR="00A579EE" w:rsidRPr="00BA3963" w:rsidRDefault="00BA3963" w:rsidP="00BA3963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0F50ADE9" w14:textId="15ED68AC" w:rsidR="00CA0CC4" w:rsidRPr="00524138" w:rsidRDefault="00000000" w:rsidP="00524138">
      <w:pPr>
        <w:pStyle w:val="ListParagraph"/>
        <w:numPr>
          <w:ilvl w:val="0"/>
          <w:numId w:val="10"/>
        </w:num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rtl/>
          <w:lang w:bidi="fa-IR"/>
        </w:rPr>
      </w:pPr>
      <w:hyperlink r:id="rId20" w:history="1">
        <w:r w:rsidR="00BA3963" w:rsidRPr="00BA396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طبقه بند</w:t>
        </w:r>
        <w:r w:rsidR="00BA3963" w:rsidRPr="00BA3963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BA3963" w:rsidRPr="00BA396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متن در</w:t>
        </w:r>
        <w:r w:rsidR="00BA3963" w:rsidRPr="00BA3963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 کتابخانه</w:t>
        </w:r>
        <w:r w:rsidR="00BA3963" w:rsidRPr="00BA396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r w:rsidR="00BA3963" w:rsidRPr="00BA3963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transformers</w:t>
        </w:r>
      </w:hyperlink>
    </w:p>
    <w:sectPr w:rsidR="00CA0CC4" w:rsidRPr="00524138" w:rsidSect="00E46BA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BC0BB" w14:textId="77777777" w:rsidR="00E46BA6" w:rsidRDefault="00E46BA6" w:rsidP="00617FFB">
      <w:pPr>
        <w:spacing w:after="0" w:line="240" w:lineRule="auto"/>
      </w:pPr>
      <w:r>
        <w:separator/>
      </w:r>
    </w:p>
  </w:endnote>
  <w:endnote w:type="continuationSeparator" w:id="0">
    <w:p w14:paraId="450C28FE" w14:textId="77777777" w:rsidR="00E46BA6" w:rsidRDefault="00E46BA6" w:rsidP="0061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-ItalicMT">
    <w:altName w:val="Courier New"/>
    <w:charset w:val="00"/>
    <w:family w:val="roman"/>
    <w:pitch w:val="default"/>
  </w:font>
  <w:font w:name="CourierNewPS-BoldMT">
    <w:altName w:val="Courier New"/>
    <w:charset w:val="00"/>
    <w:family w:val="roman"/>
    <w:pitch w:val="default"/>
  </w:font>
  <w:font w:name="CourierNewPSMT">
    <w:altName w:val="Courier New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658D9" w14:textId="77777777" w:rsidR="00E46BA6" w:rsidRDefault="00E46BA6" w:rsidP="00617FFB">
      <w:pPr>
        <w:spacing w:after="0" w:line="240" w:lineRule="auto"/>
      </w:pPr>
      <w:r>
        <w:separator/>
      </w:r>
    </w:p>
  </w:footnote>
  <w:footnote w:type="continuationSeparator" w:id="0">
    <w:p w14:paraId="060B7E4B" w14:textId="77777777" w:rsidR="00E46BA6" w:rsidRDefault="00E46BA6" w:rsidP="00617FFB">
      <w:pPr>
        <w:spacing w:after="0" w:line="240" w:lineRule="auto"/>
      </w:pPr>
      <w:r>
        <w:continuationSeparator/>
      </w:r>
    </w:p>
  </w:footnote>
  <w:footnote w:id="1">
    <w:p w14:paraId="60E20BAD" w14:textId="421E6B30" w:rsidR="00B1756C" w:rsidRDefault="00B1756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-</w:t>
      </w:r>
      <w:r>
        <w:rPr>
          <w:lang w:bidi="fa-IR"/>
        </w:rPr>
        <w:t xml:space="preserve"> Convolutional Neural Network (CNN)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54BA"/>
    <w:multiLevelType w:val="hybridMultilevel"/>
    <w:tmpl w:val="6B0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E3490"/>
    <w:multiLevelType w:val="hybridMultilevel"/>
    <w:tmpl w:val="52D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76CF7"/>
    <w:multiLevelType w:val="hybridMultilevel"/>
    <w:tmpl w:val="3674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2484A"/>
    <w:multiLevelType w:val="hybridMultilevel"/>
    <w:tmpl w:val="2708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B5CBA"/>
    <w:multiLevelType w:val="hybridMultilevel"/>
    <w:tmpl w:val="30F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B7EE7"/>
    <w:multiLevelType w:val="hybridMultilevel"/>
    <w:tmpl w:val="6768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E3522"/>
    <w:multiLevelType w:val="hybridMultilevel"/>
    <w:tmpl w:val="1848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41B5B"/>
    <w:multiLevelType w:val="hybridMultilevel"/>
    <w:tmpl w:val="CB7E203A"/>
    <w:lvl w:ilvl="0" w:tplc="8960A12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01430"/>
    <w:multiLevelType w:val="hybridMultilevel"/>
    <w:tmpl w:val="0A3859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78B344C1"/>
    <w:multiLevelType w:val="hybridMultilevel"/>
    <w:tmpl w:val="A0AC94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1134371638">
    <w:abstractNumId w:val="5"/>
  </w:num>
  <w:num w:numId="2" w16cid:durableId="1791784207">
    <w:abstractNumId w:val="4"/>
  </w:num>
  <w:num w:numId="3" w16cid:durableId="842204301">
    <w:abstractNumId w:val="2"/>
  </w:num>
  <w:num w:numId="4" w16cid:durableId="1854026507">
    <w:abstractNumId w:val="0"/>
  </w:num>
  <w:num w:numId="5" w16cid:durableId="1284188212">
    <w:abstractNumId w:val="8"/>
  </w:num>
  <w:num w:numId="6" w16cid:durableId="305747526">
    <w:abstractNumId w:val="1"/>
  </w:num>
  <w:num w:numId="7" w16cid:durableId="1674338445">
    <w:abstractNumId w:val="6"/>
  </w:num>
  <w:num w:numId="8" w16cid:durableId="341205495">
    <w:abstractNumId w:val="9"/>
  </w:num>
  <w:num w:numId="9" w16cid:durableId="469059227">
    <w:abstractNumId w:val="3"/>
  </w:num>
  <w:num w:numId="10" w16cid:durableId="1054427729">
    <w:abstractNumId w:val="7"/>
  </w:num>
  <w:num w:numId="11" w16cid:durableId="977231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Q0tzSxNDAwMLA3NzCyUdpeDU4uLM/DyQAsNaANjJhnAsAAAA"/>
  </w:docVars>
  <w:rsids>
    <w:rsidRoot w:val="00F21999"/>
    <w:rsid w:val="0000094F"/>
    <w:rsid w:val="000009C5"/>
    <w:rsid w:val="000010BA"/>
    <w:rsid w:val="00003B87"/>
    <w:rsid w:val="00007BDE"/>
    <w:rsid w:val="00007D65"/>
    <w:rsid w:val="000104BE"/>
    <w:rsid w:val="0001077D"/>
    <w:rsid w:val="00011A89"/>
    <w:rsid w:val="00011EF0"/>
    <w:rsid w:val="000129D3"/>
    <w:rsid w:val="00015DC2"/>
    <w:rsid w:val="0002101F"/>
    <w:rsid w:val="0002194E"/>
    <w:rsid w:val="0002241D"/>
    <w:rsid w:val="00027640"/>
    <w:rsid w:val="00030601"/>
    <w:rsid w:val="00030887"/>
    <w:rsid w:val="000336CC"/>
    <w:rsid w:val="00033CB4"/>
    <w:rsid w:val="000347A5"/>
    <w:rsid w:val="00034CC4"/>
    <w:rsid w:val="000358CA"/>
    <w:rsid w:val="0003615F"/>
    <w:rsid w:val="00036894"/>
    <w:rsid w:val="00041CAE"/>
    <w:rsid w:val="00044AA7"/>
    <w:rsid w:val="000475E0"/>
    <w:rsid w:val="00052E89"/>
    <w:rsid w:val="0005331C"/>
    <w:rsid w:val="00053FCB"/>
    <w:rsid w:val="000565A1"/>
    <w:rsid w:val="00060653"/>
    <w:rsid w:val="00061D1C"/>
    <w:rsid w:val="00063E13"/>
    <w:rsid w:val="000704A8"/>
    <w:rsid w:val="00070CF2"/>
    <w:rsid w:val="00071744"/>
    <w:rsid w:val="00071AE7"/>
    <w:rsid w:val="00072B25"/>
    <w:rsid w:val="00072DBE"/>
    <w:rsid w:val="00073D9C"/>
    <w:rsid w:val="00076FBD"/>
    <w:rsid w:val="00080629"/>
    <w:rsid w:val="00081EE0"/>
    <w:rsid w:val="000856A1"/>
    <w:rsid w:val="000902DB"/>
    <w:rsid w:val="00091A91"/>
    <w:rsid w:val="00092924"/>
    <w:rsid w:val="00095670"/>
    <w:rsid w:val="000966EF"/>
    <w:rsid w:val="000A1E01"/>
    <w:rsid w:val="000A1F61"/>
    <w:rsid w:val="000A2691"/>
    <w:rsid w:val="000A3D5B"/>
    <w:rsid w:val="000A4E69"/>
    <w:rsid w:val="000A5565"/>
    <w:rsid w:val="000A7287"/>
    <w:rsid w:val="000B09F1"/>
    <w:rsid w:val="000B25AC"/>
    <w:rsid w:val="000B4A16"/>
    <w:rsid w:val="000B4A86"/>
    <w:rsid w:val="000C03F1"/>
    <w:rsid w:val="000C1883"/>
    <w:rsid w:val="000C2579"/>
    <w:rsid w:val="000C2DAD"/>
    <w:rsid w:val="000C2F16"/>
    <w:rsid w:val="000C3C5E"/>
    <w:rsid w:val="000C4CFD"/>
    <w:rsid w:val="000D1412"/>
    <w:rsid w:val="000D238F"/>
    <w:rsid w:val="000D369A"/>
    <w:rsid w:val="000D39DF"/>
    <w:rsid w:val="000D5356"/>
    <w:rsid w:val="000D630F"/>
    <w:rsid w:val="000D75B0"/>
    <w:rsid w:val="000D7695"/>
    <w:rsid w:val="000E0087"/>
    <w:rsid w:val="000E0163"/>
    <w:rsid w:val="000E3034"/>
    <w:rsid w:val="000E50A7"/>
    <w:rsid w:val="000E74D5"/>
    <w:rsid w:val="000F3B04"/>
    <w:rsid w:val="000F4661"/>
    <w:rsid w:val="00100A08"/>
    <w:rsid w:val="00104398"/>
    <w:rsid w:val="00105DA4"/>
    <w:rsid w:val="00107249"/>
    <w:rsid w:val="00117EFA"/>
    <w:rsid w:val="00120B99"/>
    <w:rsid w:val="00121BB8"/>
    <w:rsid w:val="00122DA7"/>
    <w:rsid w:val="00124BE7"/>
    <w:rsid w:val="00126082"/>
    <w:rsid w:val="0012735B"/>
    <w:rsid w:val="00127915"/>
    <w:rsid w:val="00127BAB"/>
    <w:rsid w:val="001309C6"/>
    <w:rsid w:val="0013129C"/>
    <w:rsid w:val="001319A2"/>
    <w:rsid w:val="0014072E"/>
    <w:rsid w:val="00141331"/>
    <w:rsid w:val="00141798"/>
    <w:rsid w:val="0014220D"/>
    <w:rsid w:val="00143A22"/>
    <w:rsid w:val="0014456B"/>
    <w:rsid w:val="00144D43"/>
    <w:rsid w:val="00151822"/>
    <w:rsid w:val="00151C61"/>
    <w:rsid w:val="00154A1B"/>
    <w:rsid w:val="00161A12"/>
    <w:rsid w:val="001622A8"/>
    <w:rsid w:val="00162A59"/>
    <w:rsid w:val="00163270"/>
    <w:rsid w:val="00165369"/>
    <w:rsid w:val="00166BB0"/>
    <w:rsid w:val="00174875"/>
    <w:rsid w:val="00175280"/>
    <w:rsid w:val="00176A25"/>
    <w:rsid w:val="0018024A"/>
    <w:rsid w:val="00180DDF"/>
    <w:rsid w:val="00181DEA"/>
    <w:rsid w:val="00181EAE"/>
    <w:rsid w:val="0018259E"/>
    <w:rsid w:val="00182A47"/>
    <w:rsid w:val="001832B5"/>
    <w:rsid w:val="001859F4"/>
    <w:rsid w:val="00185B90"/>
    <w:rsid w:val="00190421"/>
    <w:rsid w:val="001921F3"/>
    <w:rsid w:val="001962D8"/>
    <w:rsid w:val="00196FC4"/>
    <w:rsid w:val="001A14A3"/>
    <w:rsid w:val="001A28DE"/>
    <w:rsid w:val="001A2F3D"/>
    <w:rsid w:val="001A5E57"/>
    <w:rsid w:val="001A6728"/>
    <w:rsid w:val="001B104F"/>
    <w:rsid w:val="001B3413"/>
    <w:rsid w:val="001C14CA"/>
    <w:rsid w:val="001C1E8D"/>
    <w:rsid w:val="001C22FF"/>
    <w:rsid w:val="001C2D5A"/>
    <w:rsid w:val="001C2ED1"/>
    <w:rsid w:val="001C40C1"/>
    <w:rsid w:val="001C5C64"/>
    <w:rsid w:val="001C5EAA"/>
    <w:rsid w:val="001C5FC9"/>
    <w:rsid w:val="001C7322"/>
    <w:rsid w:val="001D1676"/>
    <w:rsid w:val="001D2D09"/>
    <w:rsid w:val="001D491E"/>
    <w:rsid w:val="001D4B32"/>
    <w:rsid w:val="001D58DC"/>
    <w:rsid w:val="001D5B6E"/>
    <w:rsid w:val="001E3EA4"/>
    <w:rsid w:val="001E514B"/>
    <w:rsid w:val="001E5492"/>
    <w:rsid w:val="001E6C96"/>
    <w:rsid w:val="001F1BD2"/>
    <w:rsid w:val="00201805"/>
    <w:rsid w:val="00201E39"/>
    <w:rsid w:val="00201F11"/>
    <w:rsid w:val="002031D6"/>
    <w:rsid w:val="00206CF0"/>
    <w:rsid w:val="002070EB"/>
    <w:rsid w:val="00207F39"/>
    <w:rsid w:val="00210E89"/>
    <w:rsid w:val="0021169C"/>
    <w:rsid w:val="0021171D"/>
    <w:rsid w:val="00211920"/>
    <w:rsid w:val="00213810"/>
    <w:rsid w:val="00213AE8"/>
    <w:rsid w:val="002205DB"/>
    <w:rsid w:val="002226DD"/>
    <w:rsid w:val="00222AA8"/>
    <w:rsid w:val="0022777C"/>
    <w:rsid w:val="00227DA6"/>
    <w:rsid w:val="00230E46"/>
    <w:rsid w:val="002315A5"/>
    <w:rsid w:val="002329C9"/>
    <w:rsid w:val="002337D2"/>
    <w:rsid w:val="002404ED"/>
    <w:rsid w:val="00240D3D"/>
    <w:rsid w:val="002463A8"/>
    <w:rsid w:val="00246ACB"/>
    <w:rsid w:val="00250717"/>
    <w:rsid w:val="00251D48"/>
    <w:rsid w:val="00253E05"/>
    <w:rsid w:val="00255805"/>
    <w:rsid w:val="00260394"/>
    <w:rsid w:val="00262137"/>
    <w:rsid w:val="00263C22"/>
    <w:rsid w:val="002640AF"/>
    <w:rsid w:val="0026452C"/>
    <w:rsid w:val="0026576A"/>
    <w:rsid w:val="00266381"/>
    <w:rsid w:val="00266B3C"/>
    <w:rsid w:val="0026775F"/>
    <w:rsid w:val="002715EB"/>
    <w:rsid w:val="00271857"/>
    <w:rsid w:val="00271C6E"/>
    <w:rsid w:val="00273D04"/>
    <w:rsid w:val="00275417"/>
    <w:rsid w:val="00275B4C"/>
    <w:rsid w:val="00282543"/>
    <w:rsid w:val="00282557"/>
    <w:rsid w:val="00285CEB"/>
    <w:rsid w:val="00290587"/>
    <w:rsid w:val="0029396F"/>
    <w:rsid w:val="00293EE1"/>
    <w:rsid w:val="00294735"/>
    <w:rsid w:val="00297A66"/>
    <w:rsid w:val="00297CF6"/>
    <w:rsid w:val="002A60F5"/>
    <w:rsid w:val="002B2A07"/>
    <w:rsid w:val="002B3FD2"/>
    <w:rsid w:val="002B575F"/>
    <w:rsid w:val="002B64F3"/>
    <w:rsid w:val="002C2E65"/>
    <w:rsid w:val="002C4513"/>
    <w:rsid w:val="002C5EB6"/>
    <w:rsid w:val="002C6084"/>
    <w:rsid w:val="002C639B"/>
    <w:rsid w:val="002D487E"/>
    <w:rsid w:val="002D55F2"/>
    <w:rsid w:val="002D663C"/>
    <w:rsid w:val="002D73A6"/>
    <w:rsid w:val="002D7FD1"/>
    <w:rsid w:val="002E04BA"/>
    <w:rsid w:val="002E2E39"/>
    <w:rsid w:val="002E2F35"/>
    <w:rsid w:val="002E63CE"/>
    <w:rsid w:val="002F0F64"/>
    <w:rsid w:val="002F1AE8"/>
    <w:rsid w:val="002F2B7A"/>
    <w:rsid w:val="002F66CF"/>
    <w:rsid w:val="002F6ED8"/>
    <w:rsid w:val="002F7851"/>
    <w:rsid w:val="002F7F23"/>
    <w:rsid w:val="00301392"/>
    <w:rsid w:val="0030287D"/>
    <w:rsid w:val="003030C8"/>
    <w:rsid w:val="00307B94"/>
    <w:rsid w:val="00310685"/>
    <w:rsid w:val="003110AD"/>
    <w:rsid w:val="00311511"/>
    <w:rsid w:val="003123FD"/>
    <w:rsid w:val="00312645"/>
    <w:rsid w:val="003129B1"/>
    <w:rsid w:val="00312BFD"/>
    <w:rsid w:val="00315FD0"/>
    <w:rsid w:val="00320680"/>
    <w:rsid w:val="00321DDC"/>
    <w:rsid w:val="00322647"/>
    <w:rsid w:val="003248D6"/>
    <w:rsid w:val="00325E99"/>
    <w:rsid w:val="00330FCA"/>
    <w:rsid w:val="0033133C"/>
    <w:rsid w:val="00331B0B"/>
    <w:rsid w:val="00331B12"/>
    <w:rsid w:val="003335D3"/>
    <w:rsid w:val="00333810"/>
    <w:rsid w:val="0033780E"/>
    <w:rsid w:val="00340550"/>
    <w:rsid w:val="003452CB"/>
    <w:rsid w:val="00345915"/>
    <w:rsid w:val="00345DAC"/>
    <w:rsid w:val="00347E0B"/>
    <w:rsid w:val="00347E9A"/>
    <w:rsid w:val="003537AB"/>
    <w:rsid w:val="003559B1"/>
    <w:rsid w:val="003564EB"/>
    <w:rsid w:val="003567D3"/>
    <w:rsid w:val="003578C8"/>
    <w:rsid w:val="0036048C"/>
    <w:rsid w:val="00360CFA"/>
    <w:rsid w:val="00361E58"/>
    <w:rsid w:val="00362804"/>
    <w:rsid w:val="0036781D"/>
    <w:rsid w:val="00370527"/>
    <w:rsid w:val="00374075"/>
    <w:rsid w:val="00376D80"/>
    <w:rsid w:val="003819B7"/>
    <w:rsid w:val="00384FE6"/>
    <w:rsid w:val="003860CA"/>
    <w:rsid w:val="003862AA"/>
    <w:rsid w:val="003A239C"/>
    <w:rsid w:val="003B0CD9"/>
    <w:rsid w:val="003B1E40"/>
    <w:rsid w:val="003B6883"/>
    <w:rsid w:val="003C2AFE"/>
    <w:rsid w:val="003C5197"/>
    <w:rsid w:val="003C6D2C"/>
    <w:rsid w:val="003C6E3E"/>
    <w:rsid w:val="003D1AA0"/>
    <w:rsid w:val="003D3102"/>
    <w:rsid w:val="003D35C1"/>
    <w:rsid w:val="003D444F"/>
    <w:rsid w:val="003D46CB"/>
    <w:rsid w:val="003D732C"/>
    <w:rsid w:val="003E0370"/>
    <w:rsid w:val="003E446F"/>
    <w:rsid w:val="003E49FF"/>
    <w:rsid w:val="003E6943"/>
    <w:rsid w:val="003E7212"/>
    <w:rsid w:val="003F0A07"/>
    <w:rsid w:val="003F17DA"/>
    <w:rsid w:val="003F1830"/>
    <w:rsid w:val="003F20FC"/>
    <w:rsid w:val="003F2590"/>
    <w:rsid w:val="003F2C0D"/>
    <w:rsid w:val="003F546B"/>
    <w:rsid w:val="003F5A33"/>
    <w:rsid w:val="003F6097"/>
    <w:rsid w:val="003F6BD1"/>
    <w:rsid w:val="003F7185"/>
    <w:rsid w:val="00401D15"/>
    <w:rsid w:val="00404DF1"/>
    <w:rsid w:val="0040598F"/>
    <w:rsid w:val="0040649F"/>
    <w:rsid w:val="0040650C"/>
    <w:rsid w:val="00407A31"/>
    <w:rsid w:val="00411F4D"/>
    <w:rsid w:val="0041208B"/>
    <w:rsid w:val="00413770"/>
    <w:rsid w:val="004143EA"/>
    <w:rsid w:val="0042061E"/>
    <w:rsid w:val="00422651"/>
    <w:rsid w:val="00423395"/>
    <w:rsid w:val="00423407"/>
    <w:rsid w:val="0042355F"/>
    <w:rsid w:val="004343DC"/>
    <w:rsid w:val="004373A4"/>
    <w:rsid w:val="0043770E"/>
    <w:rsid w:val="00441ABE"/>
    <w:rsid w:val="00442044"/>
    <w:rsid w:val="0044255A"/>
    <w:rsid w:val="00445A27"/>
    <w:rsid w:val="00450D33"/>
    <w:rsid w:val="0045112B"/>
    <w:rsid w:val="0045281E"/>
    <w:rsid w:val="00452B89"/>
    <w:rsid w:val="004535ED"/>
    <w:rsid w:val="00453DB9"/>
    <w:rsid w:val="00460580"/>
    <w:rsid w:val="004625EE"/>
    <w:rsid w:val="00463AF9"/>
    <w:rsid w:val="00464625"/>
    <w:rsid w:val="00464AF4"/>
    <w:rsid w:val="004656A3"/>
    <w:rsid w:val="004662A6"/>
    <w:rsid w:val="0046678F"/>
    <w:rsid w:val="00473C9A"/>
    <w:rsid w:val="00473FA1"/>
    <w:rsid w:val="0048232E"/>
    <w:rsid w:val="0048272F"/>
    <w:rsid w:val="00487FA3"/>
    <w:rsid w:val="0049036F"/>
    <w:rsid w:val="00490803"/>
    <w:rsid w:val="0049258D"/>
    <w:rsid w:val="0049283C"/>
    <w:rsid w:val="0049401B"/>
    <w:rsid w:val="00495767"/>
    <w:rsid w:val="00495ABE"/>
    <w:rsid w:val="00496617"/>
    <w:rsid w:val="00496B40"/>
    <w:rsid w:val="004A0499"/>
    <w:rsid w:val="004A0A4A"/>
    <w:rsid w:val="004A0D24"/>
    <w:rsid w:val="004A0FC7"/>
    <w:rsid w:val="004A2686"/>
    <w:rsid w:val="004A32E4"/>
    <w:rsid w:val="004A3A5B"/>
    <w:rsid w:val="004A4169"/>
    <w:rsid w:val="004A6053"/>
    <w:rsid w:val="004A6E64"/>
    <w:rsid w:val="004B3845"/>
    <w:rsid w:val="004B3B29"/>
    <w:rsid w:val="004B3C5C"/>
    <w:rsid w:val="004B74F9"/>
    <w:rsid w:val="004B7500"/>
    <w:rsid w:val="004C0683"/>
    <w:rsid w:val="004C092B"/>
    <w:rsid w:val="004C18C4"/>
    <w:rsid w:val="004C4E4F"/>
    <w:rsid w:val="004C50AE"/>
    <w:rsid w:val="004C5280"/>
    <w:rsid w:val="004C7588"/>
    <w:rsid w:val="004D11E1"/>
    <w:rsid w:val="004D1AC4"/>
    <w:rsid w:val="004D2AE4"/>
    <w:rsid w:val="004D2E27"/>
    <w:rsid w:val="004D42D8"/>
    <w:rsid w:val="004D4B08"/>
    <w:rsid w:val="004D50C6"/>
    <w:rsid w:val="004D6462"/>
    <w:rsid w:val="004D78E6"/>
    <w:rsid w:val="004D7B9C"/>
    <w:rsid w:val="004E214F"/>
    <w:rsid w:val="004E287A"/>
    <w:rsid w:val="004E3854"/>
    <w:rsid w:val="004E4145"/>
    <w:rsid w:val="004E4B59"/>
    <w:rsid w:val="004E4C58"/>
    <w:rsid w:val="004E60D9"/>
    <w:rsid w:val="004E6A96"/>
    <w:rsid w:val="004E7E31"/>
    <w:rsid w:val="0050136B"/>
    <w:rsid w:val="00502EEE"/>
    <w:rsid w:val="00504773"/>
    <w:rsid w:val="00510BF3"/>
    <w:rsid w:val="00510F4A"/>
    <w:rsid w:val="0051101E"/>
    <w:rsid w:val="0051204E"/>
    <w:rsid w:val="005128CB"/>
    <w:rsid w:val="00513AE9"/>
    <w:rsid w:val="00514419"/>
    <w:rsid w:val="00520F6D"/>
    <w:rsid w:val="00522517"/>
    <w:rsid w:val="00523C54"/>
    <w:rsid w:val="00524138"/>
    <w:rsid w:val="00525474"/>
    <w:rsid w:val="00525DCB"/>
    <w:rsid w:val="00530C24"/>
    <w:rsid w:val="0053247C"/>
    <w:rsid w:val="00535910"/>
    <w:rsid w:val="0053718E"/>
    <w:rsid w:val="00540607"/>
    <w:rsid w:val="00541E02"/>
    <w:rsid w:val="0054262D"/>
    <w:rsid w:val="00544298"/>
    <w:rsid w:val="0054569C"/>
    <w:rsid w:val="00546E3B"/>
    <w:rsid w:val="00547A74"/>
    <w:rsid w:val="00550ED2"/>
    <w:rsid w:val="005512E7"/>
    <w:rsid w:val="005517DF"/>
    <w:rsid w:val="0056142E"/>
    <w:rsid w:val="00564E88"/>
    <w:rsid w:val="0056636B"/>
    <w:rsid w:val="0056785C"/>
    <w:rsid w:val="00571071"/>
    <w:rsid w:val="0057250F"/>
    <w:rsid w:val="00572728"/>
    <w:rsid w:val="005752F1"/>
    <w:rsid w:val="00580C89"/>
    <w:rsid w:val="0058127F"/>
    <w:rsid w:val="00583F7D"/>
    <w:rsid w:val="0058412E"/>
    <w:rsid w:val="0058456D"/>
    <w:rsid w:val="00585BEA"/>
    <w:rsid w:val="0059090E"/>
    <w:rsid w:val="00590EC7"/>
    <w:rsid w:val="00591093"/>
    <w:rsid w:val="00591AA8"/>
    <w:rsid w:val="00593ADC"/>
    <w:rsid w:val="00595004"/>
    <w:rsid w:val="005A0424"/>
    <w:rsid w:val="005A1649"/>
    <w:rsid w:val="005A35D1"/>
    <w:rsid w:val="005A3954"/>
    <w:rsid w:val="005A4180"/>
    <w:rsid w:val="005A4BC9"/>
    <w:rsid w:val="005A5221"/>
    <w:rsid w:val="005B1E0A"/>
    <w:rsid w:val="005B28A6"/>
    <w:rsid w:val="005B4819"/>
    <w:rsid w:val="005B494A"/>
    <w:rsid w:val="005B5058"/>
    <w:rsid w:val="005B548F"/>
    <w:rsid w:val="005B6D72"/>
    <w:rsid w:val="005B7CBB"/>
    <w:rsid w:val="005C1184"/>
    <w:rsid w:val="005C416F"/>
    <w:rsid w:val="005C7121"/>
    <w:rsid w:val="005D16E3"/>
    <w:rsid w:val="005D1887"/>
    <w:rsid w:val="005D241D"/>
    <w:rsid w:val="005D3C6F"/>
    <w:rsid w:val="005D4996"/>
    <w:rsid w:val="005D4BC1"/>
    <w:rsid w:val="005D66BF"/>
    <w:rsid w:val="005E0127"/>
    <w:rsid w:val="005E0EDD"/>
    <w:rsid w:val="005E5971"/>
    <w:rsid w:val="005F1B70"/>
    <w:rsid w:val="005F1BC5"/>
    <w:rsid w:val="005F2F44"/>
    <w:rsid w:val="005F73EC"/>
    <w:rsid w:val="00601DCC"/>
    <w:rsid w:val="006030F2"/>
    <w:rsid w:val="006077B1"/>
    <w:rsid w:val="00607DDF"/>
    <w:rsid w:val="0061059C"/>
    <w:rsid w:val="00614837"/>
    <w:rsid w:val="00615BE9"/>
    <w:rsid w:val="00616467"/>
    <w:rsid w:val="0061701D"/>
    <w:rsid w:val="00617727"/>
    <w:rsid w:val="00617918"/>
    <w:rsid w:val="00617FFB"/>
    <w:rsid w:val="006202D0"/>
    <w:rsid w:val="006218D3"/>
    <w:rsid w:val="00623FE1"/>
    <w:rsid w:val="0062693C"/>
    <w:rsid w:val="00627CEB"/>
    <w:rsid w:val="0063293C"/>
    <w:rsid w:val="00635196"/>
    <w:rsid w:val="00642972"/>
    <w:rsid w:val="00643AB2"/>
    <w:rsid w:val="00651619"/>
    <w:rsid w:val="00654983"/>
    <w:rsid w:val="00654C9A"/>
    <w:rsid w:val="00654CD8"/>
    <w:rsid w:val="00655D1A"/>
    <w:rsid w:val="006575B6"/>
    <w:rsid w:val="0065765D"/>
    <w:rsid w:val="00657B40"/>
    <w:rsid w:val="00660D1E"/>
    <w:rsid w:val="0066399E"/>
    <w:rsid w:val="00663A63"/>
    <w:rsid w:val="00667127"/>
    <w:rsid w:val="0067031C"/>
    <w:rsid w:val="00676277"/>
    <w:rsid w:val="00676AD2"/>
    <w:rsid w:val="00680764"/>
    <w:rsid w:val="00681214"/>
    <w:rsid w:val="0068245A"/>
    <w:rsid w:val="0068283D"/>
    <w:rsid w:val="00682BC7"/>
    <w:rsid w:val="00684B02"/>
    <w:rsid w:val="00692B40"/>
    <w:rsid w:val="006931AB"/>
    <w:rsid w:val="00694FAB"/>
    <w:rsid w:val="0069554D"/>
    <w:rsid w:val="006A05C0"/>
    <w:rsid w:val="006A3CAA"/>
    <w:rsid w:val="006A408A"/>
    <w:rsid w:val="006A45A2"/>
    <w:rsid w:val="006A5785"/>
    <w:rsid w:val="006A70A4"/>
    <w:rsid w:val="006B0BA4"/>
    <w:rsid w:val="006B0E0A"/>
    <w:rsid w:val="006B1723"/>
    <w:rsid w:val="006B4112"/>
    <w:rsid w:val="006B6131"/>
    <w:rsid w:val="006B61A1"/>
    <w:rsid w:val="006B6832"/>
    <w:rsid w:val="006C2C6A"/>
    <w:rsid w:val="006C2E6E"/>
    <w:rsid w:val="006C2F2B"/>
    <w:rsid w:val="006C7084"/>
    <w:rsid w:val="006D10F4"/>
    <w:rsid w:val="006D1B38"/>
    <w:rsid w:val="006D466F"/>
    <w:rsid w:val="006D7128"/>
    <w:rsid w:val="006D74D3"/>
    <w:rsid w:val="006E1984"/>
    <w:rsid w:val="006E1DFB"/>
    <w:rsid w:val="006E23F9"/>
    <w:rsid w:val="006E257B"/>
    <w:rsid w:val="006E3C78"/>
    <w:rsid w:val="006E4C4E"/>
    <w:rsid w:val="006E5159"/>
    <w:rsid w:val="006E56F4"/>
    <w:rsid w:val="006E6F6A"/>
    <w:rsid w:val="006F0B70"/>
    <w:rsid w:val="006F22ED"/>
    <w:rsid w:val="006F5E82"/>
    <w:rsid w:val="006F6154"/>
    <w:rsid w:val="006F6309"/>
    <w:rsid w:val="006F67B1"/>
    <w:rsid w:val="006F7691"/>
    <w:rsid w:val="00702D6A"/>
    <w:rsid w:val="00703450"/>
    <w:rsid w:val="0070355D"/>
    <w:rsid w:val="00704A8E"/>
    <w:rsid w:val="00705D77"/>
    <w:rsid w:val="007071BD"/>
    <w:rsid w:val="00707380"/>
    <w:rsid w:val="0071374C"/>
    <w:rsid w:val="0071701E"/>
    <w:rsid w:val="00717C6C"/>
    <w:rsid w:val="00720460"/>
    <w:rsid w:val="007212C0"/>
    <w:rsid w:val="00721FC7"/>
    <w:rsid w:val="0072214C"/>
    <w:rsid w:val="007245E3"/>
    <w:rsid w:val="00725939"/>
    <w:rsid w:val="00725B92"/>
    <w:rsid w:val="00726267"/>
    <w:rsid w:val="0072656A"/>
    <w:rsid w:val="00731D4F"/>
    <w:rsid w:val="00734C53"/>
    <w:rsid w:val="00735BCC"/>
    <w:rsid w:val="00735BE5"/>
    <w:rsid w:val="0073652C"/>
    <w:rsid w:val="0073699A"/>
    <w:rsid w:val="00740B70"/>
    <w:rsid w:val="00741A08"/>
    <w:rsid w:val="00741C89"/>
    <w:rsid w:val="00743DBA"/>
    <w:rsid w:val="00745E66"/>
    <w:rsid w:val="00745F7F"/>
    <w:rsid w:val="00747C19"/>
    <w:rsid w:val="0075083F"/>
    <w:rsid w:val="007532D5"/>
    <w:rsid w:val="00753EFB"/>
    <w:rsid w:val="00755CAC"/>
    <w:rsid w:val="00756805"/>
    <w:rsid w:val="0076085E"/>
    <w:rsid w:val="00762768"/>
    <w:rsid w:val="0076364C"/>
    <w:rsid w:val="0076494D"/>
    <w:rsid w:val="00764C24"/>
    <w:rsid w:val="0076526E"/>
    <w:rsid w:val="0076603B"/>
    <w:rsid w:val="00766299"/>
    <w:rsid w:val="0076657B"/>
    <w:rsid w:val="007667BE"/>
    <w:rsid w:val="00767B4F"/>
    <w:rsid w:val="007729BA"/>
    <w:rsid w:val="00772A36"/>
    <w:rsid w:val="007730D9"/>
    <w:rsid w:val="007736A6"/>
    <w:rsid w:val="00774D58"/>
    <w:rsid w:val="00776068"/>
    <w:rsid w:val="00777C04"/>
    <w:rsid w:val="007812B1"/>
    <w:rsid w:val="007820BA"/>
    <w:rsid w:val="00783A3E"/>
    <w:rsid w:val="00783D7D"/>
    <w:rsid w:val="00786DB7"/>
    <w:rsid w:val="007902CC"/>
    <w:rsid w:val="00794315"/>
    <w:rsid w:val="007950A9"/>
    <w:rsid w:val="007A0589"/>
    <w:rsid w:val="007A07E7"/>
    <w:rsid w:val="007A1809"/>
    <w:rsid w:val="007A1A59"/>
    <w:rsid w:val="007A2FF0"/>
    <w:rsid w:val="007A3147"/>
    <w:rsid w:val="007A5EB3"/>
    <w:rsid w:val="007B19EF"/>
    <w:rsid w:val="007B2FF1"/>
    <w:rsid w:val="007B5530"/>
    <w:rsid w:val="007B626A"/>
    <w:rsid w:val="007B6768"/>
    <w:rsid w:val="007B6B60"/>
    <w:rsid w:val="007B7680"/>
    <w:rsid w:val="007B7DD2"/>
    <w:rsid w:val="007C034E"/>
    <w:rsid w:val="007C27EE"/>
    <w:rsid w:val="007C3BFF"/>
    <w:rsid w:val="007C6325"/>
    <w:rsid w:val="007D05EC"/>
    <w:rsid w:val="007D06DE"/>
    <w:rsid w:val="007D1952"/>
    <w:rsid w:val="007D260D"/>
    <w:rsid w:val="007D273B"/>
    <w:rsid w:val="007D2C72"/>
    <w:rsid w:val="007D5070"/>
    <w:rsid w:val="007D6E8D"/>
    <w:rsid w:val="007D7C56"/>
    <w:rsid w:val="007E0374"/>
    <w:rsid w:val="007E08CF"/>
    <w:rsid w:val="007E1944"/>
    <w:rsid w:val="007E3021"/>
    <w:rsid w:val="007E37DA"/>
    <w:rsid w:val="007E4279"/>
    <w:rsid w:val="007E7470"/>
    <w:rsid w:val="007E79A6"/>
    <w:rsid w:val="007F0094"/>
    <w:rsid w:val="007F0825"/>
    <w:rsid w:val="007F5351"/>
    <w:rsid w:val="007F5C13"/>
    <w:rsid w:val="007F6737"/>
    <w:rsid w:val="007F7889"/>
    <w:rsid w:val="00802787"/>
    <w:rsid w:val="00805B56"/>
    <w:rsid w:val="00805E4F"/>
    <w:rsid w:val="00810F52"/>
    <w:rsid w:val="00811A1E"/>
    <w:rsid w:val="00812EED"/>
    <w:rsid w:val="00813132"/>
    <w:rsid w:val="00813966"/>
    <w:rsid w:val="00820307"/>
    <w:rsid w:val="00821AE2"/>
    <w:rsid w:val="00822146"/>
    <w:rsid w:val="00826739"/>
    <w:rsid w:val="008269F4"/>
    <w:rsid w:val="008319E6"/>
    <w:rsid w:val="008320AB"/>
    <w:rsid w:val="00832EA0"/>
    <w:rsid w:val="0083434A"/>
    <w:rsid w:val="00836908"/>
    <w:rsid w:val="0084011A"/>
    <w:rsid w:val="00841470"/>
    <w:rsid w:val="008426CD"/>
    <w:rsid w:val="00842F2D"/>
    <w:rsid w:val="00843AFF"/>
    <w:rsid w:val="00843B7D"/>
    <w:rsid w:val="008513DE"/>
    <w:rsid w:val="00851A33"/>
    <w:rsid w:val="00851CC4"/>
    <w:rsid w:val="008532E6"/>
    <w:rsid w:val="008548E9"/>
    <w:rsid w:val="0085579A"/>
    <w:rsid w:val="00856113"/>
    <w:rsid w:val="0085746B"/>
    <w:rsid w:val="00860850"/>
    <w:rsid w:val="00862DDC"/>
    <w:rsid w:val="008649C1"/>
    <w:rsid w:val="00865C44"/>
    <w:rsid w:val="00866012"/>
    <w:rsid w:val="008679AE"/>
    <w:rsid w:val="00871EA9"/>
    <w:rsid w:val="00873FC8"/>
    <w:rsid w:val="008742A1"/>
    <w:rsid w:val="0087482D"/>
    <w:rsid w:val="00874D70"/>
    <w:rsid w:val="00876B55"/>
    <w:rsid w:val="00877DC1"/>
    <w:rsid w:val="00877DC6"/>
    <w:rsid w:val="00881BDD"/>
    <w:rsid w:val="0088278B"/>
    <w:rsid w:val="00882C02"/>
    <w:rsid w:val="0088506E"/>
    <w:rsid w:val="008874AB"/>
    <w:rsid w:val="00893FDE"/>
    <w:rsid w:val="00896A90"/>
    <w:rsid w:val="00896C4B"/>
    <w:rsid w:val="00897A32"/>
    <w:rsid w:val="008A3321"/>
    <w:rsid w:val="008A60D4"/>
    <w:rsid w:val="008A6647"/>
    <w:rsid w:val="008A79B0"/>
    <w:rsid w:val="008A7AA4"/>
    <w:rsid w:val="008B2ACF"/>
    <w:rsid w:val="008B3450"/>
    <w:rsid w:val="008B3E80"/>
    <w:rsid w:val="008B5A46"/>
    <w:rsid w:val="008B720D"/>
    <w:rsid w:val="008C61C2"/>
    <w:rsid w:val="008D29D3"/>
    <w:rsid w:val="008D5AE8"/>
    <w:rsid w:val="008D6357"/>
    <w:rsid w:val="008D64E4"/>
    <w:rsid w:val="008D70A2"/>
    <w:rsid w:val="008D7C1B"/>
    <w:rsid w:val="008E138A"/>
    <w:rsid w:val="008E2186"/>
    <w:rsid w:val="008E3B32"/>
    <w:rsid w:val="008E4B4C"/>
    <w:rsid w:val="008F114E"/>
    <w:rsid w:val="008F1C69"/>
    <w:rsid w:val="008F2CC5"/>
    <w:rsid w:val="008F550E"/>
    <w:rsid w:val="008F6BF0"/>
    <w:rsid w:val="008F7137"/>
    <w:rsid w:val="008F7E21"/>
    <w:rsid w:val="008F7F13"/>
    <w:rsid w:val="0090281B"/>
    <w:rsid w:val="00907543"/>
    <w:rsid w:val="00910846"/>
    <w:rsid w:val="009121C9"/>
    <w:rsid w:val="00923283"/>
    <w:rsid w:val="009234D2"/>
    <w:rsid w:val="00926902"/>
    <w:rsid w:val="00932D07"/>
    <w:rsid w:val="00933465"/>
    <w:rsid w:val="0093375B"/>
    <w:rsid w:val="00933D7A"/>
    <w:rsid w:val="00941FCB"/>
    <w:rsid w:val="00946462"/>
    <w:rsid w:val="0095162C"/>
    <w:rsid w:val="0095203F"/>
    <w:rsid w:val="0095548B"/>
    <w:rsid w:val="0095610B"/>
    <w:rsid w:val="009571B7"/>
    <w:rsid w:val="00957E49"/>
    <w:rsid w:val="00960411"/>
    <w:rsid w:val="0096044A"/>
    <w:rsid w:val="00961E9D"/>
    <w:rsid w:val="009629BA"/>
    <w:rsid w:val="00962F4E"/>
    <w:rsid w:val="0096747B"/>
    <w:rsid w:val="0097014D"/>
    <w:rsid w:val="00970652"/>
    <w:rsid w:val="00970FD8"/>
    <w:rsid w:val="00972033"/>
    <w:rsid w:val="00973B35"/>
    <w:rsid w:val="00974E43"/>
    <w:rsid w:val="00975648"/>
    <w:rsid w:val="00975848"/>
    <w:rsid w:val="00977169"/>
    <w:rsid w:val="009775D3"/>
    <w:rsid w:val="009820C3"/>
    <w:rsid w:val="00982B36"/>
    <w:rsid w:val="00986FCA"/>
    <w:rsid w:val="00987122"/>
    <w:rsid w:val="0098717C"/>
    <w:rsid w:val="009A1EFC"/>
    <w:rsid w:val="009A2501"/>
    <w:rsid w:val="009A3423"/>
    <w:rsid w:val="009A398B"/>
    <w:rsid w:val="009A4A86"/>
    <w:rsid w:val="009A5F98"/>
    <w:rsid w:val="009A71A8"/>
    <w:rsid w:val="009A7239"/>
    <w:rsid w:val="009B3072"/>
    <w:rsid w:val="009B3892"/>
    <w:rsid w:val="009B3FB9"/>
    <w:rsid w:val="009B429F"/>
    <w:rsid w:val="009B5176"/>
    <w:rsid w:val="009B57D5"/>
    <w:rsid w:val="009B7BEE"/>
    <w:rsid w:val="009C0032"/>
    <w:rsid w:val="009C37A3"/>
    <w:rsid w:val="009C3F7D"/>
    <w:rsid w:val="009C4041"/>
    <w:rsid w:val="009C5F34"/>
    <w:rsid w:val="009C68EB"/>
    <w:rsid w:val="009C7CF2"/>
    <w:rsid w:val="009D0683"/>
    <w:rsid w:val="009D3333"/>
    <w:rsid w:val="009D4D7E"/>
    <w:rsid w:val="009E13F8"/>
    <w:rsid w:val="009F1189"/>
    <w:rsid w:val="009F14CD"/>
    <w:rsid w:val="009F2FC7"/>
    <w:rsid w:val="009F314A"/>
    <w:rsid w:val="009F5198"/>
    <w:rsid w:val="009F6A48"/>
    <w:rsid w:val="00A01F7B"/>
    <w:rsid w:val="00A0247D"/>
    <w:rsid w:val="00A0471E"/>
    <w:rsid w:val="00A05795"/>
    <w:rsid w:val="00A0619A"/>
    <w:rsid w:val="00A06ACC"/>
    <w:rsid w:val="00A10ABE"/>
    <w:rsid w:val="00A11DE3"/>
    <w:rsid w:val="00A1289C"/>
    <w:rsid w:val="00A13AB8"/>
    <w:rsid w:val="00A14A64"/>
    <w:rsid w:val="00A16537"/>
    <w:rsid w:val="00A17EEC"/>
    <w:rsid w:val="00A23AD2"/>
    <w:rsid w:val="00A263D9"/>
    <w:rsid w:val="00A279D0"/>
    <w:rsid w:val="00A30BAC"/>
    <w:rsid w:val="00A316B2"/>
    <w:rsid w:val="00A32E9F"/>
    <w:rsid w:val="00A3658F"/>
    <w:rsid w:val="00A40A85"/>
    <w:rsid w:val="00A42EDD"/>
    <w:rsid w:val="00A46048"/>
    <w:rsid w:val="00A46333"/>
    <w:rsid w:val="00A46408"/>
    <w:rsid w:val="00A464A8"/>
    <w:rsid w:val="00A46661"/>
    <w:rsid w:val="00A5092D"/>
    <w:rsid w:val="00A51B53"/>
    <w:rsid w:val="00A5219E"/>
    <w:rsid w:val="00A5304F"/>
    <w:rsid w:val="00A558E0"/>
    <w:rsid w:val="00A579EE"/>
    <w:rsid w:val="00A61471"/>
    <w:rsid w:val="00A63892"/>
    <w:rsid w:val="00A6547E"/>
    <w:rsid w:val="00A6648C"/>
    <w:rsid w:val="00A66D0A"/>
    <w:rsid w:val="00A70C6C"/>
    <w:rsid w:val="00A72092"/>
    <w:rsid w:val="00A74935"/>
    <w:rsid w:val="00A75E12"/>
    <w:rsid w:val="00A75EAD"/>
    <w:rsid w:val="00A7717A"/>
    <w:rsid w:val="00A80A98"/>
    <w:rsid w:val="00A819B6"/>
    <w:rsid w:val="00A828CA"/>
    <w:rsid w:val="00A829B0"/>
    <w:rsid w:val="00A8620C"/>
    <w:rsid w:val="00A871A6"/>
    <w:rsid w:val="00A878C4"/>
    <w:rsid w:val="00A91702"/>
    <w:rsid w:val="00A92352"/>
    <w:rsid w:val="00A926A8"/>
    <w:rsid w:val="00A9472E"/>
    <w:rsid w:val="00A96108"/>
    <w:rsid w:val="00A9708B"/>
    <w:rsid w:val="00A9712B"/>
    <w:rsid w:val="00AA282D"/>
    <w:rsid w:val="00AA3A7A"/>
    <w:rsid w:val="00AA408A"/>
    <w:rsid w:val="00AA4450"/>
    <w:rsid w:val="00AA5263"/>
    <w:rsid w:val="00AA6B98"/>
    <w:rsid w:val="00AA6D49"/>
    <w:rsid w:val="00AA7874"/>
    <w:rsid w:val="00AB06C7"/>
    <w:rsid w:val="00AB2341"/>
    <w:rsid w:val="00AB23C9"/>
    <w:rsid w:val="00AB2B99"/>
    <w:rsid w:val="00AB2E9A"/>
    <w:rsid w:val="00AB4505"/>
    <w:rsid w:val="00AB4B58"/>
    <w:rsid w:val="00AB58E5"/>
    <w:rsid w:val="00AB60BB"/>
    <w:rsid w:val="00AC0F46"/>
    <w:rsid w:val="00AC48C1"/>
    <w:rsid w:val="00AC749F"/>
    <w:rsid w:val="00AC7648"/>
    <w:rsid w:val="00AD1079"/>
    <w:rsid w:val="00AD3C6A"/>
    <w:rsid w:val="00AD522E"/>
    <w:rsid w:val="00AD5533"/>
    <w:rsid w:val="00AD630D"/>
    <w:rsid w:val="00AD6319"/>
    <w:rsid w:val="00AE0F62"/>
    <w:rsid w:val="00AE32B5"/>
    <w:rsid w:val="00AE4DEA"/>
    <w:rsid w:val="00AE51D8"/>
    <w:rsid w:val="00AF08CD"/>
    <w:rsid w:val="00AF0FA1"/>
    <w:rsid w:val="00AF1039"/>
    <w:rsid w:val="00AF1C78"/>
    <w:rsid w:val="00AF5EF4"/>
    <w:rsid w:val="00AF7F0C"/>
    <w:rsid w:val="00B02F8E"/>
    <w:rsid w:val="00B0422F"/>
    <w:rsid w:val="00B05632"/>
    <w:rsid w:val="00B07EF2"/>
    <w:rsid w:val="00B10574"/>
    <w:rsid w:val="00B12B60"/>
    <w:rsid w:val="00B14E6B"/>
    <w:rsid w:val="00B15E7C"/>
    <w:rsid w:val="00B15EA3"/>
    <w:rsid w:val="00B1756C"/>
    <w:rsid w:val="00B17BFB"/>
    <w:rsid w:val="00B20EDF"/>
    <w:rsid w:val="00B22AEE"/>
    <w:rsid w:val="00B22D37"/>
    <w:rsid w:val="00B24828"/>
    <w:rsid w:val="00B262FC"/>
    <w:rsid w:val="00B2652B"/>
    <w:rsid w:val="00B2715A"/>
    <w:rsid w:val="00B27267"/>
    <w:rsid w:val="00B348F0"/>
    <w:rsid w:val="00B47E21"/>
    <w:rsid w:val="00B511B3"/>
    <w:rsid w:val="00B536DA"/>
    <w:rsid w:val="00B5410F"/>
    <w:rsid w:val="00B54518"/>
    <w:rsid w:val="00B55360"/>
    <w:rsid w:val="00B55691"/>
    <w:rsid w:val="00B55DF4"/>
    <w:rsid w:val="00B620BE"/>
    <w:rsid w:val="00B621FA"/>
    <w:rsid w:val="00B622A1"/>
    <w:rsid w:val="00B6293B"/>
    <w:rsid w:val="00B62969"/>
    <w:rsid w:val="00B6514A"/>
    <w:rsid w:val="00B66E81"/>
    <w:rsid w:val="00B67D7E"/>
    <w:rsid w:val="00B723AB"/>
    <w:rsid w:val="00B741A4"/>
    <w:rsid w:val="00B7434D"/>
    <w:rsid w:val="00B768F7"/>
    <w:rsid w:val="00B771A6"/>
    <w:rsid w:val="00B7782D"/>
    <w:rsid w:val="00B85B83"/>
    <w:rsid w:val="00B85E53"/>
    <w:rsid w:val="00B875E0"/>
    <w:rsid w:val="00B87928"/>
    <w:rsid w:val="00B90273"/>
    <w:rsid w:val="00B90C7F"/>
    <w:rsid w:val="00B973A7"/>
    <w:rsid w:val="00B97923"/>
    <w:rsid w:val="00B97BF3"/>
    <w:rsid w:val="00BA3963"/>
    <w:rsid w:val="00BA3F2D"/>
    <w:rsid w:val="00BA5366"/>
    <w:rsid w:val="00BB0370"/>
    <w:rsid w:val="00BB23AC"/>
    <w:rsid w:val="00BB27DD"/>
    <w:rsid w:val="00BB5275"/>
    <w:rsid w:val="00BB733F"/>
    <w:rsid w:val="00BC0CBD"/>
    <w:rsid w:val="00BC3545"/>
    <w:rsid w:val="00BC42E6"/>
    <w:rsid w:val="00BC4DC1"/>
    <w:rsid w:val="00BC77A1"/>
    <w:rsid w:val="00BC7E8F"/>
    <w:rsid w:val="00BD113D"/>
    <w:rsid w:val="00BD2ABF"/>
    <w:rsid w:val="00BD593A"/>
    <w:rsid w:val="00BD60B0"/>
    <w:rsid w:val="00BE2958"/>
    <w:rsid w:val="00BE5D1F"/>
    <w:rsid w:val="00BE65AA"/>
    <w:rsid w:val="00BE7376"/>
    <w:rsid w:val="00BE7619"/>
    <w:rsid w:val="00BE7B49"/>
    <w:rsid w:val="00BF237E"/>
    <w:rsid w:val="00BF297F"/>
    <w:rsid w:val="00BF2A18"/>
    <w:rsid w:val="00BF3289"/>
    <w:rsid w:val="00BF35AF"/>
    <w:rsid w:val="00BF3DED"/>
    <w:rsid w:val="00BF4AC3"/>
    <w:rsid w:val="00C00C9D"/>
    <w:rsid w:val="00C025DB"/>
    <w:rsid w:val="00C02EFD"/>
    <w:rsid w:val="00C070AC"/>
    <w:rsid w:val="00C07BDA"/>
    <w:rsid w:val="00C103A9"/>
    <w:rsid w:val="00C10F0F"/>
    <w:rsid w:val="00C10FB1"/>
    <w:rsid w:val="00C11763"/>
    <w:rsid w:val="00C125D5"/>
    <w:rsid w:val="00C13A25"/>
    <w:rsid w:val="00C1456C"/>
    <w:rsid w:val="00C160D3"/>
    <w:rsid w:val="00C215E3"/>
    <w:rsid w:val="00C22011"/>
    <w:rsid w:val="00C22218"/>
    <w:rsid w:val="00C22466"/>
    <w:rsid w:val="00C226DB"/>
    <w:rsid w:val="00C267C5"/>
    <w:rsid w:val="00C2687F"/>
    <w:rsid w:val="00C30432"/>
    <w:rsid w:val="00C31D73"/>
    <w:rsid w:val="00C342D2"/>
    <w:rsid w:val="00C34AC4"/>
    <w:rsid w:val="00C35E88"/>
    <w:rsid w:val="00C365C8"/>
    <w:rsid w:val="00C41A3A"/>
    <w:rsid w:val="00C4266F"/>
    <w:rsid w:val="00C42BA4"/>
    <w:rsid w:val="00C42D66"/>
    <w:rsid w:val="00C43519"/>
    <w:rsid w:val="00C435FC"/>
    <w:rsid w:val="00C43FE2"/>
    <w:rsid w:val="00C44A40"/>
    <w:rsid w:val="00C4574B"/>
    <w:rsid w:val="00C46935"/>
    <w:rsid w:val="00C46D7F"/>
    <w:rsid w:val="00C501C5"/>
    <w:rsid w:val="00C54C2C"/>
    <w:rsid w:val="00C570E7"/>
    <w:rsid w:val="00C62FED"/>
    <w:rsid w:val="00C63677"/>
    <w:rsid w:val="00C654AF"/>
    <w:rsid w:val="00C66EBD"/>
    <w:rsid w:val="00C70511"/>
    <w:rsid w:val="00C71C59"/>
    <w:rsid w:val="00C71F2C"/>
    <w:rsid w:val="00C7594D"/>
    <w:rsid w:val="00C77C64"/>
    <w:rsid w:val="00C77E89"/>
    <w:rsid w:val="00C81D96"/>
    <w:rsid w:val="00C8269C"/>
    <w:rsid w:val="00C866AA"/>
    <w:rsid w:val="00C875DE"/>
    <w:rsid w:val="00C87F4E"/>
    <w:rsid w:val="00C904A6"/>
    <w:rsid w:val="00C90B71"/>
    <w:rsid w:val="00C91456"/>
    <w:rsid w:val="00C92A69"/>
    <w:rsid w:val="00C93016"/>
    <w:rsid w:val="00C93C66"/>
    <w:rsid w:val="00C95B14"/>
    <w:rsid w:val="00C96ABF"/>
    <w:rsid w:val="00C97B64"/>
    <w:rsid w:val="00C97CDD"/>
    <w:rsid w:val="00CA0AD8"/>
    <w:rsid w:val="00CA0CC4"/>
    <w:rsid w:val="00CA135F"/>
    <w:rsid w:val="00CA25FB"/>
    <w:rsid w:val="00CA3029"/>
    <w:rsid w:val="00CA40AC"/>
    <w:rsid w:val="00CA4F97"/>
    <w:rsid w:val="00CA54E6"/>
    <w:rsid w:val="00CB03F6"/>
    <w:rsid w:val="00CB04DE"/>
    <w:rsid w:val="00CB07E6"/>
    <w:rsid w:val="00CB3548"/>
    <w:rsid w:val="00CB3B25"/>
    <w:rsid w:val="00CB430A"/>
    <w:rsid w:val="00CB6409"/>
    <w:rsid w:val="00CB730C"/>
    <w:rsid w:val="00CC05FD"/>
    <w:rsid w:val="00CC0950"/>
    <w:rsid w:val="00CC1B2B"/>
    <w:rsid w:val="00CC35A7"/>
    <w:rsid w:val="00CC54D0"/>
    <w:rsid w:val="00CC7D8F"/>
    <w:rsid w:val="00CD08B7"/>
    <w:rsid w:val="00CD0CEC"/>
    <w:rsid w:val="00CD1F2B"/>
    <w:rsid w:val="00CD2676"/>
    <w:rsid w:val="00CD3424"/>
    <w:rsid w:val="00CD499C"/>
    <w:rsid w:val="00CD5233"/>
    <w:rsid w:val="00CD6ACF"/>
    <w:rsid w:val="00CE12F6"/>
    <w:rsid w:val="00CE2126"/>
    <w:rsid w:val="00CE333D"/>
    <w:rsid w:val="00CE4D9B"/>
    <w:rsid w:val="00CE59E4"/>
    <w:rsid w:val="00CE764B"/>
    <w:rsid w:val="00CF0891"/>
    <w:rsid w:val="00CF20C2"/>
    <w:rsid w:val="00CF3785"/>
    <w:rsid w:val="00CF3EA7"/>
    <w:rsid w:val="00CF5F5D"/>
    <w:rsid w:val="00D0062B"/>
    <w:rsid w:val="00D00B0E"/>
    <w:rsid w:val="00D00B87"/>
    <w:rsid w:val="00D014E8"/>
    <w:rsid w:val="00D03DCB"/>
    <w:rsid w:val="00D14546"/>
    <w:rsid w:val="00D14B51"/>
    <w:rsid w:val="00D15B7B"/>
    <w:rsid w:val="00D16220"/>
    <w:rsid w:val="00D20A3C"/>
    <w:rsid w:val="00D211E2"/>
    <w:rsid w:val="00D21FB8"/>
    <w:rsid w:val="00D22440"/>
    <w:rsid w:val="00D232D5"/>
    <w:rsid w:val="00D3179A"/>
    <w:rsid w:val="00D32524"/>
    <w:rsid w:val="00D337AA"/>
    <w:rsid w:val="00D341B2"/>
    <w:rsid w:val="00D3462D"/>
    <w:rsid w:val="00D439FE"/>
    <w:rsid w:val="00D4586A"/>
    <w:rsid w:val="00D46CAA"/>
    <w:rsid w:val="00D54D74"/>
    <w:rsid w:val="00D55B77"/>
    <w:rsid w:val="00D57286"/>
    <w:rsid w:val="00D57341"/>
    <w:rsid w:val="00D62D48"/>
    <w:rsid w:val="00D644F4"/>
    <w:rsid w:val="00D6517C"/>
    <w:rsid w:val="00D6654A"/>
    <w:rsid w:val="00D66FA4"/>
    <w:rsid w:val="00D72799"/>
    <w:rsid w:val="00D749A9"/>
    <w:rsid w:val="00D760FB"/>
    <w:rsid w:val="00D76C81"/>
    <w:rsid w:val="00D8085A"/>
    <w:rsid w:val="00D811A3"/>
    <w:rsid w:val="00D822A5"/>
    <w:rsid w:val="00D8418F"/>
    <w:rsid w:val="00D8471F"/>
    <w:rsid w:val="00D86D41"/>
    <w:rsid w:val="00D87118"/>
    <w:rsid w:val="00D90DF2"/>
    <w:rsid w:val="00D910F6"/>
    <w:rsid w:val="00D9244B"/>
    <w:rsid w:val="00D93D4C"/>
    <w:rsid w:val="00D95D58"/>
    <w:rsid w:val="00DA032D"/>
    <w:rsid w:val="00DA1D37"/>
    <w:rsid w:val="00DA2048"/>
    <w:rsid w:val="00DA2DA4"/>
    <w:rsid w:val="00DA3399"/>
    <w:rsid w:val="00DA4E41"/>
    <w:rsid w:val="00DA55CB"/>
    <w:rsid w:val="00DA5CB3"/>
    <w:rsid w:val="00DA6A08"/>
    <w:rsid w:val="00DA6CEC"/>
    <w:rsid w:val="00DA6D34"/>
    <w:rsid w:val="00DA70F7"/>
    <w:rsid w:val="00DA7EA7"/>
    <w:rsid w:val="00DB0815"/>
    <w:rsid w:val="00DB1E33"/>
    <w:rsid w:val="00DB2AC9"/>
    <w:rsid w:val="00DB5E7A"/>
    <w:rsid w:val="00DC1E1B"/>
    <w:rsid w:val="00DC2B67"/>
    <w:rsid w:val="00DC3041"/>
    <w:rsid w:val="00DC31FF"/>
    <w:rsid w:val="00DC47CF"/>
    <w:rsid w:val="00DC5D22"/>
    <w:rsid w:val="00DC652D"/>
    <w:rsid w:val="00DC6B99"/>
    <w:rsid w:val="00DD0427"/>
    <w:rsid w:val="00DD2249"/>
    <w:rsid w:val="00DD25BB"/>
    <w:rsid w:val="00DD3064"/>
    <w:rsid w:val="00DD323B"/>
    <w:rsid w:val="00DD453D"/>
    <w:rsid w:val="00DD5BB6"/>
    <w:rsid w:val="00DE0A74"/>
    <w:rsid w:val="00DE192D"/>
    <w:rsid w:val="00DE2F88"/>
    <w:rsid w:val="00DF07C1"/>
    <w:rsid w:val="00DF08BB"/>
    <w:rsid w:val="00DF0B94"/>
    <w:rsid w:val="00DF1620"/>
    <w:rsid w:val="00DF19AA"/>
    <w:rsid w:val="00DF2885"/>
    <w:rsid w:val="00DF47DE"/>
    <w:rsid w:val="00DF6DA8"/>
    <w:rsid w:val="00E010EF"/>
    <w:rsid w:val="00E04F4C"/>
    <w:rsid w:val="00E061D4"/>
    <w:rsid w:val="00E067B1"/>
    <w:rsid w:val="00E07F99"/>
    <w:rsid w:val="00E1036E"/>
    <w:rsid w:val="00E10904"/>
    <w:rsid w:val="00E115A3"/>
    <w:rsid w:val="00E12811"/>
    <w:rsid w:val="00E1434C"/>
    <w:rsid w:val="00E15C51"/>
    <w:rsid w:val="00E15D44"/>
    <w:rsid w:val="00E16730"/>
    <w:rsid w:val="00E20791"/>
    <w:rsid w:val="00E269E5"/>
    <w:rsid w:val="00E27BB3"/>
    <w:rsid w:val="00E3090E"/>
    <w:rsid w:val="00E3108C"/>
    <w:rsid w:val="00E31588"/>
    <w:rsid w:val="00E3226A"/>
    <w:rsid w:val="00E40066"/>
    <w:rsid w:val="00E414D3"/>
    <w:rsid w:val="00E42D92"/>
    <w:rsid w:val="00E46BA6"/>
    <w:rsid w:val="00E47388"/>
    <w:rsid w:val="00E51938"/>
    <w:rsid w:val="00E531D6"/>
    <w:rsid w:val="00E538A9"/>
    <w:rsid w:val="00E6163E"/>
    <w:rsid w:val="00E61A57"/>
    <w:rsid w:val="00E6350E"/>
    <w:rsid w:val="00E63B3A"/>
    <w:rsid w:val="00E65852"/>
    <w:rsid w:val="00E67149"/>
    <w:rsid w:val="00E672DB"/>
    <w:rsid w:val="00E67E95"/>
    <w:rsid w:val="00E730E1"/>
    <w:rsid w:val="00E739E1"/>
    <w:rsid w:val="00E73E7F"/>
    <w:rsid w:val="00E7719E"/>
    <w:rsid w:val="00E83E9D"/>
    <w:rsid w:val="00E848F7"/>
    <w:rsid w:val="00E84B31"/>
    <w:rsid w:val="00E850F9"/>
    <w:rsid w:val="00E85124"/>
    <w:rsid w:val="00E910E6"/>
    <w:rsid w:val="00E91ECF"/>
    <w:rsid w:val="00E926ED"/>
    <w:rsid w:val="00E953A7"/>
    <w:rsid w:val="00E9552A"/>
    <w:rsid w:val="00E9676E"/>
    <w:rsid w:val="00EA605D"/>
    <w:rsid w:val="00EB0A49"/>
    <w:rsid w:val="00EB1304"/>
    <w:rsid w:val="00EB1A35"/>
    <w:rsid w:val="00EB23F0"/>
    <w:rsid w:val="00EB29AA"/>
    <w:rsid w:val="00EB6CDE"/>
    <w:rsid w:val="00EC04CA"/>
    <w:rsid w:val="00EC360B"/>
    <w:rsid w:val="00EC36AB"/>
    <w:rsid w:val="00EC3CDC"/>
    <w:rsid w:val="00EC476F"/>
    <w:rsid w:val="00EC4F20"/>
    <w:rsid w:val="00EC6891"/>
    <w:rsid w:val="00EC79E6"/>
    <w:rsid w:val="00ED07CF"/>
    <w:rsid w:val="00ED2B51"/>
    <w:rsid w:val="00ED5129"/>
    <w:rsid w:val="00ED58A6"/>
    <w:rsid w:val="00ED5C47"/>
    <w:rsid w:val="00EE01E7"/>
    <w:rsid w:val="00EE0E36"/>
    <w:rsid w:val="00EE1A23"/>
    <w:rsid w:val="00EE285A"/>
    <w:rsid w:val="00EE558A"/>
    <w:rsid w:val="00EE5B48"/>
    <w:rsid w:val="00EF0863"/>
    <w:rsid w:val="00EF0EB8"/>
    <w:rsid w:val="00EF4E41"/>
    <w:rsid w:val="00EF670A"/>
    <w:rsid w:val="00EF7702"/>
    <w:rsid w:val="00F0199B"/>
    <w:rsid w:val="00F04884"/>
    <w:rsid w:val="00F06E17"/>
    <w:rsid w:val="00F07512"/>
    <w:rsid w:val="00F07655"/>
    <w:rsid w:val="00F10185"/>
    <w:rsid w:val="00F1053E"/>
    <w:rsid w:val="00F11695"/>
    <w:rsid w:val="00F12E50"/>
    <w:rsid w:val="00F130FD"/>
    <w:rsid w:val="00F13505"/>
    <w:rsid w:val="00F14220"/>
    <w:rsid w:val="00F1652B"/>
    <w:rsid w:val="00F16FB8"/>
    <w:rsid w:val="00F1760E"/>
    <w:rsid w:val="00F21999"/>
    <w:rsid w:val="00F21EE8"/>
    <w:rsid w:val="00F2465D"/>
    <w:rsid w:val="00F37635"/>
    <w:rsid w:val="00F41744"/>
    <w:rsid w:val="00F422DB"/>
    <w:rsid w:val="00F44764"/>
    <w:rsid w:val="00F46E78"/>
    <w:rsid w:val="00F472C4"/>
    <w:rsid w:val="00F47A43"/>
    <w:rsid w:val="00F51163"/>
    <w:rsid w:val="00F51A66"/>
    <w:rsid w:val="00F52D71"/>
    <w:rsid w:val="00F54182"/>
    <w:rsid w:val="00F60294"/>
    <w:rsid w:val="00F606F7"/>
    <w:rsid w:val="00F65459"/>
    <w:rsid w:val="00F6612D"/>
    <w:rsid w:val="00F73029"/>
    <w:rsid w:val="00F73A3D"/>
    <w:rsid w:val="00F760B1"/>
    <w:rsid w:val="00F7614F"/>
    <w:rsid w:val="00F7693D"/>
    <w:rsid w:val="00F7781C"/>
    <w:rsid w:val="00F77C48"/>
    <w:rsid w:val="00F802CA"/>
    <w:rsid w:val="00F81650"/>
    <w:rsid w:val="00F82E32"/>
    <w:rsid w:val="00F839CE"/>
    <w:rsid w:val="00F84270"/>
    <w:rsid w:val="00F953B1"/>
    <w:rsid w:val="00F96D6E"/>
    <w:rsid w:val="00F976D3"/>
    <w:rsid w:val="00F979C7"/>
    <w:rsid w:val="00FA0B53"/>
    <w:rsid w:val="00FA2C63"/>
    <w:rsid w:val="00FA438A"/>
    <w:rsid w:val="00FA6DD7"/>
    <w:rsid w:val="00FA77FC"/>
    <w:rsid w:val="00FB17C8"/>
    <w:rsid w:val="00FB508B"/>
    <w:rsid w:val="00FB6288"/>
    <w:rsid w:val="00FC057D"/>
    <w:rsid w:val="00FC29DD"/>
    <w:rsid w:val="00FC2BFA"/>
    <w:rsid w:val="00FC32D2"/>
    <w:rsid w:val="00FC7487"/>
    <w:rsid w:val="00FD1AD0"/>
    <w:rsid w:val="00FD24BE"/>
    <w:rsid w:val="00FD26B9"/>
    <w:rsid w:val="00FD5230"/>
    <w:rsid w:val="00FD53EF"/>
    <w:rsid w:val="00FD5BFB"/>
    <w:rsid w:val="00FD5CCE"/>
    <w:rsid w:val="00FD678D"/>
    <w:rsid w:val="00FE0486"/>
    <w:rsid w:val="00FE4898"/>
    <w:rsid w:val="00FE4D30"/>
    <w:rsid w:val="00FE4E16"/>
    <w:rsid w:val="00FE66F9"/>
    <w:rsid w:val="00FE7B5F"/>
    <w:rsid w:val="00FF0432"/>
    <w:rsid w:val="00FF05C4"/>
    <w:rsid w:val="00FF141E"/>
    <w:rsid w:val="00FF1472"/>
    <w:rsid w:val="00FF1A72"/>
    <w:rsid w:val="00FF2880"/>
    <w:rsid w:val="00FF2D00"/>
    <w:rsid w:val="00FF3771"/>
    <w:rsid w:val="00FF4FDE"/>
    <w:rsid w:val="00FF51F2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CAC4A"/>
  <w15:docId w15:val="{A780321A-95F4-49B0-BDC6-C0759CDF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963"/>
  </w:style>
  <w:style w:type="paragraph" w:styleId="Heading1">
    <w:name w:val="heading 1"/>
    <w:next w:val="Normal"/>
    <w:link w:val="Heading1Char"/>
    <w:uiPriority w:val="9"/>
    <w:unhideWhenUsed/>
    <w:qFormat/>
    <w:rsid w:val="00487FA3"/>
    <w:pPr>
      <w:keepNext/>
      <w:keepLines/>
      <w:spacing w:after="50"/>
      <w:ind w:left="10" w:hanging="10"/>
      <w:outlineLvl w:val="0"/>
    </w:pPr>
    <w:rPr>
      <w:rFonts w:ascii="Calibri" w:eastAsia="Calibri" w:hAnsi="Calibri" w:cs="Calibri"/>
      <w:b/>
      <w:color w:val="903F6D"/>
    </w:rPr>
  </w:style>
  <w:style w:type="paragraph" w:styleId="Heading3">
    <w:name w:val="heading 3"/>
    <w:basedOn w:val="Normal"/>
    <w:link w:val="Heading3Char"/>
    <w:uiPriority w:val="9"/>
    <w:qFormat/>
    <w:rsid w:val="00412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FFB"/>
  </w:style>
  <w:style w:type="paragraph" w:styleId="Footer">
    <w:name w:val="footer"/>
    <w:basedOn w:val="Normal"/>
    <w:link w:val="Foot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FFB"/>
  </w:style>
  <w:style w:type="character" w:styleId="Hyperlink">
    <w:name w:val="Hyperlink"/>
    <w:basedOn w:val="DefaultParagraphFont"/>
    <w:uiPriority w:val="99"/>
    <w:unhideWhenUsed/>
    <w:rsid w:val="00617F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04D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487FA3"/>
    <w:rPr>
      <w:rFonts w:ascii="Calibri" w:eastAsia="Calibri" w:hAnsi="Calibri" w:cs="Calibri"/>
      <w:b/>
      <w:color w:val="903F6D"/>
    </w:rPr>
  </w:style>
  <w:style w:type="character" w:customStyle="1" w:styleId="apple-converted-space">
    <w:name w:val="apple-converted-space"/>
    <w:basedOn w:val="DefaultParagraphFont"/>
    <w:rsid w:val="00DC47CF"/>
  </w:style>
  <w:style w:type="paragraph" w:styleId="BalloonText">
    <w:name w:val="Balloon Text"/>
    <w:basedOn w:val="Normal"/>
    <w:link w:val="BalloonTextChar"/>
    <w:uiPriority w:val="99"/>
    <w:semiHidden/>
    <w:unhideWhenUsed/>
    <w:rsid w:val="0051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C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30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30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3016"/>
    <w:rPr>
      <w:vertAlign w:val="superscript"/>
    </w:rPr>
  </w:style>
  <w:style w:type="paragraph" w:styleId="ListParagraph">
    <w:name w:val="List Paragraph"/>
    <w:basedOn w:val="Normal"/>
    <w:uiPriority w:val="34"/>
    <w:qFormat/>
    <w:rsid w:val="00962F4E"/>
    <w:pPr>
      <w:ind w:left="720"/>
      <w:contextualSpacing/>
    </w:pPr>
  </w:style>
  <w:style w:type="table" w:styleId="MediumShading1-Accent3">
    <w:name w:val="Medium Shading 1 Accent 3"/>
    <w:basedOn w:val="TableNormal"/>
    <w:uiPriority w:val="63"/>
    <w:rsid w:val="004120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120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208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E012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4B74F9"/>
    <w:rPr>
      <w:rFonts w:ascii="CourierNewPS-ItalicMT" w:hAnsi="CourierNewPS-ItalicMT" w:hint="default"/>
      <w:b w:val="0"/>
      <w:bCs w:val="0"/>
      <w:i/>
      <w:iCs/>
      <w:color w:val="35586C"/>
      <w:sz w:val="24"/>
      <w:szCs w:val="24"/>
    </w:rPr>
  </w:style>
  <w:style w:type="character" w:customStyle="1" w:styleId="fontstyle21">
    <w:name w:val="fontstyle21"/>
    <w:basedOn w:val="DefaultParagraphFont"/>
    <w:rsid w:val="004B74F9"/>
    <w:rPr>
      <w:rFonts w:ascii="CourierNewPS-BoldMT" w:hAnsi="CourierNewPS-BoldMT" w:hint="default"/>
      <w:b/>
      <w:bCs/>
      <w:i w:val="0"/>
      <w:iCs w:val="0"/>
      <w:color w:val="006699"/>
      <w:sz w:val="24"/>
      <w:szCs w:val="24"/>
    </w:rPr>
  </w:style>
  <w:style w:type="character" w:customStyle="1" w:styleId="fontstyle31">
    <w:name w:val="fontstyle31"/>
    <w:basedOn w:val="DefaultParagraphFont"/>
    <w:rsid w:val="004B74F9"/>
    <w:rPr>
      <w:rFonts w:ascii="CourierNewPSMT" w:hAnsi="CourierNewPSMT" w:hint="default"/>
      <w:b w:val="0"/>
      <w:bCs w:val="0"/>
      <w:i w:val="0"/>
      <w:iCs w:val="0"/>
      <w:color w:val="000088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0422F"/>
    <w:rPr>
      <w:color w:val="808080"/>
    </w:rPr>
  </w:style>
  <w:style w:type="table" w:styleId="ListTable1Light">
    <w:name w:val="List Table 1 Light"/>
    <w:basedOn w:val="TableNormal"/>
    <w:uiPriority w:val="46"/>
    <w:rsid w:val="00D727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55D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s://huggingface.co/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yperlink" Target="https://huggingface.co/docs/transformers/tasks/sequence_classific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hyperlink" Target="https://www.ibm.com/topics/convolutional-neural-networks" TargetMode="External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LAL\Documents\&#1602;&#1575;&#1604;&#157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6BB3C-84C2-488A-9757-687F9144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قالب.dotx</Template>
  <TotalTime>1058</TotalTime>
  <Pages>10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</dc:creator>
  <cp:keywords/>
  <dc:description/>
  <cp:lastModifiedBy>aslesani_1@hotmail.com</cp:lastModifiedBy>
  <cp:revision>1220</cp:revision>
  <cp:lastPrinted>2023-08-12T19:34:00Z</cp:lastPrinted>
  <dcterms:created xsi:type="dcterms:W3CDTF">2023-07-07T10:05:00Z</dcterms:created>
  <dcterms:modified xsi:type="dcterms:W3CDTF">2024-03-17T10:30:00Z</dcterms:modified>
</cp:coreProperties>
</file>