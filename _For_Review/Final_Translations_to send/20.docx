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Pr="00294735" w:rsidRDefault="0041208B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</w:p>
    <w:bookmarkEnd w:id="0"/>
    <w:p w14:paraId="6DC356F9" w14:textId="404C4797" w:rsidR="00CA54E6" w:rsidRPr="00294735" w:rsidRDefault="00CA54E6" w:rsidP="00CA54E6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 w:rsidR="00F0751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0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0E01A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تنسورها</w:t>
      </w:r>
      <w:r w:rsidRPr="00CA54E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با </w:t>
      </w:r>
      <w:r w:rsidR="000E01A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پایتورچ</w:t>
      </w:r>
    </w:p>
    <w:p w14:paraId="018EB1C6" w14:textId="77777777" w:rsidR="00CA54E6" w:rsidRDefault="00CA54E6" w:rsidP="00CA54E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BF4C94C" w14:textId="0F8AB0D3" w:rsidR="00AE51D8" w:rsidRPr="00AE51D8" w:rsidRDefault="00AE51D8" w:rsidP="00AE51D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20.0 مقدمه</w:t>
      </w:r>
    </w:p>
    <w:p w14:paraId="24C62E45" w14:textId="7C8D80A8" w:rsidR="00AE51D8" w:rsidRPr="00AE51D8" w:rsidRDefault="00AE51D8" w:rsidP="00C02EF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همانطور که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ابزار اساس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دستکار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در پشته</w:t>
      </w:r>
      <w:r w:rsidR="00A3658F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ماش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3129B1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ابزار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با </w:t>
      </w:r>
      <w:r w:rsidR="001A14A3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1A14A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در پشته</w:t>
      </w:r>
      <w:r w:rsidR="002F1AE8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قبل از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بپرداز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با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آشنا کن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ابه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آنچه با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فصل 1 انجام شده است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331523F" w14:textId="1A08FF7F" w:rsidR="00AE51D8" w:rsidRDefault="00AE51D8" w:rsidP="00AE51D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اگرچه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تنها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چند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اما از محبوب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توجه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هم در دانشگاه و هم در صنعت برخوردار است. </w:t>
      </w:r>
      <w:r w:rsidR="00E47388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E47388">
        <w:rPr>
          <w:rFonts w:ascii="Times New Roman" w:hAnsi="Times New Roman" w:cs="B Nazanin" w:hint="cs"/>
          <w:sz w:val="26"/>
          <w:szCs w:val="28"/>
          <w:rtl/>
          <w:lang w:bidi="fa-IR"/>
        </w:rPr>
        <w:t>های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هستند. با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آنها همچن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دهند تا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B3C5C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4B3C5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را رو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ها (سخت افزار تخصص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) انجام ده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ما با اصول اول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6636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AE51D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عمل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سطح پا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آشنا خواه</w:t>
      </w:r>
      <w:r w:rsidRPr="00AE51D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E51D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E51D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شد.</w:t>
      </w:r>
    </w:p>
    <w:p w14:paraId="7717C2E6" w14:textId="77777777" w:rsidR="00A0247D" w:rsidRDefault="00A0247D" w:rsidP="00A0247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9DA4D97" w14:textId="7CDE5AF3" w:rsidR="005B7CBB" w:rsidRPr="00294735" w:rsidRDefault="005B7CBB" w:rsidP="005B7CB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6A408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BE2958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ساخت یک </w:t>
      </w:r>
      <w:r w:rsidR="00BE2958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16DF4252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DFFFA91" w14:textId="405BB443" w:rsidR="005B7CBB" w:rsidRPr="00294735" w:rsidRDefault="000F4661" w:rsidP="005B7CB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0F466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F466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F466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03C37B0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1311875" w14:textId="7614B1E2" w:rsidR="005B7CBB" w:rsidRPr="00294735" w:rsidRDefault="0076657B" w:rsidP="005B7CB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proofErr w:type="spellStart"/>
      <w:r w:rsidRPr="0076657B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47A74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7665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6657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6657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62957963"/>
    <w:bookmarkEnd w:id="1"/>
    <w:p w14:paraId="2383F8DA" w14:textId="7FC67AD2" w:rsidR="005B7CBB" w:rsidRDefault="00FF4FDE" w:rsidP="005B7CBB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622" w14:anchorId="5730E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31pt" o:ole="">
            <v:imagedata r:id="rId8" o:title=""/>
          </v:shape>
          <o:OLEObject Type="Embed" ProgID="Word.OpenDocumentText.12" ShapeID="_x0000_i1025" DrawAspect="Content" ObjectID="_1772909647" r:id="rId9"/>
        </w:object>
      </w:r>
    </w:p>
    <w:p w14:paraId="18EE8D74" w14:textId="77777777" w:rsidR="005B7CBB" w:rsidRPr="00294735" w:rsidRDefault="005B7CBB" w:rsidP="005B7CB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09E74AE" w14:textId="72DDF30A" w:rsidR="005B7CBB" w:rsidRDefault="00667127" w:rsidP="0066712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ساختار اصل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در </w:t>
      </w:r>
      <w:proofErr w:type="spellStart"/>
      <w:r w:rsidRPr="00667127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22517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از بس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جهات</w:t>
      </w:r>
      <w:r w:rsidR="00C62FE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62FED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C62FED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قاً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آرا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بعد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F7302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67127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در فصل 1 استفاده </w:t>
      </w:r>
      <w:r w:rsidR="007071BD">
        <w:rPr>
          <w:rFonts w:ascii="Times New Roman" w:hAnsi="Times New Roman" w:cs="B Nazanin" w:hint="cs"/>
          <w:sz w:val="26"/>
          <w:szCs w:val="28"/>
          <w:rtl/>
          <w:lang w:bidi="fa-IR"/>
        </w:rPr>
        <w:t>شدند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>. درست مانند بردارها و آرا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1652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453DB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>م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صورت افق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ف‌ها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عمود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ستون‌ها) نما</w:t>
      </w:r>
      <w:r w:rsidRPr="0066712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</w:t>
      </w:r>
      <w:r w:rsidRPr="00667127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667127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شوند).</w:t>
      </w:r>
    </w:p>
    <w:p w14:paraId="69EF2A99" w14:textId="77777777" w:rsidR="005B7CBB" w:rsidRPr="002E04BA" w:rsidRDefault="005B7CBB" w:rsidP="005B7CBB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2C5F406" w14:textId="08387893" w:rsidR="00D93D4C" w:rsidRPr="002E04BA" w:rsidRDefault="00000000" w:rsidP="00D93D4C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0" w:history="1"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</w:t>
        </w:r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D93D4C" w:rsidRPr="00BF297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</w:t>
        </w:r>
        <w:r w:rsidR="00D93D4C" w:rsidRPr="00BF297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ها</w:t>
        </w:r>
      </w:hyperlink>
    </w:p>
    <w:p w14:paraId="33F849B8" w14:textId="77777777" w:rsidR="005B7CBB" w:rsidRDefault="005B7CBB" w:rsidP="005B7CB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7D3ACD8A" w14:textId="1DE68F39" w:rsidR="00A829B0" w:rsidRPr="00294735" w:rsidRDefault="00A829B0" w:rsidP="00A829B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57107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</w:t>
      </w:r>
      <w:r w:rsidR="00DA2DA4" w:rsidRPr="00DA2DA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A2DA4" w:rsidRPr="00DA2DA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جاد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A2DA4" w:rsidRPr="00DA2DA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A2DA4" w:rsidRPr="00DA2DA4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A2DA4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</w:t>
      </w:r>
      <w:r w:rsidR="00DA2DA4" w:rsidRPr="00DA2DA4">
        <w:rPr>
          <w:rFonts w:ascii="Times New Roman" w:hAnsi="Times New Roman" w:cs="B Nazanin"/>
          <w:b/>
          <w:bCs/>
          <w:sz w:val="26"/>
          <w:szCs w:val="28"/>
          <w:lang w:bidi="fa-IR"/>
        </w:rPr>
        <w:t>NumPy</w:t>
      </w:r>
    </w:p>
    <w:p w14:paraId="53EC1248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2862468" w14:textId="05BCF0CD" w:rsidR="00A829B0" w:rsidRPr="00294735" w:rsidRDefault="005A0424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A0424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از آرا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5A0424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A042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042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042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F2F71DE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A2FFB16" w14:textId="466B9B86" w:rsidR="00A829B0" w:rsidRPr="00294735" w:rsidRDefault="00684B02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684B02">
        <w:rPr>
          <w:rFonts w:ascii="Times New Roman" w:hAnsi="Times New Roman" w:cs="B Nazanin"/>
          <w:sz w:val="26"/>
          <w:szCs w:val="28"/>
          <w:lang w:bidi="fa-IR"/>
        </w:rPr>
        <w:t>from_numpy</w:t>
      </w:r>
      <w:proofErr w:type="spellEnd"/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61A5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proofErr w:type="spellStart"/>
      <w:r w:rsidR="00E61A57" w:rsidRPr="00684B02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="00E61A57" w:rsidRPr="00684B0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684B0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84B0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84B0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62958799"/>
    <w:bookmarkEnd w:id="2"/>
    <w:p w14:paraId="0DC03FA1" w14:textId="0C4E6871" w:rsidR="00A829B0" w:rsidRDefault="00FF4FDE" w:rsidP="00A829B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216" w14:anchorId="0E62BEB5">
          <v:shape id="_x0000_i1026" type="#_x0000_t75" style="width:523.2pt;height:160.2pt" o:ole="">
            <v:imagedata r:id="rId11" o:title=""/>
          </v:shape>
          <o:OLEObject Type="Embed" ProgID="Word.OpenDocumentText.12" ShapeID="_x0000_i1026" DrawAspect="Content" ObjectID="_1772909648" r:id="rId12"/>
        </w:object>
      </w:r>
    </w:p>
    <w:p w14:paraId="2355C5A7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C8C5A0E" w14:textId="7989F4A5" w:rsidR="00A829B0" w:rsidRDefault="00FF4FDE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همانطور که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نظر نحو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6494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2E2F3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علاوه بر 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راحت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آرا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</w:t>
      </w:r>
      <w:r w:rsidR="001C2D5A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پردازنده‌ها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گراف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سخت‌افزارها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شتاب‌دهنده استفاده کن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زمان نگارش،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طور مکرر در اسناد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ذکر شده است، و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حت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ارائه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 که </w:t>
      </w:r>
      <w:r w:rsidR="00F7693D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FF4FDE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آرا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FF4FDE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توانند حافظه 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 w:hint="eastAsia"/>
          <w:sz w:val="26"/>
          <w:szCs w:val="28"/>
          <w:rtl/>
          <w:lang w:bidi="fa-IR"/>
        </w:rPr>
        <w:t>کسان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FF4FD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F4FD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سربار به اشتراک بگذارند.</w:t>
      </w:r>
    </w:p>
    <w:p w14:paraId="65CD2E2A" w14:textId="457DBBF7" w:rsidR="00A829B0" w:rsidRDefault="00A829B0" w:rsidP="00734C5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2B0C1B2" w14:textId="15B31497" w:rsidR="00734C53" w:rsidRPr="002E04BA" w:rsidRDefault="00000000" w:rsidP="00734C53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hyperlink r:id="rId13" w:anchor="bridge-to-np-label" w:history="1">
        <w:r w:rsidR="00734C53" w:rsidRPr="00734C5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734C53" w:rsidRPr="00734C5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734C53" w:rsidRPr="00734C53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: پل با </w:t>
        </w:r>
        <w:r w:rsidR="00734C53" w:rsidRPr="00734C53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NumPy</w:t>
        </w:r>
      </w:hyperlink>
    </w:p>
    <w:p w14:paraId="605094A1" w14:textId="77777777" w:rsidR="00A829B0" w:rsidRDefault="00A829B0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8FA03B0" w14:textId="1BCCF0C8" w:rsidR="00A829B0" w:rsidRPr="00294735" w:rsidRDefault="00A829B0" w:rsidP="00A829B0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0010B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</w:t>
      </w:r>
      <w:r w:rsidR="00A8620C" w:rsidRPr="00A8620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8620C" w:rsidRPr="00A8620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جاد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8620C" w:rsidRPr="00A8620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A8620C" w:rsidRPr="00A8620C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8620C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A8620C" w:rsidRPr="00A8620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پراکنده</w:t>
      </w:r>
    </w:p>
    <w:p w14:paraId="4A6C2C5C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32EEB2D1" w14:textId="004968DA" w:rsidR="00A829B0" w:rsidRPr="00294735" w:rsidRDefault="002D55F2" w:rsidP="00A829B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با توجه به داده‌ها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مقاد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E414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غیر صفر 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بس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کم، م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آن‌ها را به‌طور کارآمد با 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6747B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96747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نشان ده</w:t>
      </w:r>
      <w:r w:rsidRPr="002D55F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D55F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D55F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A4EDD43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E8B04F2" w14:textId="7FC09F66" w:rsidR="00A829B0" w:rsidRPr="00294735" w:rsidRDefault="005512E7" w:rsidP="00A829B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تابع </w:t>
      </w:r>
      <w:proofErr w:type="spellStart"/>
      <w:r w:rsidRPr="005512E7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5512E7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proofErr w:type="spellStart"/>
      <w:r w:rsidRPr="005512E7">
        <w:rPr>
          <w:rFonts w:ascii="Times New Roman" w:hAnsi="Times New Roman" w:cs="B Nazanin"/>
          <w:sz w:val="26"/>
          <w:szCs w:val="28"/>
          <w:lang w:bidi="fa-IR"/>
        </w:rPr>
        <w:t>to_sparse</w:t>
      </w:r>
      <w:proofErr w:type="spellEnd"/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512E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512E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512E7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62959459"/>
    <w:bookmarkEnd w:id="3"/>
    <w:p w14:paraId="064974D6" w14:textId="11E320D6" w:rsidR="00A829B0" w:rsidRDefault="0021171D" w:rsidP="00A829B0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243" w14:anchorId="77E4A0CE">
          <v:shape id="_x0000_i1027" type="#_x0000_t75" style="width:523.2pt;height:211.8pt" o:ole="">
            <v:imagedata r:id="rId14" o:title=""/>
          </v:shape>
          <o:OLEObject Type="Embed" ProgID="Word.OpenDocumentText.12" ShapeID="_x0000_i1027" DrawAspect="Content" ObjectID="_1772909649" r:id="rId15"/>
        </w:object>
      </w:r>
    </w:p>
    <w:p w14:paraId="4B13DCB4" w14:textId="77777777" w:rsidR="00A829B0" w:rsidRPr="00294735" w:rsidRDefault="00A829B0" w:rsidP="00A829B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92D350A" w14:textId="78283B21" w:rsidR="0021171D" w:rsidRPr="0021171D" w:rsidRDefault="00B262FC" w:rsidP="0021171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پراکنده، روش‌ها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کارآمد حافظه برا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نما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داده‌ها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عمدتاً از </w:t>
      </w:r>
      <w:r w:rsidR="00743DBA">
        <w:rPr>
          <w:rFonts w:ascii="Times New Roman" w:hAnsi="Times New Roman" w:cs="B Nazanin" w:hint="cs"/>
          <w:sz w:val="26"/>
          <w:szCs w:val="28"/>
          <w:rtl/>
          <w:lang w:bidi="fa-IR"/>
        </w:rPr>
        <w:t>صفر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ها تشک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شده‌اند. در فصل 1 ما از </w:t>
      </w:r>
      <w:proofErr w:type="spellStart"/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scipy</w:t>
      </w:r>
      <w:proofErr w:type="spellEnd"/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ماتر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پراکنده فشرده (</w:t>
      </w:r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CSR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) استفاده کرد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1171D" w:rsidRPr="0021171D">
        <w:rPr>
          <w:rFonts w:ascii="Times New Roman" w:hAnsi="Times New Roman" w:cs="B Nazanin"/>
          <w:sz w:val="26"/>
          <w:szCs w:val="28"/>
          <w:lang w:bidi="fa-IR"/>
        </w:rPr>
        <w:t>NumPy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21171D"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1171D"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="0021171D" w:rsidRPr="0021171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406D09D" w14:textId="6419A049" w:rsidR="00A829B0" w:rsidRDefault="0021171D" w:rsidP="0021171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کلاس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1171D">
        <w:rPr>
          <w:rFonts w:ascii="Times New Roman" w:hAnsi="Times New Roman" w:cs="B Nazanin"/>
          <w:sz w:val="26"/>
          <w:szCs w:val="28"/>
          <w:lang w:bidi="fa-IR"/>
        </w:rPr>
        <w:t>torch.Tensor</w:t>
      </w:r>
      <w:proofErr w:type="spellEnd"/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>دهد که ماتر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منظم و پراکنده را با استفاده از 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ش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. اگر انواع دو </w:t>
      </w:r>
      <w:r w:rsidR="00B262FC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کرده‌ا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بررس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واقع هر دو از </w:t>
      </w:r>
      <w:r w:rsidRPr="0021171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1171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1171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هستند:</w:t>
      </w:r>
    </w:p>
    <w:bookmarkStart w:id="4" w:name="_MON_1762959823"/>
    <w:bookmarkEnd w:id="4"/>
    <w:p w14:paraId="213C54E6" w14:textId="797EE70D" w:rsidR="00496617" w:rsidRDefault="00C77E89" w:rsidP="00496617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" w14:anchorId="356C473E">
          <v:shape id="_x0000_i1028" type="#_x0000_t75" style="width:523.2pt;height:63.6pt" o:ole="">
            <v:imagedata r:id="rId16" o:title=""/>
          </v:shape>
          <o:OLEObject Type="Embed" ProgID="Word.OpenDocumentText.12" ShapeID="_x0000_i1028" DrawAspect="Content" ObjectID="_1772909650" r:id="rId17"/>
        </w:object>
      </w:r>
    </w:p>
    <w:p w14:paraId="247DEE1B" w14:textId="77777777" w:rsidR="00A829B0" w:rsidRPr="002E04BA" w:rsidRDefault="00A829B0" w:rsidP="00A829B0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35CAFCDA" w14:textId="5ED215C6" w:rsidR="00CA135F" w:rsidRPr="000A5565" w:rsidRDefault="00000000" w:rsidP="00F17DDB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18" w:history="1"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مستندات</w:t>
        </w:r>
        <w:r w:rsidR="00C77E89" w:rsidRPr="00A6147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proofErr w:type="spellStart"/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C77E89" w:rsidRPr="00A6147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: </w:t>
        </w:r>
        <w:r w:rsidR="00C77E89" w:rsidRPr="00A6147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Sparce Tensor</w:t>
        </w:r>
      </w:hyperlink>
    </w:p>
    <w:p w14:paraId="70B6853F" w14:textId="26858871" w:rsidR="000A5565" w:rsidRDefault="000A5565" w:rsidP="000A556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26224CEA" w14:textId="653E8856" w:rsidR="00A06ACC" w:rsidRPr="00294735" w:rsidRDefault="00A06ACC" w:rsidP="00A06AC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5D241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4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3F17DA" w:rsidRPr="003F17D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انتخاب عناصر در </w:t>
      </w:r>
      <w:r w:rsidR="003F17DA" w:rsidRPr="003F17D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3F17DA" w:rsidRPr="003F17D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3F17DA" w:rsidRPr="003F17D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0CED7D8F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DF6948B" w14:textId="6B08CDF9" w:rsidR="00A06ACC" w:rsidRPr="00294735" w:rsidRDefault="00BC3545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>ما با</w:t>
      </w:r>
      <w:r w:rsidRPr="00BC354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354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 xml:space="preserve"> عناصر خاص</w:t>
      </w:r>
      <w:r w:rsidRPr="00BC354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BC354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354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کن</w:t>
      </w:r>
      <w:r w:rsidRPr="00BC354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354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BC3545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7AD57CF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00E8CB2" w14:textId="0507CE0A" w:rsidR="00A06ACC" w:rsidRPr="00294735" w:rsidRDefault="00C42D66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برا</w:t>
      </w:r>
      <w:r w:rsidRPr="00C42D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برگرداندن عناصر از نما</w:t>
      </w:r>
      <w:r w:rsidRPr="00C42D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42D66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C42D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77C04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برش</w:t>
      </w:r>
      <w:r w:rsidR="00AE4DEA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42D66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C42D6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42D6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42D6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63072333"/>
    <w:bookmarkEnd w:id="5"/>
    <w:p w14:paraId="2938631B" w14:textId="466B4B7D" w:rsidR="00A06ACC" w:rsidRDefault="009D3333" w:rsidP="00A06AC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478" w14:anchorId="5CDB1E0B">
          <v:shape id="_x0000_i1029" type="#_x0000_t75" style="width:523.2pt;height:373.8pt" o:ole="">
            <v:imagedata r:id="rId19" o:title=""/>
          </v:shape>
          <o:OLEObject Type="Embed" ProgID="Word.OpenDocumentText.12" ShapeID="_x0000_i1029" DrawAspect="Content" ObjectID="_1772909651" r:id="rId20"/>
        </w:object>
      </w:r>
    </w:p>
    <w:p w14:paraId="733EBF7F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7F171D2" w14:textId="6C2659D0" w:rsidR="00A06ACC" w:rsidRDefault="009D3333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مانند آرا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D3333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07D6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مسائل </w:t>
      </w:r>
      <w:r w:rsidR="00D341B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دیگر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در پا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تون،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D333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شاخص صفر هستند. هر دو </w:t>
      </w:r>
      <w:r w:rsidR="00DF08B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ویژگی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نما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برش ن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F08B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B20EDF">
        <w:rPr>
          <w:rFonts w:ascii="Times New Roman" w:hAnsi="Times New Roman" w:cs="B Nazanin" w:hint="cs"/>
          <w:sz w:val="26"/>
          <w:szCs w:val="28"/>
          <w:lang w:bidi="fa-IR"/>
        </w:rPr>
        <w:t>Tensor</w:t>
      </w:r>
      <w:r w:rsidR="00DF08B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پشت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شوند. 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کل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75E1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B20EDF">
        <w:rPr>
          <w:rFonts w:ascii="Times New Roman" w:hAnsi="Times New Roman" w:cs="B Nazanin" w:hint="cs"/>
          <w:sz w:val="26"/>
          <w:szCs w:val="28"/>
          <w:lang w:bidi="fa-IR"/>
        </w:rPr>
        <w:t>Tensor</w:t>
      </w:r>
      <w:r w:rsidR="00A75E1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نما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ساز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F6ED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9D333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برگرداندن 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عنصر واحد، 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>بر خلاف مقدار خود ش</w:t>
      </w:r>
      <w:r w:rsidR="00144D43"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به شکل </w:t>
      </w:r>
      <w:r w:rsidR="00144D43"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D43"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="00144D43"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D43"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44D43"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44D43"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C652D">
        <w:rPr>
          <w:rFonts w:ascii="Times New Roman" w:hAnsi="Times New Roman" w:cs="B Nazanin" w:hint="cs"/>
          <w:sz w:val="26"/>
          <w:szCs w:val="28"/>
          <w:rtl/>
          <w:lang w:bidi="fa-IR"/>
        </w:rPr>
        <w:t>اعشاری</w:t>
      </w:r>
      <w:r w:rsidR="00144D43"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خواهد بود)</w:t>
      </w:r>
      <w:r w:rsidR="00144D4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همچنان 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گرداند. نحو</w:t>
      </w:r>
      <w:r w:rsidR="00B24828">
        <w:rPr>
          <w:rFonts w:ascii="Times New Roman" w:hAnsi="Times New Roman" w:cs="B Nazanin" w:hint="cs"/>
          <w:sz w:val="26"/>
          <w:szCs w:val="28"/>
          <w:rtl/>
          <w:lang w:bidi="fa-IR"/>
        </w:rPr>
        <w:t>ه‌ی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برش ن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96B4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همانند </w:t>
      </w:r>
      <w:r w:rsidRPr="009D3333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96B4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است 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و اش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D749A9">
        <w:rPr>
          <w:rFonts w:ascii="Times New Roman" w:hAnsi="Times New Roman" w:cs="B Nazanin" w:hint="cs"/>
          <w:sz w:val="26"/>
          <w:szCs w:val="28"/>
          <w:rtl/>
          <w:lang w:bidi="fa-IR"/>
        </w:rPr>
        <w:t>ئ</w:t>
      </w:r>
      <w:r w:rsidRPr="009D333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نوع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proofErr w:type="spellStart"/>
      <w:r w:rsidRPr="009D333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D3333">
        <w:rPr>
          <w:rFonts w:ascii="Times New Roman" w:hAnsi="Times New Roman" w:cs="B Nazanin"/>
          <w:sz w:val="26"/>
          <w:szCs w:val="28"/>
          <w:rtl/>
          <w:lang w:bidi="fa-IR"/>
        </w:rPr>
        <w:t>گرداند:</w:t>
      </w:r>
    </w:p>
    <w:bookmarkStart w:id="6" w:name="_MON_1763073405"/>
    <w:bookmarkEnd w:id="6"/>
    <w:p w14:paraId="54A83BD6" w14:textId="237E4C5C" w:rsidR="00A06ACC" w:rsidRDefault="008B720D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8333" w14:anchorId="5D1C6A2E">
          <v:shape id="_x0000_i1030" type="#_x0000_t75" style="width:523.2pt;height:414pt" o:ole="">
            <v:imagedata r:id="rId21" o:title=""/>
          </v:shape>
          <o:OLEObject Type="Embed" ProgID="Word.OpenDocumentText.12" ShapeID="_x0000_i1030" DrawAspect="Content" ObjectID="_1772909652" r:id="rId22"/>
        </w:object>
      </w:r>
    </w:p>
    <w:p w14:paraId="5C82A215" w14:textId="5D54E48E" w:rsidR="008B720D" w:rsidRDefault="004143EA" w:rsidP="008B720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تفاوت کل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4143E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هنوز از مراحل منف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هنگام برش پشت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>کنند. بنابرا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تلاش برا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کردن 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برش، </w:t>
      </w:r>
      <w:r w:rsidRPr="004143E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143E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 xml:space="preserve"> خطا </w:t>
      </w:r>
      <w:r w:rsidR="009C4041">
        <w:rPr>
          <w:rFonts w:ascii="Times New Roman" w:hAnsi="Times New Roman" w:cs="B Nazanin" w:hint="cs"/>
          <w:sz w:val="26"/>
          <w:szCs w:val="28"/>
          <w:rtl/>
          <w:lang w:bidi="fa-IR"/>
        </w:rPr>
        <w:t>ایجاد می‌کند</w:t>
      </w:r>
      <w:r w:rsidRPr="004143EA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63073695"/>
    <w:bookmarkEnd w:id="7"/>
    <w:p w14:paraId="33ABAFC3" w14:textId="4EC997F9" w:rsidR="008B720D" w:rsidRDefault="00FC7487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004" w14:anchorId="3C0AE7F3">
          <v:shape id="_x0000_i1031" type="#_x0000_t75" style="width:523.2pt;height:49.2pt" o:ole="">
            <v:imagedata r:id="rId23" o:title=""/>
          </v:shape>
          <o:OLEObject Type="Embed" ProgID="Word.OpenDocumentText.12" ShapeID="_x0000_i1031" DrawAspect="Content" ObjectID="_1772909653" r:id="rId24"/>
        </w:object>
      </w:r>
    </w:p>
    <w:p w14:paraId="5777F48B" w14:textId="177E071C" w:rsidR="00FC7487" w:rsidRDefault="00601DCC" w:rsidP="00FC748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>در عوض، اگر بخواه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معکوس کن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روش تلنگر</w:t>
      </w:r>
      <w:r w:rsidR="00F606F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601DC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01DC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01DC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63073955"/>
    <w:bookmarkEnd w:id="8"/>
    <w:p w14:paraId="5F2B4404" w14:textId="4B824FBF" w:rsidR="00FC7487" w:rsidRDefault="006B6131" w:rsidP="00FC748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19DD3CF3">
          <v:shape id="_x0000_i1032" type="#_x0000_t75" style="width:523.2pt;height:36.6pt" o:ole="">
            <v:imagedata r:id="rId25" o:title=""/>
          </v:shape>
          <o:OLEObject Type="Embed" ProgID="Word.OpenDocumentText.12" ShapeID="_x0000_i1032" DrawAspect="Content" ObjectID="_1772909654" r:id="rId26"/>
        </w:object>
      </w:r>
    </w:p>
    <w:p w14:paraId="550C6392" w14:textId="0686099B" w:rsidR="00A06ACC" w:rsidRPr="002E04BA" w:rsidRDefault="00A06ACC" w:rsidP="00FC7487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10C512FA" w14:textId="42E44CEB" w:rsidR="006B6131" w:rsidRPr="000A5565" w:rsidRDefault="00000000" w:rsidP="006B6131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27" w:anchor="operations-on-tensors" w:history="1">
        <w:r w:rsidR="006B6131" w:rsidRPr="006B613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6B6131" w:rsidRPr="006B613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6B6131" w:rsidRPr="006B613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عمل</w:t>
        </w:r>
        <w:r w:rsidR="006B6131" w:rsidRPr="006B613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B6131" w:rsidRPr="006B6131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ات</w:t>
        </w:r>
        <w:r w:rsidR="006B6131" w:rsidRPr="006B613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رو</w:t>
        </w:r>
        <w:r w:rsidR="006B6131" w:rsidRPr="006B613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6B6131" w:rsidRPr="006B613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تنسورها</w:t>
        </w:r>
      </w:hyperlink>
    </w:p>
    <w:p w14:paraId="6DEE1924" w14:textId="4006DA28" w:rsidR="000A5565" w:rsidRDefault="000A5565" w:rsidP="000A556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A688B62" w14:textId="2885008E" w:rsidR="00A06ACC" w:rsidRPr="00294735" w:rsidRDefault="00A06ACC" w:rsidP="00A06AC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C904A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5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923283" w:rsidRPr="0092328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توص</w:t>
      </w:r>
      <w:r w:rsidR="00923283" w:rsidRPr="0092328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23283" w:rsidRPr="0092328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ف</w:t>
      </w:r>
      <w:r w:rsidR="00923283" w:rsidRPr="0092328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923283" w:rsidRPr="0092328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23283" w:rsidRPr="0092328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923283" w:rsidRPr="0092328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47B81614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7C33D12F" w14:textId="07B99114" w:rsidR="00A06ACC" w:rsidRPr="00294735" w:rsidRDefault="00B771A6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B771A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71A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شکل، نوع داده و قالب </w:t>
      </w:r>
      <w:r w:rsidRPr="00B771A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71A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همراه با سخت افزار</w:t>
      </w:r>
      <w:r w:rsidRPr="00B771A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استفاده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>کند، توص</w:t>
      </w:r>
      <w:r w:rsidRPr="00B771A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71A6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B771A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771A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771A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AECE2B2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CC1B2CA" w14:textId="630A02C4" w:rsidR="00A06ACC" w:rsidRPr="00294735" w:rsidRDefault="000B4A86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 xml:space="preserve">شکل، </w:t>
      </w:r>
      <w:r w:rsidR="00E538A9" w:rsidRPr="00B771A6">
        <w:rPr>
          <w:rFonts w:ascii="Times New Roman" w:hAnsi="Times New Roman" w:cs="B Nazanin"/>
          <w:sz w:val="26"/>
          <w:szCs w:val="28"/>
          <w:rtl/>
          <w:lang w:bidi="fa-IR"/>
        </w:rPr>
        <w:t xml:space="preserve">نوع داده </w:t>
      </w: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 xml:space="preserve"> طرح و و</w:t>
      </w:r>
      <w:r w:rsidRPr="000B4A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B4A86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0B4A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 xml:space="preserve">دستگاه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بررس</w:t>
      </w:r>
      <w:r w:rsidRPr="000B4A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0B4A8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B4A8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0B4A8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63074486"/>
    <w:bookmarkEnd w:id="9"/>
    <w:p w14:paraId="4DF4A70E" w14:textId="5E230C59" w:rsidR="00A06ACC" w:rsidRDefault="001C5EAA" w:rsidP="00A06AC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927" w14:anchorId="2AD45C18">
          <v:shape id="_x0000_i1033" type="#_x0000_t75" style="width:523.2pt;height:345pt" o:ole="">
            <v:imagedata r:id="rId28" o:title=""/>
          </v:shape>
          <o:OLEObject Type="Embed" ProgID="Word.OpenDocumentText.12" ShapeID="_x0000_i1033" DrawAspect="Content" ObjectID="_1772909655" r:id="rId29"/>
        </w:object>
      </w:r>
    </w:p>
    <w:p w14:paraId="3DB99C5A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F35D541" w14:textId="7AE1779B" w:rsidR="00A06ACC" w:rsidRDefault="00B20EDF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="001C5EAA" w:rsidRPr="001C5EAA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جمع آور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در مورد </w:t>
      </w:r>
      <w:r w:rsidR="001C5EAA" w:rsidRPr="001C5EA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C5EAA" w:rsidRPr="001C5EA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ارائه </w:t>
      </w:r>
      <w:r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1C5EAA" w:rsidRPr="001C5EAA">
        <w:rPr>
          <w:rFonts w:ascii="Times New Roman" w:hAnsi="Times New Roman" w:cs="B Nazanin"/>
          <w:sz w:val="26"/>
          <w:szCs w:val="28"/>
          <w:rtl/>
          <w:lang w:bidi="fa-IR"/>
        </w:rPr>
        <w:t>دهند، از جمله:</w:t>
      </w:r>
    </w:p>
    <w:p w14:paraId="4E53E18D" w14:textId="5684EC64" w:rsidR="003B1E40" w:rsidRPr="00DF47DE" w:rsidRDefault="003B1E40" w:rsidP="003B1E4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F47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شکل</w:t>
      </w:r>
      <w:r w:rsidR="00A14A64" w:rsidRPr="00DF47D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- </w:t>
      </w:r>
      <w:r w:rsidR="00A14A64" w:rsidRPr="00DF47DE">
        <w:rPr>
          <w:rFonts w:ascii="Times New Roman" w:hAnsi="Times New Roman" w:cs="B Nazanin"/>
          <w:b/>
          <w:bCs/>
          <w:sz w:val="26"/>
          <w:szCs w:val="28"/>
          <w:lang w:bidi="fa-IR"/>
        </w:rPr>
        <w:t>Shape</w:t>
      </w:r>
    </w:p>
    <w:p w14:paraId="0300CEEB" w14:textId="111770B8" w:rsidR="003B1E40" w:rsidRPr="003B1E40" w:rsidRDefault="003B1E40" w:rsidP="003B1E4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ابعاد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برم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گرداند</w:t>
      </w:r>
    </w:p>
    <w:p w14:paraId="510EC80A" w14:textId="5B638A0F" w:rsidR="003B1E40" w:rsidRPr="009775D3" w:rsidRDefault="003B1E40" w:rsidP="003B1E4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9775D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نوع</w:t>
      </w:r>
      <w:r w:rsidRPr="009775D3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CC54D0" w:rsidRPr="009775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داده‌ای - </w:t>
      </w:r>
      <w:proofErr w:type="spellStart"/>
      <w:r w:rsidR="00CC54D0" w:rsidRPr="009775D3">
        <w:rPr>
          <w:rFonts w:ascii="Times New Roman" w:hAnsi="Times New Roman" w:cs="B Nazanin"/>
          <w:b/>
          <w:bCs/>
          <w:sz w:val="26"/>
          <w:szCs w:val="28"/>
          <w:lang w:bidi="fa-IR"/>
        </w:rPr>
        <w:t>Dtype</w:t>
      </w:r>
      <w:proofErr w:type="spellEnd"/>
    </w:p>
    <w:p w14:paraId="3F1D0A17" w14:textId="3D240EBA" w:rsidR="003B1E40" w:rsidRPr="003B1E40" w:rsidRDefault="003B1E40" w:rsidP="003B1E40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نوع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اش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اء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درون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گرداند</w:t>
      </w:r>
    </w:p>
    <w:p w14:paraId="5818F8C2" w14:textId="59256410" w:rsidR="003B1E40" w:rsidRPr="009775D3" w:rsidRDefault="003B1E40" w:rsidP="003B1E4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9775D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چ</w:t>
      </w:r>
      <w:r w:rsidRPr="009775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9775D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دمان</w:t>
      </w:r>
      <w:r w:rsidR="00A74935" w:rsidRPr="009775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- </w:t>
      </w:r>
      <w:r w:rsidR="00A74935" w:rsidRPr="009775D3">
        <w:rPr>
          <w:rFonts w:ascii="Times New Roman" w:hAnsi="Times New Roman" w:cs="B Nazanin"/>
          <w:b/>
          <w:bCs/>
          <w:sz w:val="26"/>
          <w:szCs w:val="28"/>
          <w:lang w:bidi="fa-IR"/>
        </w:rPr>
        <w:t>Layout</w:t>
      </w:r>
    </w:p>
    <w:p w14:paraId="5758CEB7" w14:textId="166D1C09" w:rsidR="003B1E40" w:rsidRPr="003B1E40" w:rsidRDefault="003B1E40" w:rsidP="009775D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طرح‌بند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حافظه را برم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گرداند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(متداول‌تر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حالت استفاده از راه‌حل است</w:t>
      </w:r>
      <w:r w:rsidR="009775D3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متراکم)</w:t>
      </w:r>
    </w:p>
    <w:p w14:paraId="04FF1F2C" w14:textId="715459D5" w:rsidR="003B1E40" w:rsidRPr="009775D3" w:rsidRDefault="003B1E40" w:rsidP="003B1E40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9775D3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lastRenderedPageBreak/>
        <w:t>دستگاه</w:t>
      </w:r>
      <w:r w:rsidR="00B62969" w:rsidRPr="009775D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- </w:t>
      </w:r>
      <w:r w:rsidR="00B62969" w:rsidRPr="009775D3">
        <w:rPr>
          <w:rFonts w:ascii="Times New Roman" w:hAnsi="Times New Roman" w:cs="B Nazanin"/>
          <w:b/>
          <w:bCs/>
          <w:sz w:val="26"/>
          <w:szCs w:val="28"/>
          <w:lang w:bidi="fa-IR"/>
        </w:rPr>
        <w:t>Device</w:t>
      </w:r>
    </w:p>
    <w:p w14:paraId="0F42E4F9" w14:textId="1276E828" w:rsidR="00A06ACC" w:rsidRDefault="003B1E40" w:rsidP="00072B2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سخت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افزار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ذخ</w:t>
      </w:r>
      <w:r w:rsidRPr="003B1E4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B1E40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شود بر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گرداند</w:t>
      </w:r>
      <w:r w:rsidR="00072B25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Pr="003B1E40">
        <w:rPr>
          <w:rFonts w:ascii="Times New Roman" w:hAnsi="Times New Roman" w:cs="B Nazanin"/>
          <w:sz w:val="26"/>
          <w:szCs w:val="28"/>
          <w:lang w:bidi="fa-IR"/>
        </w:rPr>
        <w:t>CPU/GPU</w:t>
      </w:r>
      <w:r w:rsidRPr="003B1E40">
        <w:rPr>
          <w:rFonts w:ascii="Times New Roman" w:hAnsi="Times New Roman" w:cs="B Nazanin"/>
          <w:sz w:val="26"/>
          <w:szCs w:val="28"/>
          <w:rtl/>
          <w:lang w:bidi="fa-IR"/>
        </w:rPr>
        <w:t>)</w:t>
      </w:r>
    </w:p>
    <w:p w14:paraId="65DFB861" w14:textId="450BE660" w:rsidR="00A06ACC" w:rsidRPr="000A5565" w:rsidRDefault="00C31D73" w:rsidP="00BE7B49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>باز هم، تما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اصل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>ها و آرا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دستگاه است، ز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>ها گز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شتاب‌دهنده سخت‌افزار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r w:rsidRPr="00C31D73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اخت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قرار م</w:t>
      </w:r>
      <w:r w:rsidRPr="00C31D7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31D73">
        <w:rPr>
          <w:rFonts w:ascii="Times New Roman" w:hAnsi="Times New Roman" w:cs="B Nazanin" w:hint="eastAsia"/>
          <w:sz w:val="26"/>
          <w:szCs w:val="28"/>
          <w:rtl/>
          <w:lang w:bidi="fa-IR"/>
        </w:rPr>
        <w:t>دهند</w:t>
      </w:r>
      <w:r w:rsidRPr="00C31D7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A33A881" w14:textId="17CEF3C1" w:rsidR="00A06ACC" w:rsidRDefault="00A06ACC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27789DC" w14:textId="71F9DD42" w:rsidR="00A06ACC" w:rsidRPr="00294735" w:rsidRDefault="00A06ACC" w:rsidP="00A06AC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E3226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6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5C7121" w:rsidRPr="005C71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اعمال عمل</w:t>
      </w:r>
      <w:r w:rsidR="005C7121" w:rsidRPr="005C71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C7121" w:rsidRPr="005C7121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ات</w:t>
      </w:r>
      <w:r w:rsidR="005C7121" w:rsidRPr="005C71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بر رو</w:t>
      </w:r>
      <w:r w:rsidR="005C7121" w:rsidRPr="005C712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C7121" w:rsidRPr="005C712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عناصر</w:t>
      </w:r>
    </w:p>
    <w:p w14:paraId="1EF09916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F2DAFF8" w14:textId="1A98C372" w:rsidR="00A06ACC" w:rsidRPr="00294735" w:rsidRDefault="00DD25BB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عناصر 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کن</w:t>
      </w:r>
      <w:r w:rsidRPr="00DD25B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D25B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D25B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6C481CD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BB484F8" w14:textId="57E41C21" w:rsidR="00A06ACC" w:rsidRPr="00294735" w:rsidRDefault="00862DDC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62DDC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="00347E9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قابلیت </w:t>
      </w:r>
      <w:r w:rsidRPr="00862DDC">
        <w:rPr>
          <w:rFonts w:ascii="Times New Roman" w:hAnsi="Times New Roman" w:cs="B Nazanin"/>
          <w:sz w:val="26"/>
          <w:szCs w:val="28"/>
          <w:rtl/>
          <w:lang w:bidi="fa-IR"/>
        </w:rPr>
        <w:t>پخش</w:t>
      </w:r>
      <w:r w:rsidR="00347E9A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5"/>
      </w:r>
      <w:r w:rsidRPr="00862DD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862DDC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862DD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862D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62DD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62DD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0" w:name="_MON_1763075719"/>
    <w:bookmarkEnd w:id="10"/>
    <w:p w14:paraId="775DDC5B" w14:textId="7ECC5114" w:rsidR="00A06ACC" w:rsidRDefault="00107249" w:rsidP="00A06AC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035" w14:anchorId="082EAB05">
          <v:shape id="_x0000_i1034" type="#_x0000_t75" style="width:523.2pt;height:151.2pt" o:ole="">
            <v:imagedata r:id="rId30" o:title=""/>
          </v:shape>
          <o:OLEObject Type="Embed" ProgID="Word.OpenDocumentText.12" ShapeID="_x0000_i1034" DrawAspect="Content" ObjectID="_1772909656" r:id="rId31"/>
        </w:object>
      </w:r>
    </w:p>
    <w:p w14:paraId="66DB8D16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5054064" w14:textId="654CFAD8" w:rsidR="00A06ACC" w:rsidRDefault="00107249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>عمل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107249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مز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پخش</w:t>
      </w:r>
      <w:r w:rsidR="00E9676E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E9676E">
        <w:rPr>
          <w:rFonts w:ascii="Times New Roman" w:hAnsi="Times New Roman" w:cs="B Nazanin"/>
          <w:sz w:val="26"/>
          <w:szCs w:val="28"/>
          <w:lang w:bidi="fa-IR"/>
        </w:rPr>
        <w:t>broadcasting</w:t>
      </w:r>
      <w:r w:rsidR="00E9676E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مواز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</w:t>
      </w:r>
      <w:r w:rsidR="00B620BE">
        <w:rPr>
          <w:rFonts w:ascii="Times New Roman" w:hAnsi="Times New Roman" w:cs="B Nazanin" w:hint="cs"/>
          <w:sz w:val="26"/>
          <w:szCs w:val="28"/>
          <w:rtl/>
          <w:lang w:bidi="fa-IR"/>
        </w:rPr>
        <w:t>عملیات‌ها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سخت افزارها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شتاب 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افته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</w:t>
      </w:r>
      <w:r w:rsidRPr="00107249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>کند. 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5680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عملیات 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>برا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عملگرها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اض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پشت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در پا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(+، -، ×، /) و سا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توابع ذات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107249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صادق است. برخلاف </w:t>
      </w:r>
      <w:r w:rsidRPr="00107249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107249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بردار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اعمال 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بر رو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عناصر 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ندارد. با 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</w:t>
      </w:r>
      <w:proofErr w:type="spellStart"/>
      <w:r w:rsidRPr="00107249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مجهز به تمام ابزارها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اض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لازم برا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توز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تسر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ع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 مورد ن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>کار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10724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07249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0724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15841DD0" w14:textId="0F9A5634" w:rsidR="00A06ACC" w:rsidRDefault="00A06ACC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878741B" w14:textId="77777777" w:rsidR="00A06ACC" w:rsidRPr="002E04BA" w:rsidRDefault="00A06ACC" w:rsidP="00A06ACC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AE2E736" w14:textId="0E3222B6" w:rsidR="00AF7F0C" w:rsidRDefault="00000000" w:rsidP="00AF7F0C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32" w:history="1"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معناشناس</w:t>
        </w:r>
        <w:r w:rsidR="00AF7F0C" w:rsidRPr="00CB03F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Broadcasting</w:t>
        </w:r>
      </w:hyperlink>
    </w:p>
    <w:p w14:paraId="75ABD88F" w14:textId="77F6DB1B" w:rsidR="00AF7F0C" w:rsidRPr="000A5565" w:rsidRDefault="00000000" w:rsidP="00AF7F0C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33" w:history="1"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Vectorization</w:t>
        </w:r>
        <w:r w:rsidR="00AF7F0C" w:rsidRPr="00CB03F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و </w:t>
        </w:r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Broadcasting</w:t>
        </w:r>
        <w:r w:rsidR="00AF7F0C" w:rsidRPr="00CB03F6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 </w:t>
        </w:r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با </w:t>
        </w:r>
        <w:proofErr w:type="spellStart"/>
        <w:r w:rsidR="00AF7F0C" w:rsidRPr="00CB03F6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</w:hyperlink>
    </w:p>
    <w:p w14:paraId="0CE35488" w14:textId="5E11BC7E" w:rsidR="00A06ACC" w:rsidRDefault="00A06ACC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291DB7A" w14:textId="6CD30B90" w:rsidR="00A06ACC" w:rsidRPr="00294735" w:rsidRDefault="00A06ACC" w:rsidP="00A06AC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AA282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7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882C02" w:rsidRPr="00882C0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882C02" w:rsidRPr="00882C0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افتن</w:t>
      </w:r>
      <w:r w:rsidR="00882C02" w:rsidRPr="00882C0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مقاد</w:t>
      </w:r>
      <w:r w:rsidR="00882C02" w:rsidRPr="00882C0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882C02" w:rsidRPr="00882C0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882C02" w:rsidRPr="00882C0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حداکثر و حداقل</w:t>
      </w:r>
    </w:p>
    <w:p w14:paraId="409DB5CE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D547B8B" w14:textId="6148C964" w:rsidR="00A06ACC" w:rsidRPr="00294735" w:rsidRDefault="006F7691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6F769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769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حداکثر </w:t>
      </w:r>
      <w:r w:rsidRPr="006F769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7691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 xml:space="preserve"> حداقل مقدار را در </w:t>
      </w:r>
      <w:r w:rsidRPr="006F769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769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6F769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7691">
        <w:rPr>
          <w:rFonts w:ascii="Times New Roman" w:hAnsi="Times New Roman" w:cs="B Nazanin" w:hint="eastAsia"/>
          <w:sz w:val="26"/>
          <w:szCs w:val="28"/>
          <w:rtl/>
          <w:lang w:bidi="fa-IR"/>
        </w:rPr>
        <w:t>دا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6F769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F769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F769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D14904A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8F0260D" w14:textId="5A7AFEA6" w:rsidR="00A06ACC" w:rsidRPr="00294735" w:rsidRDefault="008E4B4C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>از متدها</w:t>
      </w:r>
      <w:r w:rsidRPr="008E4B4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4B4C">
        <w:rPr>
          <w:rFonts w:ascii="Times New Roman" w:hAnsi="Times New Roman" w:cs="B Nazanin"/>
          <w:sz w:val="26"/>
          <w:szCs w:val="28"/>
          <w:lang w:bidi="fa-IR"/>
        </w:rPr>
        <w:t>max</w:t>
      </w: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8E4B4C">
        <w:rPr>
          <w:rFonts w:ascii="Times New Roman" w:hAnsi="Times New Roman" w:cs="B Nazanin"/>
          <w:sz w:val="26"/>
          <w:szCs w:val="28"/>
          <w:lang w:bidi="fa-IR"/>
        </w:rPr>
        <w:t>min</w:t>
      </w: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03B8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proofErr w:type="spellStart"/>
      <w:r w:rsidR="00003B87" w:rsidRPr="008E4B4C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="00003B8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8E4B4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4B4C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E4B4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1" w:name="_MON_1763076536"/>
    <w:bookmarkEnd w:id="11"/>
    <w:p w14:paraId="7FF078EA" w14:textId="22E325AF" w:rsidR="00A06ACC" w:rsidRDefault="002D663C" w:rsidP="00A06AC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32" w14:anchorId="57F70803">
          <v:shape id="_x0000_i1035" type="#_x0000_t75" style="width:523.2pt;height:3in" o:ole="">
            <v:imagedata r:id="rId34" o:title=""/>
          </v:shape>
          <o:OLEObject Type="Embed" ProgID="Word.OpenDocumentText.12" ShapeID="_x0000_i1035" DrawAspect="Content" ObjectID="_1772909657" r:id="rId35"/>
        </w:object>
      </w:r>
    </w:p>
    <w:p w14:paraId="475BB20D" w14:textId="77777777" w:rsidR="00A06ACC" w:rsidRPr="00294735" w:rsidRDefault="00A06ACC" w:rsidP="00A06AC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A7AF53E" w14:textId="512FCF62" w:rsidR="00A06ACC" w:rsidRDefault="00320680" w:rsidP="00A06AC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توابع </w:t>
      </w:r>
      <w:r>
        <w:rPr>
          <w:rFonts w:ascii="Times New Roman" w:hAnsi="Times New Roman" w:cs="B Nazanin"/>
          <w:sz w:val="26"/>
          <w:szCs w:val="28"/>
          <w:lang w:bidi="fa-IR"/>
        </w:rPr>
        <w:t>min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6"/>
          <w:szCs w:val="28"/>
          <w:lang w:bidi="fa-IR"/>
        </w:rPr>
        <w:t>max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877DC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کمک </w:t>
      </w:r>
      <w:r w:rsidR="00B20ED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>کند بزرگتر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کوچکتر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آن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دا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61E9D">
        <w:rPr>
          <w:rFonts w:ascii="Times New Roman" w:hAnsi="Times New Roman" w:cs="B Nazanin" w:hint="cs"/>
          <w:sz w:val="26"/>
          <w:szCs w:val="28"/>
          <w:rtl/>
          <w:lang w:bidi="fa-IR"/>
        </w:rPr>
        <w:t>توابع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="00B20EDF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بعد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کسان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 م</w:t>
      </w:r>
      <w:r w:rsidR="002D663C" w:rsidRPr="002D663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2D663C" w:rsidRPr="002D663C">
        <w:rPr>
          <w:rFonts w:ascii="Times New Roman" w:hAnsi="Times New Roman" w:cs="B Nazanin" w:hint="eastAsia"/>
          <w:sz w:val="26"/>
          <w:szCs w:val="28"/>
          <w:rtl/>
          <w:lang w:bidi="fa-IR"/>
        </w:rPr>
        <w:t>کنند</w:t>
      </w:r>
      <w:r w:rsidR="002D663C" w:rsidRPr="002D663C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63076623"/>
    <w:bookmarkEnd w:id="12"/>
    <w:p w14:paraId="4A1F1B79" w14:textId="176D35C1" w:rsidR="00A06ACC" w:rsidRDefault="0021169C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2020" w14:anchorId="3AFB37A0">
          <v:shape id="_x0000_i1036" type="#_x0000_t75" style="width:523.2pt;height:99.6pt" o:ole="">
            <v:imagedata r:id="rId36" o:title=""/>
          </v:shape>
          <o:OLEObject Type="Embed" ProgID="Word.OpenDocumentText.12" ShapeID="_x0000_i1036" DrawAspect="Content" ObjectID="_1772909658" r:id="rId37"/>
        </w:object>
      </w:r>
    </w:p>
    <w:p w14:paraId="3967A378" w14:textId="77777777" w:rsidR="00A06ACC" w:rsidRDefault="00A06ACC" w:rsidP="00A06AC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39E75262" w14:textId="7600AE26" w:rsidR="0005331C" w:rsidRPr="00294735" w:rsidRDefault="0005331C" w:rsidP="0005331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735BE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8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735BE5" w:rsidRPr="00735BE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تغ</w:t>
      </w:r>
      <w:r w:rsidR="00735BE5" w:rsidRPr="00735BE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یی</w:t>
      </w:r>
      <w:r w:rsidR="00735BE5" w:rsidRPr="00735BE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</w:t>
      </w:r>
      <w:r w:rsidR="00735BE5" w:rsidRPr="00735BE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شکل </w:t>
      </w:r>
      <w:r w:rsidR="00AF0FA1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735BE5" w:rsidRPr="00735BE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</w:t>
      </w:r>
    </w:p>
    <w:p w14:paraId="7A5043ED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44AE27D" w14:textId="2E11DF9E" w:rsidR="0005331C" w:rsidRPr="00294735" w:rsidRDefault="00B12B60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>خواه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شکل (تعداد سطرها و ستون ها) 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بدون تغ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عن</w:t>
      </w:r>
      <w:r w:rsidR="006077B1">
        <w:rPr>
          <w:rFonts w:ascii="Times New Roman" w:hAnsi="Times New Roman" w:cs="B Nazanin" w:hint="cs"/>
          <w:sz w:val="26"/>
          <w:szCs w:val="28"/>
          <w:rtl/>
          <w:lang w:bidi="fa-IR"/>
        </w:rPr>
        <w:t>ا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>صر تغ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7DFDE4D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62602AC7" w14:textId="64D60C59" w:rsidR="0005331C" w:rsidRPr="00294735" w:rsidRDefault="00B12B60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از </w:t>
      </w:r>
      <w:r w:rsidR="004A6E64">
        <w:rPr>
          <w:rFonts w:ascii="Times New Roman" w:hAnsi="Times New Roman" w:cs="B Nazanin" w:hint="cs"/>
          <w:sz w:val="26"/>
          <w:szCs w:val="28"/>
          <w:rtl/>
          <w:lang w:bidi="fa-IR"/>
        </w:rPr>
        <w:t>متد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329C9" w:rsidRPr="002329C9">
        <w:rPr>
          <w:rFonts w:ascii="Times New Roman" w:hAnsi="Times New Roman" w:cs="B Nazanin"/>
          <w:sz w:val="26"/>
          <w:szCs w:val="28"/>
          <w:lang w:bidi="fa-IR"/>
        </w:rPr>
        <w:t>reshape</w:t>
      </w:r>
      <w:r w:rsidR="002329C9" w:rsidRPr="002329C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A2691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B12B60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B12B6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12B6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12B60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3" w:name="_MON_1763294829"/>
    <w:bookmarkEnd w:id="13"/>
    <w:p w14:paraId="1E560969" w14:textId="4B8CBADF" w:rsidR="0005331C" w:rsidRDefault="009A2501" w:rsidP="0005331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161" w14:anchorId="2E42208B">
          <v:shape id="_x0000_i1037" type="#_x0000_t75" style="width:523.2pt;height:207.6pt" o:ole="">
            <v:imagedata r:id="rId38" o:title=""/>
          </v:shape>
          <o:OLEObject Type="Embed" ProgID="Word.OpenDocumentText.12" ShapeID="_x0000_i1037" DrawAspect="Content" ObjectID="_1772909659" r:id="rId39"/>
        </w:object>
      </w:r>
    </w:p>
    <w:p w14:paraId="65B3B0F2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9982FC5" w14:textId="48006BD8" w:rsidR="0005331C" w:rsidRDefault="009A2501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دستکار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شکل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تواند در زم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باشد، ز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نورون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اغلب به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شکل بس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خاص ن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دارند. از آنجا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شکل مورد ن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تواند ب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نورون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مشخص تغ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کند، خوب است که درک سطح پا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ن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ورود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 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و خروج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خود در 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9A250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A250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9A250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3EE766E" w14:textId="77777777" w:rsidR="0005331C" w:rsidRDefault="0005331C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28ADCFDE" w14:textId="5B37B9BE" w:rsidR="0005331C" w:rsidRPr="00294735" w:rsidRDefault="0005331C" w:rsidP="0005331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A40A8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9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F96D6E" w:rsidRPr="00F96D6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انتقال </w:t>
      </w:r>
      <w:r w:rsidR="00F96D6E" w:rsidRPr="00F96D6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F96D6E" w:rsidRPr="00F96D6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F96D6E" w:rsidRPr="00F96D6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2F0C4F64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64E7DB5" w14:textId="67FC3510" w:rsidR="0005331C" w:rsidRPr="00294735" w:rsidRDefault="00BC77A1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BC77A1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BC77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77A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C77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77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77A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C77A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BC77A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جابجا کن</w:t>
      </w:r>
      <w:r w:rsidRPr="00BC77A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77A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C77A1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393C15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AC2B55E" w14:textId="2F8F694E" w:rsidR="0005331C" w:rsidRPr="00294735" w:rsidRDefault="005B5058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B5058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="004656A3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5B505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5B5058">
        <w:rPr>
          <w:rFonts w:ascii="Times New Roman" w:hAnsi="Times New Roman" w:cs="B Nazanin"/>
          <w:sz w:val="26"/>
          <w:szCs w:val="28"/>
          <w:lang w:bidi="fa-IR"/>
        </w:rPr>
        <w:t>mT</w:t>
      </w:r>
      <w:proofErr w:type="spellEnd"/>
      <w:r w:rsidRPr="005B505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B505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B505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B505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63295175"/>
    <w:bookmarkEnd w:id="14"/>
    <w:p w14:paraId="6AB4926A" w14:textId="068D0F63" w:rsidR="0005331C" w:rsidRDefault="005B5058" w:rsidP="0005331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598" w14:anchorId="7DB1CA60">
          <v:shape id="_x0000_i1038" type="#_x0000_t75" style="width:523.2pt;height:180.6pt" o:ole="">
            <v:imagedata r:id="rId40" o:title=""/>
          </v:shape>
          <o:OLEObject Type="Embed" ProgID="Word.OpenDocumentText.12" ShapeID="_x0000_i1038" DrawAspect="Content" ObjectID="_1772909660" r:id="rId41"/>
        </w:object>
      </w:r>
    </w:p>
    <w:p w14:paraId="2C61E059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7FB2AB3E" w14:textId="447A7027" w:rsidR="003F2C0D" w:rsidRPr="003F2C0D" w:rsidRDefault="003F2C0D" w:rsidP="003F2C0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انتقال با </w:t>
      </w:r>
      <w:proofErr w:type="spellStart"/>
      <w:r w:rsidRPr="003F2C0D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</w:t>
      </w:r>
      <w:r w:rsidRPr="003F2C0D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متفاوت است. روش </w:t>
      </w:r>
      <w:r w:rsidRPr="003F2C0D">
        <w:rPr>
          <w:rFonts w:ascii="Times New Roman" w:hAnsi="Times New Roman" w:cs="B Nazanin"/>
          <w:sz w:val="26"/>
          <w:szCs w:val="28"/>
          <w:lang w:bidi="fa-IR"/>
        </w:rPr>
        <w:t>T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استفاده برا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‌های </w:t>
      </w:r>
      <w:r w:rsidRPr="003F2C0D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3F2C0D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فقط با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بعد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پشت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شود و در زمان نوشتن برا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EC3CDC">
        <w:rPr>
          <w:rFonts w:ascii="Times New Roman" w:hAnsi="Times New Roman" w:cs="B Nazanin" w:hint="cs"/>
          <w:sz w:val="26"/>
          <w:szCs w:val="28"/>
          <w:rtl/>
          <w:lang w:bidi="fa-IR"/>
        </w:rPr>
        <w:t>َ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شکال د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منسوخ شده است. روش </w:t>
      </w:r>
      <w:proofErr w:type="spellStart"/>
      <w:r w:rsidRPr="003F2C0D">
        <w:rPr>
          <w:rFonts w:ascii="Times New Roman" w:hAnsi="Times New Roman" w:cs="B Nazanin"/>
          <w:sz w:val="26"/>
          <w:szCs w:val="28"/>
          <w:lang w:bidi="fa-IR"/>
        </w:rPr>
        <w:t>mT</w:t>
      </w:r>
      <w:proofErr w:type="spellEnd"/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برا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جابجا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دسته‌ها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="008679A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باقی روش‌ها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ترج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داده م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شود،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به ب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بعد</w:t>
      </w:r>
      <w:r w:rsidR="00BD60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نیز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رسد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1E88921" w14:textId="7251BEA9" w:rsidR="0005331C" w:rsidRDefault="003F2C0D" w:rsidP="003F2C0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اضاف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جابجا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3F2C0D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هر شکل</w:t>
      </w:r>
      <w:r w:rsidRPr="003F2C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F2C0D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روش </w:t>
      </w:r>
      <w:r w:rsidRPr="003F2C0D">
        <w:rPr>
          <w:rFonts w:ascii="Times New Roman" w:hAnsi="Times New Roman" w:cs="B Nazanin"/>
          <w:sz w:val="26"/>
          <w:szCs w:val="28"/>
          <w:lang w:bidi="fa-IR"/>
        </w:rPr>
        <w:t>permute</w:t>
      </w:r>
      <w:r w:rsidRPr="003F2C0D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</w:t>
      </w:r>
    </w:p>
    <w:bookmarkStart w:id="15" w:name="_MON_1763295290"/>
    <w:bookmarkEnd w:id="15"/>
    <w:p w14:paraId="10E185D1" w14:textId="60290E05" w:rsidR="0005331C" w:rsidRDefault="003F2C0D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285" w14:anchorId="2A8B7587">
          <v:shape id="_x0000_i1039" type="#_x0000_t75" style="width:523.2pt;height:64.8pt" o:ole="">
            <v:imagedata r:id="rId42" o:title=""/>
          </v:shape>
          <o:OLEObject Type="Embed" ProgID="Word.OpenDocumentText.12" ShapeID="_x0000_i1039" DrawAspect="Content" ObjectID="_1772909661" r:id="rId43"/>
        </w:object>
      </w:r>
    </w:p>
    <w:p w14:paraId="6CEA9061" w14:textId="53174144" w:rsidR="0005331C" w:rsidRDefault="0073652C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برا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بعد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مقدار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جابجا شده همان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اصل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است) ن</w:t>
      </w:r>
      <w:r w:rsidRPr="0073652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3652C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73652C">
        <w:rPr>
          <w:rFonts w:ascii="Times New Roman" w:hAnsi="Times New Roman" w:cs="B Nazanin"/>
          <w:sz w:val="26"/>
          <w:szCs w:val="28"/>
          <w:rtl/>
          <w:lang w:bidi="fa-IR"/>
        </w:rPr>
        <w:t>کند.</w:t>
      </w:r>
    </w:p>
    <w:p w14:paraId="74E3C811" w14:textId="77777777" w:rsidR="003F2C0D" w:rsidRDefault="003F2C0D" w:rsidP="003F2C0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0092855" w14:textId="47EA5242" w:rsidR="0005331C" w:rsidRPr="00294735" w:rsidRDefault="0005331C" w:rsidP="0005331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933D7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10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933D7A" w:rsidRPr="00933D7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صاف </w:t>
      </w:r>
      <w:r w:rsidR="00755CA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و مسطح </w:t>
      </w:r>
      <w:r w:rsidR="00933D7A" w:rsidRPr="00933D7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کردن </w:t>
      </w:r>
      <w:r w:rsidR="00933D7A" w:rsidRPr="00933D7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933D7A" w:rsidRPr="00933D7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933D7A" w:rsidRPr="00933D7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</w:p>
    <w:p w14:paraId="4A5D0637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6DC454CD" w14:textId="77CFF9C6" w:rsidR="0005331C" w:rsidRPr="00294735" w:rsidRDefault="005A4180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5A41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418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A41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41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</w:t>
      </w:r>
      <w:r w:rsidRPr="005A41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4180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بعد تبد</w:t>
      </w:r>
      <w:r w:rsidRPr="005A41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4180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5A418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A4180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A4180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FF64119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452C230A" w14:textId="5507EB67" w:rsidR="0005331C" w:rsidRPr="00294735" w:rsidRDefault="002337D2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337D2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="002070EB">
        <w:rPr>
          <w:rFonts w:ascii="Times New Roman" w:hAnsi="Times New Roman" w:cs="B Nazanin" w:hint="cs"/>
          <w:sz w:val="26"/>
          <w:szCs w:val="28"/>
          <w:rtl/>
          <w:lang w:bidi="fa-IR"/>
        </w:rPr>
        <w:t>تابع</w:t>
      </w:r>
      <w:r w:rsidRPr="002337D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70527" w:rsidRPr="00370527">
        <w:rPr>
          <w:rFonts w:ascii="Times New Roman" w:hAnsi="Times New Roman" w:cs="B Nazanin"/>
          <w:sz w:val="26"/>
          <w:szCs w:val="28"/>
          <w:lang w:bidi="fa-IR"/>
        </w:rPr>
        <w:t>flatten</w:t>
      </w:r>
      <w:r w:rsidR="00370527" w:rsidRPr="0037052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2337D2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2337D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337D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2337D2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6" w:name="_MON_1763296235"/>
    <w:bookmarkEnd w:id="16"/>
    <w:p w14:paraId="494910FF" w14:textId="4C3B5B9D" w:rsidR="0005331C" w:rsidRDefault="00384FE6" w:rsidP="0005331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3598" w14:anchorId="2A40B915">
          <v:shape id="_x0000_i1040" type="#_x0000_t75" style="width:523.2pt;height:180.6pt" o:ole="">
            <v:imagedata r:id="rId44" o:title=""/>
          </v:shape>
          <o:OLEObject Type="Embed" ProgID="Word.OpenDocumentText.12" ShapeID="_x0000_i1040" DrawAspect="Content" ObjectID="_1772909662" r:id="rId45"/>
        </w:object>
      </w:r>
    </w:p>
    <w:p w14:paraId="131DE2BA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7C8FB61C" w14:textId="213C20B7" w:rsidR="0005331C" w:rsidRDefault="00CD2676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مسطح 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کردن 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تکن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</w:t>
      </w:r>
      <w:r w:rsidR="00731D4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بعد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بعد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="00384FE6" w:rsidRPr="00384FE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84FE6" w:rsidRPr="00384FE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384FE6" w:rsidRPr="00384FE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بعد است.</w:t>
      </w:r>
    </w:p>
    <w:p w14:paraId="5C2C4ADC" w14:textId="77777777" w:rsidR="0005331C" w:rsidRDefault="0005331C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8143F00" w14:textId="342ED834" w:rsidR="0005331C" w:rsidRPr="00294735" w:rsidRDefault="0005331C" w:rsidP="0005331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AF08C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11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E04F4C" w:rsidRPr="00E04F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محاسبه </w:t>
      </w:r>
      <w:r w:rsidR="00FF1A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نتایج</w:t>
      </w:r>
      <w:r w:rsidR="00E04F4C" w:rsidRPr="00E04F4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نقطه ا</w:t>
      </w:r>
      <w:r w:rsidR="00E04F4C" w:rsidRPr="00E04F4C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5BC1987F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مسئله</w:t>
      </w:r>
    </w:p>
    <w:p w14:paraId="2D043480" w14:textId="4BC4BE20" w:rsidR="0005331C" w:rsidRPr="00294735" w:rsidRDefault="00141798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41798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1417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179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41798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حاصل ضرب نقطه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‌ای </w:t>
      </w:r>
      <w:r w:rsidRPr="00141798">
        <w:rPr>
          <w:rFonts w:ascii="Times New Roman" w:hAnsi="Times New Roman" w:cs="B Nazanin"/>
          <w:sz w:val="26"/>
          <w:szCs w:val="28"/>
          <w:rtl/>
          <w:lang w:bidi="fa-IR"/>
        </w:rPr>
        <w:t xml:space="preserve">دو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14179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محاسبه کن</w:t>
      </w:r>
      <w:r w:rsidRPr="001417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179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4179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55EEFB7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61EF174" w14:textId="21C4A8F9" w:rsidR="0005331C" w:rsidRPr="00294735" w:rsidRDefault="00977169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77169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متد</w:t>
      </w:r>
      <w:r w:rsidRPr="009771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4574B" w:rsidRPr="00C4574B">
        <w:rPr>
          <w:rFonts w:ascii="Times New Roman" w:hAnsi="Times New Roman" w:cs="B Nazanin"/>
          <w:sz w:val="26"/>
          <w:szCs w:val="28"/>
          <w:lang w:bidi="fa-IR"/>
        </w:rPr>
        <w:t>dot</w:t>
      </w:r>
      <w:r w:rsidR="00C4574B" w:rsidRPr="00C4574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977169">
        <w:rPr>
          <w:rFonts w:ascii="Times New Roman" w:hAnsi="Times New Roman" w:cs="B Nazanin"/>
          <w:sz w:val="26"/>
          <w:szCs w:val="28"/>
          <w:rtl/>
          <w:lang w:bidi="fa-IR"/>
        </w:rPr>
        <w:t>استفاده کن</w:t>
      </w:r>
      <w:r w:rsidRPr="0097716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7716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977169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7" w:name="_MON_1763296833"/>
    <w:bookmarkEnd w:id="17"/>
    <w:p w14:paraId="1C21F544" w14:textId="0F8C4A4B" w:rsidR="0005331C" w:rsidRDefault="006D7128" w:rsidP="0005331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51" w14:anchorId="18D7563E">
          <v:shape id="_x0000_i1041" type="#_x0000_t75" style="width:523.2pt;height:203.4pt" o:ole="">
            <v:imagedata r:id="rId46" o:title=""/>
          </v:shape>
          <o:OLEObject Type="Embed" ProgID="Word.OpenDocumentText.12" ShapeID="_x0000_i1041" DrawAspect="Content" ObjectID="_1772909663" r:id="rId47"/>
        </w:object>
      </w:r>
    </w:p>
    <w:p w14:paraId="5DCAEA92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4C95DE12" w14:textId="0E6FF9AF" w:rsidR="0005331C" w:rsidRDefault="006D7128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>محاسبه حاصل ضرب نقطه‌ا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در فضا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همچن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فضا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باز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</w:t>
      </w:r>
      <w:r w:rsidR="00C025DB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شا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قبلاً در کتاب به 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داشته باش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حاصل ضرب نقطه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 xml:space="preserve">‌ای 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>دو بردار برا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مبتن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شباهت کس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نوس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>. انجام 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در </w:t>
      </w:r>
      <w:proofErr w:type="spellStart"/>
      <w:r w:rsidRPr="006D7128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6D7128">
        <w:rPr>
          <w:rFonts w:ascii="Times New Roman" w:hAnsi="Times New Roman" w:cs="B Nazanin"/>
          <w:sz w:val="26"/>
          <w:szCs w:val="28"/>
          <w:lang w:bidi="fa-IR"/>
        </w:rPr>
        <w:t>GPU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جا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D7128">
        <w:rPr>
          <w:rFonts w:ascii="Times New Roman" w:hAnsi="Times New Roman" w:cs="B Nazanin"/>
          <w:sz w:val="26"/>
          <w:szCs w:val="28"/>
          <w:lang w:bidi="fa-IR"/>
        </w:rPr>
        <w:t>NumPy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6D7128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6D7128">
        <w:rPr>
          <w:rFonts w:ascii="Times New Roman" w:hAnsi="Times New Roman" w:cs="B Nazanin"/>
          <w:sz w:val="26"/>
          <w:szCs w:val="28"/>
          <w:lang w:bidi="fa-IR"/>
        </w:rPr>
        <w:t>CPU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>تواند مزا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عملکرد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چشمگ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مشکلات باز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 w:hint="eastAsia"/>
          <w:sz w:val="26"/>
          <w:szCs w:val="28"/>
          <w:rtl/>
          <w:lang w:bidi="fa-IR"/>
        </w:rPr>
        <w:t>اب</w:t>
      </w:r>
      <w:r w:rsidRPr="006D712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6D712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داشته باشد.</w:t>
      </w:r>
    </w:p>
    <w:p w14:paraId="2C753C1F" w14:textId="77777777" w:rsidR="0005331C" w:rsidRDefault="0005331C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28903419" w14:textId="77777777" w:rsidR="0005331C" w:rsidRPr="002E04BA" w:rsidRDefault="0005331C" w:rsidP="0005331C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 w:rsidRPr="001B3413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F5FBD7F" w14:textId="059F0726" w:rsidR="00BB23AC" w:rsidRPr="000A5565" w:rsidRDefault="00000000" w:rsidP="00BB23AC">
      <w:pPr>
        <w:pStyle w:val="ListParagraph"/>
        <w:numPr>
          <w:ilvl w:val="0"/>
          <w:numId w:val="10"/>
        </w:num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48" w:history="1">
        <w:r w:rsidR="00BB23AC" w:rsidRPr="00BB23A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بردار</w:t>
        </w:r>
        <w:r w:rsidR="00BB23AC" w:rsidRPr="00BB23A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BB23AC" w:rsidRPr="00BB23A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BB23AC" w:rsidRPr="00BB23A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 xml:space="preserve">کردن </w:t>
        </w:r>
        <w:r w:rsidR="00BB23AC" w:rsidRPr="00BB23A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و پخش با </w:t>
        </w:r>
        <w:proofErr w:type="spellStart"/>
        <w:r w:rsidR="00BB23AC" w:rsidRPr="00BB23AC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</w:hyperlink>
    </w:p>
    <w:p w14:paraId="6C1265C6" w14:textId="77777777" w:rsidR="0005331C" w:rsidRDefault="0005331C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4B212B7E" w14:textId="07821A00" w:rsidR="0005331C" w:rsidRPr="00294735" w:rsidRDefault="0005331C" w:rsidP="0005331C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20.</w:t>
      </w:r>
      <w:r w:rsidR="000A728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12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="000A7287" w:rsidRPr="000A728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ضرب </w:t>
      </w:r>
      <w:r w:rsidR="00AF0FA1">
        <w:rPr>
          <w:rFonts w:ascii="Times New Roman" w:hAnsi="Times New Roman" w:cs="B Nazanin"/>
          <w:b/>
          <w:bCs/>
          <w:sz w:val="26"/>
          <w:szCs w:val="28"/>
          <w:lang w:bidi="fa-IR"/>
        </w:rPr>
        <w:t>Tensor</w:t>
      </w:r>
      <w:r w:rsidR="000A7287" w:rsidRPr="000A7287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ها</w:t>
      </w:r>
    </w:p>
    <w:p w14:paraId="528E59DD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3A1A4C00" w14:textId="2B94F4C0" w:rsidR="0005331C" w:rsidRPr="00294735" w:rsidRDefault="00EC36AB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ضرب کن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DE2783D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42B86A4" w14:textId="3B0496B2" w:rsidR="0005331C" w:rsidRPr="00294735" w:rsidRDefault="00EC36AB" w:rsidP="0005331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>از عملگرها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حساب پا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8" w:name="_MON_1763298446"/>
    <w:bookmarkEnd w:id="18"/>
    <w:p w14:paraId="64D90A2F" w14:textId="3F4B70C2" w:rsidR="0005331C" w:rsidRDefault="00EC36AB" w:rsidP="0005331C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051" w14:anchorId="0FEE7C3F">
          <v:shape id="_x0000_i1042" type="#_x0000_t75" style="width:523.2pt;height:203.4pt" o:ole="">
            <v:imagedata r:id="rId49" o:title=""/>
          </v:shape>
          <o:OLEObject Type="Embed" ProgID="Word.OpenDocumentText.12" ShapeID="_x0000_i1042" DrawAspect="Content" ObjectID="_1772909664" r:id="rId50"/>
        </w:object>
      </w:r>
    </w:p>
    <w:p w14:paraId="75688749" w14:textId="77777777" w:rsidR="0005331C" w:rsidRPr="00294735" w:rsidRDefault="0005331C" w:rsidP="0005331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5B147BAA" w14:textId="4A6132DC" w:rsidR="00EC36AB" w:rsidRPr="00EC36AB" w:rsidRDefault="00EC36AB" w:rsidP="00EC36A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proofErr w:type="spellStart"/>
      <w:r w:rsidRPr="00EC36AB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عملگرها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اساس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حساب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مانند ×، +، - و / پشت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کند. اگرچه ضرب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احتمالاً 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ج‌تر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ات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استفاده در 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اما دانستن ا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>ها م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توانند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جمع، تفر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تقس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شوند ن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EC36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36A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C36A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461AF008" w14:textId="3BA81530" w:rsidR="0005331C" w:rsidRDefault="00163270" w:rsidP="00EC36A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جمع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با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9" w:name="_MON_1763298633"/>
    <w:bookmarkEnd w:id="19"/>
    <w:p w14:paraId="12774E22" w14:textId="1A699B40" w:rsidR="0005331C" w:rsidRDefault="008E2186" w:rsidP="0005331C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67C07060">
          <v:shape id="_x0000_i1043" type="#_x0000_t75" style="width:523.2pt;height:36.6pt" o:ole="">
            <v:imagedata r:id="rId51" o:title=""/>
          </v:shape>
          <o:OLEObject Type="Embed" ProgID="Word.OpenDocumentText.12" ShapeID="_x0000_i1043" DrawAspect="Content" ObjectID="_1772909665" r:id="rId52"/>
        </w:object>
      </w:r>
    </w:p>
    <w:p w14:paraId="1FBEA245" w14:textId="04587305" w:rsidR="00D760FB" w:rsidRDefault="00163270" w:rsidP="00D760F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تفریق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از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0" w:name="_MON_1763298716"/>
    <w:bookmarkEnd w:id="20"/>
    <w:p w14:paraId="6F640057" w14:textId="47C971CC" w:rsidR="00D760FB" w:rsidRDefault="0000094F" w:rsidP="00D760F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659BA966">
          <v:shape id="_x0000_i1044" type="#_x0000_t75" style="width:523.2pt;height:36.6pt" o:ole="">
            <v:imagedata r:id="rId53" o:title=""/>
          </v:shape>
          <o:OLEObject Type="Embed" ProgID="Word.OpenDocumentText.12" ShapeID="_x0000_i1044" DrawAspect="Content" ObjectID="_1772909666" r:id="rId54"/>
        </w:object>
      </w:r>
    </w:p>
    <w:p w14:paraId="6B72A445" w14:textId="72FE4E8D" w:rsidR="00D760FB" w:rsidRDefault="0000094F" w:rsidP="00D760F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>تقس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AF0FA1">
        <w:rPr>
          <w:rFonts w:ascii="Times New Roman" w:hAnsi="Times New Roman" w:cs="B Nazanin"/>
          <w:sz w:val="26"/>
          <w:szCs w:val="28"/>
          <w:lang w:bidi="fa-IR"/>
        </w:rPr>
        <w:t>Tensor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 د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00094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0094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1" w:name="_MON_1763298893"/>
    <w:bookmarkEnd w:id="21"/>
    <w:p w14:paraId="2814E953" w14:textId="13B2A6E3" w:rsidR="00D760FB" w:rsidRDefault="000565A1" w:rsidP="00D760F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7D2ABBC6">
          <v:shape id="_x0000_i1045" type="#_x0000_t75" style="width:523.2pt;height:36.6pt" o:ole="">
            <v:imagedata r:id="rId55" o:title=""/>
          </v:shape>
          <o:OLEObject Type="Embed" ProgID="Word.OpenDocumentText.12" ShapeID="_x0000_i1045" DrawAspect="Content" ObjectID="_1772909667" r:id="rId56"/>
        </w:object>
      </w:r>
    </w:p>
    <w:p w14:paraId="6DE72D26" w14:textId="77777777" w:rsidR="00312645" w:rsidRPr="00312645" w:rsidRDefault="00312645" w:rsidP="00312645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</w:p>
    <w:sectPr w:rsidR="00312645" w:rsidRPr="00312645" w:rsidSect="00404C9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2CF09" w14:textId="77777777" w:rsidR="00404C90" w:rsidRDefault="00404C90" w:rsidP="00617FFB">
      <w:pPr>
        <w:spacing w:after="0" w:line="240" w:lineRule="auto"/>
      </w:pPr>
      <w:r>
        <w:separator/>
      </w:r>
    </w:p>
  </w:endnote>
  <w:endnote w:type="continuationSeparator" w:id="0">
    <w:p w14:paraId="4B3362B6" w14:textId="77777777" w:rsidR="00404C90" w:rsidRDefault="00404C90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1690" w14:textId="77777777" w:rsidR="00404C90" w:rsidRDefault="00404C90" w:rsidP="00617FFB">
      <w:pPr>
        <w:spacing w:after="0" w:line="240" w:lineRule="auto"/>
      </w:pPr>
      <w:r>
        <w:separator/>
      </w:r>
    </w:p>
  </w:footnote>
  <w:footnote w:type="continuationSeparator" w:id="0">
    <w:p w14:paraId="11DB5F02" w14:textId="77777777" w:rsidR="00404C90" w:rsidRDefault="00404C90" w:rsidP="00617FFB">
      <w:pPr>
        <w:spacing w:after="0" w:line="240" w:lineRule="auto"/>
      </w:pPr>
      <w:r>
        <w:continuationSeparator/>
      </w:r>
    </w:p>
  </w:footnote>
  <w:footnote w:id="1">
    <w:p w14:paraId="7DE94EA5" w14:textId="582D1D2F" w:rsidR="003129B1" w:rsidRDefault="003129B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proofErr w:type="spellStart"/>
      <w:r>
        <w:rPr>
          <w:lang w:bidi="fa-IR"/>
        </w:rPr>
        <w:t>mechine</w:t>
      </w:r>
      <w:proofErr w:type="spellEnd"/>
      <w:r>
        <w:rPr>
          <w:lang w:bidi="fa-IR"/>
        </w:rPr>
        <w:t xml:space="preserve"> learning stack</w:t>
      </w:r>
    </w:p>
  </w:footnote>
  <w:footnote w:id="2">
    <w:p w14:paraId="1777FED9" w14:textId="674E09CB" w:rsidR="00777C04" w:rsidRDefault="00777C04">
      <w:pPr>
        <w:pStyle w:val="FootnoteText"/>
      </w:pPr>
      <w:r>
        <w:rPr>
          <w:rStyle w:val="FootnoteReference"/>
        </w:rPr>
        <w:footnoteRef/>
      </w:r>
      <w:r>
        <w:t xml:space="preserve"> - indexing</w:t>
      </w:r>
    </w:p>
  </w:footnote>
  <w:footnote w:id="3">
    <w:p w14:paraId="0EA082F2" w14:textId="034CD161" w:rsidR="00AE4DEA" w:rsidRDefault="00AE4DE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slicing</w:t>
      </w:r>
    </w:p>
  </w:footnote>
  <w:footnote w:id="4">
    <w:p w14:paraId="325BA100" w14:textId="44F09FF8" w:rsidR="00F606F7" w:rsidRDefault="00F606F7">
      <w:pPr>
        <w:pStyle w:val="FootnoteText"/>
      </w:pPr>
      <w:r>
        <w:rPr>
          <w:rStyle w:val="FootnoteReference"/>
        </w:rPr>
        <w:footnoteRef/>
      </w:r>
      <w:r>
        <w:t xml:space="preserve"> - flip</w:t>
      </w:r>
    </w:p>
  </w:footnote>
  <w:footnote w:id="5">
    <w:p w14:paraId="65181306" w14:textId="0856C4EA" w:rsidR="00347E9A" w:rsidRDefault="00347E9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347E9A">
        <w:rPr>
          <w:lang w:bidi="fa-IR"/>
        </w:rPr>
        <w:t>broadcasting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9"/>
  </w:num>
  <w:num w:numId="9" w16cid:durableId="469059227">
    <w:abstractNumId w:val="3"/>
  </w:num>
  <w:num w:numId="10" w16cid:durableId="1054427729">
    <w:abstractNumId w:val="7"/>
  </w:num>
  <w:num w:numId="11" w16cid:durableId="97723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4F"/>
    <w:rsid w:val="000009C5"/>
    <w:rsid w:val="000010BA"/>
    <w:rsid w:val="00003B87"/>
    <w:rsid w:val="00007BDE"/>
    <w:rsid w:val="00007D65"/>
    <w:rsid w:val="000104BE"/>
    <w:rsid w:val="0001077D"/>
    <w:rsid w:val="00011A89"/>
    <w:rsid w:val="00011EF0"/>
    <w:rsid w:val="000129D3"/>
    <w:rsid w:val="00015DC2"/>
    <w:rsid w:val="0002101F"/>
    <w:rsid w:val="0002194E"/>
    <w:rsid w:val="0002241D"/>
    <w:rsid w:val="00027640"/>
    <w:rsid w:val="00030601"/>
    <w:rsid w:val="00030887"/>
    <w:rsid w:val="000336CC"/>
    <w:rsid w:val="00033CB4"/>
    <w:rsid w:val="000347A5"/>
    <w:rsid w:val="00034CC4"/>
    <w:rsid w:val="000358CA"/>
    <w:rsid w:val="0003615F"/>
    <w:rsid w:val="00036894"/>
    <w:rsid w:val="00041CAE"/>
    <w:rsid w:val="00044AA7"/>
    <w:rsid w:val="000475E0"/>
    <w:rsid w:val="00052E89"/>
    <w:rsid w:val="0005331C"/>
    <w:rsid w:val="00053FCB"/>
    <w:rsid w:val="000565A1"/>
    <w:rsid w:val="00060653"/>
    <w:rsid w:val="00061D1C"/>
    <w:rsid w:val="00063E13"/>
    <w:rsid w:val="000704A8"/>
    <w:rsid w:val="00070CF2"/>
    <w:rsid w:val="00071744"/>
    <w:rsid w:val="00071AE7"/>
    <w:rsid w:val="00072B25"/>
    <w:rsid w:val="00072DBE"/>
    <w:rsid w:val="00073D9C"/>
    <w:rsid w:val="00076FBD"/>
    <w:rsid w:val="00080629"/>
    <w:rsid w:val="00081EE0"/>
    <w:rsid w:val="00084E3F"/>
    <w:rsid w:val="000856A1"/>
    <w:rsid w:val="000902DB"/>
    <w:rsid w:val="00091A91"/>
    <w:rsid w:val="00092924"/>
    <w:rsid w:val="00095670"/>
    <w:rsid w:val="000966EF"/>
    <w:rsid w:val="000A1E01"/>
    <w:rsid w:val="000A1F61"/>
    <w:rsid w:val="000A2691"/>
    <w:rsid w:val="000A3D5B"/>
    <w:rsid w:val="000A4E69"/>
    <w:rsid w:val="000A5565"/>
    <w:rsid w:val="000A7287"/>
    <w:rsid w:val="000B09F1"/>
    <w:rsid w:val="000B25AC"/>
    <w:rsid w:val="000B4A16"/>
    <w:rsid w:val="000B4A86"/>
    <w:rsid w:val="000C03F1"/>
    <w:rsid w:val="000C1883"/>
    <w:rsid w:val="000C2579"/>
    <w:rsid w:val="000C2DAD"/>
    <w:rsid w:val="000C2F16"/>
    <w:rsid w:val="000C3C5E"/>
    <w:rsid w:val="000C4CFD"/>
    <w:rsid w:val="000D1412"/>
    <w:rsid w:val="000D238F"/>
    <w:rsid w:val="000D369A"/>
    <w:rsid w:val="000D39DF"/>
    <w:rsid w:val="000D5356"/>
    <w:rsid w:val="000D630F"/>
    <w:rsid w:val="000D75B0"/>
    <w:rsid w:val="000D7695"/>
    <w:rsid w:val="000E0087"/>
    <w:rsid w:val="000E0163"/>
    <w:rsid w:val="000E01A1"/>
    <w:rsid w:val="000E3034"/>
    <w:rsid w:val="000E50A7"/>
    <w:rsid w:val="000E74D5"/>
    <w:rsid w:val="000F3B04"/>
    <w:rsid w:val="000F4661"/>
    <w:rsid w:val="00100A08"/>
    <w:rsid w:val="00104398"/>
    <w:rsid w:val="00105DA4"/>
    <w:rsid w:val="00107249"/>
    <w:rsid w:val="00117EFA"/>
    <w:rsid w:val="00120B99"/>
    <w:rsid w:val="00121BB8"/>
    <w:rsid w:val="00122DA7"/>
    <w:rsid w:val="00124BE7"/>
    <w:rsid w:val="00126082"/>
    <w:rsid w:val="0012735B"/>
    <w:rsid w:val="00127915"/>
    <w:rsid w:val="00127BAB"/>
    <w:rsid w:val="001309C6"/>
    <w:rsid w:val="0013129C"/>
    <w:rsid w:val="001319A2"/>
    <w:rsid w:val="0014072E"/>
    <w:rsid w:val="00141331"/>
    <w:rsid w:val="00141798"/>
    <w:rsid w:val="0014220D"/>
    <w:rsid w:val="00143A22"/>
    <w:rsid w:val="0014456B"/>
    <w:rsid w:val="00144D43"/>
    <w:rsid w:val="00151822"/>
    <w:rsid w:val="00151C61"/>
    <w:rsid w:val="00154A1B"/>
    <w:rsid w:val="00161A12"/>
    <w:rsid w:val="001622A8"/>
    <w:rsid w:val="00162A59"/>
    <w:rsid w:val="00163270"/>
    <w:rsid w:val="00165369"/>
    <w:rsid w:val="00166BB0"/>
    <w:rsid w:val="00174875"/>
    <w:rsid w:val="00175280"/>
    <w:rsid w:val="00176A25"/>
    <w:rsid w:val="0018024A"/>
    <w:rsid w:val="00180DDF"/>
    <w:rsid w:val="00181DEA"/>
    <w:rsid w:val="00181EAE"/>
    <w:rsid w:val="0018259E"/>
    <w:rsid w:val="00182A47"/>
    <w:rsid w:val="001832B5"/>
    <w:rsid w:val="001859F4"/>
    <w:rsid w:val="00185B90"/>
    <w:rsid w:val="00190421"/>
    <w:rsid w:val="001921F3"/>
    <w:rsid w:val="001962D8"/>
    <w:rsid w:val="00196FC4"/>
    <w:rsid w:val="001A14A3"/>
    <w:rsid w:val="001A28DE"/>
    <w:rsid w:val="001A2F3D"/>
    <w:rsid w:val="001A5E57"/>
    <w:rsid w:val="001A6728"/>
    <w:rsid w:val="001B104F"/>
    <w:rsid w:val="001B3413"/>
    <w:rsid w:val="001C14CA"/>
    <w:rsid w:val="001C1E8D"/>
    <w:rsid w:val="001C22FF"/>
    <w:rsid w:val="001C2D5A"/>
    <w:rsid w:val="001C2ED1"/>
    <w:rsid w:val="001C40C1"/>
    <w:rsid w:val="001C5C64"/>
    <w:rsid w:val="001C5EAA"/>
    <w:rsid w:val="001C5FC9"/>
    <w:rsid w:val="001C7322"/>
    <w:rsid w:val="001D1676"/>
    <w:rsid w:val="001D2D09"/>
    <w:rsid w:val="001D491E"/>
    <w:rsid w:val="001D4B32"/>
    <w:rsid w:val="001D58DC"/>
    <w:rsid w:val="001D5B6E"/>
    <w:rsid w:val="001E3EA4"/>
    <w:rsid w:val="001E514B"/>
    <w:rsid w:val="001E5492"/>
    <w:rsid w:val="001E6C96"/>
    <w:rsid w:val="001F1BD2"/>
    <w:rsid w:val="00201805"/>
    <w:rsid w:val="00201E39"/>
    <w:rsid w:val="00201F11"/>
    <w:rsid w:val="002031D6"/>
    <w:rsid w:val="00206CF0"/>
    <w:rsid w:val="002070EB"/>
    <w:rsid w:val="00207F39"/>
    <w:rsid w:val="00210E89"/>
    <w:rsid w:val="00210FC6"/>
    <w:rsid w:val="0021169C"/>
    <w:rsid w:val="0021171D"/>
    <w:rsid w:val="00211920"/>
    <w:rsid w:val="00213810"/>
    <w:rsid w:val="00213AE8"/>
    <w:rsid w:val="002205DB"/>
    <w:rsid w:val="002226DD"/>
    <w:rsid w:val="00222AA8"/>
    <w:rsid w:val="0022777C"/>
    <w:rsid w:val="00227DA6"/>
    <w:rsid w:val="00230E46"/>
    <w:rsid w:val="002315A5"/>
    <w:rsid w:val="002329C9"/>
    <w:rsid w:val="002337D2"/>
    <w:rsid w:val="002404ED"/>
    <w:rsid w:val="00240D3D"/>
    <w:rsid w:val="002463A8"/>
    <w:rsid w:val="00246ACB"/>
    <w:rsid w:val="00250717"/>
    <w:rsid w:val="00251D48"/>
    <w:rsid w:val="00253E05"/>
    <w:rsid w:val="00255805"/>
    <w:rsid w:val="00260394"/>
    <w:rsid w:val="00262137"/>
    <w:rsid w:val="00263C22"/>
    <w:rsid w:val="002640AF"/>
    <w:rsid w:val="0026452C"/>
    <w:rsid w:val="0026576A"/>
    <w:rsid w:val="00266381"/>
    <w:rsid w:val="00266B3C"/>
    <w:rsid w:val="0026775F"/>
    <w:rsid w:val="002715EB"/>
    <w:rsid w:val="00271857"/>
    <w:rsid w:val="00271C6E"/>
    <w:rsid w:val="00273D04"/>
    <w:rsid w:val="00275417"/>
    <w:rsid w:val="00275B4C"/>
    <w:rsid w:val="00282543"/>
    <w:rsid w:val="00282557"/>
    <w:rsid w:val="00285CEB"/>
    <w:rsid w:val="00290587"/>
    <w:rsid w:val="0029396F"/>
    <w:rsid w:val="00293EE1"/>
    <w:rsid w:val="00294735"/>
    <w:rsid w:val="00297A66"/>
    <w:rsid w:val="00297CF6"/>
    <w:rsid w:val="002A60F5"/>
    <w:rsid w:val="002B2A07"/>
    <w:rsid w:val="002B3FD2"/>
    <w:rsid w:val="002B575F"/>
    <w:rsid w:val="002B64F3"/>
    <w:rsid w:val="002C2E65"/>
    <w:rsid w:val="002C4513"/>
    <w:rsid w:val="002C5EB6"/>
    <w:rsid w:val="002C6084"/>
    <w:rsid w:val="002C639B"/>
    <w:rsid w:val="002D487E"/>
    <w:rsid w:val="002D55F2"/>
    <w:rsid w:val="002D663C"/>
    <w:rsid w:val="002D73A6"/>
    <w:rsid w:val="002D7FD1"/>
    <w:rsid w:val="002E04BA"/>
    <w:rsid w:val="002E2E39"/>
    <w:rsid w:val="002E2F35"/>
    <w:rsid w:val="002E63CE"/>
    <w:rsid w:val="002F0F64"/>
    <w:rsid w:val="002F1AE8"/>
    <w:rsid w:val="002F2B7A"/>
    <w:rsid w:val="002F66CF"/>
    <w:rsid w:val="002F6ED8"/>
    <w:rsid w:val="002F7851"/>
    <w:rsid w:val="002F7F23"/>
    <w:rsid w:val="00301392"/>
    <w:rsid w:val="0030287D"/>
    <w:rsid w:val="003030C8"/>
    <w:rsid w:val="00307B94"/>
    <w:rsid w:val="00310685"/>
    <w:rsid w:val="003110AD"/>
    <w:rsid w:val="00311511"/>
    <w:rsid w:val="003123FD"/>
    <w:rsid w:val="00312645"/>
    <w:rsid w:val="003129B1"/>
    <w:rsid w:val="00312BFD"/>
    <w:rsid w:val="00315FD0"/>
    <w:rsid w:val="00320680"/>
    <w:rsid w:val="00321DDC"/>
    <w:rsid w:val="00322647"/>
    <w:rsid w:val="003248D6"/>
    <w:rsid w:val="00325E99"/>
    <w:rsid w:val="00330FCA"/>
    <w:rsid w:val="0033133C"/>
    <w:rsid w:val="00331B0B"/>
    <w:rsid w:val="00331B12"/>
    <w:rsid w:val="003335D3"/>
    <w:rsid w:val="00333810"/>
    <w:rsid w:val="0033780E"/>
    <w:rsid w:val="00340550"/>
    <w:rsid w:val="003452CB"/>
    <w:rsid w:val="00345915"/>
    <w:rsid w:val="00345DAC"/>
    <w:rsid w:val="00347E0B"/>
    <w:rsid w:val="00347E9A"/>
    <w:rsid w:val="003537AB"/>
    <w:rsid w:val="003559B1"/>
    <w:rsid w:val="003564EB"/>
    <w:rsid w:val="003567D3"/>
    <w:rsid w:val="003578C8"/>
    <w:rsid w:val="0036048C"/>
    <w:rsid w:val="00360CFA"/>
    <w:rsid w:val="00361E58"/>
    <w:rsid w:val="00362804"/>
    <w:rsid w:val="0036781D"/>
    <w:rsid w:val="00370527"/>
    <w:rsid w:val="00374075"/>
    <w:rsid w:val="00376D80"/>
    <w:rsid w:val="003819B7"/>
    <w:rsid w:val="00384FE6"/>
    <w:rsid w:val="003860CA"/>
    <w:rsid w:val="003862AA"/>
    <w:rsid w:val="003A239C"/>
    <w:rsid w:val="003B0CD9"/>
    <w:rsid w:val="003B1E40"/>
    <w:rsid w:val="003B6883"/>
    <w:rsid w:val="003C2AFE"/>
    <w:rsid w:val="003C5197"/>
    <w:rsid w:val="003C6D2C"/>
    <w:rsid w:val="003C6E3E"/>
    <w:rsid w:val="003D1AA0"/>
    <w:rsid w:val="003D3102"/>
    <w:rsid w:val="003D35C1"/>
    <w:rsid w:val="003D444F"/>
    <w:rsid w:val="003D46CB"/>
    <w:rsid w:val="003D732C"/>
    <w:rsid w:val="003E0370"/>
    <w:rsid w:val="003E446F"/>
    <w:rsid w:val="003E49FF"/>
    <w:rsid w:val="003E6943"/>
    <w:rsid w:val="003E7212"/>
    <w:rsid w:val="003F0A07"/>
    <w:rsid w:val="003F17DA"/>
    <w:rsid w:val="003F1830"/>
    <w:rsid w:val="003F20FC"/>
    <w:rsid w:val="003F2590"/>
    <w:rsid w:val="003F2C0D"/>
    <w:rsid w:val="003F546B"/>
    <w:rsid w:val="003F5A33"/>
    <w:rsid w:val="003F6097"/>
    <w:rsid w:val="003F6BD1"/>
    <w:rsid w:val="003F7185"/>
    <w:rsid w:val="00401D15"/>
    <w:rsid w:val="00404C90"/>
    <w:rsid w:val="00404DF1"/>
    <w:rsid w:val="0040598F"/>
    <w:rsid w:val="0040649F"/>
    <w:rsid w:val="0040650C"/>
    <w:rsid w:val="00407A31"/>
    <w:rsid w:val="00411F4D"/>
    <w:rsid w:val="0041208B"/>
    <w:rsid w:val="00413770"/>
    <w:rsid w:val="004143EA"/>
    <w:rsid w:val="0042061E"/>
    <w:rsid w:val="00422651"/>
    <w:rsid w:val="00423395"/>
    <w:rsid w:val="00423407"/>
    <w:rsid w:val="0042355F"/>
    <w:rsid w:val="004343DC"/>
    <w:rsid w:val="004373A4"/>
    <w:rsid w:val="0043770E"/>
    <w:rsid w:val="00441ABE"/>
    <w:rsid w:val="00442044"/>
    <w:rsid w:val="0044255A"/>
    <w:rsid w:val="00445A27"/>
    <w:rsid w:val="00450D33"/>
    <w:rsid w:val="0045112B"/>
    <w:rsid w:val="0045281E"/>
    <w:rsid w:val="00452B89"/>
    <w:rsid w:val="004535ED"/>
    <w:rsid w:val="00453DB9"/>
    <w:rsid w:val="00460580"/>
    <w:rsid w:val="004625EE"/>
    <w:rsid w:val="00463AF9"/>
    <w:rsid w:val="00464625"/>
    <w:rsid w:val="00464AF4"/>
    <w:rsid w:val="004656A3"/>
    <w:rsid w:val="004662A6"/>
    <w:rsid w:val="0046678F"/>
    <w:rsid w:val="00473C9A"/>
    <w:rsid w:val="00473FA1"/>
    <w:rsid w:val="0048232E"/>
    <w:rsid w:val="0048272F"/>
    <w:rsid w:val="00487FA3"/>
    <w:rsid w:val="0049036F"/>
    <w:rsid w:val="00490803"/>
    <w:rsid w:val="0049258D"/>
    <w:rsid w:val="0049283C"/>
    <w:rsid w:val="0049401B"/>
    <w:rsid w:val="00495767"/>
    <w:rsid w:val="00495ABE"/>
    <w:rsid w:val="00496617"/>
    <w:rsid w:val="00496B40"/>
    <w:rsid w:val="004A0499"/>
    <w:rsid w:val="004A0A4A"/>
    <w:rsid w:val="004A0D24"/>
    <w:rsid w:val="004A0FC7"/>
    <w:rsid w:val="004A2686"/>
    <w:rsid w:val="004A32E4"/>
    <w:rsid w:val="004A3A5B"/>
    <w:rsid w:val="004A4169"/>
    <w:rsid w:val="004A6053"/>
    <w:rsid w:val="004A6E64"/>
    <w:rsid w:val="004B3845"/>
    <w:rsid w:val="004B3B29"/>
    <w:rsid w:val="004B3C5C"/>
    <w:rsid w:val="004B74F9"/>
    <w:rsid w:val="004B7500"/>
    <w:rsid w:val="004C0683"/>
    <w:rsid w:val="004C092B"/>
    <w:rsid w:val="004C18C4"/>
    <w:rsid w:val="004C4E4F"/>
    <w:rsid w:val="004C50AE"/>
    <w:rsid w:val="004C5280"/>
    <w:rsid w:val="004C7588"/>
    <w:rsid w:val="004D11E1"/>
    <w:rsid w:val="004D1AC4"/>
    <w:rsid w:val="004D2AE4"/>
    <w:rsid w:val="004D2E27"/>
    <w:rsid w:val="004D42D8"/>
    <w:rsid w:val="004D4B08"/>
    <w:rsid w:val="004D50C6"/>
    <w:rsid w:val="004D6462"/>
    <w:rsid w:val="004D78E6"/>
    <w:rsid w:val="004D7B9C"/>
    <w:rsid w:val="004E214F"/>
    <w:rsid w:val="004E287A"/>
    <w:rsid w:val="004E3854"/>
    <w:rsid w:val="004E4145"/>
    <w:rsid w:val="004E4B59"/>
    <w:rsid w:val="004E4C58"/>
    <w:rsid w:val="004E60D9"/>
    <w:rsid w:val="004E6A96"/>
    <w:rsid w:val="004E7E31"/>
    <w:rsid w:val="0050136B"/>
    <w:rsid w:val="00502EEE"/>
    <w:rsid w:val="00504773"/>
    <w:rsid w:val="00510BF3"/>
    <w:rsid w:val="00510F4A"/>
    <w:rsid w:val="0051101E"/>
    <w:rsid w:val="0051204E"/>
    <w:rsid w:val="005128CB"/>
    <w:rsid w:val="00513AE9"/>
    <w:rsid w:val="00514419"/>
    <w:rsid w:val="00520F6D"/>
    <w:rsid w:val="00522517"/>
    <w:rsid w:val="00523C54"/>
    <w:rsid w:val="00525474"/>
    <w:rsid w:val="00525DCB"/>
    <w:rsid w:val="00530C24"/>
    <w:rsid w:val="0053247C"/>
    <w:rsid w:val="00535910"/>
    <w:rsid w:val="0053718E"/>
    <w:rsid w:val="00540607"/>
    <w:rsid w:val="00541E02"/>
    <w:rsid w:val="0054262D"/>
    <w:rsid w:val="00544298"/>
    <w:rsid w:val="0054569C"/>
    <w:rsid w:val="00546E3B"/>
    <w:rsid w:val="00547A74"/>
    <w:rsid w:val="00550ED2"/>
    <w:rsid w:val="005512E7"/>
    <w:rsid w:val="005517DF"/>
    <w:rsid w:val="0056142E"/>
    <w:rsid w:val="00564E88"/>
    <w:rsid w:val="0056636B"/>
    <w:rsid w:val="0056785C"/>
    <w:rsid w:val="00571071"/>
    <w:rsid w:val="0057250F"/>
    <w:rsid w:val="00572728"/>
    <w:rsid w:val="005752F1"/>
    <w:rsid w:val="00580C89"/>
    <w:rsid w:val="0058127F"/>
    <w:rsid w:val="00583F7D"/>
    <w:rsid w:val="0058412E"/>
    <w:rsid w:val="0058456D"/>
    <w:rsid w:val="00585BEA"/>
    <w:rsid w:val="0059090E"/>
    <w:rsid w:val="00590EC7"/>
    <w:rsid w:val="00591093"/>
    <w:rsid w:val="00591AA8"/>
    <w:rsid w:val="00593ADC"/>
    <w:rsid w:val="00595004"/>
    <w:rsid w:val="005A0424"/>
    <w:rsid w:val="005A1649"/>
    <w:rsid w:val="005A35D1"/>
    <w:rsid w:val="005A3954"/>
    <w:rsid w:val="005A4180"/>
    <w:rsid w:val="005A4BC9"/>
    <w:rsid w:val="005A5221"/>
    <w:rsid w:val="005B1E0A"/>
    <w:rsid w:val="005B28A6"/>
    <w:rsid w:val="005B4819"/>
    <w:rsid w:val="005B494A"/>
    <w:rsid w:val="005B5058"/>
    <w:rsid w:val="005B548F"/>
    <w:rsid w:val="005B6D72"/>
    <w:rsid w:val="005B7CBB"/>
    <w:rsid w:val="005C1184"/>
    <w:rsid w:val="005C416F"/>
    <w:rsid w:val="005C7121"/>
    <w:rsid w:val="005D16E3"/>
    <w:rsid w:val="005D1887"/>
    <w:rsid w:val="005D241D"/>
    <w:rsid w:val="005D3C6F"/>
    <w:rsid w:val="005D4996"/>
    <w:rsid w:val="005D4BC1"/>
    <w:rsid w:val="005D66BF"/>
    <w:rsid w:val="005E0127"/>
    <w:rsid w:val="005E0EDD"/>
    <w:rsid w:val="005E5971"/>
    <w:rsid w:val="005F1B70"/>
    <w:rsid w:val="005F1BC5"/>
    <w:rsid w:val="005F2F44"/>
    <w:rsid w:val="005F73EC"/>
    <w:rsid w:val="00601DCC"/>
    <w:rsid w:val="006030F2"/>
    <w:rsid w:val="006077B1"/>
    <w:rsid w:val="00607DDF"/>
    <w:rsid w:val="0061059C"/>
    <w:rsid w:val="00614837"/>
    <w:rsid w:val="00615BE9"/>
    <w:rsid w:val="00616467"/>
    <w:rsid w:val="0061701D"/>
    <w:rsid w:val="00617727"/>
    <w:rsid w:val="00617918"/>
    <w:rsid w:val="00617FFB"/>
    <w:rsid w:val="006202D0"/>
    <w:rsid w:val="006218D3"/>
    <w:rsid w:val="00623FE1"/>
    <w:rsid w:val="0062693C"/>
    <w:rsid w:val="00627CEB"/>
    <w:rsid w:val="0063293C"/>
    <w:rsid w:val="00635196"/>
    <w:rsid w:val="00642972"/>
    <w:rsid w:val="00643AB2"/>
    <w:rsid w:val="00651619"/>
    <w:rsid w:val="00654983"/>
    <w:rsid w:val="00654C9A"/>
    <w:rsid w:val="00654CD8"/>
    <w:rsid w:val="00655D1A"/>
    <w:rsid w:val="006575B6"/>
    <w:rsid w:val="0065765D"/>
    <w:rsid w:val="00657B40"/>
    <w:rsid w:val="00660D1E"/>
    <w:rsid w:val="0066399E"/>
    <w:rsid w:val="00663A63"/>
    <w:rsid w:val="00667127"/>
    <w:rsid w:val="0067031C"/>
    <w:rsid w:val="00676277"/>
    <w:rsid w:val="00676AD2"/>
    <w:rsid w:val="00680764"/>
    <w:rsid w:val="00681214"/>
    <w:rsid w:val="0068245A"/>
    <w:rsid w:val="0068283D"/>
    <w:rsid w:val="00682BC7"/>
    <w:rsid w:val="00684B02"/>
    <w:rsid w:val="00692B40"/>
    <w:rsid w:val="006931AB"/>
    <w:rsid w:val="00694FAB"/>
    <w:rsid w:val="0069554D"/>
    <w:rsid w:val="006A05C0"/>
    <w:rsid w:val="006A3CAA"/>
    <w:rsid w:val="006A408A"/>
    <w:rsid w:val="006A45A2"/>
    <w:rsid w:val="006A5785"/>
    <w:rsid w:val="006A70A4"/>
    <w:rsid w:val="006B0BA4"/>
    <w:rsid w:val="006B0E0A"/>
    <w:rsid w:val="006B1723"/>
    <w:rsid w:val="006B4112"/>
    <w:rsid w:val="006B6131"/>
    <w:rsid w:val="006B61A1"/>
    <w:rsid w:val="006B6832"/>
    <w:rsid w:val="006C2C6A"/>
    <w:rsid w:val="006C2E6E"/>
    <w:rsid w:val="006C2F2B"/>
    <w:rsid w:val="006C7084"/>
    <w:rsid w:val="006D10F4"/>
    <w:rsid w:val="006D1B38"/>
    <w:rsid w:val="006D466F"/>
    <w:rsid w:val="006D7128"/>
    <w:rsid w:val="006D74D3"/>
    <w:rsid w:val="006E1984"/>
    <w:rsid w:val="006E1DFB"/>
    <w:rsid w:val="006E23F9"/>
    <w:rsid w:val="006E257B"/>
    <w:rsid w:val="006E3C78"/>
    <w:rsid w:val="006E4C4E"/>
    <w:rsid w:val="006E5159"/>
    <w:rsid w:val="006E56F4"/>
    <w:rsid w:val="006E6F6A"/>
    <w:rsid w:val="006F0B70"/>
    <w:rsid w:val="006F22ED"/>
    <w:rsid w:val="006F5E82"/>
    <w:rsid w:val="006F6154"/>
    <w:rsid w:val="006F6309"/>
    <w:rsid w:val="006F67B1"/>
    <w:rsid w:val="006F7691"/>
    <w:rsid w:val="00702D6A"/>
    <w:rsid w:val="00703450"/>
    <w:rsid w:val="0070355D"/>
    <w:rsid w:val="00704A8E"/>
    <w:rsid w:val="00705D77"/>
    <w:rsid w:val="007071BD"/>
    <w:rsid w:val="00707380"/>
    <w:rsid w:val="0071374C"/>
    <w:rsid w:val="0071701E"/>
    <w:rsid w:val="00717C6C"/>
    <w:rsid w:val="00720460"/>
    <w:rsid w:val="007212C0"/>
    <w:rsid w:val="00721FC7"/>
    <w:rsid w:val="0072214C"/>
    <w:rsid w:val="007245E3"/>
    <w:rsid w:val="00725939"/>
    <w:rsid w:val="00725B92"/>
    <w:rsid w:val="00726267"/>
    <w:rsid w:val="0072656A"/>
    <w:rsid w:val="00731D4F"/>
    <w:rsid w:val="00734C53"/>
    <w:rsid w:val="00735BCC"/>
    <w:rsid w:val="00735BE5"/>
    <w:rsid w:val="0073652C"/>
    <w:rsid w:val="0073699A"/>
    <w:rsid w:val="00740B70"/>
    <w:rsid w:val="00741A08"/>
    <w:rsid w:val="00741C89"/>
    <w:rsid w:val="00743DBA"/>
    <w:rsid w:val="00745E66"/>
    <w:rsid w:val="00745F7F"/>
    <w:rsid w:val="00747C19"/>
    <w:rsid w:val="0075083F"/>
    <w:rsid w:val="007532D5"/>
    <w:rsid w:val="00753EFB"/>
    <w:rsid w:val="00755CAC"/>
    <w:rsid w:val="00756805"/>
    <w:rsid w:val="0076085E"/>
    <w:rsid w:val="00762768"/>
    <w:rsid w:val="0076364C"/>
    <w:rsid w:val="0076494D"/>
    <w:rsid w:val="00764C24"/>
    <w:rsid w:val="0076526E"/>
    <w:rsid w:val="0076603B"/>
    <w:rsid w:val="00766299"/>
    <w:rsid w:val="0076657B"/>
    <w:rsid w:val="007667BE"/>
    <w:rsid w:val="00767B4F"/>
    <w:rsid w:val="007729BA"/>
    <w:rsid w:val="00772A36"/>
    <w:rsid w:val="007730D9"/>
    <w:rsid w:val="007736A6"/>
    <w:rsid w:val="00774D58"/>
    <w:rsid w:val="00776068"/>
    <w:rsid w:val="00777C04"/>
    <w:rsid w:val="007812B1"/>
    <w:rsid w:val="007820BA"/>
    <w:rsid w:val="00783A3E"/>
    <w:rsid w:val="00783D7D"/>
    <w:rsid w:val="00786DB7"/>
    <w:rsid w:val="007902CC"/>
    <w:rsid w:val="00794315"/>
    <w:rsid w:val="007950A9"/>
    <w:rsid w:val="007A0589"/>
    <w:rsid w:val="007A07E7"/>
    <w:rsid w:val="007A1809"/>
    <w:rsid w:val="007A1A59"/>
    <w:rsid w:val="007A2FF0"/>
    <w:rsid w:val="007A3147"/>
    <w:rsid w:val="007A5EB3"/>
    <w:rsid w:val="007B19EF"/>
    <w:rsid w:val="007B2FF1"/>
    <w:rsid w:val="007B5530"/>
    <w:rsid w:val="007B626A"/>
    <w:rsid w:val="007B6768"/>
    <w:rsid w:val="007B6B60"/>
    <w:rsid w:val="007B7680"/>
    <w:rsid w:val="007B7DD2"/>
    <w:rsid w:val="007C034E"/>
    <w:rsid w:val="007C27EE"/>
    <w:rsid w:val="007C3BFF"/>
    <w:rsid w:val="007C6325"/>
    <w:rsid w:val="007D05EC"/>
    <w:rsid w:val="007D06DE"/>
    <w:rsid w:val="007D1952"/>
    <w:rsid w:val="007D260D"/>
    <w:rsid w:val="007D273B"/>
    <w:rsid w:val="007D2C72"/>
    <w:rsid w:val="007D5070"/>
    <w:rsid w:val="007D6E8D"/>
    <w:rsid w:val="007D7C56"/>
    <w:rsid w:val="007E0374"/>
    <w:rsid w:val="007E08CF"/>
    <w:rsid w:val="007E1944"/>
    <w:rsid w:val="007E3021"/>
    <w:rsid w:val="007E37DA"/>
    <w:rsid w:val="007E4279"/>
    <w:rsid w:val="007E7470"/>
    <w:rsid w:val="007E79A6"/>
    <w:rsid w:val="007F0094"/>
    <w:rsid w:val="007F0825"/>
    <w:rsid w:val="007F5351"/>
    <w:rsid w:val="007F5C13"/>
    <w:rsid w:val="007F6737"/>
    <w:rsid w:val="007F7889"/>
    <w:rsid w:val="00802787"/>
    <w:rsid w:val="00805B56"/>
    <w:rsid w:val="00805E4F"/>
    <w:rsid w:val="00810F52"/>
    <w:rsid w:val="00811A1E"/>
    <w:rsid w:val="00812EED"/>
    <w:rsid w:val="00813132"/>
    <w:rsid w:val="00813966"/>
    <w:rsid w:val="00820307"/>
    <w:rsid w:val="00821AE2"/>
    <w:rsid w:val="00822146"/>
    <w:rsid w:val="00826739"/>
    <w:rsid w:val="008269F4"/>
    <w:rsid w:val="008319E6"/>
    <w:rsid w:val="008320AB"/>
    <w:rsid w:val="00832EA0"/>
    <w:rsid w:val="0083434A"/>
    <w:rsid w:val="00836908"/>
    <w:rsid w:val="0084011A"/>
    <w:rsid w:val="00841470"/>
    <w:rsid w:val="008426CD"/>
    <w:rsid w:val="00842F2D"/>
    <w:rsid w:val="00843AFF"/>
    <w:rsid w:val="00843B7D"/>
    <w:rsid w:val="008513DE"/>
    <w:rsid w:val="00851A33"/>
    <w:rsid w:val="00851CC4"/>
    <w:rsid w:val="008532E6"/>
    <w:rsid w:val="008548E9"/>
    <w:rsid w:val="0085579A"/>
    <w:rsid w:val="00856113"/>
    <w:rsid w:val="0085746B"/>
    <w:rsid w:val="00860850"/>
    <w:rsid w:val="00862DDC"/>
    <w:rsid w:val="008649C1"/>
    <w:rsid w:val="00865C44"/>
    <w:rsid w:val="00866012"/>
    <w:rsid w:val="008679AE"/>
    <w:rsid w:val="00871EA9"/>
    <w:rsid w:val="00873FC8"/>
    <w:rsid w:val="008742A1"/>
    <w:rsid w:val="0087482D"/>
    <w:rsid w:val="00874D70"/>
    <w:rsid w:val="00876B55"/>
    <w:rsid w:val="00877DC1"/>
    <w:rsid w:val="00877DC6"/>
    <w:rsid w:val="00881BDD"/>
    <w:rsid w:val="0088278B"/>
    <w:rsid w:val="00882C02"/>
    <w:rsid w:val="0088506E"/>
    <w:rsid w:val="008874AB"/>
    <w:rsid w:val="00893FDE"/>
    <w:rsid w:val="00896A90"/>
    <w:rsid w:val="00896C4B"/>
    <w:rsid w:val="00897A32"/>
    <w:rsid w:val="008A3321"/>
    <w:rsid w:val="008A60D4"/>
    <w:rsid w:val="008A6647"/>
    <w:rsid w:val="008A79B0"/>
    <w:rsid w:val="008A7AA4"/>
    <w:rsid w:val="008B2ACF"/>
    <w:rsid w:val="008B3450"/>
    <w:rsid w:val="008B3E80"/>
    <w:rsid w:val="008B5A46"/>
    <w:rsid w:val="008B720D"/>
    <w:rsid w:val="008C61C2"/>
    <w:rsid w:val="008D29D3"/>
    <w:rsid w:val="008D5AE8"/>
    <w:rsid w:val="008D6357"/>
    <w:rsid w:val="008D64E4"/>
    <w:rsid w:val="008D70A2"/>
    <w:rsid w:val="008D7C1B"/>
    <w:rsid w:val="008E138A"/>
    <w:rsid w:val="008E2186"/>
    <w:rsid w:val="008E3B32"/>
    <w:rsid w:val="008E4B4C"/>
    <w:rsid w:val="008F114E"/>
    <w:rsid w:val="008F1C69"/>
    <w:rsid w:val="008F2CC5"/>
    <w:rsid w:val="008F550E"/>
    <w:rsid w:val="008F6BF0"/>
    <w:rsid w:val="008F7137"/>
    <w:rsid w:val="008F7E21"/>
    <w:rsid w:val="008F7F13"/>
    <w:rsid w:val="0090281B"/>
    <w:rsid w:val="00907543"/>
    <w:rsid w:val="00910846"/>
    <w:rsid w:val="009121C9"/>
    <w:rsid w:val="00923283"/>
    <w:rsid w:val="009234D2"/>
    <w:rsid w:val="00926902"/>
    <w:rsid w:val="00932D07"/>
    <w:rsid w:val="00933465"/>
    <w:rsid w:val="0093375B"/>
    <w:rsid w:val="00933D7A"/>
    <w:rsid w:val="00941FCB"/>
    <w:rsid w:val="00946462"/>
    <w:rsid w:val="0095162C"/>
    <w:rsid w:val="0095203F"/>
    <w:rsid w:val="0095548B"/>
    <w:rsid w:val="0095610B"/>
    <w:rsid w:val="009571B7"/>
    <w:rsid w:val="00957E49"/>
    <w:rsid w:val="00960411"/>
    <w:rsid w:val="0096044A"/>
    <w:rsid w:val="00961E9D"/>
    <w:rsid w:val="009629BA"/>
    <w:rsid w:val="00962F4E"/>
    <w:rsid w:val="0096747B"/>
    <w:rsid w:val="0097014D"/>
    <w:rsid w:val="00970652"/>
    <w:rsid w:val="00970FD8"/>
    <w:rsid w:val="00972033"/>
    <w:rsid w:val="00973B35"/>
    <w:rsid w:val="00974E43"/>
    <w:rsid w:val="00975648"/>
    <w:rsid w:val="00975848"/>
    <w:rsid w:val="00977169"/>
    <w:rsid w:val="009775D3"/>
    <w:rsid w:val="009820C3"/>
    <w:rsid w:val="00982B36"/>
    <w:rsid w:val="00986FCA"/>
    <w:rsid w:val="00987122"/>
    <w:rsid w:val="0098717C"/>
    <w:rsid w:val="009A1EFC"/>
    <w:rsid w:val="009A2501"/>
    <w:rsid w:val="009A3423"/>
    <w:rsid w:val="009A398B"/>
    <w:rsid w:val="009A4A86"/>
    <w:rsid w:val="009A5F98"/>
    <w:rsid w:val="009A71A8"/>
    <w:rsid w:val="009A7239"/>
    <w:rsid w:val="009B3072"/>
    <w:rsid w:val="009B3892"/>
    <w:rsid w:val="009B3FB9"/>
    <w:rsid w:val="009B429F"/>
    <w:rsid w:val="009B5176"/>
    <w:rsid w:val="009B57D5"/>
    <w:rsid w:val="009B7BEE"/>
    <w:rsid w:val="009C0032"/>
    <w:rsid w:val="009C37A3"/>
    <w:rsid w:val="009C3F7D"/>
    <w:rsid w:val="009C4041"/>
    <w:rsid w:val="009C5F34"/>
    <w:rsid w:val="009C68EB"/>
    <w:rsid w:val="009C7CF2"/>
    <w:rsid w:val="009D0683"/>
    <w:rsid w:val="009D3333"/>
    <w:rsid w:val="009D4D7E"/>
    <w:rsid w:val="009E13F8"/>
    <w:rsid w:val="009F1189"/>
    <w:rsid w:val="009F14CD"/>
    <w:rsid w:val="009F2FC7"/>
    <w:rsid w:val="009F314A"/>
    <w:rsid w:val="009F5198"/>
    <w:rsid w:val="009F6A48"/>
    <w:rsid w:val="00A01F7B"/>
    <w:rsid w:val="00A0247D"/>
    <w:rsid w:val="00A0471E"/>
    <w:rsid w:val="00A05795"/>
    <w:rsid w:val="00A0619A"/>
    <w:rsid w:val="00A06ACC"/>
    <w:rsid w:val="00A10ABE"/>
    <w:rsid w:val="00A11DE3"/>
    <w:rsid w:val="00A1289C"/>
    <w:rsid w:val="00A13AB8"/>
    <w:rsid w:val="00A14A64"/>
    <w:rsid w:val="00A16537"/>
    <w:rsid w:val="00A17EEC"/>
    <w:rsid w:val="00A23AD2"/>
    <w:rsid w:val="00A263D9"/>
    <w:rsid w:val="00A279D0"/>
    <w:rsid w:val="00A30BAC"/>
    <w:rsid w:val="00A316B2"/>
    <w:rsid w:val="00A32E9F"/>
    <w:rsid w:val="00A3658F"/>
    <w:rsid w:val="00A40A85"/>
    <w:rsid w:val="00A42EDD"/>
    <w:rsid w:val="00A46048"/>
    <w:rsid w:val="00A46333"/>
    <w:rsid w:val="00A46408"/>
    <w:rsid w:val="00A464A8"/>
    <w:rsid w:val="00A46661"/>
    <w:rsid w:val="00A5092D"/>
    <w:rsid w:val="00A51B53"/>
    <w:rsid w:val="00A5219E"/>
    <w:rsid w:val="00A5304F"/>
    <w:rsid w:val="00A558E0"/>
    <w:rsid w:val="00A579EE"/>
    <w:rsid w:val="00A61471"/>
    <w:rsid w:val="00A63892"/>
    <w:rsid w:val="00A6547E"/>
    <w:rsid w:val="00A6648C"/>
    <w:rsid w:val="00A66D0A"/>
    <w:rsid w:val="00A70C6C"/>
    <w:rsid w:val="00A72092"/>
    <w:rsid w:val="00A74935"/>
    <w:rsid w:val="00A75E12"/>
    <w:rsid w:val="00A75EAD"/>
    <w:rsid w:val="00A7717A"/>
    <w:rsid w:val="00A80A98"/>
    <w:rsid w:val="00A819B6"/>
    <w:rsid w:val="00A828CA"/>
    <w:rsid w:val="00A829B0"/>
    <w:rsid w:val="00A8620C"/>
    <w:rsid w:val="00A871A6"/>
    <w:rsid w:val="00A878C4"/>
    <w:rsid w:val="00A91702"/>
    <w:rsid w:val="00A92352"/>
    <w:rsid w:val="00A926A8"/>
    <w:rsid w:val="00A9472E"/>
    <w:rsid w:val="00A96108"/>
    <w:rsid w:val="00A9708B"/>
    <w:rsid w:val="00A9712B"/>
    <w:rsid w:val="00AA282D"/>
    <w:rsid w:val="00AA3A7A"/>
    <w:rsid w:val="00AA408A"/>
    <w:rsid w:val="00AA4450"/>
    <w:rsid w:val="00AA5263"/>
    <w:rsid w:val="00AA6B98"/>
    <w:rsid w:val="00AA6D49"/>
    <w:rsid w:val="00AA7874"/>
    <w:rsid w:val="00AB06C7"/>
    <w:rsid w:val="00AB2341"/>
    <w:rsid w:val="00AB23C9"/>
    <w:rsid w:val="00AB2B99"/>
    <w:rsid w:val="00AB2E9A"/>
    <w:rsid w:val="00AB4505"/>
    <w:rsid w:val="00AB4B58"/>
    <w:rsid w:val="00AB58E5"/>
    <w:rsid w:val="00AB60BB"/>
    <w:rsid w:val="00AC0F46"/>
    <w:rsid w:val="00AC48C1"/>
    <w:rsid w:val="00AC749F"/>
    <w:rsid w:val="00AC7648"/>
    <w:rsid w:val="00AD1079"/>
    <w:rsid w:val="00AD3C6A"/>
    <w:rsid w:val="00AD522E"/>
    <w:rsid w:val="00AD5533"/>
    <w:rsid w:val="00AD630D"/>
    <w:rsid w:val="00AD6319"/>
    <w:rsid w:val="00AE0F62"/>
    <w:rsid w:val="00AE32B5"/>
    <w:rsid w:val="00AE4DEA"/>
    <w:rsid w:val="00AE51D8"/>
    <w:rsid w:val="00AF08CD"/>
    <w:rsid w:val="00AF0FA1"/>
    <w:rsid w:val="00AF1039"/>
    <w:rsid w:val="00AF1C78"/>
    <w:rsid w:val="00AF5EF4"/>
    <w:rsid w:val="00AF7F0C"/>
    <w:rsid w:val="00B02F8E"/>
    <w:rsid w:val="00B0422F"/>
    <w:rsid w:val="00B05632"/>
    <w:rsid w:val="00B07EF2"/>
    <w:rsid w:val="00B10574"/>
    <w:rsid w:val="00B12B60"/>
    <w:rsid w:val="00B14E6B"/>
    <w:rsid w:val="00B15E7C"/>
    <w:rsid w:val="00B15EA3"/>
    <w:rsid w:val="00B1756C"/>
    <w:rsid w:val="00B17BFB"/>
    <w:rsid w:val="00B20EDF"/>
    <w:rsid w:val="00B22AEE"/>
    <w:rsid w:val="00B22D37"/>
    <w:rsid w:val="00B24828"/>
    <w:rsid w:val="00B262FC"/>
    <w:rsid w:val="00B2652B"/>
    <w:rsid w:val="00B2715A"/>
    <w:rsid w:val="00B27267"/>
    <w:rsid w:val="00B348F0"/>
    <w:rsid w:val="00B47E21"/>
    <w:rsid w:val="00B511B3"/>
    <w:rsid w:val="00B536DA"/>
    <w:rsid w:val="00B5410F"/>
    <w:rsid w:val="00B54518"/>
    <w:rsid w:val="00B55360"/>
    <w:rsid w:val="00B55691"/>
    <w:rsid w:val="00B55DF4"/>
    <w:rsid w:val="00B620BE"/>
    <w:rsid w:val="00B621FA"/>
    <w:rsid w:val="00B622A1"/>
    <w:rsid w:val="00B6293B"/>
    <w:rsid w:val="00B62969"/>
    <w:rsid w:val="00B6514A"/>
    <w:rsid w:val="00B66E81"/>
    <w:rsid w:val="00B67D7E"/>
    <w:rsid w:val="00B723AB"/>
    <w:rsid w:val="00B741A4"/>
    <w:rsid w:val="00B7434D"/>
    <w:rsid w:val="00B768F7"/>
    <w:rsid w:val="00B771A6"/>
    <w:rsid w:val="00B7782D"/>
    <w:rsid w:val="00B85B83"/>
    <w:rsid w:val="00B85E53"/>
    <w:rsid w:val="00B875E0"/>
    <w:rsid w:val="00B87928"/>
    <w:rsid w:val="00B90273"/>
    <w:rsid w:val="00B90C7F"/>
    <w:rsid w:val="00B973A7"/>
    <w:rsid w:val="00B97923"/>
    <w:rsid w:val="00B97BF3"/>
    <w:rsid w:val="00BA3963"/>
    <w:rsid w:val="00BA3F2D"/>
    <w:rsid w:val="00BA5366"/>
    <w:rsid w:val="00BB0370"/>
    <w:rsid w:val="00BB23AC"/>
    <w:rsid w:val="00BB27DD"/>
    <w:rsid w:val="00BB5275"/>
    <w:rsid w:val="00BB733F"/>
    <w:rsid w:val="00BC0CBD"/>
    <w:rsid w:val="00BC3545"/>
    <w:rsid w:val="00BC42E6"/>
    <w:rsid w:val="00BC4DC1"/>
    <w:rsid w:val="00BC77A1"/>
    <w:rsid w:val="00BC7E8F"/>
    <w:rsid w:val="00BD113D"/>
    <w:rsid w:val="00BD2ABF"/>
    <w:rsid w:val="00BD593A"/>
    <w:rsid w:val="00BD60B0"/>
    <w:rsid w:val="00BE2958"/>
    <w:rsid w:val="00BE5D1F"/>
    <w:rsid w:val="00BE65AA"/>
    <w:rsid w:val="00BE7376"/>
    <w:rsid w:val="00BE7619"/>
    <w:rsid w:val="00BE7B49"/>
    <w:rsid w:val="00BF237E"/>
    <w:rsid w:val="00BF297F"/>
    <w:rsid w:val="00BF2A18"/>
    <w:rsid w:val="00BF3289"/>
    <w:rsid w:val="00BF35AF"/>
    <w:rsid w:val="00BF3DED"/>
    <w:rsid w:val="00BF4AC3"/>
    <w:rsid w:val="00C00C9D"/>
    <w:rsid w:val="00C025DB"/>
    <w:rsid w:val="00C02EFD"/>
    <w:rsid w:val="00C070AC"/>
    <w:rsid w:val="00C07BDA"/>
    <w:rsid w:val="00C103A9"/>
    <w:rsid w:val="00C10F0F"/>
    <w:rsid w:val="00C10FB1"/>
    <w:rsid w:val="00C11763"/>
    <w:rsid w:val="00C125D5"/>
    <w:rsid w:val="00C13A25"/>
    <w:rsid w:val="00C1456C"/>
    <w:rsid w:val="00C160D3"/>
    <w:rsid w:val="00C215E3"/>
    <w:rsid w:val="00C22011"/>
    <w:rsid w:val="00C22218"/>
    <w:rsid w:val="00C22466"/>
    <w:rsid w:val="00C226DB"/>
    <w:rsid w:val="00C267C5"/>
    <w:rsid w:val="00C2687F"/>
    <w:rsid w:val="00C30432"/>
    <w:rsid w:val="00C31D73"/>
    <w:rsid w:val="00C342D2"/>
    <w:rsid w:val="00C34AC4"/>
    <w:rsid w:val="00C35E88"/>
    <w:rsid w:val="00C365C8"/>
    <w:rsid w:val="00C41A3A"/>
    <w:rsid w:val="00C4266F"/>
    <w:rsid w:val="00C42BA4"/>
    <w:rsid w:val="00C42D66"/>
    <w:rsid w:val="00C43519"/>
    <w:rsid w:val="00C435FC"/>
    <w:rsid w:val="00C43FE2"/>
    <w:rsid w:val="00C44A40"/>
    <w:rsid w:val="00C4574B"/>
    <w:rsid w:val="00C46935"/>
    <w:rsid w:val="00C46D7F"/>
    <w:rsid w:val="00C501C5"/>
    <w:rsid w:val="00C54C2C"/>
    <w:rsid w:val="00C570E7"/>
    <w:rsid w:val="00C62FED"/>
    <w:rsid w:val="00C63677"/>
    <w:rsid w:val="00C654AF"/>
    <w:rsid w:val="00C66EBD"/>
    <w:rsid w:val="00C70511"/>
    <w:rsid w:val="00C71C59"/>
    <w:rsid w:val="00C71F2C"/>
    <w:rsid w:val="00C7594D"/>
    <w:rsid w:val="00C77C64"/>
    <w:rsid w:val="00C77E89"/>
    <w:rsid w:val="00C81D96"/>
    <w:rsid w:val="00C8269C"/>
    <w:rsid w:val="00C866AA"/>
    <w:rsid w:val="00C875DE"/>
    <w:rsid w:val="00C87F4E"/>
    <w:rsid w:val="00C904A6"/>
    <w:rsid w:val="00C90B71"/>
    <w:rsid w:val="00C91456"/>
    <w:rsid w:val="00C92A69"/>
    <w:rsid w:val="00C93016"/>
    <w:rsid w:val="00C93C66"/>
    <w:rsid w:val="00C95B14"/>
    <w:rsid w:val="00C96ABF"/>
    <w:rsid w:val="00C97B64"/>
    <w:rsid w:val="00C97CDD"/>
    <w:rsid w:val="00CA0AD8"/>
    <w:rsid w:val="00CA0CC4"/>
    <w:rsid w:val="00CA135F"/>
    <w:rsid w:val="00CA25FB"/>
    <w:rsid w:val="00CA3029"/>
    <w:rsid w:val="00CA40AC"/>
    <w:rsid w:val="00CA4F97"/>
    <w:rsid w:val="00CA54E6"/>
    <w:rsid w:val="00CB03F6"/>
    <w:rsid w:val="00CB04DE"/>
    <w:rsid w:val="00CB07E6"/>
    <w:rsid w:val="00CB3548"/>
    <w:rsid w:val="00CB3B25"/>
    <w:rsid w:val="00CB430A"/>
    <w:rsid w:val="00CB6409"/>
    <w:rsid w:val="00CB730C"/>
    <w:rsid w:val="00CC05FD"/>
    <w:rsid w:val="00CC0950"/>
    <w:rsid w:val="00CC1B2B"/>
    <w:rsid w:val="00CC35A7"/>
    <w:rsid w:val="00CC54D0"/>
    <w:rsid w:val="00CC7D8F"/>
    <w:rsid w:val="00CD08B7"/>
    <w:rsid w:val="00CD0CEC"/>
    <w:rsid w:val="00CD1F2B"/>
    <w:rsid w:val="00CD2676"/>
    <w:rsid w:val="00CD3424"/>
    <w:rsid w:val="00CD499C"/>
    <w:rsid w:val="00CD5233"/>
    <w:rsid w:val="00CD6ACF"/>
    <w:rsid w:val="00CE12F6"/>
    <w:rsid w:val="00CE2126"/>
    <w:rsid w:val="00CE333D"/>
    <w:rsid w:val="00CE4D9B"/>
    <w:rsid w:val="00CE59E4"/>
    <w:rsid w:val="00CE764B"/>
    <w:rsid w:val="00CF0891"/>
    <w:rsid w:val="00CF20C2"/>
    <w:rsid w:val="00CF3785"/>
    <w:rsid w:val="00CF3EA7"/>
    <w:rsid w:val="00CF5F5D"/>
    <w:rsid w:val="00D0062B"/>
    <w:rsid w:val="00D00B0E"/>
    <w:rsid w:val="00D00B87"/>
    <w:rsid w:val="00D014E8"/>
    <w:rsid w:val="00D03DCB"/>
    <w:rsid w:val="00D14546"/>
    <w:rsid w:val="00D14B51"/>
    <w:rsid w:val="00D15B7B"/>
    <w:rsid w:val="00D16220"/>
    <w:rsid w:val="00D20A3C"/>
    <w:rsid w:val="00D211E2"/>
    <w:rsid w:val="00D21FB8"/>
    <w:rsid w:val="00D22440"/>
    <w:rsid w:val="00D232D5"/>
    <w:rsid w:val="00D3179A"/>
    <w:rsid w:val="00D32524"/>
    <w:rsid w:val="00D337AA"/>
    <w:rsid w:val="00D341B2"/>
    <w:rsid w:val="00D3462D"/>
    <w:rsid w:val="00D439FE"/>
    <w:rsid w:val="00D4586A"/>
    <w:rsid w:val="00D46CAA"/>
    <w:rsid w:val="00D54D74"/>
    <w:rsid w:val="00D55B77"/>
    <w:rsid w:val="00D57286"/>
    <w:rsid w:val="00D57341"/>
    <w:rsid w:val="00D62D48"/>
    <w:rsid w:val="00D644F4"/>
    <w:rsid w:val="00D6517C"/>
    <w:rsid w:val="00D6654A"/>
    <w:rsid w:val="00D66FA4"/>
    <w:rsid w:val="00D72799"/>
    <w:rsid w:val="00D749A9"/>
    <w:rsid w:val="00D760FB"/>
    <w:rsid w:val="00D76C81"/>
    <w:rsid w:val="00D8085A"/>
    <w:rsid w:val="00D811A3"/>
    <w:rsid w:val="00D822A5"/>
    <w:rsid w:val="00D8418F"/>
    <w:rsid w:val="00D8471F"/>
    <w:rsid w:val="00D86D41"/>
    <w:rsid w:val="00D87118"/>
    <w:rsid w:val="00D90DF2"/>
    <w:rsid w:val="00D910F6"/>
    <w:rsid w:val="00D9244B"/>
    <w:rsid w:val="00D93D4C"/>
    <w:rsid w:val="00D95D58"/>
    <w:rsid w:val="00DA032D"/>
    <w:rsid w:val="00DA1D37"/>
    <w:rsid w:val="00DA2048"/>
    <w:rsid w:val="00DA2DA4"/>
    <w:rsid w:val="00DA3399"/>
    <w:rsid w:val="00DA4E41"/>
    <w:rsid w:val="00DA55CB"/>
    <w:rsid w:val="00DA5CB3"/>
    <w:rsid w:val="00DA6A08"/>
    <w:rsid w:val="00DA6CEC"/>
    <w:rsid w:val="00DA6D34"/>
    <w:rsid w:val="00DA70F7"/>
    <w:rsid w:val="00DA7EA7"/>
    <w:rsid w:val="00DB0815"/>
    <w:rsid w:val="00DB1E33"/>
    <w:rsid w:val="00DB2AC9"/>
    <w:rsid w:val="00DB5E7A"/>
    <w:rsid w:val="00DC1E1B"/>
    <w:rsid w:val="00DC2B67"/>
    <w:rsid w:val="00DC3041"/>
    <w:rsid w:val="00DC31FF"/>
    <w:rsid w:val="00DC47CF"/>
    <w:rsid w:val="00DC5D22"/>
    <w:rsid w:val="00DC652D"/>
    <w:rsid w:val="00DC6B99"/>
    <w:rsid w:val="00DD0427"/>
    <w:rsid w:val="00DD2249"/>
    <w:rsid w:val="00DD25BB"/>
    <w:rsid w:val="00DD3064"/>
    <w:rsid w:val="00DD323B"/>
    <w:rsid w:val="00DD453D"/>
    <w:rsid w:val="00DD5BB6"/>
    <w:rsid w:val="00DE0A74"/>
    <w:rsid w:val="00DE192D"/>
    <w:rsid w:val="00DE2F88"/>
    <w:rsid w:val="00DF07C1"/>
    <w:rsid w:val="00DF08BB"/>
    <w:rsid w:val="00DF0B94"/>
    <w:rsid w:val="00DF1620"/>
    <w:rsid w:val="00DF19AA"/>
    <w:rsid w:val="00DF2885"/>
    <w:rsid w:val="00DF47DE"/>
    <w:rsid w:val="00DF6DA8"/>
    <w:rsid w:val="00E010EF"/>
    <w:rsid w:val="00E04F4C"/>
    <w:rsid w:val="00E061D4"/>
    <w:rsid w:val="00E067B1"/>
    <w:rsid w:val="00E07F99"/>
    <w:rsid w:val="00E1036E"/>
    <w:rsid w:val="00E10904"/>
    <w:rsid w:val="00E115A3"/>
    <w:rsid w:val="00E12811"/>
    <w:rsid w:val="00E1434C"/>
    <w:rsid w:val="00E15C51"/>
    <w:rsid w:val="00E15D44"/>
    <w:rsid w:val="00E16730"/>
    <w:rsid w:val="00E20791"/>
    <w:rsid w:val="00E269E5"/>
    <w:rsid w:val="00E27BB3"/>
    <w:rsid w:val="00E3090E"/>
    <w:rsid w:val="00E3108C"/>
    <w:rsid w:val="00E31588"/>
    <w:rsid w:val="00E3226A"/>
    <w:rsid w:val="00E40066"/>
    <w:rsid w:val="00E414D3"/>
    <w:rsid w:val="00E42D92"/>
    <w:rsid w:val="00E47388"/>
    <w:rsid w:val="00E51938"/>
    <w:rsid w:val="00E531D6"/>
    <w:rsid w:val="00E538A9"/>
    <w:rsid w:val="00E6163E"/>
    <w:rsid w:val="00E61A57"/>
    <w:rsid w:val="00E6350E"/>
    <w:rsid w:val="00E63B3A"/>
    <w:rsid w:val="00E65852"/>
    <w:rsid w:val="00E67149"/>
    <w:rsid w:val="00E672DB"/>
    <w:rsid w:val="00E67E95"/>
    <w:rsid w:val="00E730E1"/>
    <w:rsid w:val="00E739E1"/>
    <w:rsid w:val="00E73E7F"/>
    <w:rsid w:val="00E7719E"/>
    <w:rsid w:val="00E83E9D"/>
    <w:rsid w:val="00E848F7"/>
    <w:rsid w:val="00E84B31"/>
    <w:rsid w:val="00E850F9"/>
    <w:rsid w:val="00E85124"/>
    <w:rsid w:val="00E910E6"/>
    <w:rsid w:val="00E91ECF"/>
    <w:rsid w:val="00E926ED"/>
    <w:rsid w:val="00E953A7"/>
    <w:rsid w:val="00E9552A"/>
    <w:rsid w:val="00E9676E"/>
    <w:rsid w:val="00EA605D"/>
    <w:rsid w:val="00EB0A49"/>
    <w:rsid w:val="00EB1304"/>
    <w:rsid w:val="00EB1A35"/>
    <w:rsid w:val="00EB23F0"/>
    <w:rsid w:val="00EB29AA"/>
    <w:rsid w:val="00EB6CDE"/>
    <w:rsid w:val="00EC04CA"/>
    <w:rsid w:val="00EC360B"/>
    <w:rsid w:val="00EC36AB"/>
    <w:rsid w:val="00EC3CDC"/>
    <w:rsid w:val="00EC476F"/>
    <w:rsid w:val="00EC4F20"/>
    <w:rsid w:val="00EC6891"/>
    <w:rsid w:val="00EC79E6"/>
    <w:rsid w:val="00ED07CF"/>
    <w:rsid w:val="00ED2B51"/>
    <w:rsid w:val="00ED5129"/>
    <w:rsid w:val="00ED58A6"/>
    <w:rsid w:val="00ED5C47"/>
    <w:rsid w:val="00EE01E7"/>
    <w:rsid w:val="00EE0E36"/>
    <w:rsid w:val="00EE1A23"/>
    <w:rsid w:val="00EE285A"/>
    <w:rsid w:val="00EE558A"/>
    <w:rsid w:val="00EE5B48"/>
    <w:rsid w:val="00EF0863"/>
    <w:rsid w:val="00EF0EB8"/>
    <w:rsid w:val="00EF4E41"/>
    <w:rsid w:val="00EF670A"/>
    <w:rsid w:val="00EF7702"/>
    <w:rsid w:val="00F0199B"/>
    <w:rsid w:val="00F04884"/>
    <w:rsid w:val="00F06E17"/>
    <w:rsid w:val="00F07512"/>
    <w:rsid w:val="00F07655"/>
    <w:rsid w:val="00F10185"/>
    <w:rsid w:val="00F1053E"/>
    <w:rsid w:val="00F11695"/>
    <w:rsid w:val="00F12E50"/>
    <w:rsid w:val="00F130FD"/>
    <w:rsid w:val="00F13505"/>
    <w:rsid w:val="00F14220"/>
    <w:rsid w:val="00F1652B"/>
    <w:rsid w:val="00F16FB8"/>
    <w:rsid w:val="00F1760E"/>
    <w:rsid w:val="00F21999"/>
    <w:rsid w:val="00F21EE8"/>
    <w:rsid w:val="00F2465D"/>
    <w:rsid w:val="00F37635"/>
    <w:rsid w:val="00F41744"/>
    <w:rsid w:val="00F422DB"/>
    <w:rsid w:val="00F44764"/>
    <w:rsid w:val="00F46E78"/>
    <w:rsid w:val="00F472C4"/>
    <w:rsid w:val="00F47A43"/>
    <w:rsid w:val="00F51163"/>
    <w:rsid w:val="00F51A66"/>
    <w:rsid w:val="00F52D71"/>
    <w:rsid w:val="00F54182"/>
    <w:rsid w:val="00F60294"/>
    <w:rsid w:val="00F606F7"/>
    <w:rsid w:val="00F65459"/>
    <w:rsid w:val="00F6612D"/>
    <w:rsid w:val="00F73029"/>
    <w:rsid w:val="00F73A3D"/>
    <w:rsid w:val="00F760B1"/>
    <w:rsid w:val="00F7614F"/>
    <w:rsid w:val="00F7693D"/>
    <w:rsid w:val="00F7781C"/>
    <w:rsid w:val="00F77C48"/>
    <w:rsid w:val="00F802CA"/>
    <w:rsid w:val="00F81650"/>
    <w:rsid w:val="00F82E32"/>
    <w:rsid w:val="00F839CE"/>
    <w:rsid w:val="00F84270"/>
    <w:rsid w:val="00F953B1"/>
    <w:rsid w:val="00F96D6E"/>
    <w:rsid w:val="00F976D3"/>
    <w:rsid w:val="00F979C7"/>
    <w:rsid w:val="00FA0B53"/>
    <w:rsid w:val="00FA2C63"/>
    <w:rsid w:val="00FA438A"/>
    <w:rsid w:val="00FA6DD7"/>
    <w:rsid w:val="00FA77FC"/>
    <w:rsid w:val="00FB17C8"/>
    <w:rsid w:val="00FB508B"/>
    <w:rsid w:val="00FB6288"/>
    <w:rsid w:val="00FC057D"/>
    <w:rsid w:val="00FC29DD"/>
    <w:rsid w:val="00FC2BFA"/>
    <w:rsid w:val="00FC32D2"/>
    <w:rsid w:val="00FC7487"/>
    <w:rsid w:val="00FD1AD0"/>
    <w:rsid w:val="00FD24BE"/>
    <w:rsid w:val="00FD26B9"/>
    <w:rsid w:val="00FD5230"/>
    <w:rsid w:val="00FD53EF"/>
    <w:rsid w:val="00FD5BFB"/>
    <w:rsid w:val="00FD5CCE"/>
    <w:rsid w:val="00FD678D"/>
    <w:rsid w:val="00FE0486"/>
    <w:rsid w:val="00FE4898"/>
    <w:rsid w:val="00FE4D30"/>
    <w:rsid w:val="00FE4E16"/>
    <w:rsid w:val="00FE66F9"/>
    <w:rsid w:val="00FE7B5F"/>
    <w:rsid w:val="00FF0432"/>
    <w:rsid w:val="00FF05C4"/>
    <w:rsid w:val="00FF141E"/>
    <w:rsid w:val="00FF1472"/>
    <w:rsid w:val="00FF1A72"/>
    <w:rsid w:val="00FF2880"/>
    <w:rsid w:val="00FF2D00"/>
    <w:rsid w:val="00FF3771"/>
    <w:rsid w:val="00FF4FDE"/>
    <w:rsid w:val="00FF51F2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63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table" w:styleId="ListTable1Light">
    <w:name w:val="List Table 1 Light"/>
    <w:basedOn w:val="TableNormal"/>
    <w:uiPriority w:val="46"/>
    <w:rsid w:val="00D72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5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orch.org/tutorials/beginner/blitz/tensor_tutorial.html" TargetMode="External"/><Relationship Id="rId18" Type="http://schemas.openxmlformats.org/officeDocument/2006/relationships/hyperlink" Target="https://pytorch.org/docs/stable/sparse.html" TargetMode="External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6.emf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1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oleObject" Target="embeddings/oleObject9.bin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hyperlink" Target="https://pytorch.org/docs/stable/notes/broadcasting.html" TargetMode="External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image" Target="media/image20.e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Relationship Id="rId27" Type="http://schemas.openxmlformats.org/officeDocument/2006/relationships/hyperlink" Target="https://pytorch.org/tutorials/beginner/basics/tensorqs_tutorial.html" TargetMode="External"/><Relationship Id="rId30" Type="http://schemas.openxmlformats.org/officeDocument/2006/relationships/image" Target="media/image10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hyperlink" Target="https://blog.paperspace.com/pytorch-vectorization-and-broadcasting/" TargetMode="External"/><Relationship Id="rId56" Type="http://schemas.openxmlformats.org/officeDocument/2006/relationships/oleObject" Target="embeddings/oleObject21.bin"/><Relationship Id="rId8" Type="http://schemas.openxmlformats.org/officeDocument/2006/relationships/image" Target="media/image1.emf"/><Relationship Id="rId51" Type="http://schemas.openxmlformats.org/officeDocument/2006/relationships/image" Target="media/image19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8.emf"/><Relationship Id="rId33" Type="http://schemas.openxmlformats.org/officeDocument/2006/relationships/hyperlink" Target="https://blog.paperspace.com/pytorch-vectorization-and-broadcasting/" TargetMode="External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36" Type="http://schemas.openxmlformats.org/officeDocument/2006/relationships/image" Target="media/image12.emf"/><Relationship Id="rId49" Type="http://schemas.openxmlformats.org/officeDocument/2006/relationships/image" Target="media/image18.emf"/><Relationship Id="rId57" Type="http://schemas.openxmlformats.org/officeDocument/2006/relationships/fontTable" Target="fontTable.xml"/><Relationship Id="rId10" Type="http://schemas.openxmlformats.org/officeDocument/2006/relationships/hyperlink" Target="https://pytorch.org/tutorials/beginner/basics/tensorqs_tutorial.html" TargetMode="External"/><Relationship Id="rId31" Type="http://schemas.openxmlformats.org/officeDocument/2006/relationships/oleObject" Target="embeddings/oleObject10.bin"/><Relationship Id="rId44" Type="http://schemas.openxmlformats.org/officeDocument/2006/relationships/image" Target="media/image16.emf"/><Relationship Id="rId52" Type="http://schemas.openxmlformats.org/officeDocument/2006/relationships/oleObject" Target="embeddings/oleObject1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1058</TotalTime>
  <Pages>12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aslesani_1@hotmail.com</cp:lastModifiedBy>
  <cp:revision>1221</cp:revision>
  <cp:lastPrinted>2023-08-12T19:34:00Z</cp:lastPrinted>
  <dcterms:created xsi:type="dcterms:W3CDTF">2023-07-07T10:05:00Z</dcterms:created>
  <dcterms:modified xsi:type="dcterms:W3CDTF">2024-03-25T18:37:00Z</dcterms:modified>
</cp:coreProperties>
</file>