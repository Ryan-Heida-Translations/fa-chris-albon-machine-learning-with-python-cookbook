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5C3" w14:textId="77777777" w:rsidR="0041208B" w:rsidRPr="00294735" w:rsidRDefault="0041208B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bookmarkStart w:id="0" w:name="_Hlk140021714"/>
    </w:p>
    <w:p w14:paraId="5D83987D" w14:textId="7D1AE8AA" w:rsidR="000C2F16" w:rsidRPr="00294735" w:rsidRDefault="007532D5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فص</w:t>
      </w:r>
      <w:r w:rsidR="00A6547E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ل </w:t>
      </w:r>
      <w:r w:rsidR="00BD285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18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-</w:t>
      </w:r>
      <w:r w:rsidR="0094673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بیز</w:t>
      </w:r>
      <w:r w:rsidR="00BC543C" w:rsidRPr="00BC543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ساده</w:t>
      </w:r>
      <w:r w:rsidR="00DA4416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"/>
      </w:r>
    </w:p>
    <w:p w14:paraId="1C7DD472" w14:textId="77777777" w:rsidR="000C2F16" w:rsidRPr="00294735" w:rsidRDefault="000C2F16" w:rsidP="00D811A3">
      <w:pPr>
        <w:bidi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</w:p>
    <w:p w14:paraId="224BD582" w14:textId="1DBDCC77" w:rsidR="000C2F16" w:rsidRPr="00294735" w:rsidRDefault="00D743B7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18</w:t>
      </w:r>
      <w:r w:rsidR="00896C4B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.0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مقدمه</w:t>
      </w:r>
    </w:p>
    <w:p w14:paraId="66151EBA" w14:textId="01C1854B" w:rsidR="00AB23C9" w:rsidRDefault="00946739" w:rsidP="00AB23C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>قض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="005946E9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</w:t>
      </w:r>
      <w:r w:rsidR="005360C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برتر برا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درک احتمال 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داد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46739">
        <w:rPr>
          <w:rFonts w:ascii="Times New Roman" w:hAnsi="Times New Roman" w:cs="B Nazanin"/>
          <w:sz w:val="26"/>
          <w:szCs w:val="28"/>
          <w:lang w:bidi="fa-IR"/>
        </w:rPr>
        <w:t>P(A|B)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>، با توجه به برخ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جد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FF3B9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946739">
        <w:rPr>
          <w:rFonts w:ascii="Times New Roman" w:hAnsi="Times New Roman" w:cs="B Nazanin"/>
          <w:sz w:val="26"/>
          <w:szCs w:val="28"/>
          <w:lang w:bidi="fa-IR"/>
        </w:rPr>
        <w:t>P(B|A)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، و 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باور قبل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مورد احتمال رو</w:t>
      </w:r>
      <w:r w:rsidRPr="009467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46739">
        <w:rPr>
          <w:rFonts w:ascii="Times New Roman" w:hAnsi="Times New Roman" w:cs="B Nazanin" w:hint="eastAsia"/>
          <w:sz w:val="26"/>
          <w:szCs w:val="28"/>
          <w:rtl/>
          <w:lang w:bidi="fa-IR"/>
        </w:rPr>
        <w:t>داد،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46739">
        <w:rPr>
          <w:rFonts w:ascii="Times New Roman" w:hAnsi="Times New Roman" w:cs="B Nazanin"/>
          <w:sz w:val="26"/>
          <w:szCs w:val="28"/>
          <w:lang w:bidi="fa-IR"/>
        </w:rPr>
        <w:t>P(A)</w:t>
      </w:r>
      <w:r w:rsidRPr="0094673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p w14:paraId="1FA82189" w14:textId="77A81573" w:rsidR="00D67C9F" w:rsidRPr="00224191" w:rsidRDefault="00305B44" w:rsidP="00D67C9F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A</m:t>
              </m:r>
            </m:e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B</m:t>
                  </m:r>
                </m:e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A</m:t>
                  </m:r>
                </m:e>
              </m:d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P(A)</m:t>
              </m:r>
            </m:num>
            <m:den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P(B)</m:t>
              </m:r>
            </m:den>
          </m:f>
        </m:oMath>
      </m:oMathPara>
    </w:p>
    <w:p w14:paraId="69BBB1B9" w14:textId="0FB31230" w:rsidR="00224191" w:rsidRDefault="006C1DB5" w:rsidP="0022419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محبوب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دهه گذشته سر به فلک کش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به طور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هر روز 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2524C">
        <w:rPr>
          <w:rFonts w:ascii="Times New Roman" w:hAnsi="Times New Roman" w:cs="B Nazanin" w:hint="cs"/>
          <w:sz w:val="26"/>
          <w:szCs w:val="28"/>
          <w:rtl/>
          <w:lang w:bidi="fa-IR"/>
        </w:rPr>
        <w:t>در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کاربردها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متداول سنت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دانشگاه، دولت و تجارت </w:t>
      </w:r>
      <w:r w:rsidR="0082524C">
        <w:rPr>
          <w:rFonts w:ascii="Times New Roman" w:hAnsi="Times New Roman" w:cs="B Nazanin" w:hint="cs"/>
          <w:sz w:val="26"/>
          <w:szCs w:val="28"/>
          <w:rtl/>
          <w:lang w:bidi="fa-IR"/>
        </w:rPr>
        <w:t>مورد استفاده قرار می‌گیرد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کاربردها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قض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2524C">
        <w:rPr>
          <w:rFonts w:ascii="Times New Roman" w:hAnsi="Times New Roman" w:cs="B Nazanin" w:hint="cs"/>
          <w:sz w:val="26"/>
          <w:szCs w:val="28"/>
          <w:rtl/>
          <w:lang w:bidi="fa-IR"/>
        </w:rPr>
        <w:t>دست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ه‌بندی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شکل </w:t>
      </w:r>
      <w:r w:rsidR="0082524C">
        <w:rPr>
          <w:rFonts w:ascii="Times New Roman" w:hAnsi="Times New Roman" w:cs="B Nazanin" w:hint="cs"/>
          <w:sz w:val="26"/>
          <w:szCs w:val="28"/>
          <w:rtl/>
          <w:lang w:bidi="fa-IR"/>
        </w:rPr>
        <w:t>دست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ه‌بند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شود.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‌بند ساده ب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="008C6FD4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مطلوب را در 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‌بند</w:t>
      </w:r>
      <w:r w:rsidR="00157FB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واحد ترک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. </w:t>
      </w:r>
      <w:r w:rsidR="00CD6D98">
        <w:rPr>
          <w:rFonts w:ascii="Times New Roman" w:hAnsi="Times New Roman" w:cs="B Nazanin" w:hint="cs"/>
          <w:sz w:val="26"/>
          <w:szCs w:val="28"/>
          <w:rtl/>
          <w:lang w:bidi="fa-IR"/>
        </w:rPr>
        <w:t>از ویژگی‌های این دسته‌بند</w:t>
      </w:r>
      <w:r w:rsidR="00920EC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CD6D98">
        <w:rPr>
          <w:rFonts w:ascii="Times New Roman" w:hAnsi="Times New Roman" w:cs="B Nazanin" w:hint="cs"/>
          <w:sz w:val="26"/>
          <w:szCs w:val="28"/>
          <w:rtl/>
          <w:lang w:bidi="fa-IR"/>
        </w:rPr>
        <w:t>می‌توان به</w:t>
      </w:r>
      <w:r w:rsidR="00920EC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موارد زیر </w:t>
      </w:r>
      <w:r w:rsidR="00CD6D98">
        <w:rPr>
          <w:rFonts w:ascii="Times New Roman" w:hAnsi="Times New Roman" w:cs="B Nazanin" w:hint="cs"/>
          <w:sz w:val="26"/>
          <w:szCs w:val="28"/>
          <w:rtl/>
          <w:lang w:bidi="fa-IR"/>
        </w:rPr>
        <w:t>اشاره کرد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5438CBEF" w14:textId="41BE0EFF" w:rsidR="006C1DB5" w:rsidRDefault="006C1DB5" w:rsidP="006C1DB5">
      <w:pPr>
        <w:pStyle w:val="ListParagraph"/>
        <w:numPr>
          <w:ilvl w:val="0"/>
          <w:numId w:val="11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شهود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</w:p>
    <w:p w14:paraId="71C3262E" w14:textId="0EB8D40D" w:rsidR="006C1DB5" w:rsidRDefault="006C1DB5" w:rsidP="006C1DB5">
      <w:pPr>
        <w:pStyle w:val="ListParagraph"/>
        <w:numPr>
          <w:ilvl w:val="0"/>
          <w:numId w:val="11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توانا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با داده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</w:t>
      </w:r>
    </w:p>
    <w:p w14:paraId="68CA4340" w14:textId="784F6B4F" w:rsidR="006C1DB5" w:rsidRDefault="006C1DB5" w:rsidP="006C1DB5">
      <w:pPr>
        <w:pStyle w:val="ListParagraph"/>
        <w:numPr>
          <w:ilvl w:val="0"/>
          <w:numId w:val="11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هز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محاسبات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 برا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و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</w:p>
    <w:p w14:paraId="01F771CE" w14:textId="171F0987" w:rsidR="006C1DB5" w:rsidRDefault="006C1DB5" w:rsidP="006C1DB5">
      <w:pPr>
        <w:pStyle w:val="ListParagraph"/>
        <w:numPr>
          <w:ilvl w:val="0"/>
          <w:numId w:val="11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>نتا</w:t>
      </w:r>
      <w:r w:rsidRPr="006C1DB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C1DB5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FD79C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خوب 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</w:t>
      </w:r>
      <w:r w:rsidR="00E21817">
        <w:rPr>
          <w:rFonts w:ascii="Times New Roman" w:hAnsi="Times New Roman" w:cs="B Nazanin" w:hint="cs"/>
          <w:sz w:val="26"/>
          <w:szCs w:val="28"/>
          <w:rtl/>
          <w:lang w:bidi="fa-IR"/>
        </w:rPr>
        <w:t>کاربردهای</w:t>
      </w:r>
      <w:r w:rsidRPr="006C1DB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مختلف</w:t>
      </w:r>
      <w:r w:rsidR="00920EC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اغلب موارد</w:t>
      </w:r>
    </w:p>
    <w:p w14:paraId="55D0DE53" w14:textId="524D9035" w:rsidR="000D4193" w:rsidRDefault="000D4193" w:rsidP="000D419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به طور خاص، </w:t>
      </w:r>
      <w:r w:rsidRPr="000D41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D41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>‌بند ساده ب</w:t>
      </w:r>
      <w:r w:rsidRPr="000D41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D4193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اساس </w:t>
      </w:r>
      <w:r w:rsidR="00167141">
        <w:rPr>
          <w:rFonts w:ascii="Times New Roman" w:hAnsi="Times New Roman" w:cs="B Nazanin" w:hint="cs"/>
          <w:sz w:val="26"/>
          <w:szCs w:val="28"/>
          <w:rtl/>
          <w:lang w:bidi="fa-IR"/>
        </w:rPr>
        <w:t>تابع</w:t>
      </w: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0D41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D419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D41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p w14:paraId="111C115A" w14:textId="1499F6C5" w:rsidR="000D4193" w:rsidRPr="000D4193" w:rsidRDefault="008533FF" w:rsidP="000D419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y</m:t>
                  </m:r>
                </m:e>
              </m:d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P(y)</m:t>
              </m:r>
            </m:num>
            <m:den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P(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)</m:t>
              </m:r>
            </m:den>
          </m:f>
        </m:oMath>
      </m:oMathPara>
    </w:p>
    <w:p w14:paraId="7EE4EBF5" w14:textId="3E9774E8" w:rsidR="004B3247" w:rsidRDefault="004874E7" w:rsidP="004B324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که:</w:t>
      </w:r>
    </w:p>
    <w:p w14:paraId="0D20DF4B" w14:textId="5A6E9CAA" w:rsidR="004874E7" w:rsidRDefault="00A67D16" w:rsidP="00B83B74">
      <w:pPr>
        <w:pStyle w:val="ListParagraph"/>
        <w:numPr>
          <w:ilvl w:val="0"/>
          <w:numId w:val="12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m:oMath>
        <m:r>
          <w:rPr>
            <w:rFonts w:ascii="Cambria Math" w:hAnsi="Cambria Math" w:cs="B Nazanin"/>
            <w:sz w:val="26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j</m:t>
                </m:r>
              </m:sub>
            </m:sSub>
          </m:e>
        </m:d>
      </m:oMath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80CF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احتمال </w:t>
      </w:r>
      <w:r w:rsidR="008561E9">
        <w:rPr>
          <w:rFonts w:ascii="Times New Roman" w:hAnsi="Times New Roman" w:cs="B Nazanin" w:hint="cs"/>
          <w:sz w:val="26"/>
          <w:szCs w:val="28"/>
          <w:rtl/>
          <w:lang w:bidi="fa-IR"/>
        </w:rPr>
        <w:t>پسین</w:t>
      </w:r>
      <w:r w:rsidR="00DA2FA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"/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67D16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67D16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="0087629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AE063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برابر با </w:t>
      </w:r>
      <w:r w:rsidR="0087629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احتمال مشاهده‌ی کلاس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y</m:t>
        </m:r>
      </m:oMath>
      <w:r w:rsidR="00876299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توجه به مقاد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67D1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</w:t>
      </w:r>
      <w:r w:rsidR="00980CF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شده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67D16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67D16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A67D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j</m:t>
        </m:r>
      </m:oMath>
      <w:r w:rsidR="00AE0632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است.</w:t>
      </w:r>
      <w:r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 xml:space="preserve">, …, 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="0032005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.</w:t>
      </w:r>
    </w:p>
    <w:p w14:paraId="5CCBFD70" w14:textId="662245BF" w:rsidR="00C773AD" w:rsidRDefault="007E05FE" w:rsidP="00C773AD">
      <w:pPr>
        <w:pStyle w:val="ListParagraph"/>
        <w:numPr>
          <w:ilvl w:val="0"/>
          <w:numId w:val="12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m:oMath>
        <m:r>
          <w:rPr>
            <w:rFonts w:ascii="Cambria Math" w:hAnsi="Cambria Math" w:cs="B Nazanin"/>
            <w:sz w:val="26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j</m:t>
                </m:r>
              </m:sub>
            </m:sSub>
          </m:e>
        </m:d>
      </m:oMath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</w:t>
      </w:r>
      <w:r w:rsidR="00572C7D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3"/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 و </w:t>
      </w:r>
      <w:r w:rsidR="005963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برابر با 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>احتمال مقاد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برا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7E05F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EF4AB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 xml:space="preserve">, …, 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="00326D14" w:rsidRPr="00A67D16">
        <w:rPr>
          <w:rFonts w:ascii="Times New Roman" w:hAnsi="Times New Roman" w:cs="B Nazanin"/>
          <w:sz w:val="26"/>
          <w:szCs w:val="28"/>
          <w:rtl/>
          <w:lang w:bidi="fa-IR"/>
        </w:rPr>
        <w:t>،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توجه به کلاس آنها،</w:t>
      </w:r>
      <w:r w:rsidR="00DD302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یعنی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y</m:t>
        </m:r>
      </m:oMath>
      <w:r w:rsidR="00B769B2" w:rsidRPr="00A67D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E05FE">
        <w:rPr>
          <w:rFonts w:ascii="Times New Roman" w:hAnsi="Times New Roman" w:cs="B Nazanin"/>
          <w:sz w:val="26"/>
          <w:szCs w:val="28"/>
          <w:rtl/>
          <w:lang w:bidi="fa-IR"/>
        </w:rPr>
        <w:t>است.</w:t>
      </w:r>
    </w:p>
    <w:p w14:paraId="495BDC86" w14:textId="10D6CFDD" w:rsidR="009E7116" w:rsidRDefault="009E7116" w:rsidP="009E7116">
      <w:pPr>
        <w:pStyle w:val="ListParagraph"/>
        <w:numPr>
          <w:ilvl w:val="0"/>
          <w:numId w:val="12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m:oMath>
        <m:r>
          <w:rPr>
            <w:rFonts w:ascii="Cambria Math" w:hAnsi="Cambria Math" w:cs="B Nazanin"/>
            <w:sz w:val="26"/>
            <w:szCs w:val="28"/>
            <w:lang w:bidi="fa-IR"/>
          </w:rPr>
          <m:t>P(y)</m:t>
        </m:r>
      </m:oMath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80CF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احتمال </w:t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>پ</w:t>
      </w:r>
      <w:r w:rsidRPr="009E71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E7116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9E71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E711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770309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4"/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9E71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E7116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 و </w:t>
      </w:r>
      <w:r w:rsidR="00EA6767">
        <w:rPr>
          <w:rFonts w:ascii="Times New Roman" w:hAnsi="Times New Roman" w:cs="B Nazanin" w:hint="cs"/>
          <w:sz w:val="26"/>
          <w:szCs w:val="28"/>
          <w:rtl/>
          <w:lang w:bidi="fa-IR"/>
        </w:rPr>
        <w:t>باور</w:t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احتمال </w:t>
      </w:r>
      <w:r w:rsidR="00CD57C4">
        <w:rPr>
          <w:rFonts w:ascii="Times New Roman" w:hAnsi="Times New Roman" w:cs="B Nazanin" w:hint="cs"/>
          <w:sz w:val="26"/>
          <w:szCs w:val="28"/>
          <w:rtl/>
          <w:lang w:bidi="fa-IR"/>
        </w:rPr>
        <w:t>وجود و وقوع</w:t>
      </w:r>
      <w:r w:rsidR="00EA676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کلاس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y</m:t>
        </m:r>
      </m:oMath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قبل از مشاهده داده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9E711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</w:t>
      </w:r>
      <w:r w:rsidR="009D3335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14:paraId="29D441BC" w14:textId="7C9FFB2B" w:rsidR="004157A7" w:rsidRDefault="00C57F3E" w:rsidP="004157A7">
      <w:pPr>
        <w:pStyle w:val="ListParagraph"/>
        <w:numPr>
          <w:ilvl w:val="0"/>
          <w:numId w:val="12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m:oMath>
        <m:r>
          <w:rPr>
            <w:rFonts w:ascii="Cambria Math" w:hAnsi="Cambria Math" w:cs="B Nazanin"/>
            <w:sz w:val="26"/>
            <w:szCs w:val="28"/>
            <w:lang w:bidi="fa-IR"/>
          </w:rPr>
          <m:t>P(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 xml:space="preserve">, …, 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>)</m:t>
        </m:r>
      </m:oMath>
      <w:r w:rsidR="004157A7" w:rsidRPr="004157A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 حاش</w:t>
      </w:r>
      <w:r w:rsidR="004157A7" w:rsidRPr="004157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157A7" w:rsidRPr="004157A7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3C1393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="004157A7" w:rsidRPr="004157A7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="004157A7" w:rsidRPr="004157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FE632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5"/>
      </w:r>
      <w:r w:rsidR="004157A7" w:rsidRPr="004157A7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="004157A7" w:rsidRPr="004157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157A7" w:rsidRPr="004157A7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="004157A7" w:rsidRPr="004157A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4157A7" w:rsidRPr="004157A7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77FCF75E" w14:textId="77777777" w:rsidR="001B17BF" w:rsidRDefault="001B17BF" w:rsidP="001B17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0D4B53E" w14:textId="0E761B78" w:rsidR="001B17BF" w:rsidRPr="001B17BF" w:rsidRDefault="001B17BF" w:rsidP="001B17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در ب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ساده، ما مقاد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پس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را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کلاس ممکن مقا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. به طور خاص، از آنجا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احتمال حاش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127CAC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ثابت است، ما اعداد پس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کلاس</w:t>
      </w:r>
      <w:r w:rsidR="00125511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.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مشاهده، کلاس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پس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دارد، کلاس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</w:t>
      </w:r>
      <w:r w:rsidR="001065D6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ŷ</m:t>
        </m:r>
      </m:oMath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47DBCA0D" w14:textId="05E57016" w:rsidR="001B17BF" w:rsidRPr="001B17BF" w:rsidRDefault="001B17BF" w:rsidP="001B17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دو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نکته مهم در مورد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‌بن</w:t>
      </w:r>
      <w:r w:rsidR="00127CAC">
        <w:rPr>
          <w:rFonts w:ascii="Times New Roman" w:hAnsi="Times New Roman" w:cs="B Nazanin" w:hint="cs"/>
          <w:sz w:val="26"/>
          <w:szCs w:val="28"/>
          <w:rtl/>
          <w:lang w:bidi="fa-IR"/>
        </w:rPr>
        <w:t>د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8508EC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دارد. ابتدا،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و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داده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، با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توز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آمار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P(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>|y)</m:t>
        </m:r>
      </m:oMath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فرض کن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. توز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عبارتند از توز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="00392A5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نرمال (گاوس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)، چند جمله</w:t>
      </w:r>
      <w:r w:rsidR="006E2724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برنول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. توز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شده اغلب بر اساس ماه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FB59AC">
        <w:rPr>
          <w:rFonts w:ascii="Times New Roman" w:hAnsi="Times New Roman" w:cs="B Nazanin" w:hint="cs"/>
          <w:sz w:val="26"/>
          <w:szCs w:val="28"/>
          <w:rtl/>
          <w:lang w:bidi="fa-IR"/>
        </w:rPr>
        <w:t>‌‌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(پ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وسته،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3062EF">
        <w:rPr>
          <w:rFonts w:ascii="Times New Roman" w:hAnsi="Times New Roman" w:cs="B Nazanin"/>
          <w:sz w:val="26"/>
          <w:szCs w:val="28"/>
          <w:rtl/>
          <w:lang w:bidi="fa-IR"/>
        </w:rPr>
        <w:t>دودویی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غ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) تع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شود. دوم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نکه،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نام خود را به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گرفت</w:t>
      </w:r>
      <w:r w:rsidR="004266E2">
        <w:rPr>
          <w:rFonts w:ascii="Times New Roman" w:hAnsi="Times New Roman" w:cs="B Nazanin" w:hint="cs"/>
          <w:sz w:val="26"/>
          <w:szCs w:val="28"/>
          <w:rtl/>
          <w:lang w:bidi="fa-IR"/>
        </w:rPr>
        <w:t>ه است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فرض م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و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احتمال نت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="00EF4FBF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EF4F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مستقل است.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</w:t>
      </w:r>
      <w:r w:rsidR="00E355D0">
        <w:rPr>
          <w:rFonts w:ascii="Times New Roman" w:hAnsi="Times New Roman" w:cs="Calibri" w:hint="cs"/>
          <w:sz w:val="26"/>
          <w:szCs w:val="28"/>
          <w:rtl/>
          <w:lang w:bidi="fa-IR"/>
        </w:rPr>
        <w:t>«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ساده لوحانه</w:t>
      </w:r>
      <w:r w:rsidR="006C13C2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6"/>
      </w:r>
      <w:r w:rsidR="00E355D0">
        <w:rPr>
          <w:rFonts w:ascii="Times New Roman" w:hAnsi="Times New Roman" w:cs="B Nazanin" w:hint="cs"/>
          <w:sz w:val="26"/>
          <w:szCs w:val="28"/>
          <w:rtl/>
          <w:lang w:bidi="fa-IR"/>
        </w:rPr>
        <w:t>»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اغلب اشتباه است</w:t>
      </w:r>
      <w:r w:rsidRPr="00E60593">
        <w:rPr>
          <w:rFonts w:ascii="Times New Roman" w:hAnsi="Times New Roman" w:cs="B Nazanin"/>
          <w:sz w:val="26"/>
          <w:szCs w:val="28"/>
          <w:rtl/>
          <w:lang w:bidi="fa-IR"/>
        </w:rPr>
        <w:t xml:space="preserve">، اما در عمل </w:t>
      </w:r>
      <w:r w:rsidR="00714F39" w:rsidRPr="00E60593">
        <w:rPr>
          <w:rFonts w:ascii="Times New Roman" w:hAnsi="Times New Roman" w:cs="B Nazanin" w:hint="cs"/>
          <w:sz w:val="26"/>
          <w:szCs w:val="28"/>
          <w:rtl/>
          <w:lang w:bidi="fa-IR"/>
        </w:rPr>
        <w:t>زیاد کیفیت دسته‌بند را کاهش نمی‌دهد.</w:t>
      </w:r>
    </w:p>
    <w:p w14:paraId="614F2C71" w14:textId="3011756C" w:rsidR="001B17BF" w:rsidRDefault="001B17BF" w:rsidP="001B17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 ما استفاده از </w:t>
      </w:r>
      <w:r w:rsidRPr="001B17BF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سه نوع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>‌بند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ب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سه توز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 متفاوت پوشش خواه</w:t>
      </w:r>
      <w:r w:rsidRPr="001B17B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7B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B17B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داد.</w:t>
      </w:r>
    </w:p>
    <w:p w14:paraId="67070EB9" w14:textId="77777777" w:rsidR="00D9483B" w:rsidRPr="00294735" w:rsidRDefault="00D9483B" w:rsidP="00D9483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55A5152" w14:textId="7061FAFB" w:rsidR="000C2F16" w:rsidRPr="00294735" w:rsidRDefault="002A053B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18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.1 </w:t>
      </w:r>
      <w:r w:rsidR="00E02035" w:rsidRPr="00E020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آموزش 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02035" w:rsidRPr="00E020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E02035" w:rsidRPr="00E020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‌بند</w:t>
      </w:r>
      <w:r w:rsidR="00E02035" w:rsidRPr="00E020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برا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02035" w:rsidRPr="00E020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02035" w:rsidRPr="00E020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ژگ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02035" w:rsidRPr="00E020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پ</w:t>
      </w:r>
      <w:r w:rsidR="00E02035" w:rsidRPr="00E020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02035" w:rsidRPr="00E020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وسته</w:t>
      </w:r>
    </w:p>
    <w:p w14:paraId="44EE635F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8671047" w14:textId="2AC6A825" w:rsidR="000C2F16" w:rsidRPr="00294735" w:rsidRDefault="00862A67" w:rsidP="007532D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>شما فقط و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9659BB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وسته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664A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721BC3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>بند ساده</w:t>
      </w:r>
      <w:r w:rsidR="00FD1C5E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862A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A6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2A6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4E82252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D1A6307" w14:textId="1C3A57F0" w:rsidR="00C66EBD" w:rsidRPr="00294735" w:rsidRDefault="00302CE4" w:rsidP="0088278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302CE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2CE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>‌بند</w:t>
      </w:r>
      <w:r w:rsidR="00633DE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302CE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2CE4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گوس</w:t>
      </w:r>
      <w:r w:rsidRPr="00302CE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302CE4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302CE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302CE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2CE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3076C1" w:rsidRPr="003076C1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" w:name="_MON_1752870033"/>
    <w:bookmarkEnd w:id="1"/>
    <w:p w14:paraId="7DDC06EF" w14:textId="475A76BA" w:rsidR="0088278B" w:rsidRPr="00294735" w:rsidRDefault="001C06D6" w:rsidP="009571B7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718" w14:anchorId="5B36D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35.2pt" o:ole="">
            <v:imagedata r:id="rId8" o:title=""/>
          </v:shape>
          <o:OLEObject Type="Embed" ProgID="Word.OpenDocumentText.12" ShapeID="_x0000_i1025" DrawAspect="Content" ObjectID="_1772183850" r:id="rId9"/>
        </w:object>
      </w:r>
    </w:p>
    <w:p w14:paraId="6C36047F" w14:textId="06D6DF45" w:rsidR="008B2ACF" w:rsidRPr="00294735" w:rsidRDefault="008B2ACF" w:rsidP="008B2AC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F577BA0" w14:textId="5F047B11" w:rsidR="008B2ACF" w:rsidRPr="00294735" w:rsidRDefault="001C06D6" w:rsidP="008B2AC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را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نوع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‌بندی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</w:t>
      </w:r>
      <w:r w:rsidR="00017865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گوس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در ب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430FED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گاوس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احتمال مقاد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، با توجه به مشاهده از کلاس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y</m:t>
        </m:r>
      </m:oMath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</w:t>
      </w:r>
      <w:r w:rsidR="006F49B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که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توز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نرمال پ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 w:hint="eastAsia"/>
          <w:sz w:val="26"/>
          <w:szCs w:val="28"/>
          <w:rtl/>
          <w:lang w:bidi="fa-IR"/>
        </w:rPr>
        <w:t>رو</w:t>
      </w:r>
      <w:r w:rsidRPr="001C06D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C06D6">
        <w:rPr>
          <w:rFonts w:ascii="Times New Roman" w:hAnsi="Times New Roman" w:cs="B Nazanin"/>
          <w:sz w:val="26"/>
          <w:szCs w:val="28"/>
          <w:rtl/>
          <w:lang w:bidi="fa-IR"/>
        </w:rPr>
        <w:t>کند:</w:t>
      </w:r>
    </w:p>
    <w:p w14:paraId="628B2474" w14:textId="1B018D85" w:rsidR="00DB2AC9" w:rsidRPr="00294735" w:rsidRDefault="00B40118" w:rsidP="00DB2AC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|y</m:t>
              </m:r>
            </m:e>
          </m:d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76C4B798" w14:textId="7B93BB84" w:rsidR="00EE52A0" w:rsidRPr="00EE52A0" w:rsidRDefault="00EE52A0" w:rsidP="00EE52A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</w:t>
      </w:r>
      <m:oMath>
        <m:sSubSup>
          <m:sSub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σ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sub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bSup>
      </m:oMath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sub>
        </m:sSub>
      </m:oMath>
      <w:r w:rsidR="005A2E9A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>وار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مقاد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انگ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</m:oMath>
      <w:r w:rsidR="000778E3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y</m:t>
        </m:r>
      </m:oMath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به دل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توز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نرمال، ب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گوس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موارد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همه و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3189E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پ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وسته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بهتر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را دارد.</w:t>
      </w:r>
    </w:p>
    <w:p w14:paraId="31707A28" w14:textId="67A16500" w:rsidR="006B61A1" w:rsidRPr="00294735" w:rsidRDefault="00EE52A0" w:rsidP="00EE52A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E52A0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، ما 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EE59DF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گاوس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مانند هر مدل د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r w:rsidR="00D87744">
        <w:rPr>
          <w:rFonts w:ascii="Times New Roman" w:hAnsi="Times New Roman" w:cs="B Nazanin"/>
          <w:sz w:val="26"/>
          <w:szCs w:val="28"/>
          <w:lang w:bidi="fa-IR"/>
        </w:rPr>
        <w:t>fit</w:t>
      </w:r>
      <w:r w:rsidR="00BB1F3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م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سپس م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مورد کلاس مشاهده</w:t>
      </w:r>
      <w:r w:rsidR="00767EA5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EE52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E52A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E52A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" w:name="_MON_1752870988"/>
    <w:bookmarkEnd w:id="2"/>
    <w:p w14:paraId="30000F2F" w14:textId="61D92AD1" w:rsidR="009571B7" w:rsidRPr="00294735" w:rsidRDefault="00747972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770" w14:anchorId="1FDF562C">
          <v:shape id="_x0000_i1026" type="#_x0000_t75" style="width:523.2pt;height:87.6pt" o:ole="">
            <v:imagedata r:id="rId10" o:title=""/>
          </v:shape>
          <o:OLEObject Type="Embed" ProgID="Word.OpenDocumentText.12" ShapeID="_x0000_i1026" DrawAspect="Content" ObjectID="_1772183851" r:id="rId11"/>
        </w:object>
      </w:r>
    </w:p>
    <w:bookmarkStart w:id="3" w:name="_MON_1752871076"/>
    <w:bookmarkEnd w:id="3"/>
    <w:p w14:paraId="4DCE66CE" w14:textId="21DB083A" w:rsidR="009571B7" w:rsidRPr="00294735" w:rsidRDefault="00747972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3F68DB99">
          <v:shape id="_x0000_i1027" type="#_x0000_t75" style="width:523.2pt;height:21.6pt" o:ole="">
            <v:imagedata r:id="rId12" o:title=""/>
          </v:shape>
          <o:OLEObject Type="Embed" ProgID="Word.OpenDocumentText.12" ShapeID="_x0000_i1027" DrawAspect="Content" ObjectID="_1772183852" r:id="rId13"/>
        </w:object>
      </w:r>
    </w:p>
    <w:p w14:paraId="0A8F22B2" w14:textId="54E18153" w:rsidR="009571B7" w:rsidRPr="00294735" w:rsidRDefault="00EC31B0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جنبه‌ها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جالب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>‌بند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کننده‌ها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C61BF0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به ما اجازه م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دهند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باور قبل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55F53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7"/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کلاس‌ها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اختصاص ده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>. ما م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را با استفاده از پارامتر </w:t>
      </w:r>
      <w:r w:rsidRPr="00EC31B0">
        <w:rPr>
          <w:rFonts w:ascii="Times New Roman" w:hAnsi="Times New Roman" w:cs="B Nazanin"/>
          <w:sz w:val="26"/>
          <w:szCs w:val="28"/>
          <w:lang w:bidi="fa-IR"/>
        </w:rPr>
        <w:t>priors</w:t>
      </w:r>
      <w:r w:rsidR="00D81CE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کلاس </w:t>
      </w:r>
      <w:proofErr w:type="spellStart"/>
      <w:r w:rsidRPr="00EC31B0">
        <w:rPr>
          <w:rFonts w:ascii="Times New Roman" w:hAnsi="Times New Roman" w:cs="B Nazanin"/>
          <w:sz w:val="26"/>
          <w:szCs w:val="28"/>
          <w:lang w:bidi="fa-IR"/>
        </w:rPr>
        <w:t>GaussianNB</w:t>
      </w:r>
      <w:proofErr w:type="spellEnd"/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ده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فهرست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احتمالات اختصاص داده شده به ه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از بردار هدف را </w:t>
      </w:r>
      <w:r w:rsidR="00572B7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عنوان ورودی 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گ</w:t>
      </w:r>
      <w:r w:rsidRPr="00EC3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1B0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EC31B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4" w:name="_MON_1753039195"/>
    <w:bookmarkEnd w:id="4"/>
    <w:p w14:paraId="31A96D4E" w14:textId="76149D33" w:rsidR="00AC749F" w:rsidRDefault="0011155C" w:rsidP="0011155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2042" w14:anchorId="7E42AA90">
          <v:shape id="_x0000_i1028" type="#_x0000_t75" style="width:523.2pt;height:101.4pt" o:ole="">
            <v:imagedata r:id="rId14" o:title=""/>
          </v:shape>
          <o:OLEObject Type="Embed" ProgID="Word.OpenDocumentText.12" ShapeID="_x0000_i1028" DrawAspect="Content" ObjectID="_1772183853" r:id="rId15"/>
        </w:object>
      </w:r>
    </w:p>
    <w:p w14:paraId="3D1DF828" w14:textId="1127E9CA" w:rsidR="00A05A34" w:rsidRPr="00A05A34" w:rsidRDefault="00A05A34" w:rsidP="00A05A3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>اگر ه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آرگومان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پارامتر </w:t>
      </w:r>
      <w:r w:rsidRPr="00A05A34">
        <w:rPr>
          <w:rFonts w:ascii="Times New Roman" w:hAnsi="Times New Roman" w:cs="B Nazanin"/>
          <w:sz w:val="26"/>
          <w:szCs w:val="28"/>
          <w:lang w:bidi="fa-IR"/>
        </w:rPr>
        <w:t>priors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اضافه نکن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5A34">
        <w:rPr>
          <w:rFonts w:ascii="Times New Roman" w:hAnsi="Times New Roman" w:cs="B Nazanin"/>
          <w:sz w:val="26"/>
          <w:szCs w:val="28"/>
          <w:lang w:bidi="fa-IR"/>
        </w:rPr>
        <w:t>prior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اساس داده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2470A438" w14:textId="1EE8CA6B" w:rsidR="005A6CC9" w:rsidRDefault="00A05A34" w:rsidP="00A05A3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نها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توجه داشته باش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احتمالات خام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از ب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376F95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گاوس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="0008344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>خروج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77F2F">
        <w:rPr>
          <w:rFonts w:ascii="Times New Roman" w:hAnsi="Times New Roman" w:cs="B Nazanin" w:hint="cs"/>
          <w:sz w:val="26"/>
          <w:szCs w:val="28"/>
          <w:rtl/>
          <w:lang w:bidi="fa-IR"/>
        </w:rPr>
        <w:t>دریافت شده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proofErr w:type="spellStart"/>
      <w:r w:rsidRPr="00A05A34">
        <w:rPr>
          <w:rFonts w:ascii="Times New Roman" w:hAnsi="Times New Roman" w:cs="B Nazanin"/>
          <w:sz w:val="26"/>
          <w:szCs w:val="28"/>
          <w:lang w:bidi="fa-IR"/>
        </w:rPr>
        <w:t>predict_proba</w:t>
      </w:r>
      <w:proofErr w:type="spellEnd"/>
      <w:r w:rsidR="0008344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هستند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>) کال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نشده</w:t>
      </w:r>
      <w:r w:rsidR="00C231B1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اند. 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نبا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آنها را باور کرد. اگر بخواه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</w:t>
      </w:r>
      <w:r w:rsidR="0023271B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آنها را با استفاده از رگرس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زوتون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مرتبط کال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A05A3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5A3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05A3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7F60945" w14:textId="77777777" w:rsidR="002767EE" w:rsidRPr="00335989" w:rsidRDefault="002767EE" w:rsidP="002767EE">
      <w:pPr>
        <w:bidi/>
        <w:jc w:val="lowKashida"/>
        <w:rPr>
          <w:rFonts w:ascii="Times New Roman" w:hAnsi="Times New Roman" w:cs="B Nazanin"/>
          <w:b/>
          <w:bCs/>
          <w:sz w:val="28"/>
          <w:szCs w:val="30"/>
          <w:rtl/>
          <w:lang w:bidi="fa-IR"/>
        </w:rPr>
      </w:pPr>
      <w:r w:rsidRPr="00335989">
        <w:rPr>
          <w:rFonts w:ascii="Times New Roman" w:hAnsi="Times New Roman" w:cs="B Nazanin" w:hint="cs"/>
          <w:b/>
          <w:bCs/>
          <w:sz w:val="28"/>
          <w:szCs w:val="30"/>
          <w:rtl/>
          <w:lang w:bidi="fa-IR"/>
        </w:rPr>
        <w:t>همچنین ببینید:</w:t>
      </w:r>
    </w:p>
    <w:p w14:paraId="04CE50E5" w14:textId="71B7D124" w:rsidR="002767EE" w:rsidRPr="003409FA" w:rsidRDefault="00000000" w:rsidP="002767EE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8"/>
          <w:szCs w:val="28"/>
          <w:rtl/>
          <w:lang w:bidi="fa-IR"/>
        </w:rPr>
      </w:pPr>
      <w:hyperlink r:id="rId16" w:history="1"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چگونه </w:t>
        </w:r>
        <w:r w:rsidR="00157FBF">
          <w:rPr>
            <w:rStyle w:val="Hyperlink"/>
            <w:rFonts w:cs="B Nazanin"/>
            <w:sz w:val="28"/>
            <w:szCs w:val="28"/>
            <w:rtl/>
          </w:rPr>
          <w:t>دسته</w:t>
        </w:r>
        <w:r w:rsidR="00125511">
          <w:rPr>
            <w:rStyle w:val="Hyperlink"/>
            <w:rFonts w:cs="B Nazanin"/>
            <w:sz w:val="28"/>
            <w:szCs w:val="28"/>
            <w:rtl/>
          </w:rPr>
          <w:t>‌بندی</w:t>
        </w:r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 کننده ساده ب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 w:hint="eastAsia"/>
            <w:sz w:val="28"/>
            <w:szCs w:val="28"/>
            <w:rtl/>
          </w:rPr>
          <w:t>ز</w:t>
        </w:r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 در 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 w:hint="eastAsia"/>
            <w:sz w:val="28"/>
            <w:szCs w:val="28"/>
            <w:rtl/>
          </w:rPr>
          <w:t>ادگ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 w:hint="eastAsia"/>
            <w:sz w:val="28"/>
            <w:szCs w:val="28"/>
            <w:rtl/>
          </w:rPr>
          <w:t>ر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 ماش</w:t>
        </w:r>
        <w:r w:rsidR="003409FA" w:rsidRPr="00921EF8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3409FA" w:rsidRPr="00921EF8">
          <w:rPr>
            <w:rStyle w:val="Hyperlink"/>
            <w:rFonts w:cs="B Nazanin" w:hint="eastAsia"/>
            <w:sz w:val="28"/>
            <w:szCs w:val="28"/>
            <w:rtl/>
          </w:rPr>
          <w:t>ن</w:t>
        </w:r>
        <w:r w:rsidR="0038313D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3409FA" w:rsidRPr="00921EF8">
          <w:rPr>
            <w:rStyle w:val="Hyperlink"/>
            <w:rFonts w:cs="B Nazanin"/>
            <w:sz w:val="28"/>
            <w:szCs w:val="28"/>
            <w:rtl/>
          </w:rPr>
          <w:t xml:space="preserve">کار </w:t>
        </w:r>
        <w:r w:rsidR="00125511">
          <w:rPr>
            <w:rStyle w:val="Hyperlink"/>
            <w:rFonts w:cs="B Nazanin"/>
            <w:sz w:val="28"/>
            <w:szCs w:val="28"/>
            <w:rtl/>
          </w:rPr>
          <w:t>می‌</w:t>
        </w:r>
        <w:r w:rsidR="003409FA" w:rsidRPr="00921EF8">
          <w:rPr>
            <w:rStyle w:val="Hyperlink"/>
            <w:rFonts w:cs="B Nazanin"/>
            <w:sz w:val="28"/>
            <w:szCs w:val="28"/>
            <w:rtl/>
          </w:rPr>
          <w:t>کند</w:t>
        </w:r>
        <w:r w:rsidR="0073363D" w:rsidRPr="00921EF8">
          <w:rPr>
            <w:rStyle w:val="Hyperlink"/>
            <w:rFonts w:cs="B Nazanin" w:hint="cs"/>
            <w:sz w:val="28"/>
            <w:szCs w:val="28"/>
            <w:rtl/>
            <w:lang w:bidi="fa-IR"/>
          </w:rPr>
          <w:t>.</w:t>
        </w:r>
      </w:hyperlink>
    </w:p>
    <w:p w14:paraId="599CC1C7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62A3F6" w14:textId="261C88F7" w:rsidR="00DF19AA" w:rsidRPr="00294735" w:rsidRDefault="0072596D" w:rsidP="00DF19AA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18</w:t>
      </w:r>
      <w:r w:rsidR="00D644F4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.2</w:t>
      </w:r>
      <w:r w:rsidR="00DF19AA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5130C7" w:rsidRPr="005130C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آموزش </w:t>
      </w:r>
      <w:r w:rsidR="005130C7" w:rsidRPr="005130C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130C7" w:rsidRPr="005130C7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5130C7" w:rsidRPr="005130C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‌بند</w:t>
      </w:r>
      <w:r w:rsidR="005130C7" w:rsidRPr="005130C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برا</w:t>
      </w:r>
      <w:r w:rsidR="005130C7" w:rsidRPr="005130C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130C7" w:rsidRPr="005130C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</w:t>
      </w:r>
      <w:r w:rsidR="005130C7" w:rsidRPr="005130C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130C7" w:rsidRPr="005130C7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ژگ</w:t>
      </w:r>
      <w:r w:rsidR="005130C7" w:rsidRPr="005130C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5130C7" w:rsidRPr="005130C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130C7" w:rsidRPr="005130C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گسسته و شمارش</w:t>
      </w:r>
      <w:r w:rsidR="00503F7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4438F6F9" w14:textId="77777777" w:rsidR="00DF19AA" w:rsidRPr="00294735" w:rsidRDefault="00DF19AA" w:rsidP="00DF19A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8325582" w14:textId="73DA9ABC" w:rsidR="00D21FB8" w:rsidRPr="00294735" w:rsidRDefault="00B265EA" w:rsidP="00DF19A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>با توجه به داده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گسسته 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شمارش</w:t>
      </w:r>
      <w:r w:rsidR="00503F7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>، با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‌بندی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ب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B265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E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265E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71E1AB3" w14:textId="61D7A06D" w:rsidR="00DF19AA" w:rsidRPr="00294735" w:rsidRDefault="00DF19AA" w:rsidP="00D21FB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9A0D911" w14:textId="531D86D6" w:rsidR="00AC749F" w:rsidRPr="00294735" w:rsidRDefault="00A80C75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80C75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A80C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0C7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80C7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‌بندی</w:t>
      </w:r>
      <w:r w:rsidRPr="00A80C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چند جمله ا</w:t>
      </w:r>
      <w:r w:rsidRPr="00A80C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0C7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80C75">
        <w:rPr>
          <w:rFonts w:ascii="Times New Roman" w:hAnsi="Times New Roman" w:cs="B Nazanin"/>
          <w:sz w:val="26"/>
          <w:szCs w:val="28"/>
          <w:lang w:bidi="fa-IR"/>
        </w:rPr>
        <w:t>Bayes</w:t>
      </w:r>
      <w:r w:rsidRPr="00A80C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A80C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0C7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464D0D" w:rsidRPr="00464D0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5" w:name="_MON_1753040532"/>
    <w:bookmarkEnd w:id="5"/>
    <w:p w14:paraId="6281D528" w14:textId="720D81F6" w:rsidR="00AC749F" w:rsidRPr="00294735" w:rsidRDefault="00615A7B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629" w14:anchorId="554835A4">
          <v:shape id="_x0000_i1029" type="#_x0000_t75" style="width:523.2pt;height:426.6pt" o:ole="">
            <v:imagedata r:id="rId17" o:title=""/>
          </v:shape>
          <o:OLEObject Type="Embed" ProgID="Word.OpenDocumentText.12" ShapeID="_x0000_i1029" DrawAspect="Content" ObjectID="_1772183854" r:id="rId18"/>
        </w:object>
      </w:r>
    </w:p>
    <w:p w14:paraId="5D063FA1" w14:textId="247FFE70" w:rsidR="00015DC2" w:rsidRPr="00294735" w:rsidRDefault="00767B4F" w:rsidP="00D55B7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F00FEF6" w14:textId="7FF8A83F" w:rsidR="00615A7B" w:rsidRPr="00615A7B" w:rsidRDefault="00615A7B" w:rsidP="00615A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چند جمله</w:t>
      </w:r>
      <w:r w:rsidR="00956028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مشابه ب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گوس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م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FB0179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کند، اما فرض بر 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و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صورت چن</w:t>
      </w:r>
      <w:r w:rsidR="001D513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 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جمله</w:t>
      </w:r>
      <w:r w:rsidR="000E723E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توز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</w:t>
      </w:r>
      <w:r w:rsidR="00CE01B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اند. در عمل، 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بدان معن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‌بند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معمولاً زمان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داده‌ها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مجزا داشته باش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عنوان مثال، رتبه‌بند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ف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لم‌ها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1 تا 5).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ج‌تر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کاربردها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5A66FD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جمله‌ا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‌بند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با استفاده از ک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سه‌ها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</w:t>
      </w:r>
      <w:r w:rsidR="0010107C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8"/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کردها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615A7B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(به دستورالعمل‌ها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6.8 و 6.9 مراجعه کن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).</w:t>
      </w:r>
    </w:p>
    <w:p w14:paraId="7441FDE1" w14:textId="77777777" w:rsidR="00615A7B" w:rsidRPr="00615A7B" w:rsidRDefault="00615A7B" w:rsidP="00615A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22B58AC4" w14:textId="015B71FA" w:rsidR="00615A7B" w:rsidRPr="00615A7B" w:rsidRDefault="00615A7B" w:rsidP="00615A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lastRenderedPageBreak/>
        <w:t>در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 حل خود، ما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 متن اسباب</w:t>
      </w:r>
      <w:r w:rsidR="00D161CE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باز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A4FF8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9"/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سه مشاهده 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رشته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را به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ماتر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="00527179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کلمات و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 هدف همراه تبد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. سپس از </w:t>
      </w:r>
      <w:proofErr w:type="spellStart"/>
      <w:r w:rsidRPr="00615A7B">
        <w:rPr>
          <w:rFonts w:ascii="Times New Roman" w:hAnsi="Times New Roman" w:cs="B Nazanin"/>
          <w:sz w:val="26"/>
          <w:szCs w:val="28"/>
          <w:lang w:bidi="fa-IR"/>
        </w:rPr>
        <w:t>MultinomialNB</w:t>
      </w:r>
      <w:proofErr w:type="spellEnd"/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در حال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احتمالات قبل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کلاس (طرف</w:t>
      </w:r>
      <w:r w:rsidR="0050297E">
        <w:rPr>
          <w:rFonts w:ascii="Times New Roman" w:hAnsi="Times New Roman" w:cs="B Nazanin" w:hint="cs"/>
          <w:sz w:val="26"/>
          <w:szCs w:val="28"/>
          <w:rtl/>
          <w:lang w:bidi="fa-IR"/>
        </w:rPr>
        <w:t>دار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برز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طر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فدار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آلمان) تعر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</w:t>
      </w:r>
      <w:r w:rsidRPr="00615A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15A7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B07CD9E" w14:textId="665FEE7D" w:rsidR="00A01F7B" w:rsidRDefault="00615A7B" w:rsidP="00615A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proofErr w:type="spellStart"/>
      <w:r w:rsidRPr="00615A7B">
        <w:rPr>
          <w:rFonts w:ascii="Times New Roman" w:hAnsi="Times New Roman" w:cs="B Nazanin"/>
          <w:sz w:val="26"/>
          <w:szCs w:val="28"/>
          <w:lang w:bidi="fa-IR"/>
        </w:rPr>
        <w:t>MultinomialNB</w:t>
      </w:r>
      <w:proofErr w:type="spellEnd"/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مشابه </w:t>
      </w:r>
      <w:proofErr w:type="spellStart"/>
      <w:r w:rsidRPr="00615A7B">
        <w:rPr>
          <w:rFonts w:ascii="Times New Roman" w:hAnsi="Times New Roman" w:cs="B Nazanin"/>
          <w:sz w:val="26"/>
          <w:szCs w:val="28"/>
          <w:lang w:bidi="fa-IR"/>
        </w:rPr>
        <w:t>GaussianNB</w:t>
      </w:r>
      <w:proofErr w:type="spellEnd"/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>کند</w:t>
      </w:r>
      <w:r w:rsidR="00F2533E">
        <w:rPr>
          <w:rFonts w:ascii="Times New Roman" w:hAnsi="Times New Roman" w:cs="B Nazanin" w:hint="cs"/>
          <w:sz w:val="26"/>
          <w:szCs w:val="28"/>
          <w:rtl/>
          <w:lang w:bidi="fa-IR"/>
        </w:rPr>
        <w:t>؛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E6260C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ها با استفاده از </w:t>
      </w:r>
      <w:r w:rsidR="007D02D2">
        <w:rPr>
          <w:rFonts w:ascii="Times New Roman" w:hAnsi="Times New Roman" w:cs="B Nazanin"/>
          <w:sz w:val="26"/>
          <w:szCs w:val="28"/>
          <w:lang w:bidi="fa-IR"/>
        </w:rPr>
        <w:t>fit</w:t>
      </w:r>
      <w:r w:rsidR="007D02D2"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آموزش داده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شوند و مشاهدات را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 با استفاده از </w:t>
      </w:r>
      <w:r w:rsidR="003E0180">
        <w:rPr>
          <w:rFonts w:ascii="Times New Roman" w:hAnsi="Times New Roman" w:cs="B Nazanin"/>
          <w:sz w:val="26"/>
          <w:szCs w:val="28"/>
          <w:lang w:bidi="fa-IR"/>
        </w:rPr>
        <w:t>predict</w:t>
      </w:r>
      <w:r w:rsidR="006B17CE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="003E0180"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615A7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کرد:</w:t>
      </w:r>
    </w:p>
    <w:bookmarkStart w:id="6" w:name="_MON_1756313745"/>
    <w:bookmarkEnd w:id="6"/>
    <w:p w14:paraId="0AB4E86D" w14:textId="112D9828" w:rsidR="00FA392D" w:rsidRDefault="00D232CD" w:rsidP="00FA39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770" w14:anchorId="59455651">
          <v:shape id="_x0000_i1030" type="#_x0000_t75" style="width:523.2pt;height:87.6pt" o:ole="">
            <v:imagedata r:id="rId19" o:title=""/>
          </v:shape>
          <o:OLEObject Type="Embed" ProgID="Word.OpenDocumentText.12" ShapeID="_x0000_i1030" DrawAspect="Content" ObjectID="_1772183855" r:id="rId20"/>
        </w:object>
      </w:r>
    </w:p>
    <w:bookmarkStart w:id="7" w:name="_MON_1756313770"/>
    <w:bookmarkEnd w:id="7"/>
    <w:p w14:paraId="1250F583" w14:textId="6FC03154" w:rsidR="00615A7B" w:rsidRDefault="00D232CD" w:rsidP="00615A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2AB86D06">
          <v:shape id="_x0000_i1031" type="#_x0000_t75" style="width:523.2pt;height:21.6pt" o:ole="">
            <v:imagedata r:id="rId21" o:title=""/>
          </v:shape>
          <o:OLEObject Type="Embed" ProgID="Word.OpenDocumentText.12" ShapeID="_x0000_i1031" DrawAspect="Content" ObjectID="_1772183856" r:id="rId22"/>
        </w:object>
      </w:r>
    </w:p>
    <w:p w14:paraId="3FA61809" w14:textId="0965C7EF" w:rsidR="00F74386" w:rsidRPr="00F74386" w:rsidRDefault="00F74386" w:rsidP="00F74386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اگر </w:t>
      </w:r>
      <w:proofErr w:type="spellStart"/>
      <w:r w:rsidRPr="00F74386">
        <w:rPr>
          <w:rFonts w:ascii="Times New Roman" w:hAnsi="Times New Roman" w:cs="B Nazanin"/>
          <w:sz w:val="26"/>
          <w:szCs w:val="28"/>
          <w:lang w:bidi="fa-IR"/>
        </w:rPr>
        <w:t>class_prior</w:t>
      </w:r>
      <w:proofErr w:type="spellEnd"/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مشخص نشده باشد، احتمالات قبل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داده</w:t>
      </w:r>
      <w:r w:rsidR="008F3CD1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ها آموخته م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E1A28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شوند. با ا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اگر بخواه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توز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کنواخت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قبل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شود،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F74386">
        <w:rPr>
          <w:rFonts w:ascii="Times New Roman" w:hAnsi="Times New Roman" w:cs="B Nazanin"/>
          <w:sz w:val="26"/>
          <w:szCs w:val="28"/>
          <w:lang w:bidi="fa-IR"/>
        </w:rPr>
        <w:t>fit_prior</w:t>
      </w:r>
      <w:proofErr w:type="spellEnd"/>
      <w:r w:rsidRPr="00F74386">
        <w:rPr>
          <w:rFonts w:ascii="Times New Roman" w:hAnsi="Times New Roman" w:cs="B Nazanin"/>
          <w:sz w:val="26"/>
          <w:szCs w:val="28"/>
          <w:lang w:bidi="fa-IR"/>
        </w:rPr>
        <w:t>=False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تنظ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239EEBB" w14:textId="3DF19A81" w:rsidR="00615A7B" w:rsidRDefault="00F74386" w:rsidP="00F7438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نها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F74386">
        <w:rPr>
          <w:rFonts w:ascii="Times New Roman" w:hAnsi="Times New Roman" w:cs="B Nazanin"/>
          <w:sz w:val="26"/>
          <w:szCs w:val="28"/>
          <w:lang w:bidi="fa-IR"/>
        </w:rPr>
        <w:t>MultinomialNB</w:t>
      </w:r>
      <w:proofErr w:type="spellEnd"/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حاو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فراپارامتر هموارکننده</w:t>
      </w:r>
      <w:r w:rsidR="00C50B48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="00E757EA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0"/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افزودن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B578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نام </w:t>
      </w:r>
      <w:r w:rsidR="0086306B">
        <w:rPr>
          <w:rFonts w:ascii="Times New Roman" w:hAnsi="Times New Roman" w:cs="B Nazanin"/>
          <w:sz w:val="26"/>
          <w:szCs w:val="28"/>
          <w:lang w:bidi="fa-IR"/>
        </w:rPr>
        <w:t>alpha</w:t>
      </w:r>
      <w:r w:rsidR="0086306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است که با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شود. مقدار پ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610871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فرض 1.0 است، </w:t>
      </w:r>
      <w:r w:rsidR="00A96607">
        <w:rPr>
          <w:rFonts w:ascii="Times New Roman" w:hAnsi="Times New Roman" w:cs="B Nazanin" w:hint="cs"/>
          <w:sz w:val="26"/>
          <w:szCs w:val="28"/>
          <w:rtl/>
          <w:lang w:bidi="fa-IR"/>
        </w:rPr>
        <w:t>و مقدار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0.0 به ا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9660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است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هموارساز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 xml:space="preserve"> صورت ن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گ</w:t>
      </w:r>
      <w:r w:rsidRPr="00F743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74386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F7438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0223BF8" w14:textId="77777777" w:rsidR="00AB23C9" w:rsidRPr="00AA5DDA" w:rsidRDefault="00AB23C9" w:rsidP="0071374C">
      <w:pPr>
        <w:bidi/>
        <w:jc w:val="center"/>
        <w:rPr>
          <w:rFonts w:ascii="Times New Roman" w:hAnsi="Times New Roman" w:cs="B Nazanin"/>
          <w:b/>
          <w:bCs/>
          <w:color w:val="FF0000"/>
          <w:sz w:val="26"/>
          <w:szCs w:val="28"/>
          <w:rtl/>
          <w:lang w:bidi="fa-IR"/>
        </w:rPr>
      </w:pPr>
    </w:p>
    <w:p w14:paraId="05916A52" w14:textId="1E982745" w:rsidR="0071374C" w:rsidRPr="00D21616" w:rsidRDefault="002D353A" w:rsidP="00AB23C9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18</w:t>
      </w:r>
      <w:r w:rsidR="002E2E39"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.3</w:t>
      </w:r>
      <w:r w:rsidR="0071374C"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آموزش 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‌بند</w:t>
      </w:r>
      <w:r w:rsidR="00B7611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ساده ب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ز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برا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ژگ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Pr="002D353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D35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BB06B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دودویی</w:t>
      </w:r>
    </w:p>
    <w:p w14:paraId="36A8845C" w14:textId="77777777" w:rsidR="0071374C" w:rsidRPr="00D21616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9EA9C94" w14:textId="71700016" w:rsidR="0071374C" w:rsidRPr="00D21616" w:rsidRDefault="004F64A0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>شما داده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3062EF">
        <w:rPr>
          <w:rFonts w:ascii="Times New Roman" w:hAnsi="Times New Roman" w:cs="B Nazanin"/>
          <w:sz w:val="26"/>
          <w:szCs w:val="28"/>
          <w:rtl/>
          <w:lang w:bidi="fa-IR"/>
        </w:rPr>
        <w:t>دودویی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با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‌بندی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</w:t>
      </w:r>
      <w:r w:rsidR="00F005E9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4F64A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F64A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F64A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885CDD5" w14:textId="77777777" w:rsidR="0071374C" w:rsidRPr="00D21616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61BCC2" w14:textId="7490C2FF" w:rsidR="00703450" w:rsidRPr="00D21616" w:rsidRDefault="00015ED3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15ED3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015E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5ED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15ED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‌بندی</w:t>
      </w:r>
      <w:r w:rsidRPr="00015ED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برنول</w:t>
      </w:r>
      <w:r w:rsidRPr="00015E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5ED3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015E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5ED3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015ED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015E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5ED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ED5C47" w:rsidRPr="00D21616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53042070"/>
    <w:bookmarkEnd w:id="8"/>
    <w:p w14:paraId="415BFF29" w14:textId="774B0092" w:rsidR="00A01F7B" w:rsidRPr="00294735" w:rsidRDefault="00C81ADA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234" w14:anchorId="56975F03">
          <v:shape id="_x0000_i1032" type="#_x0000_t75" style="width:523.2pt;height:259.8pt" o:ole="">
            <v:imagedata r:id="rId23" o:title=""/>
          </v:shape>
          <o:OLEObject Type="Embed" ProgID="Word.OpenDocumentText.12" ShapeID="_x0000_i1032" DrawAspect="Content" ObjectID="_1772183857" r:id="rId24"/>
        </w:object>
      </w:r>
    </w:p>
    <w:p w14:paraId="01978928" w14:textId="21753D41" w:rsidR="001D58DC" w:rsidRPr="00294735" w:rsidRDefault="001D58DC" w:rsidP="001D58D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F1CFB15" w14:textId="34E76C2D" w:rsidR="00A01F7B" w:rsidRDefault="00157FBF" w:rsidP="00C5516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‌بند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برنول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م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همه و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</w:t>
      </w:r>
      <w:r w:rsidR="003062EF">
        <w:rPr>
          <w:rFonts w:ascii="Times New Roman" w:hAnsi="Times New Roman" w:cs="B Nazanin"/>
          <w:sz w:val="26"/>
          <w:szCs w:val="28"/>
          <w:rtl/>
          <w:lang w:bidi="fa-IR"/>
        </w:rPr>
        <w:t>دودویی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به طور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فقط دو مقدار را م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گ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رند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عنوان مثال، 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‌بند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ک‌</w:t>
      </w:r>
      <w:r w:rsidR="00AF266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بار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کدگذار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است). مانند پسر عمو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چندجمله</w:t>
      </w:r>
      <w:r w:rsidR="0056198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61986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1"/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خود، ب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FF1F0E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برنول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اغلب در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‌بندی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است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فاده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شود، زمان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ماتر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صرفاً وجود 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عدم وجود 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کلمه در 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سند است. علاوه بر ا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D139EA" w:rsidRPr="00C81ADA">
        <w:rPr>
          <w:rFonts w:ascii="Times New Roman" w:hAnsi="Times New Roman" w:cs="B Nazanin"/>
          <w:sz w:val="26"/>
          <w:szCs w:val="28"/>
          <w:lang w:bidi="fa-IR"/>
        </w:rPr>
        <w:t>BernoulliNB</w:t>
      </w:r>
      <w:proofErr w:type="spellEnd"/>
      <w:r w:rsidR="00D139E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139E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نیز 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مانند </w:t>
      </w:r>
      <w:proofErr w:type="spellStart"/>
      <w:r w:rsidR="00C81ADA" w:rsidRPr="00C81ADA">
        <w:rPr>
          <w:rFonts w:ascii="Times New Roman" w:hAnsi="Times New Roman" w:cs="B Nazanin"/>
          <w:sz w:val="26"/>
          <w:szCs w:val="28"/>
          <w:lang w:bidi="fa-IR"/>
        </w:rPr>
        <w:t>MultinomialNB</w:t>
      </w:r>
      <w:proofErr w:type="spellEnd"/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، دارا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DE7F13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هایپر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پارامتر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854FB">
        <w:rPr>
          <w:rFonts w:ascii="Times New Roman" w:hAnsi="Times New Roman" w:cs="B Nazanin" w:hint="cs"/>
          <w:sz w:val="26"/>
          <w:szCs w:val="28"/>
          <w:rtl/>
          <w:lang w:bidi="fa-IR"/>
        </w:rPr>
        <w:t>هموار</w:t>
      </w:r>
      <w:r w:rsidR="00613E4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کننده</w:t>
      </w:r>
      <w:r w:rsidR="00CC25D7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افزودن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D25A8">
        <w:rPr>
          <w:rFonts w:ascii="Times New Roman" w:hAnsi="Times New Roman" w:cs="B Nazanin" w:hint="cs"/>
          <w:sz w:val="26"/>
          <w:szCs w:val="28"/>
          <w:rtl/>
          <w:lang w:bidi="fa-IR"/>
        </w:rPr>
        <w:t>به نام</w:t>
      </w:r>
      <w:r w:rsidR="00984F0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BD7766">
        <w:rPr>
          <w:rFonts w:ascii="Times New Roman" w:hAnsi="Times New Roman" w:cs="B Nazanin"/>
          <w:sz w:val="26"/>
          <w:szCs w:val="28"/>
          <w:lang w:bidi="fa-IR"/>
        </w:rPr>
        <w:t>alpha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</w:t>
      </w:r>
      <w:r w:rsidR="000B7E9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که 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ما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تکن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مدل، آن را تنظ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. در نها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ت، اگر بخواه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="00C81ADA" w:rsidRPr="00C81ADA">
        <w:rPr>
          <w:rFonts w:ascii="Times New Roman" w:hAnsi="Times New Roman" w:cs="B Nazanin"/>
          <w:sz w:val="26"/>
          <w:szCs w:val="28"/>
          <w:lang w:bidi="fa-IR"/>
        </w:rPr>
        <w:t>priors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پارامتر </w:t>
      </w:r>
      <w:proofErr w:type="spellStart"/>
      <w:r w:rsidR="00C81ADA" w:rsidRPr="00C81ADA">
        <w:rPr>
          <w:rFonts w:ascii="Times New Roman" w:hAnsi="Times New Roman" w:cs="B Nazanin"/>
          <w:sz w:val="26"/>
          <w:szCs w:val="28"/>
          <w:lang w:bidi="fa-IR"/>
        </w:rPr>
        <w:t>class_prior</w:t>
      </w:r>
      <w:proofErr w:type="spellEnd"/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ل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حاو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قبل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کلاس استفاده کن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. اگر بخواه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1451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احتمال 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قبل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کنواخت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مشخص کن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C81ADA" w:rsidRPr="00C81ADA">
        <w:rPr>
          <w:rFonts w:ascii="Times New Roman" w:hAnsi="Times New Roman" w:cs="B Nazanin"/>
          <w:sz w:val="26"/>
          <w:szCs w:val="28"/>
          <w:lang w:bidi="fa-IR"/>
        </w:rPr>
        <w:t>fit_prior</w:t>
      </w:r>
      <w:proofErr w:type="spellEnd"/>
      <w:r w:rsidR="00C81ADA" w:rsidRPr="00C81ADA">
        <w:rPr>
          <w:rFonts w:ascii="Times New Roman" w:hAnsi="Times New Roman" w:cs="B Nazanin"/>
          <w:sz w:val="26"/>
          <w:szCs w:val="28"/>
          <w:lang w:bidi="fa-IR"/>
        </w:rPr>
        <w:t>=False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تنظ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81ADA" w:rsidRPr="00C81AD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="00C81ADA" w:rsidRPr="00C81AD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81ADA" w:rsidRPr="00C81AD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55164" w:rsidRPr="00C55164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9" w:name="_MON_1756316545"/>
    <w:bookmarkEnd w:id="9"/>
    <w:p w14:paraId="091CD0A5" w14:textId="376FCA78" w:rsidR="00E85A04" w:rsidRPr="00294735" w:rsidRDefault="00784690" w:rsidP="00E85A0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59F4BEBD">
          <v:shape id="_x0000_i1033" type="#_x0000_t75" style="width:523.2pt;height:35.4pt" o:ole="">
            <v:imagedata r:id="rId25" o:title=""/>
          </v:shape>
          <o:OLEObject Type="Embed" ProgID="Word.OpenDocumentText.12" ShapeID="_x0000_i1033" DrawAspect="Content" ObjectID="_1772183858" r:id="rId26"/>
        </w:object>
      </w:r>
    </w:p>
    <w:p w14:paraId="11671C2E" w14:textId="5348B0C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C886975" w14:textId="70A06F46" w:rsidR="00616467" w:rsidRPr="00294735" w:rsidRDefault="009D1129" w:rsidP="00616467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18</w:t>
      </w:r>
      <w:r w:rsidR="00616467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.4</w:t>
      </w:r>
      <w:r w:rsidR="00616467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402F06" w:rsidRPr="00402F0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کال</w:t>
      </w:r>
      <w:r w:rsidR="00402F06" w:rsidRPr="00402F0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02F06" w:rsidRPr="00402F06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بره</w:t>
      </w:r>
      <w:r w:rsidR="00402F06" w:rsidRPr="00402F0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کردن احتمالات </w:t>
      </w:r>
      <w:r w:rsidR="0041479B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پیش‌بینی</w:t>
      </w:r>
      <w:r w:rsidR="00402F06" w:rsidRPr="00402F0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شده</w:t>
      </w:r>
    </w:p>
    <w:p w14:paraId="68427715" w14:textId="77777777" w:rsidR="00616467" w:rsidRPr="00294735" w:rsidRDefault="00616467" w:rsidP="0061646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58DF48B4" w14:textId="4EC4882D" w:rsidR="00616467" w:rsidRPr="00294735" w:rsidRDefault="0039621C" w:rsidP="0061646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پ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CE729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را از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‌بندی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A54A2E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کال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قابل تفس</w:t>
      </w:r>
      <w:r w:rsidRPr="0039621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9621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9621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باشند.</w:t>
      </w:r>
    </w:p>
    <w:p w14:paraId="26B332D1" w14:textId="10A05538" w:rsidR="00AB23C9" w:rsidRPr="00294735" w:rsidRDefault="00616467" w:rsidP="005F2F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934E22A" w14:textId="4D9A86C0" w:rsidR="00A01F7B" w:rsidRPr="00294735" w:rsidRDefault="00040C75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40C75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proofErr w:type="spellStart"/>
      <w:r w:rsidRPr="00040C75">
        <w:rPr>
          <w:rFonts w:ascii="Times New Roman" w:hAnsi="Times New Roman" w:cs="B Nazanin"/>
          <w:sz w:val="26"/>
          <w:szCs w:val="28"/>
          <w:lang w:bidi="fa-IR"/>
        </w:rPr>
        <w:t>CalibratedClassifierCV</w:t>
      </w:r>
      <w:proofErr w:type="spellEnd"/>
      <w:r w:rsidRPr="00040C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040C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40C7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40C7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0" w:name="_MON_1753045705"/>
    <w:bookmarkEnd w:id="10"/>
    <w:p w14:paraId="665CDD54" w14:textId="42DA29B2" w:rsidR="00AB23C9" w:rsidRPr="00294735" w:rsidRDefault="007878C2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315" w14:anchorId="68F729F8">
          <v:shape id="_x0000_i1034" type="#_x0000_t75" style="width:523.2pt;height:412.2pt" o:ole="">
            <v:imagedata r:id="rId27" o:title=""/>
          </v:shape>
          <o:OLEObject Type="Embed" ProgID="Word.OpenDocumentText.12" ShapeID="_x0000_i1034" DrawAspect="Content" ObjectID="_1772183859" r:id="rId28"/>
        </w:object>
      </w:r>
    </w:p>
    <w:bookmarkStart w:id="11" w:name="_MON_1756317773"/>
    <w:bookmarkEnd w:id="11"/>
    <w:p w14:paraId="7C4D39B4" w14:textId="1D27ABA4" w:rsidR="007878C2" w:rsidRDefault="007878C2" w:rsidP="00FD24B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39ABB44A">
          <v:shape id="_x0000_i1035" type="#_x0000_t75" style="width:523.2pt;height:21.6pt" o:ole="">
            <v:imagedata r:id="rId29" o:title=""/>
          </v:shape>
          <o:OLEObject Type="Embed" ProgID="Word.OpenDocumentText.12" ShapeID="_x0000_i1035" DrawAspect="Content" ObjectID="_1772183860" r:id="rId30"/>
        </w:object>
      </w:r>
    </w:p>
    <w:p w14:paraId="71F0376F" w14:textId="4ACB8229" w:rsidR="00FD24BE" w:rsidRPr="00294735" w:rsidRDefault="00FD24BE" w:rsidP="007878C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89501AE" w14:textId="43143C20" w:rsidR="007878C2" w:rsidRPr="007878C2" w:rsidRDefault="007878C2" w:rsidP="007878C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احتمالات کلاس</w:t>
      </w:r>
      <w:r w:rsidR="00F907B4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بخش مشترک و مف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</w:t>
      </w:r>
      <w:r w:rsidR="005E75CF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در </w:t>
      </w:r>
      <w:r w:rsidRPr="007878C2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، اکثر الگور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="000D514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امکان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دهند تا احتمالات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عضو </w:t>
      </w:r>
      <w:r w:rsidR="003A229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یک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کلاس را با استفاده از </w:t>
      </w:r>
      <w:proofErr w:type="spellStart"/>
      <w:r w:rsidRPr="007878C2">
        <w:rPr>
          <w:rFonts w:ascii="Times New Roman" w:hAnsi="Times New Roman" w:cs="B Nazanin"/>
          <w:sz w:val="26"/>
          <w:szCs w:val="28"/>
          <w:lang w:bidi="fa-IR"/>
        </w:rPr>
        <w:t>predict_proba</w:t>
      </w:r>
      <w:proofErr w:type="spellEnd"/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E5C2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مورد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9E5C2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تواند بس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</w:t>
      </w:r>
      <w:r w:rsidR="00CB2B4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اگر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بخواه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م فقط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خاص را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446B7F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صورت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مدل احتمال</w:t>
      </w:r>
      <w:r w:rsidR="006250B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356F6B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 که آن کلاس 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90</w:t>
      </w:r>
      <w:r w:rsidRPr="007878C2">
        <w:rPr>
          <w:rFonts w:ascii="Arial" w:hAnsi="Arial" w:cs="Arial" w:hint="cs"/>
          <w:sz w:val="26"/>
          <w:szCs w:val="28"/>
          <w:rtl/>
          <w:lang w:bidi="fa-IR"/>
        </w:rPr>
        <w:t>٪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است</w:t>
      </w:r>
      <w:r w:rsidR="006B7FF8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با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ای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برخ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مدل‌ها، از جمله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‌بند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کننده‌ها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B3243D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ز،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دست 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دهند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 اساس دن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ستند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.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878C2">
        <w:rPr>
          <w:rFonts w:ascii="Times New Roman" w:hAnsi="Times New Roman" w:cs="B Nazanin"/>
          <w:sz w:val="26"/>
          <w:szCs w:val="28"/>
          <w:lang w:bidi="fa-IR"/>
        </w:rPr>
        <w:t>predict_proba</w:t>
      </w:r>
      <w:proofErr w:type="spellEnd"/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ممکن ا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 که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0.70 شانس دارد که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خاص باشد، در حال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واقع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</w:t>
      </w:r>
      <w:r w:rsidR="00504CE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احتمال واقعی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0.10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0.99 است. به طور خاص در </w:t>
      </w:r>
      <w:r w:rsidR="00C64568">
        <w:rPr>
          <w:rFonts w:ascii="Times New Roman" w:hAnsi="Times New Roman" w:cs="B Nazanin" w:hint="cs"/>
          <w:sz w:val="26"/>
          <w:szCs w:val="28"/>
          <w:rtl/>
          <w:lang w:bidi="fa-IR"/>
        </w:rPr>
        <w:t>بیز ساده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، در حال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رتبه‌بند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کلاس‌ها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مختلف</w:t>
      </w:r>
      <w:r w:rsidR="006248E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معتبر است، احتمالات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خام تما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گ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رفتن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۰ و ۱ دارند.</w:t>
      </w:r>
    </w:p>
    <w:p w14:paraId="59D44C28" w14:textId="19FA6B45" w:rsidR="007878C2" w:rsidRPr="007878C2" w:rsidRDefault="007878C2" w:rsidP="007878C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 آوردن احتمالات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2514D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معنادار، ما 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انجام آنچه کال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براس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4240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شود دار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</w:t>
      </w:r>
      <w:r w:rsidRPr="007878C2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کلاس </w:t>
      </w:r>
      <w:proofErr w:type="spellStart"/>
      <w:r w:rsidRPr="007878C2">
        <w:rPr>
          <w:rFonts w:ascii="Times New Roman" w:hAnsi="Times New Roman" w:cs="B Nazanin"/>
          <w:sz w:val="26"/>
          <w:szCs w:val="28"/>
          <w:lang w:bidi="fa-IR"/>
        </w:rPr>
        <w:t>CalibratedClassifierCV</w:t>
      </w:r>
      <w:proofErr w:type="spellEnd"/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="00472AE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کالیبراسیون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خوب با استفاده از اعتبارسنج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متقاطع</w:t>
      </w:r>
      <w:r w:rsidR="00D83E80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2"/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/>
          <w:sz w:val="26"/>
          <w:szCs w:val="28"/>
          <w:lang w:bidi="fa-IR"/>
        </w:rPr>
        <w:t>k-fold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</w:t>
      </w:r>
      <w:proofErr w:type="spellStart"/>
      <w:r w:rsidRPr="007878C2">
        <w:rPr>
          <w:rFonts w:ascii="Times New Roman" w:hAnsi="Times New Roman" w:cs="B Nazanin"/>
          <w:sz w:val="26"/>
          <w:szCs w:val="28"/>
          <w:lang w:bidi="fa-IR"/>
        </w:rPr>
        <w:t>CalibratedClassifierCV</w:t>
      </w:r>
      <w:proofErr w:type="spellEnd"/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مجموعه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مدل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و </w:t>
      </w:r>
      <w:r w:rsidR="00B92DE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مجموعه </w:t>
      </w:r>
      <w:r w:rsidR="006D2DB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داده‌های تست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کال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احتمالات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استفاده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شود. احتمالات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="00D97B56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D97B5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E6A68">
        <w:rPr>
          <w:rFonts w:ascii="Times New Roman" w:hAnsi="Times New Roman" w:cs="B Nazanin" w:hint="cs"/>
          <w:sz w:val="26"/>
          <w:szCs w:val="28"/>
          <w:rtl/>
          <w:lang w:bidi="fa-IR"/>
        </w:rPr>
        <w:t>به دست آمده از این کالیبراسیون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انگ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/>
          <w:sz w:val="26"/>
          <w:szCs w:val="28"/>
          <w:lang w:bidi="fa-IR"/>
        </w:rPr>
        <w:t>k-folds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</w:t>
      </w:r>
    </w:p>
    <w:p w14:paraId="1EDF0249" w14:textId="402C3E35" w:rsidR="00100A08" w:rsidRDefault="007878C2" w:rsidP="007878C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</w:t>
      </w:r>
      <w:r w:rsidR="00BD3F4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این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 حل ما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تفاوت 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</w:t>
      </w:r>
      <w:r w:rsidR="0041479B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خام و </w:t>
      </w:r>
      <w:r w:rsidR="004B73E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احتمالات 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به خوب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کال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را بب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راه حل خود، ما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="00C25AFF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بند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4E42AB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1B57CB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گاوس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. اگر </w:t>
      </w:r>
      <w:r w:rsidR="00FC393A">
        <w:rPr>
          <w:rFonts w:ascii="Times New Roman" w:hAnsi="Times New Roman" w:cs="B Nazanin" w:hint="cs"/>
          <w:sz w:val="26"/>
          <w:szCs w:val="28"/>
          <w:rtl/>
          <w:lang w:bidi="fa-IR"/>
        </w:rPr>
        <w:t>این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57FBF">
        <w:rPr>
          <w:rFonts w:ascii="Times New Roman" w:hAnsi="Times New Roman" w:cs="B Nazanin"/>
          <w:sz w:val="26"/>
          <w:szCs w:val="28"/>
          <w:rtl/>
          <w:lang w:bidi="fa-IR"/>
        </w:rPr>
        <w:t>دسته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‌بند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سپس احتمالات کلاس را برا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جد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تخم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ن‌ها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 بس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بب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878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878C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878C2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2" w:name="_MON_1756318328"/>
    <w:bookmarkEnd w:id="12"/>
    <w:p w14:paraId="7CC1CA02" w14:textId="52656325" w:rsidR="00F54615" w:rsidRPr="00294735" w:rsidRDefault="00F55D29" w:rsidP="00F5461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47" w14:anchorId="5CD25BCB">
          <v:shape id="_x0000_i1036" type="#_x0000_t75" style="width:523.2pt;height:61.2pt" o:ole="">
            <v:imagedata r:id="rId31" o:title=""/>
          </v:shape>
          <o:OLEObject Type="Embed" ProgID="Word.OpenDocumentText.12" ShapeID="_x0000_i1036" DrawAspect="Content" ObjectID="_1772183861" r:id="rId32"/>
        </w:object>
      </w:r>
    </w:p>
    <w:bookmarkStart w:id="13" w:name="_MON_1756318382"/>
    <w:bookmarkEnd w:id="13"/>
    <w:p w14:paraId="316FBA65" w14:textId="35A21A0E" w:rsidR="00F54615" w:rsidRDefault="00461F7E" w:rsidP="00F5461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0D186AB1">
          <v:shape id="_x0000_i1037" type="#_x0000_t75" style="width:523.2pt;height:35.4pt" o:ole="">
            <v:imagedata r:id="rId33" o:title=""/>
          </v:shape>
          <o:OLEObject Type="Embed" ProgID="Word.OpenDocumentText.12" ShapeID="_x0000_i1037" DrawAspect="Content" ObjectID="_1772183862" r:id="rId34"/>
        </w:object>
      </w:r>
    </w:p>
    <w:p w14:paraId="00A25EC5" w14:textId="04EC27C3" w:rsidR="007878C2" w:rsidRDefault="00461F7E" w:rsidP="00F5461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>با ا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پس از کال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احتمالات پ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3B4A4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(که در راه حل خود انجام داد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>)، نتا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متفاوت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افت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551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461F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1F7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61F7E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4" w:name="_MON_1756318446"/>
    <w:bookmarkEnd w:id="14"/>
    <w:p w14:paraId="37B429EB" w14:textId="37B23637" w:rsidR="00F55D29" w:rsidRDefault="00D724E9" w:rsidP="00F55D2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43EA5CDA">
          <v:shape id="_x0000_i1038" type="#_x0000_t75" style="width:523.2pt;height:35.4pt" o:ole="">
            <v:imagedata r:id="rId35" o:title=""/>
          </v:shape>
          <o:OLEObject Type="Embed" ProgID="Word.OpenDocumentText.12" ShapeID="_x0000_i1038" DrawAspect="Content" ObjectID="_1772183863" r:id="rId36"/>
        </w:object>
      </w:r>
    </w:p>
    <w:bookmarkStart w:id="15" w:name="_MON_1756318465"/>
    <w:bookmarkEnd w:id="15"/>
    <w:p w14:paraId="15B8F324" w14:textId="08CD7DF7" w:rsidR="00F55D29" w:rsidRDefault="00D724E9" w:rsidP="00F55D2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10F8E69F">
          <v:shape id="_x0000_i1039" type="#_x0000_t75" style="width:523.2pt;height:21.6pt" o:ole="">
            <v:imagedata r:id="rId37" o:title=""/>
          </v:shape>
          <o:OLEObject Type="Embed" ProgID="Word.OpenDocumentText.12" ShapeID="_x0000_i1039" DrawAspect="Content" ObjectID="_1772183864" r:id="rId38"/>
        </w:object>
      </w:r>
    </w:p>
    <w:p w14:paraId="7737FFE0" w14:textId="7EB02DE7" w:rsidR="009571B7" w:rsidRPr="00294735" w:rsidRDefault="00D724E9" w:rsidP="00E14BD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proofErr w:type="spellStart"/>
      <w:r w:rsidRPr="00D724E9">
        <w:rPr>
          <w:rFonts w:ascii="Times New Roman" w:hAnsi="Times New Roman" w:cs="B Nazanin"/>
          <w:sz w:val="26"/>
          <w:szCs w:val="28"/>
          <w:lang w:bidi="fa-IR"/>
        </w:rPr>
        <w:t>CalibratedClassifierCV</w:t>
      </w:r>
      <w:proofErr w:type="spellEnd"/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روش کال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براس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م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47989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>دهد - مدل 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گموئ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پلات</w:t>
      </w:r>
      <w:r w:rsidR="00702FE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3"/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رگرس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زوتون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702FE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4"/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- که توسط پارامتر </w:t>
      </w:r>
      <w:r w:rsidR="0009423B">
        <w:rPr>
          <w:rFonts w:ascii="Times New Roman" w:hAnsi="Times New Roman" w:cs="B Nazanin"/>
          <w:sz w:val="26"/>
          <w:szCs w:val="28"/>
          <w:lang w:bidi="fa-IR"/>
        </w:rPr>
        <w:t>method</w:t>
      </w:r>
      <w:r w:rsidR="0029157B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</w:t>
      </w:r>
      <w:r w:rsidR="001E0CD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>اند</w:t>
      </w:r>
      <w:r w:rsidR="005B0B60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حال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فضا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پرداختن به جزئ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ندار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3C7E9B">
        <w:rPr>
          <w:rFonts w:ascii="Times New Roman" w:hAnsi="Times New Roman" w:cs="B Nazanin" w:hint="cs"/>
          <w:sz w:val="26"/>
          <w:szCs w:val="28"/>
          <w:rtl/>
          <w:lang w:bidi="fa-IR"/>
        </w:rPr>
        <w:t>؛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زوتون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ناپارامتر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1E0CD0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5"/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</w:t>
      </w:r>
      <w:r w:rsidR="001330E1">
        <w:rPr>
          <w:rFonts w:ascii="Times New Roman" w:hAnsi="Times New Roman" w:cs="B Nazanin" w:hint="cs"/>
          <w:sz w:val="26"/>
          <w:szCs w:val="28"/>
          <w:rtl/>
          <w:lang w:bidi="fa-IR"/>
        </w:rPr>
        <w:t>، با این حال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اندازه نمونه بس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است (به عنوان مثال، 100 مشاهده) </w:t>
      </w:r>
      <w:r w:rsidR="0015647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رگرسیون ایزوتونیک 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>تما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 که ب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حد برازش</w:t>
      </w:r>
      <w:r w:rsidR="00242AA2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6"/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کند. در </w:t>
      </w:r>
      <w:r w:rsidR="00A06667">
        <w:rPr>
          <w:rFonts w:ascii="Times New Roman" w:hAnsi="Times New Roman" w:cs="B Nazanin" w:hint="cs"/>
          <w:sz w:val="26"/>
          <w:szCs w:val="28"/>
          <w:rtl/>
          <w:lang w:bidi="fa-IR"/>
        </w:rPr>
        <w:t>این راه حل</w:t>
      </w:r>
      <w:r w:rsidR="0010162E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مجموعه داده </w:t>
      </w:r>
      <w:r w:rsidR="006055AD">
        <w:rPr>
          <w:rFonts w:ascii="Times New Roman" w:hAnsi="Times New Roman" w:cs="B Nazanin"/>
          <w:sz w:val="26"/>
          <w:szCs w:val="28"/>
          <w:lang w:bidi="fa-IR"/>
        </w:rPr>
        <w:t>iris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150 مشاهدات استفاده کرد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بنابرا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 س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گموئ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 xml:space="preserve"> پلات استفاده کرد</w:t>
      </w:r>
      <w:r w:rsidRPr="00D724E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724E9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724E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4F0E46B" w14:textId="78779EF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019FECA" w14:textId="20504082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1C78CC0" w14:textId="77777777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7FA63AE" w14:textId="77777777" w:rsidR="003D732C" w:rsidRPr="00294735" w:rsidRDefault="003D732C" w:rsidP="003D732C">
      <w:pPr>
        <w:rPr>
          <w:rFonts w:ascii="Times New Roman" w:hAnsi="Times New Roman" w:cs="B Nazanin"/>
          <w:sz w:val="26"/>
          <w:szCs w:val="28"/>
          <w:lang w:bidi="fa-IR"/>
        </w:rPr>
      </w:pPr>
    </w:p>
    <w:p w14:paraId="0BEFCE50" w14:textId="09CA778E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  <w:r w:rsidRPr="00294735">
        <w:rPr>
          <w:rFonts w:ascii="Times New Roman" w:hAnsi="Times New Roman" w:cs="B Nazanin"/>
          <w:sz w:val="26"/>
          <w:szCs w:val="28"/>
        </w:rPr>
        <w:tab/>
      </w:r>
    </w:p>
    <w:p w14:paraId="7365698F" w14:textId="77777777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</w:p>
    <w:p w14:paraId="63662CFB" w14:textId="77777777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</w:p>
    <w:bookmarkEnd w:id="0"/>
    <w:p w14:paraId="227860CF" w14:textId="56A47EE3" w:rsidR="003D732C" w:rsidRPr="00294735" w:rsidRDefault="003D732C" w:rsidP="00C66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404040"/>
          <w:sz w:val="26"/>
          <w:szCs w:val="28"/>
        </w:rPr>
      </w:pPr>
    </w:p>
    <w:sectPr w:rsidR="003D732C" w:rsidRPr="00294735" w:rsidSect="00CF14E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62D7" w14:textId="77777777" w:rsidR="00CF14E9" w:rsidRDefault="00CF14E9" w:rsidP="00617FFB">
      <w:pPr>
        <w:spacing w:after="0" w:line="240" w:lineRule="auto"/>
      </w:pPr>
      <w:r>
        <w:separator/>
      </w:r>
    </w:p>
  </w:endnote>
  <w:endnote w:type="continuationSeparator" w:id="0">
    <w:p w14:paraId="0D60E09E" w14:textId="77777777" w:rsidR="00CF14E9" w:rsidRDefault="00CF14E9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95B6" w14:textId="77777777" w:rsidR="00CF14E9" w:rsidRDefault="00CF14E9" w:rsidP="00617FFB">
      <w:pPr>
        <w:spacing w:after="0" w:line="240" w:lineRule="auto"/>
      </w:pPr>
      <w:r>
        <w:separator/>
      </w:r>
    </w:p>
  </w:footnote>
  <w:footnote w:type="continuationSeparator" w:id="0">
    <w:p w14:paraId="72553683" w14:textId="77777777" w:rsidR="00CF14E9" w:rsidRDefault="00CF14E9" w:rsidP="00617FFB">
      <w:pPr>
        <w:spacing w:after="0" w:line="240" w:lineRule="auto"/>
      </w:pPr>
      <w:r>
        <w:continuationSeparator/>
      </w:r>
    </w:p>
  </w:footnote>
  <w:footnote w:id="1">
    <w:p w14:paraId="0C5CB347" w14:textId="28B7F443" w:rsidR="00DA4416" w:rsidRDefault="00DA441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DA4416">
        <w:rPr>
          <w:lang w:bidi="fa-IR"/>
        </w:rPr>
        <w:t>Naive Bayes</w:t>
      </w:r>
    </w:p>
  </w:footnote>
  <w:footnote w:id="2">
    <w:p w14:paraId="09FEF816" w14:textId="79DD7171" w:rsidR="00DA2FAF" w:rsidRDefault="00DA2FA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DA2FAF">
        <w:rPr>
          <w:lang w:bidi="fa-IR"/>
        </w:rPr>
        <w:t>posterior</w:t>
      </w:r>
    </w:p>
  </w:footnote>
  <w:footnote w:id="3">
    <w:p w14:paraId="7D469AA0" w14:textId="387F3594" w:rsidR="00572C7D" w:rsidRDefault="00572C7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572C7D">
        <w:rPr>
          <w:lang w:bidi="fa-IR"/>
        </w:rPr>
        <w:t>likelihood</w:t>
      </w:r>
    </w:p>
  </w:footnote>
  <w:footnote w:id="4">
    <w:p w14:paraId="6AEDEACD" w14:textId="2A676C5F" w:rsidR="00770309" w:rsidRDefault="00770309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 w:rsidRPr="00770309">
        <w:t>prior</w:t>
      </w:r>
    </w:p>
  </w:footnote>
  <w:footnote w:id="5">
    <w:p w14:paraId="748A8992" w14:textId="468CC43F" w:rsidR="00FE6325" w:rsidRDefault="00FE632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FE6325">
        <w:rPr>
          <w:lang w:bidi="fa-IR"/>
        </w:rPr>
        <w:t>marginal probability</w:t>
      </w:r>
    </w:p>
  </w:footnote>
  <w:footnote w:id="6">
    <w:p w14:paraId="51F3E670" w14:textId="12830995" w:rsidR="006C13C2" w:rsidRDefault="006C13C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="00AC5B28">
        <w:rPr>
          <w:lang w:bidi="fa-IR"/>
        </w:rPr>
        <w:t>naïve</w:t>
      </w:r>
    </w:p>
  </w:footnote>
  <w:footnote w:id="7">
    <w:p w14:paraId="745F03E6" w14:textId="092D0CE2" w:rsidR="00C55F53" w:rsidRDefault="00C55F53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 w:rsidRPr="00C55F53">
        <w:t>prior belief</w:t>
      </w:r>
    </w:p>
  </w:footnote>
  <w:footnote w:id="8">
    <w:p w14:paraId="0FFF4AAC" w14:textId="1FF9FA6D" w:rsidR="0010107C" w:rsidRDefault="0010107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Bag of words</w:t>
      </w:r>
    </w:p>
  </w:footnote>
  <w:footnote w:id="9">
    <w:p w14:paraId="68D54D1B" w14:textId="1D7DC053" w:rsidR="00AA4FF8" w:rsidRDefault="00AA4FF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toy text</w:t>
      </w:r>
    </w:p>
  </w:footnote>
  <w:footnote w:id="10">
    <w:p w14:paraId="5BB924AD" w14:textId="12FF7DCA" w:rsidR="00E757EA" w:rsidRDefault="00E757E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smoothing</w:t>
      </w:r>
    </w:p>
  </w:footnote>
  <w:footnote w:id="11">
    <w:p w14:paraId="2D4CE91F" w14:textId="636698E5" w:rsidR="00561986" w:rsidRDefault="00561986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 w:rsidRPr="00561986">
        <w:t>multinomial cousin</w:t>
      </w:r>
    </w:p>
  </w:footnote>
  <w:footnote w:id="12">
    <w:p w14:paraId="76A5D712" w14:textId="6D6CD4BF" w:rsidR="00D83E80" w:rsidRDefault="00D83E8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cross-validation</w:t>
      </w:r>
    </w:p>
  </w:footnote>
  <w:footnote w:id="13">
    <w:p w14:paraId="6948873A" w14:textId="5AF98183" w:rsidR="00702FEF" w:rsidRDefault="00702FEF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 w:rsidRPr="00702FEF">
        <w:t>Platt’s sigmoid model</w:t>
      </w:r>
    </w:p>
  </w:footnote>
  <w:footnote w:id="14">
    <w:p w14:paraId="2C4063C0" w14:textId="7D1BE57E" w:rsidR="00702FEF" w:rsidRDefault="00702FEF">
      <w:pPr>
        <w:pStyle w:val="FootnoteText"/>
      </w:pPr>
      <w:r>
        <w:rPr>
          <w:rStyle w:val="FootnoteReference"/>
        </w:rPr>
        <w:footnoteRef/>
      </w:r>
      <w:r>
        <w:t xml:space="preserve"> - I</w:t>
      </w:r>
      <w:r w:rsidRPr="00702FEF">
        <w:t>sotonic regression</w:t>
      </w:r>
    </w:p>
  </w:footnote>
  <w:footnote w:id="15">
    <w:p w14:paraId="21D9FE46" w14:textId="11FA6950" w:rsidR="001E0CD0" w:rsidRDefault="001E0CD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Nonparametric</w:t>
      </w:r>
    </w:p>
  </w:footnote>
  <w:footnote w:id="16">
    <w:p w14:paraId="5B8FB9A8" w14:textId="31E1D197" w:rsidR="00242AA2" w:rsidRDefault="00242AA2">
      <w:pPr>
        <w:pStyle w:val="FootnoteText"/>
      </w:pPr>
      <w:r>
        <w:rPr>
          <w:rStyle w:val="FootnoteReference"/>
        </w:rPr>
        <w:footnoteRef/>
      </w:r>
      <w:r>
        <w:t xml:space="preserve"> - overfit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8706C"/>
    <w:multiLevelType w:val="hybridMultilevel"/>
    <w:tmpl w:val="B2B07E12"/>
    <w:lvl w:ilvl="0" w:tplc="303E30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B5632"/>
    <w:multiLevelType w:val="hybridMultilevel"/>
    <w:tmpl w:val="EFC6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7C96610F"/>
    <w:multiLevelType w:val="hybridMultilevel"/>
    <w:tmpl w:val="8CAA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71638">
    <w:abstractNumId w:val="7"/>
  </w:num>
  <w:num w:numId="2" w16cid:durableId="1791784207">
    <w:abstractNumId w:val="6"/>
  </w:num>
  <w:num w:numId="3" w16cid:durableId="842204301">
    <w:abstractNumId w:val="3"/>
  </w:num>
  <w:num w:numId="4" w16cid:durableId="1854026507">
    <w:abstractNumId w:val="0"/>
  </w:num>
  <w:num w:numId="5" w16cid:durableId="1284188212">
    <w:abstractNumId w:val="9"/>
  </w:num>
  <w:num w:numId="6" w16cid:durableId="305747526">
    <w:abstractNumId w:val="2"/>
  </w:num>
  <w:num w:numId="7" w16cid:durableId="1674338445">
    <w:abstractNumId w:val="8"/>
  </w:num>
  <w:num w:numId="8" w16cid:durableId="341205495">
    <w:abstractNumId w:val="10"/>
  </w:num>
  <w:num w:numId="9" w16cid:durableId="469059227">
    <w:abstractNumId w:val="4"/>
  </w:num>
  <w:num w:numId="10" w16cid:durableId="1831166210">
    <w:abstractNumId w:val="5"/>
  </w:num>
  <w:num w:numId="11" w16cid:durableId="1133596724">
    <w:abstractNumId w:val="1"/>
  </w:num>
  <w:num w:numId="12" w16cid:durableId="9915221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C5"/>
    <w:rsid w:val="00007BDE"/>
    <w:rsid w:val="00011A89"/>
    <w:rsid w:val="00015DC2"/>
    <w:rsid w:val="00015ED3"/>
    <w:rsid w:val="00017865"/>
    <w:rsid w:val="0002093E"/>
    <w:rsid w:val="0002101F"/>
    <w:rsid w:val="0002241D"/>
    <w:rsid w:val="000230CD"/>
    <w:rsid w:val="00025889"/>
    <w:rsid w:val="00027548"/>
    <w:rsid w:val="00030601"/>
    <w:rsid w:val="00030887"/>
    <w:rsid w:val="000336CC"/>
    <w:rsid w:val="00034CB7"/>
    <w:rsid w:val="00034E61"/>
    <w:rsid w:val="00035450"/>
    <w:rsid w:val="0003615F"/>
    <w:rsid w:val="00036894"/>
    <w:rsid w:val="00040C75"/>
    <w:rsid w:val="00053B57"/>
    <w:rsid w:val="00053FCB"/>
    <w:rsid w:val="00060653"/>
    <w:rsid w:val="00063E13"/>
    <w:rsid w:val="00065618"/>
    <w:rsid w:val="00071AE7"/>
    <w:rsid w:val="00076FBD"/>
    <w:rsid w:val="000777B3"/>
    <w:rsid w:val="000778E3"/>
    <w:rsid w:val="00080629"/>
    <w:rsid w:val="00083445"/>
    <w:rsid w:val="000858BC"/>
    <w:rsid w:val="00091A91"/>
    <w:rsid w:val="00092924"/>
    <w:rsid w:val="0009423B"/>
    <w:rsid w:val="000A17CB"/>
    <w:rsid w:val="000A1E01"/>
    <w:rsid w:val="000A3D5B"/>
    <w:rsid w:val="000A41ED"/>
    <w:rsid w:val="000A4E69"/>
    <w:rsid w:val="000B0949"/>
    <w:rsid w:val="000B7E94"/>
    <w:rsid w:val="000C1883"/>
    <w:rsid w:val="000C2F16"/>
    <w:rsid w:val="000D4193"/>
    <w:rsid w:val="000D5145"/>
    <w:rsid w:val="000D5356"/>
    <w:rsid w:val="000D75B0"/>
    <w:rsid w:val="000D7695"/>
    <w:rsid w:val="000E0087"/>
    <w:rsid w:val="000E0163"/>
    <w:rsid w:val="000E3034"/>
    <w:rsid w:val="000E723E"/>
    <w:rsid w:val="000E74D5"/>
    <w:rsid w:val="000F3B04"/>
    <w:rsid w:val="000F69FA"/>
    <w:rsid w:val="0010052B"/>
    <w:rsid w:val="00100A08"/>
    <w:rsid w:val="0010107C"/>
    <w:rsid w:val="0010162E"/>
    <w:rsid w:val="00104398"/>
    <w:rsid w:val="001065D6"/>
    <w:rsid w:val="0011155C"/>
    <w:rsid w:val="00120B99"/>
    <w:rsid w:val="00120D09"/>
    <w:rsid w:val="00121BB8"/>
    <w:rsid w:val="00124BE7"/>
    <w:rsid w:val="00125511"/>
    <w:rsid w:val="00126082"/>
    <w:rsid w:val="00127915"/>
    <w:rsid w:val="00127BAB"/>
    <w:rsid w:val="00127CAC"/>
    <w:rsid w:val="001309C6"/>
    <w:rsid w:val="0013129C"/>
    <w:rsid w:val="001319A2"/>
    <w:rsid w:val="001330E1"/>
    <w:rsid w:val="00141331"/>
    <w:rsid w:val="0014220D"/>
    <w:rsid w:val="0014456B"/>
    <w:rsid w:val="00151822"/>
    <w:rsid w:val="00153647"/>
    <w:rsid w:val="001548BF"/>
    <w:rsid w:val="0015636D"/>
    <w:rsid w:val="00156476"/>
    <w:rsid w:val="00157FBF"/>
    <w:rsid w:val="0016310F"/>
    <w:rsid w:val="00166BB0"/>
    <w:rsid w:val="00167141"/>
    <w:rsid w:val="00175280"/>
    <w:rsid w:val="001767FD"/>
    <w:rsid w:val="0018024A"/>
    <w:rsid w:val="00180DDF"/>
    <w:rsid w:val="00181DEA"/>
    <w:rsid w:val="0018259E"/>
    <w:rsid w:val="00182A47"/>
    <w:rsid w:val="001832B5"/>
    <w:rsid w:val="0018450F"/>
    <w:rsid w:val="001859F4"/>
    <w:rsid w:val="00185B90"/>
    <w:rsid w:val="00190421"/>
    <w:rsid w:val="001933BB"/>
    <w:rsid w:val="0019776D"/>
    <w:rsid w:val="001A28DE"/>
    <w:rsid w:val="001A4B6E"/>
    <w:rsid w:val="001B17BF"/>
    <w:rsid w:val="001B1B3E"/>
    <w:rsid w:val="001B573B"/>
    <w:rsid w:val="001B57CB"/>
    <w:rsid w:val="001B7C5F"/>
    <w:rsid w:val="001C06D6"/>
    <w:rsid w:val="001C1D32"/>
    <w:rsid w:val="001C2ED1"/>
    <w:rsid w:val="001C392F"/>
    <w:rsid w:val="001C5FC9"/>
    <w:rsid w:val="001C7322"/>
    <w:rsid w:val="001D1676"/>
    <w:rsid w:val="001D1680"/>
    <w:rsid w:val="001D2D09"/>
    <w:rsid w:val="001D491E"/>
    <w:rsid w:val="001D4AAF"/>
    <w:rsid w:val="001D513E"/>
    <w:rsid w:val="001D58DC"/>
    <w:rsid w:val="001E0CD0"/>
    <w:rsid w:val="001E3762"/>
    <w:rsid w:val="001E3EA4"/>
    <w:rsid w:val="001E514B"/>
    <w:rsid w:val="001E524E"/>
    <w:rsid w:val="001E6C96"/>
    <w:rsid w:val="001F0353"/>
    <w:rsid w:val="001F1BD2"/>
    <w:rsid w:val="001F3CDA"/>
    <w:rsid w:val="001F494E"/>
    <w:rsid w:val="00201E39"/>
    <w:rsid w:val="002031D6"/>
    <w:rsid w:val="00206CF0"/>
    <w:rsid w:val="00207F39"/>
    <w:rsid w:val="00211920"/>
    <w:rsid w:val="00213810"/>
    <w:rsid w:val="002205DB"/>
    <w:rsid w:val="002226DD"/>
    <w:rsid w:val="00222AA8"/>
    <w:rsid w:val="00224191"/>
    <w:rsid w:val="00225A28"/>
    <w:rsid w:val="0023271B"/>
    <w:rsid w:val="0024015C"/>
    <w:rsid w:val="002406D9"/>
    <w:rsid w:val="00240D3D"/>
    <w:rsid w:val="00242AA2"/>
    <w:rsid w:val="00246ACB"/>
    <w:rsid w:val="00247989"/>
    <w:rsid w:val="00250717"/>
    <w:rsid w:val="002514D6"/>
    <w:rsid w:val="00253E05"/>
    <w:rsid w:val="00255805"/>
    <w:rsid w:val="00257790"/>
    <w:rsid w:val="00260394"/>
    <w:rsid w:val="00262070"/>
    <w:rsid w:val="00263C22"/>
    <w:rsid w:val="0026576A"/>
    <w:rsid w:val="00266381"/>
    <w:rsid w:val="00271C6E"/>
    <w:rsid w:val="00273D04"/>
    <w:rsid w:val="00275417"/>
    <w:rsid w:val="002767EE"/>
    <w:rsid w:val="0028411A"/>
    <w:rsid w:val="00285CEB"/>
    <w:rsid w:val="00290587"/>
    <w:rsid w:val="0029157B"/>
    <w:rsid w:val="00293EE1"/>
    <w:rsid w:val="00294735"/>
    <w:rsid w:val="00297A66"/>
    <w:rsid w:val="00297CF6"/>
    <w:rsid w:val="002A053B"/>
    <w:rsid w:val="002B3FD2"/>
    <w:rsid w:val="002B575F"/>
    <w:rsid w:val="002B64F3"/>
    <w:rsid w:val="002C4513"/>
    <w:rsid w:val="002C5EB6"/>
    <w:rsid w:val="002D353A"/>
    <w:rsid w:val="002D487E"/>
    <w:rsid w:val="002D5D89"/>
    <w:rsid w:val="002D7FD1"/>
    <w:rsid w:val="002E2E39"/>
    <w:rsid w:val="002E3E2C"/>
    <w:rsid w:val="00301392"/>
    <w:rsid w:val="0030287D"/>
    <w:rsid w:val="00302CE4"/>
    <w:rsid w:val="003030C8"/>
    <w:rsid w:val="00305B44"/>
    <w:rsid w:val="003062EF"/>
    <w:rsid w:val="003076C1"/>
    <w:rsid w:val="00307B94"/>
    <w:rsid w:val="00310685"/>
    <w:rsid w:val="00311511"/>
    <w:rsid w:val="003123FD"/>
    <w:rsid w:val="0031497D"/>
    <w:rsid w:val="00320055"/>
    <w:rsid w:val="00320E5D"/>
    <w:rsid w:val="00322647"/>
    <w:rsid w:val="00326D14"/>
    <w:rsid w:val="00330FCA"/>
    <w:rsid w:val="00331B0B"/>
    <w:rsid w:val="00331B12"/>
    <w:rsid w:val="003335D3"/>
    <w:rsid w:val="00335989"/>
    <w:rsid w:val="00340484"/>
    <w:rsid w:val="003409FA"/>
    <w:rsid w:val="00345DAC"/>
    <w:rsid w:val="003537AB"/>
    <w:rsid w:val="00356F6B"/>
    <w:rsid w:val="003578C8"/>
    <w:rsid w:val="0036048C"/>
    <w:rsid w:val="00360B63"/>
    <w:rsid w:val="00361E58"/>
    <w:rsid w:val="00362804"/>
    <w:rsid w:val="00366B8A"/>
    <w:rsid w:val="0036781D"/>
    <w:rsid w:val="003748BF"/>
    <w:rsid w:val="00376F95"/>
    <w:rsid w:val="0038087C"/>
    <w:rsid w:val="00380EDE"/>
    <w:rsid w:val="003819B7"/>
    <w:rsid w:val="003829F6"/>
    <w:rsid w:val="0038313D"/>
    <w:rsid w:val="003860CA"/>
    <w:rsid w:val="00392A5A"/>
    <w:rsid w:val="0039510B"/>
    <w:rsid w:val="0039621C"/>
    <w:rsid w:val="0039747B"/>
    <w:rsid w:val="003A2298"/>
    <w:rsid w:val="003A239C"/>
    <w:rsid w:val="003A43AE"/>
    <w:rsid w:val="003B0CD9"/>
    <w:rsid w:val="003B14F6"/>
    <w:rsid w:val="003B2239"/>
    <w:rsid w:val="003B4A45"/>
    <w:rsid w:val="003B6883"/>
    <w:rsid w:val="003B71AA"/>
    <w:rsid w:val="003C04D5"/>
    <w:rsid w:val="003C1393"/>
    <w:rsid w:val="003C2AFE"/>
    <w:rsid w:val="003C6D2C"/>
    <w:rsid w:val="003C6E3E"/>
    <w:rsid w:val="003C6F07"/>
    <w:rsid w:val="003C7E9B"/>
    <w:rsid w:val="003D3102"/>
    <w:rsid w:val="003D35C1"/>
    <w:rsid w:val="003D46CB"/>
    <w:rsid w:val="003D732C"/>
    <w:rsid w:val="003E0180"/>
    <w:rsid w:val="003E1836"/>
    <w:rsid w:val="003E6098"/>
    <w:rsid w:val="003E7212"/>
    <w:rsid w:val="003F0E59"/>
    <w:rsid w:val="003F1830"/>
    <w:rsid w:val="003F2590"/>
    <w:rsid w:val="003F546B"/>
    <w:rsid w:val="003F5A33"/>
    <w:rsid w:val="003F6BD1"/>
    <w:rsid w:val="003F7185"/>
    <w:rsid w:val="00402F06"/>
    <w:rsid w:val="0040490D"/>
    <w:rsid w:val="0040598F"/>
    <w:rsid w:val="0040649F"/>
    <w:rsid w:val="0040650C"/>
    <w:rsid w:val="00407A31"/>
    <w:rsid w:val="00411F4D"/>
    <w:rsid w:val="0041208B"/>
    <w:rsid w:val="0041479B"/>
    <w:rsid w:val="004157A7"/>
    <w:rsid w:val="004160C3"/>
    <w:rsid w:val="004200E4"/>
    <w:rsid w:val="00420378"/>
    <w:rsid w:val="00423395"/>
    <w:rsid w:val="00423407"/>
    <w:rsid w:val="004266E2"/>
    <w:rsid w:val="00430FED"/>
    <w:rsid w:val="00436075"/>
    <w:rsid w:val="004373A4"/>
    <w:rsid w:val="00441ABE"/>
    <w:rsid w:val="00441C72"/>
    <w:rsid w:val="00442044"/>
    <w:rsid w:val="00445A27"/>
    <w:rsid w:val="00446B7F"/>
    <w:rsid w:val="00450D33"/>
    <w:rsid w:val="0045281E"/>
    <w:rsid w:val="004535ED"/>
    <w:rsid w:val="0045392B"/>
    <w:rsid w:val="00455DBC"/>
    <w:rsid w:val="00460580"/>
    <w:rsid w:val="00461F7E"/>
    <w:rsid w:val="004625EE"/>
    <w:rsid w:val="00464625"/>
    <w:rsid w:val="00464AF4"/>
    <w:rsid w:val="00464D0D"/>
    <w:rsid w:val="004653B6"/>
    <w:rsid w:val="00472AE4"/>
    <w:rsid w:val="00473FA1"/>
    <w:rsid w:val="0048232E"/>
    <w:rsid w:val="0048272F"/>
    <w:rsid w:val="004837B7"/>
    <w:rsid w:val="004874E7"/>
    <w:rsid w:val="00487FA3"/>
    <w:rsid w:val="00490803"/>
    <w:rsid w:val="004912FE"/>
    <w:rsid w:val="0049283C"/>
    <w:rsid w:val="004939D3"/>
    <w:rsid w:val="0049401B"/>
    <w:rsid w:val="00495ABE"/>
    <w:rsid w:val="004A0A4A"/>
    <w:rsid w:val="004A0D24"/>
    <w:rsid w:val="004A0DF0"/>
    <w:rsid w:val="004A2686"/>
    <w:rsid w:val="004A3A5B"/>
    <w:rsid w:val="004A4169"/>
    <w:rsid w:val="004B2B57"/>
    <w:rsid w:val="004B3247"/>
    <w:rsid w:val="004B3845"/>
    <w:rsid w:val="004B3B29"/>
    <w:rsid w:val="004B4330"/>
    <w:rsid w:val="004B73E6"/>
    <w:rsid w:val="004B74F9"/>
    <w:rsid w:val="004B7500"/>
    <w:rsid w:val="004C092B"/>
    <w:rsid w:val="004C4E4F"/>
    <w:rsid w:val="004C5280"/>
    <w:rsid w:val="004D1331"/>
    <w:rsid w:val="004D42D8"/>
    <w:rsid w:val="004D6462"/>
    <w:rsid w:val="004E3854"/>
    <w:rsid w:val="004E3B5F"/>
    <w:rsid w:val="004E42AB"/>
    <w:rsid w:val="004E4B59"/>
    <w:rsid w:val="004E4C58"/>
    <w:rsid w:val="004E6A96"/>
    <w:rsid w:val="004E7E31"/>
    <w:rsid w:val="004F64A0"/>
    <w:rsid w:val="004F6A61"/>
    <w:rsid w:val="0050297E"/>
    <w:rsid w:val="00503F7D"/>
    <w:rsid w:val="00504CE1"/>
    <w:rsid w:val="00507341"/>
    <w:rsid w:val="00510BF3"/>
    <w:rsid w:val="00510F4A"/>
    <w:rsid w:val="0051151A"/>
    <w:rsid w:val="0051204E"/>
    <w:rsid w:val="005128CB"/>
    <w:rsid w:val="005130C7"/>
    <w:rsid w:val="00513AE9"/>
    <w:rsid w:val="00514419"/>
    <w:rsid w:val="00521DA1"/>
    <w:rsid w:val="00521DFC"/>
    <w:rsid w:val="00525DCB"/>
    <w:rsid w:val="00527179"/>
    <w:rsid w:val="00530C24"/>
    <w:rsid w:val="0053247C"/>
    <w:rsid w:val="00532B83"/>
    <w:rsid w:val="005360CB"/>
    <w:rsid w:val="00537AD7"/>
    <w:rsid w:val="005428DD"/>
    <w:rsid w:val="00542BA9"/>
    <w:rsid w:val="00546E3B"/>
    <w:rsid w:val="00561986"/>
    <w:rsid w:val="00563A5D"/>
    <w:rsid w:val="0057250F"/>
    <w:rsid w:val="00572B79"/>
    <w:rsid w:val="00572C7D"/>
    <w:rsid w:val="00580FCC"/>
    <w:rsid w:val="00583CD4"/>
    <w:rsid w:val="0058412E"/>
    <w:rsid w:val="00585BEA"/>
    <w:rsid w:val="00591093"/>
    <w:rsid w:val="0059164C"/>
    <w:rsid w:val="00591AA8"/>
    <w:rsid w:val="005946E9"/>
    <w:rsid w:val="00595004"/>
    <w:rsid w:val="005963AB"/>
    <w:rsid w:val="00597DE8"/>
    <w:rsid w:val="005A2E9A"/>
    <w:rsid w:val="005A320C"/>
    <w:rsid w:val="005A35D1"/>
    <w:rsid w:val="005A4836"/>
    <w:rsid w:val="005A66FD"/>
    <w:rsid w:val="005A6CC9"/>
    <w:rsid w:val="005B0B60"/>
    <w:rsid w:val="005B1244"/>
    <w:rsid w:val="005B36CE"/>
    <w:rsid w:val="005B548F"/>
    <w:rsid w:val="005B6D72"/>
    <w:rsid w:val="005C1980"/>
    <w:rsid w:val="005C32DF"/>
    <w:rsid w:val="005C416F"/>
    <w:rsid w:val="005C6835"/>
    <w:rsid w:val="005D3C6F"/>
    <w:rsid w:val="005D4996"/>
    <w:rsid w:val="005D7BFC"/>
    <w:rsid w:val="005E0127"/>
    <w:rsid w:val="005E5971"/>
    <w:rsid w:val="005E75CF"/>
    <w:rsid w:val="005F1797"/>
    <w:rsid w:val="005F2F44"/>
    <w:rsid w:val="005F7D7A"/>
    <w:rsid w:val="006030F2"/>
    <w:rsid w:val="006055AD"/>
    <w:rsid w:val="00607DDF"/>
    <w:rsid w:val="00610871"/>
    <w:rsid w:val="00610E60"/>
    <w:rsid w:val="00613E43"/>
    <w:rsid w:val="00615A7B"/>
    <w:rsid w:val="00616467"/>
    <w:rsid w:val="00617918"/>
    <w:rsid w:val="00617FFB"/>
    <w:rsid w:val="00623FE1"/>
    <w:rsid w:val="006248E6"/>
    <w:rsid w:val="006250B7"/>
    <w:rsid w:val="0062693C"/>
    <w:rsid w:val="0063189E"/>
    <w:rsid w:val="00633DE1"/>
    <w:rsid w:val="00634C3C"/>
    <w:rsid w:val="00635196"/>
    <w:rsid w:val="00642406"/>
    <w:rsid w:val="00643AB7"/>
    <w:rsid w:val="00651619"/>
    <w:rsid w:val="00652C67"/>
    <w:rsid w:val="0065421E"/>
    <w:rsid w:val="00654C9A"/>
    <w:rsid w:val="00656C1A"/>
    <w:rsid w:val="00661BD6"/>
    <w:rsid w:val="00664353"/>
    <w:rsid w:val="0067031C"/>
    <w:rsid w:val="00670863"/>
    <w:rsid w:val="00672E62"/>
    <w:rsid w:val="00676AD2"/>
    <w:rsid w:val="00680764"/>
    <w:rsid w:val="00681214"/>
    <w:rsid w:val="006817C9"/>
    <w:rsid w:val="0069295D"/>
    <w:rsid w:val="00692B40"/>
    <w:rsid w:val="00694C7E"/>
    <w:rsid w:val="00694FAB"/>
    <w:rsid w:val="0069554D"/>
    <w:rsid w:val="006A036F"/>
    <w:rsid w:val="006A1EA2"/>
    <w:rsid w:val="006A40D3"/>
    <w:rsid w:val="006A4381"/>
    <w:rsid w:val="006A45A2"/>
    <w:rsid w:val="006B0BA4"/>
    <w:rsid w:val="006B0E0A"/>
    <w:rsid w:val="006B1723"/>
    <w:rsid w:val="006B17CE"/>
    <w:rsid w:val="006B4112"/>
    <w:rsid w:val="006B61A1"/>
    <w:rsid w:val="006B7FF8"/>
    <w:rsid w:val="006C13C2"/>
    <w:rsid w:val="006C1DB5"/>
    <w:rsid w:val="006C2C6A"/>
    <w:rsid w:val="006C2E6E"/>
    <w:rsid w:val="006C2F2B"/>
    <w:rsid w:val="006D1B38"/>
    <w:rsid w:val="006D2DB0"/>
    <w:rsid w:val="006D727E"/>
    <w:rsid w:val="006E1984"/>
    <w:rsid w:val="006E1DFB"/>
    <w:rsid w:val="006E2724"/>
    <w:rsid w:val="006E3C78"/>
    <w:rsid w:val="006E4C4E"/>
    <w:rsid w:val="006E4E7A"/>
    <w:rsid w:val="006E5CD2"/>
    <w:rsid w:val="006F22ED"/>
    <w:rsid w:val="006F49B1"/>
    <w:rsid w:val="006F5E82"/>
    <w:rsid w:val="006F6154"/>
    <w:rsid w:val="006F67B1"/>
    <w:rsid w:val="00702D6A"/>
    <w:rsid w:val="00702FEF"/>
    <w:rsid w:val="00703450"/>
    <w:rsid w:val="00704A8E"/>
    <w:rsid w:val="00705EEF"/>
    <w:rsid w:val="00707380"/>
    <w:rsid w:val="00707409"/>
    <w:rsid w:val="0071374C"/>
    <w:rsid w:val="00714516"/>
    <w:rsid w:val="00714F39"/>
    <w:rsid w:val="007158FE"/>
    <w:rsid w:val="00717C6C"/>
    <w:rsid w:val="00720460"/>
    <w:rsid w:val="00721734"/>
    <w:rsid w:val="00721BC3"/>
    <w:rsid w:val="00721FC7"/>
    <w:rsid w:val="0072596D"/>
    <w:rsid w:val="0072656A"/>
    <w:rsid w:val="007328B0"/>
    <w:rsid w:val="0073363D"/>
    <w:rsid w:val="00735652"/>
    <w:rsid w:val="00735BCC"/>
    <w:rsid w:val="0073699A"/>
    <w:rsid w:val="0073789C"/>
    <w:rsid w:val="00740B70"/>
    <w:rsid w:val="00741C89"/>
    <w:rsid w:val="00747972"/>
    <w:rsid w:val="00752BE8"/>
    <w:rsid w:val="007532D5"/>
    <w:rsid w:val="00753EFB"/>
    <w:rsid w:val="00754D41"/>
    <w:rsid w:val="0076085E"/>
    <w:rsid w:val="00762516"/>
    <w:rsid w:val="00762768"/>
    <w:rsid w:val="0076364C"/>
    <w:rsid w:val="00764C24"/>
    <w:rsid w:val="00767410"/>
    <w:rsid w:val="00767B4F"/>
    <w:rsid w:val="00767EA5"/>
    <w:rsid w:val="00770309"/>
    <w:rsid w:val="00770BD1"/>
    <w:rsid w:val="007730D9"/>
    <w:rsid w:val="00777B26"/>
    <w:rsid w:val="007820BA"/>
    <w:rsid w:val="00784690"/>
    <w:rsid w:val="007878C2"/>
    <w:rsid w:val="007A1E94"/>
    <w:rsid w:val="007A3147"/>
    <w:rsid w:val="007A5EB3"/>
    <w:rsid w:val="007B19EF"/>
    <w:rsid w:val="007B5530"/>
    <w:rsid w:val="007B626A"/>
    <w:rsid w:val="007B6B60"/>
    <w:rsid w:val="007B7680"/>
    <w:rsid w:val="007C27EE"/>
    <w:rsid w:val="007C3BFF"/>
    <w:rsid w:val="007C6325"/>
    <w:rsid w:val="007D02D2"/>
    <w:rsid w:val="007D06DE"/>
    <w:rsid w:val="007D1952"/>
    <w:rsid w:val="007D25A8"/>
    <w:rsid w:val="007D260D"/>
    <w:rsid w:val="007D2C72"/>
    <w:rsid w:val="007E0374"/>
    <w:rsid w:val="007E05FE"/>
    <w:rsid w:val="007E1944"/>
    <w:rsid w:val="007E33A3"/>
    <w:rsid w:val="007E37DA"/>
    <w:rsid w:val="007E3BD2"/>
    <w:rsid w:val="007E4279"/>
    <w:rsid w:val="007E565B"/>
    <w:rsid w:val="007E5F8D"/>
    <w:rsid w:val="007E6B4F"/>
    <w:rsid w:val="007F5351"/>
    <w:rsid w:val="007F5C13"/>
    <w:rsid w:val="00802C67"/>
    <w:rsid w:val="00802C7D"/>
    <w:rsid w:val="00805B56"/>
    <w:rsid w:val="00806748"/>
    <w:rsid w:val="00810F52"/>
    <w:rsid w:val="00811A1E"/>
    <w:rsid w:val="00811F03"/>
    <w:rsid w:val="00813132"/>
    <w:rsid w:val="00813966"/>
    <w:rsid w:val="00817394"/>
    <w:rsid w:val="00820307"/>
    <w:rsid w:val="008223CF"/>
    <w:rsid w:val="00823192"/>
    <w:rsid w:val="00823EDA"/>
    <w:rsid w:val="00824AE1"/>
    <w:rsid w:val="0082524C"/>
    <w:rsid w:val="00826739"/>
    <w:rsid w:val="008320AB"/>
    <w:rsid w:val="0083434A"/>
    <w:rsid w:val="00836908"/>
    <w:rsid w:val="00841BF9"/>
    <w:rsid w:val="008426CD"/>
    <w:rsid w:val="00842803"/>
    <w:rsid w:val="00842F2D"/>
    <w:rsid w:val="008476B7"/>
    <w:rsid w:val="008477E9"/>
    <w:rsid w:val="008508EC"/>
    <w:rsid w:val="00851A33"/>
    <w:rsid w:val="00851CC4"/>
    <w:rsid w:val="008532E6"/>
    <w:rsid w:val="00853320"/>
    <w:rsid w:val="008533FF"/>
    <w:rsid w:val="0085579A"/>
    <w:rsid w:val="008561E9"/>
    <w:rsid w:val="00862A67"/>
    <w:rsid w:val="0086306B"/>
    <w:rsid w:val="008649C1"/>
    <w:rsid w:val="00866012"/>
    <w:rsid w:val="008746E0"/>
    <w:rsid w:val="00876299"/>
    <w:rsid w:val="00876B55"/>
    <w:rsid w:val="0088278B"/>
    <w:rsid w:val="0088506E"/>
    <w:rsid w:val="00895991"/>
    <w:rsid w:val="00896A90"/>
    <w:rsid w:val="00896C4B"/>
    <w:rsid w:val="008A56ED"/>
    <w:rsid w:val="008A60D4"/>
    <w:rsid w:val="008A7968"/>
    <w:rsid w:val="008A79B0"/>
    <w:rsid w:val="008B14C3"/>
    <w:rsid w:val="008B2ACF"/>
    <w:rsid w:val="008B5A46"/>
    <w:rsid w:val="008B6447"/>
    <w:rsid w:val="008C6FD4"/>
    <w:rsid w:val="008D0E44"/>
    <w:rsid w:val="008D307B"/>
    <w:rsid w:val="008D6357"/>
    <w:rsid w:val="008D64E4"/>
    <w:rsid w:val="008E138A"/>
    <w:rsid w:val="008E3B32"/>
    <w:rsid w:val="008F0186"/>
    <w:rsid w:val="008F114E"/>
    <w:rsid w:val="008F1C69"/>
    <w:rsid w:val="008F2619"/>
    <w:rsid w:val="008F2CC5"/>
    <w:rsid w:val="008F3CD1"/>
    <w:rsid w:val="008F7137"/>
    <w:rsid w:val="008F7E21"/>
    <w:rsid w:val="00901098"/>
    <w:rsid w:val="0090281B"/>
    <w:rsid w:val="00902A42"/>
    <w:rsid w:val="00907543"/>
    <w:rsid w:val="009121C9"/>
    <w:rsid w:val="00917A6C"/>
    <w:rsid w:val="00920ECD"/>
    <w:rsid w:val="00921EF8"/>
    <w:rsid w:val="009234D2"/>
    <w:rsid w:val="00926902"/>
    <w:rsid w:val="00932D07"/>
    <w:rsid w:val="00933465"/>
    <w:rsid w:val="00933A67"/>
    <w:rsid w:val="00940F42"/>
    <w:rsid w:val="00941FCB"/>
    <w:rsid w:val="00946462"/>
    <w:rsid w:val="00946739"/>
    <w:rsid w:val="0095162C"/>
    <w:rsid w:val="00956028"/>
    <w:rsid w:val="0095610B"/>
    <w:rsid w:val="00956C50"/>
    <w:rsid w:val="009571B7"/>
    <w:rsid w:val="009616BB"/>
    <w:rsid w:val="00962F4E"/>
    <w:rsid w:val="009659BB"/>
    <w:rsid w:val="00970652"/>
    <w:rsid w:val="00970FD8"/>
    <w:rsid w:val="00973B35"/>
    <w:rsid w:val="00975648"/>
    <w:rsid w:val="00975848"/>
    <w:rsid w:val="00980CFB"/>
    <w:rsid w:val="00981009"/>
    <w:rsid w:val="009820C3"/>
    <w:rsid w:val="00984F07"/>
    <w:rsid w:val="009A014D"/>
    <w:rsid w:val="009A0594"/>
    <w:rsid w:val="009A4A86"/>
    <w:rsid w:val="009A5F98"/>
    <w:rsid w:val="009A71A8"/>
    <w:rsid w:val="009B3301"/>
    <w:rsid w:val="009B3B21"/>
    <w:rsid w:val="009B5789"/>
    <w:rsid w:val="009B7BEE"/>
    <w:rsid w:val="009C1792"/>
    <w:rsid w:val="009C5F34"/>
    <w:rsid w:val="009C7A46"/>
    <w:rsid w:val="009D0683"/>
    <w:rsid w:val="009D1129"/>
    <w:rsid w:val="009D3335"/>
    <w:rsid w:val="009D4D7E"/>
    <w:rsid w:val="009E13F8"/>
    <w:rsid w:val="009E2A1E"/>
    <w:rsid w:val="009E5C25"/>
    <w:rsid w:val="009E69C4"/>
    <w:rsid w:val="009E7116"/>
    <w:rsid w:val="009F27D1"/>
    <w:rsid w:val="009F2FC7"/>
    <w:rsid w:val="009F314A"/>
    <w:rsid w:val="00A0098F"/>
    <w:rsid w:val="00A01F7B"/>
    <w:rsid w:val="00A05795"/>
    <w:rsid w:val="00A05A34"/>
    <w:rsid w:val="00A06667"/>
    <w:rsid w:val="00A10EF3"/>
    <w:rsid w:val="00A13AB8"/>
    <w:rsid w:val="00A16537"/>
    <w:rsid w:val="00A23AD2"/>
    <w:rsid w:val="00A263D9"/>
    <w:rsid w:val="00A30BAC"/>
    <w:rsid w:val="00A316B2"/>
    <w:rsid w:val="00A37322"/>
    <w:rsid w:val="00A43362"/>
    <w:rsid w:val="00A46048"/>
    <w:rsid w:val="00A5015C"/>
    <w:rsid w:val="00A5304F"/>
    <w:rsid w:val="00A54A2E"/>
    <w:rsid w:val="00A558E0"/>
    <w:rsid w:val="00A57823"/>
    <w:rsid w:val="00A6369C"/>
    <w:rsid w:val="00A63E2E"/>
    <w:rsid w:val="00A6547E"/>
    <w:rsid w:val="00A6648C"/>
    <w:rsid w:val="00A664A6"/>
    <w:rsid w:val="00A6654D"/>
    <w:rsid w:val="00A66D0A"/>
    <w:rsid w:val="00A67D16"/>
    <w:rsid w:val="00A75EAD"/>
    <w:rsid w:val="00A7717A"/>
    <w:rsid w:val="00A80A98"/>
    <w:rsid w:val="00A80C75"/>
    <w:rsid w:val="00A828CA"/>
    <w:rsid w:val="00A842E2"/>
    <w:rsid w:val="00A854FB"/>
    <w:rsid w:val="00A878C4"/>
    <w:rsid w:val="00A902F6"/>
    <w:rsid w:val="00A926A8"/>
    <w:rsid w:val="00A9472E"/>
    <w:rsid w:val="00A96607"/>
    <w:rsid w:val="00A9708B"/>
    <w:rsid w:val="00AA4FF8"/>
    <w:rsid w:val="00AA5DDA"/>
    <w:rsid w:val="00AA6B98"/>
    <w:rsid w:val="00AA6D49"/>
    <w:rsid w:val="00AA7847"/>
    <w:rsid w:val="00AB2341"/>
    <w:rsid w:val="00AB23C9"/>
    <w:rsid w:val="00AB2B99"/>
    <w:rsid w:val="00AB2E9A"/>
    <w:rsid w:val="00AB4505"/>
    <w:rsid w:val="00AB58E5"/>
    <w:rsid w:val="00AC48C1"/>
    <w:rsid w:val="00AC5B28"/>
    <w:rsid w:val="00AC749F"/>
    <w:rsid w:val="00AD1D22"/>
    <w:rsid w:val="00AD3C6A"/>
    <w:rsid w:val="00AD630D"/>
    <w:rsid w:val="00AD6319"/>
    <w:rsid w:val="00AE0632"/>
    <w:rsid w:val="00AE0F62"/>
    <w:rsid w:val="00AE32B5"/>
    <w:rsid w:val="00AF1039"/>
    <w:rsid w:val="00AF1C78"/>
    <w:rsid w:val="00AF266E"/>
    <w:rsid w:val="00AF5EF4"/>
    <w:rsid w:val="00AF7D86"/>
    <w:rsid w:val="00B036A5"/>
    <w:rsid w:val="00B0422F"/>
    <w:rsid w:val="00B05632"/>
    <w:rsid w:val="00B07EF2"/>
    <w:rsid w:val="00B10030"/>
    <w:rsid w:val="00B10574"/>
    <w:rsid w:val="00B24A83"/>
    <w:rsid w:val="00B265EA"/>
    <w:rsid w:val="00B2715A"/>
    <w:rsid w:val="00B27267"/>
    <w:rsid w:val="00B31F94"/>
    <w:rsid w:val="00B3243D"/>
    <w:rsid w:val="00B369E8"/>
    <w:rsid w:val="00B40118"/>
    <w:rsid w:val="00B42CA4"/>
    <w:rsid w:val="00B4363F"/>
    <w:rsid w:val="00B47407"/>
    <w:rsid w:val="00B536DA"/>
    <w:rsid w:val="00B553FF"/>
    <w:rsid w:val="00B55691"/>
    <w:rsid w:val="00B55DF4"/>
    <w:rsid w:val="00B57A97"/>
    <w:rsid w:val="00B6293B"/>
    <w:rsid w:val="00B67D7E"/>
    <w:rsid w:val="00B723AB"/>
    <w:rsid w:val="00B728F9"/>
    <w:rsid w:val="00B741A4"/>
    <w:rsid w:val="00B76110"/>
    <w:rsid w:val="00B769B2"/>
    <w:rsid w:val="00B7733E"/>
    <w:rsid w:val="00B77849"/>
    <w:rsid w:val="00B83B74"/>
    <w:rsid w:val="00B84C73"/>
    <w:rsid w:val="00B85E53"/>
    <w:rsid w:val="00B8697D"/>
    <w:rsid w:val="00B86AC2"/>
    <w:rsid w:val="00B90273"/>
    <w:rsid w:val="00B92DE8"/>
    <w:rsid w:val="00B973A7"/>
    <w:rsid w:val="00B97BF3"/>
    <w:rsid w:val="00BA3486"/>
    <w:rsid w:val="00BA3F2D"/>
    <w:rsid w:val="00BA4878"/>
    <w:rsid w:val="00BA68F3"/>
    <w:rsid w:val="00BB06B3"/>
    <w:rsid w:val="00BB1F36"/>
    <w:rsid w:val="00BB2ECF"/>
    <w:rsid w:val="00BB4B43"/>
    <w:rsid w:val="00BB5275"/>
    <w:rsid w:val="00BB733F"/>
    <w:rsid w:val="00BC1C37"/>
    <w:rsid w:val="00BC4DC1"/>
    <w:rsid w:val="00BC543C"/>
    <w:rsid w:val="00BC7E8F"/>
    <w:rsid w:val="00BD113D"/>
    <w:rsid w:val="00BD2854"/>
    <w:rsid w:val="00BD3F4E"/>
    <w:rsid w:val="00BD643D"/>
    <w:rsid w:val="00BD665F"/>
    <w:rsid w:val="00BD7766"/>
    <w:rsid w:val="00BE1A28"/>
    <w:rsid w:val="00BE4D9A"/>
    <w:rsid w:val="00BE546E"/>
    <w:rsid w:val="00BE5D1F"/>
    <w:rsid w:val="00BE75BE"/>
    <w:rsid w:val="00BE7619"/>
    <w:rsid w:val="00BF237E"/>
    <w:rsid w:val="00BF277B"/>
    <w:rsid w:val="00BF4AC3"/>
    <w:rsid w:val="00BF6DAF"/>
    <w:rsid w:val="00C00C9D"/>
    <w:rsid w:val="00C070AC"/>
    <w:rsid w:val="00C07BDA"/>
    <w:rsid w:val="00C12DBA"/>
    <w:rsid w:val="00C13A25"/>
    <w:rsid w:val="00C1456C"/>
    <w:rsid w:val="00C15D34"/>
    <w:rsid w:val="00C160D3"/>
    <w:rsid w:val="00C215E3"/>
    <w:rsid w:val="00C22218"/>
    <w:rsid w:val="00C231B1"/>
    <w:rsid w:val="00C25AFF"/>
    <w:rsid w:val="00C267C5"/>
    <w:rsid w:val="00C30432"/>
    <w:rsid w:val="00C30A24"/>
    <w:rsid w:val="00C30C0E"/>
    <w:rsid w:val="00C35E88"/>
    <w:rsid w:val="00C365C8"/>
    <w:rsid w:val="00C42BA4"/>
    <w:rsid w:val="00C501C5"/>
    <w:rsid w:val="00C50B48"/>
    <w:rsid w:val="00C55164"/>
    <w:rsid w:val="00C55F53"/>
    <w:rsid w:val="00C570E7"/>
    <w:rsid w:val="00C57F3E"/>
    <w:rsid w:val="00C61BF0"/>
    <w:rsid w:val="00C63677"/>
    <w:rsid w:val="00C64568"/>
    <w:rsid w:val="00C66EBD"/>
    <w:rsid w:val="00C72059"/>
    <w:rsid w:val="00C745EE"/>
    <w:rsid w:val="00C773AD"/>
    <w:rsid w:val="00C81ADA"/>
    <w:rsid w:val="00C81D96"/>
    <w:rsid w:val="00C8269C"/>
    <w:rsid w:val="00C866AA"/>
    <w:rsid w:val="00C90C29"/>
    <w:rsid w:val="00C912DE"/>
    <w:rsid w:val="00C91456"/>
    <w:rsid w:val="00C92A69"/>
    <w:rsid w:val="00C93016"/>
    <w:rsid w:val="00C93C66"/>
    <w:rsid w:val="00C96ABF"/>
    <w:rsid w:val="00C97CDD"/>
    <w:rsid w:val="00CA0AD8"/>
    <w:rsid w:val="00CA156B"/>
    <w:rsid w:val="00CA25FB"/>
    <w:rsid w:val="00CA3029"/>
    <w:rsid w:val="00CA40AC"/>
    <w:rsid w:val="00CA4F97"/>
    <w:rsid w:val="00CA52CE"/>
    <w:rsid w:val="00CA699A"/>
    <w:rsid w:val="00CB04DE"/>
    <w:rsid w:val="00CB0591"/>
    <w:rsid w:val="00CB07E6"/>
    <w:rsid w:val="00CB2B44"/>
    <w:rsid w:val="00CB3548"/>
    <w:rsid w:val="00CB3B25"/>
    <w:rsid w:val="00CC05FD"/>
    <w:rsid w:val="00CC25D7"/>
    <w:rsid w:val="00CC35A7"/>
    <w:rsid w:val="00CC3989"/>
    <w:rsid w:val="00CC785F"/>
    <w:rsid w:val="00CC7D8F"/>
    <w:rsid w:val="00CD08B7"/>
    <w:rsid w:val="00CD31F6"/>
    <w:rsid w:val="00CD57C4"/>
    <w:rsid w:val="00CD6D98"/>
    <w:rsid w:val="00CE01BA"/>
    <w:rsid w:val="00CE10C8"/>
    <w:rsid w:val="00CE2126"/>
    <w:rsid w:val="00CE333D"/>
    <w:rsid w:val="00CE4D9B"/>
    <w:rsid w:val="00CE5793"/>
    <w:rsid w:val="00CE59E4"/>
    <w:rsid w:val="00CE7296"/>
    <w:rsid w:val="00CE772A"/>
    <w:rsid w:val="00CF14E9"/>
    <w:rsid w:val="00CF20C2"/>
    <w:rsid w:val="00CF3EA7"/>
    <w:rsid w:val="00CF5F5D"/>
    <w:rsid w:val="00D0062B"/>
    <w:rsid w:val="00D00B87"/>
    <w:rsid w:val="00D03DCB"/>
    <w:rsid w:val="00D139EA"/>
    <w:rsid w:val="00D14546"/>
    <w:rsid w:val="00D15B7B"/>
    <w:rsid w:val="00D161CE"/>
    <w:rsid w:val="00D211E2"/>
    <w:rsid w:val="00D21616"/>
    <w:rsid w:val="00D21FB8"/>
    <w:rsid w:val="00D22440"/>
    <w:rsid w:val="00D232CD"/>
    <w:rsid w:val="00D232D5"/>
    <w:rsid w:val="00D3462D"/>
    <w:rsid w:val="00D34B5F"/>
    <w:rsid w:val="00D36911"/>
    <w:rsid w:val="00D439FE"/>
    <w:rsid w:val="00D4655C"/>
    <w:rsid w:val="00D46CAA"/>
    <w:rsid w:val="00D54D74"/>
    <w:rsid w:val="00D55B77"/>
    <w:rsid w:val="00D62FFC"/>
    <w:rsid w:val="00D644F4"/>
    <w:rsid w:val="00D646E5"/>
    <w:rsid w:val="00D6654A"/>
    <w:rsid w:val="00D6760F"/>
    <w:rsid w:val="00D67C9F"/>
    <w:rsid w:val="00D724E9"/>
    <w:rsid w:val="00D743B7"/>
    <w:rsid w:val="00D8085A"/>
    <w:rsid w:val="00D811A3"/>
    <w:rsid w:val="00D818A8"/>
    <w:rsid w:val="00D81CEB"/>
    <w:rsid w:val="00D822A5"/>
    <w:rsid w:val="00D83E80"/>
    <w:rsid w:val="00D8418F"/>
    <w:rsid w:val="00D84BEB"/>
    <w:rsid w:val="00D87118"/>
    <w:rsid w:val="00D87458"/>
    <w:rsid w:val="00D87744"/>
    <w:rsid w:val="00D90DF2"/>
    <w:rsid w:val="00D910F6"/>
    <w:rsid w:val="00D9244B"/>
    <w:rsid w:val="00D9483B"/>
    <w:rsid w:val="00D96692"/>
    <w:rsid w:val="00D97B56"/>
    <w:rsid w:val="00DA032D"/>
    <w:rsid w:val="00DA2FAF"/>
    <w:rsid w:val="00DA3399"/>
    <w:rsid w:val="00DA4416"/>
    <w:rsid w:val="00DA4E41"/>
    <w:rsid w:val="00DA4ECE"/>
    <w:rsid w:val="00DA6073"/>
    <w:rsid w:val="00DA6A08"/>
    <w:rsid w:val="00DA6D34"/>
    <w:rsid w:val="00DA7EA7"/>
    <w:rsid w:val="00DB0815"/>
    <w:rsid w:val="00DB2AC9"/>
    <w:rsid w:val="00DB432B"/>
    <w:rsid w:val="00DC1E1B"/>
    <w:rsid w:val="00DC3041"/>
    <w:rsid w:val="00DC31FF"/>
    <w:rsid w:val="00DC47CF"/>
    <w:rsid w:val="00DC6B99"/>
    <w:rsid w:val="00DC7670"/>
    <w:rsid w:val="00DD0427"/>
    <w:rsid w:val="00DD2893"/>
    <w:rsid w:val="00DD302C"/>
    <w:rsid w:val="00DD3064"/>
    <w:rsid w:val="00DD323B"/>
    <w:rsid w:val="00DD5BB6"/>
    <w:rsid w:val="00DE06AF"/>
    <w:rsid w:val="00DE7F13"/>
    <w:rsid w:val="00DF0B94"/>
    <w:rsid w:val="00DF1620"/>
    <w:rsid w:val="00DF19AA"/>
    <w:rsid w:val="00DF6DA8"/>
    <w:rsid w:val="00E010EF"/>
    <w:rsid w:val="00E02035"/>
    <w:rsid w:val="00E061D4"/>
    <w:rsid w:val="00E06692"/>
    <w:rsid w:val="00E10904"/>
    <w:rsid w:val="00E115A3"/>
    <w:rsid w:val="00E1220B"/>
    <w:rsid w:val="00E12EA9"/>
    <w:rsid w:val="00E14BDB"/>
    <w:rsid w:val="00E158C0"/>
    <w:rsid w:val="00E15C51"/>
    <w:rsid w:val="00E21817"/>
    <w:rsid w:val="00E246A3"/>
    <w:rsid w:val="00E31588"/>
    <w:rsid w:val="00E3368C"/>
    <w:rsid w:val="00E355D0"/>
    <w:rsid w:val="00E51938"/>
    <w:rsid w:val="00E531D6"/>
    <w:rsid w:val="00E60593"/>
    <w:rsid w:val="00E6163E"/>
    <w:rsid w:val="00E6260C"/>
    <w:rsid w:val="00E6350E"/>
    <w:rsid w:val="00E63B3A"/>
    <w:rsid w:val="00E65852"/>
    <w:rsid w:val="00E757EA"/>
    <w:rsid w:val="00E7719E"/>
    <w:rsid w:val="00E77F2F"/>
    <w:rsid w:val="00E80304"/>
    <w:rsid w:val="00E83E9D"/>
    <w:rsid w:val="00E848F7"/>
    <w:rsid w:val="00E84AF1"/>
    <w:rsid w:val="00E84B31"/>
    <w:rsid w:val="00E850F9"/>
    <w:rsid w:val="00E85124"/>
    <w:rsid w:val="00E85A04"/>
    <w:rsid w:val="00E87EED"/>
    <w:rsid w:val="00E91ECF"/>
    <w:rsid w:val="00E926ED"/>
    <w:rsid w:val="00E953A7"/>
    <w:rsid w:val="00EA6767"/>
    <w:rsid w:val="00EB0A49"/>
    <w:rsid w:val="00EB1304"/>
    <w:rsid w:val="00EB1CD0"/>
    <w:rsid w:val="00EB23F0"/>
    <w:rsid w:val="00EB5F40"/>
    <w:rsid w:val="00EB63B6"/>
    <w:rsid w:val="00EC04CA"/>
    <w:rsid w:val="00EC31B0"/>
    <w:rsid w:val="00EC476F"/>
    <w:rsid w:val="00EC4F20"/>
    <w:rsid w:val="00EC6891"/>
    <w:rsid w:val="00EC79E6"/>
    <w:rsid w:val="00ED07CF"/>
    <w:rsid w:val="00ED2F1D"/>
    <w:rsid w:val="00ED58A6"/>
    <w:rsid w:val="00ED5C47"/>
    <w:rsid w:val="00EE01E7"/>
    <w:rsid w:val="00EE1A23"/>
    <w:rsid w:val="00EE52A0"/>
    <w:rsid w:val="00EE558A"/>
    <w:rsid w:val="00EE59DF"/>
    <w:rsid w:val="00EE5B48"/>
    <w:rsid w:val="00EE6A68"/>
    <w:rsid w:val="00EE6F14"/>
    <w:rsid w:val="00EF0EB8"/>
    <w:rsid w:val="00EF4AB2"/>
    <w:rsid w:val="00EF4DAC"/>
    <w:rsid w:val="00EF4FBF"/>
    <w:rsid w:val="00EF6E73"/>
    <w:rsid w:val="00EF7702"/>
    <w:rsid w:val="00F005E9"/>
    <w:rsid w:val="00F07655"/>
    <w:rsid w:val="00F10185"/>
    <w:rsid w:val="00F10216"/>
    <w:rsid w:val="00F13505"/>
    <w:rsid w:val="00F16FB8"/>
    <w:rsid w:val="00F20F12"/>
    <w:rsid w:val="00F21999"/>
    <w:rsid w:val="00F2465D"/>
    <w:rsid w:val="00F2533E"/>
    <w:rsid w:val="00F329AB"/>
    <w:rsid w:val="00F3463F"/>
    <w:rsid w:val="00F37635"/>
    <w:rsid w:val="00F4024B"/>
    <w:rsid w:val="00F422DB"/>
    <w:rsid w:val="00F446F9"/>
    <w:rsid w:val="00F44764"/>
    <w:rsid w:val="00F51163"/>
    <w:rsid w:val="00F52D71"/>
    <w:rsid w:val="00F54615"/>
    <w:rsid w:val="00F54F1C"/>
    <w:rsid w:val="00F55D29"/>
    <w:rsid w:val="00F60294"/>
    <w:rsid w:val="00F7228A"/>
    <w:rsid w:val="00F727B9"/>
    <w:rsid w:val="00F72E78"/>
    <w:rsid w:val="00F74386"/>
    <w:rsid w:val="00F760B1"/>
    <w:rsid w:val="00F7614F"/>
    <w:rsid w:val="00F7781C"/>
    <w:rsid w:val="00F80B29"/>
    <w:rsid w:val="00F81650"/>
    <w:rsid w:val="00F82E32"/>
    <w:rsid w:val="00F84270"/>
    <w:rsid w:val="00F907B4"/>
    <w:rsid w:val="00F9342F"/>
    <w:rsid w:val="00F935F4"/>
    <w:rsid w:val="00F953B1"/>
    <w:rsid w:val="00F976D3"/>
    <w:rsid w:val="00F97EC3"/>
    <w:rsid w:val="00FA392D"/>
    <w:rsid w:val="00FA438A"/>
    <w:rsid w:val="00FA6DD7"/>
    <w:rsid w:val="00FA77FC"/>
    <w:rsid w:val="00FB0179"/>
    <w:rsid w:val="00FB17C8"/>
    <w:rsid w:val="00FB2F0E"/>
    <w:rsid w:val="00FB3868"/>
    <w:rsid w:val="00FB59AC"/>
    <w:rsid w:val="00FC11BD"/>
    <w:rsid w:val="00FC2BFA"/>
    <w:rsid w:val="00FC32D2"/>
    <w:rsid w:val="00FC393A"/>
    <w:rsid w:val="00FC7DAF"/>
    <w:rsid w:val="00FD0A8F"/>
    <w:rsid w:val="00FD1C5E"/>
    <w:rsid w:val="00FD24BE"/>
    <w:rsid w:val="00FD26B9"/>
    <w:rsid w:val="00FD5230"/>
    <w:rsid w:val="00FD53EF"/>
    <w:rsid w:val="00FD5CCE"/>
    <w:rsid w:val="00FD678D"/>
    <w:rsid w:val="00FD79CE"/>
    <w:rsid w:val="00FE4D30"/>
    <w:rsid w:val="00FE4E16"/>
    <w:rsid w:val="00FE5ACB"/>
    <w:rsid w:val="00FE6325"/>
    <w:rsid w:val="00FE66F9"/>
    <w:rsid w:val="00FE7B5F"/>
    <w:rsid w:val="00FF0432"/>
    <w:rsid w:val="00FF0484"/>
    <w:rsid w:val="00FF1F0E"/>
    <w:rsid w:val="00FF20EA"/>
    <w:rsid w:val="00FF3771"/>
    <w:rsid w:val="00FF3B92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15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hyperlink" Target="https://dataaspirant.com/naive-bayes-classifier-machine-learning" TargetMode="External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1578</TotalTime>
  <Pages>8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aslesani_1@hotmail.com</cp:lastModifiedBy>
  <cp:revision>972</cp:revision>
  <cp:lastPrinted>2023-08-12T19:34:00Z</cp:lastPrinted>
  <dcterms:created xsi:type="dcterms:W3CDTF">2023-07-07T10:05:00Z</dcterms:created>
  <dcterms:modified xsi:type="dcterms:W3CDTF">2024-03-17T09:01:00Z</dcterms:modified>
</cp:coreProperties>
</file>